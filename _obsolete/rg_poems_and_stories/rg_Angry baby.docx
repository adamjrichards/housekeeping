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8D" w:rsidRPr="00CF1AF7" w:rsidRDefault="00C66C8D" w:rsidP="005F5F08">
      <w:pPr>
        <w:rPr>
          <w:b/>
          <w:u w:val="single"/>
        </w:rPr>
      </w:pPr>
      <w:r>
        <w:rPr>
          <w:b/>
          <w:u w:val="single"/>
        </w:rPr>
        <w:t>Angry baby</w:t>
      </w:r>
    </w:p>
    <w:p w:rsidR="00C66C8D" w:rsidRDefault="00C66C8D" w:rsidP="005F5F08"/>
    <w:p w:rsidR="00C66C8D" w:rsidRDefault="00C66C8D" w:rsidP="005F5F08">
      <w:r>
        <w:t>i love it</w:t>
      </w:r>
    </w:p>
    <w:p w:rsidR="00C66C8D" w:rsidRDefault="00C66C8D" w:rsidP="005F5F08">
      <w:r>
        <w:t>that you hate it</w:t>
      </w:r>
    </w:p>
    <w:p w:rsidR="00C66C8D" w:rsidRDefault="00C66C8D" w:rsidP="005F5F08">
      <w:r>
        <w:t>what could be finer</w:t>
      </w:r>
    </w:p>
    <w:p w:rsidR="00C66C8D" w:rsidRDefault="00C66C8D" w:rsidP="005F5F08">
      <w:r>
        <w:t>than a fundamental disagreement</w:t>
      </w:r>
    </w:p>
    <w:p w:rsidR="00C66C8D" w:rsidRDefault="00C66C8D" w:rsidP="005F5F08">
      <w:r>
        <w:t>with the woman I love?</w:t>
      </w:r>
    </w:p>
    <w:p w:rsidR="00C66C8D" w:rsidRDefault="00C66C8D" w:rsidP="005F5F08"/>
    <w:p w:rsidR="00C66C8D" w:rsidRDefault="00C66C8D" w:rsidP="005F5F08">
      <w:r>
        <w:t>i’m happy</w:t>
      </w:r>
    </w:p>
    <w:p w:rsidR="00C66C8D" w:rsidRDefault="00C66C8D" w:rsidP="005F5F08">
      <w:r>
        <w:t>that you’re angry</w:t>
      </w:r>
    </w:p>
    <w:p w:rsidR="00C66C8D" w:rsidRDefault="00C66C8D" w:rsidP="005F5F08">
      <w:r>
        <w:t>that you are not afraid of me</w:t>
      </w:r>
    </w:p>
    <w:p w:rsidR="00C66C8D" w:rsidRDefault="00C66C8D" w:rsidP="005F5F08">
      <w:r>
        <w:t>or oppressed by my opinion</w:t>
      </w:r>
    </w:p>
    <w:p w:rsidR="00C66C8D" w:rsidRDefault="00C66C8D" w:rsidP="005F5F08">
      <w:r>
        <w:t>that you want to kick my butt around the block</w:t>
      </w:r>
    </w:p>
    <w:p w:rsidR="00C66C8D" w:rsidRDefault="00C66C8D" w:rsidP="005F5F08"/>
    <w:p w:rsidR="00C66C8D" w:rsidRDefault="00C66C8D" w:rsidP="005F5F08">
      <w:r>
        <w:t>it thrills me</w:t>
      </w:r>
    </w:p>
    <w:p w:rsidR="00C66C8D" w:rsidRDefault="00C66C8D" w:rsidP="005F5F08">
      <w:r>
        <w:t>that you don’t say</w:t>
      </w:r>
    </w:p>
    <w:p w:rsidR="00C66C8D" w:rsidRDefault="00C66C8D" w:rsidP="005F5F08">
      <w:r>
        <w:t>I’m fine, I’m not angry</w:t>
      </w:r>
    </w:p>
    <w:p w:rsidR="00C66C8D" w:rsidRDefault="00C66C8D" w:rsidP="005F5F08">
      <w:r>
        <w:t>come on, rip me to shreds</w:t>
      </w:r>
    </w:p>
    <w:p w:rsidR="00C66C8D" w:rsidRDefault="00C66C8D" w:rsidP="005F5F08">
      <w:r>
        <w:t>tell me what an ass I am</w:t>
      </w:r>
    </w:p>
    <w:p w:rsidR="00C66C8D" w:rsidRDefault="00C66C8D" w:rsidP="005F5F08"/>
    <w:p w:rsidR="00C66C8D" w:rsidRDefault="00C66C8D" w:rsidP="005F5F08">
      <w:r>
        <w:t>and don’t be hurt when I laugh</w:t>
      </w:r>
    </w:p>
    <w:p w:rsidR="00C66C8D" w:rsidRDefault="00C66C8D" w:rsidP="005F5F08">
      <w:r>
        <w:t>because it isn’t the laughter of contempt</w:t>
      </w:r>
    </w:p>
    <w:p w:rsidR="00C66C8D" w:rsidRDefault="00C66C8D" w:rsidP="005F5F08">
      <w:r>
        <w:t>it’s the laughter of contentment</w:t>
      </w:r>
    </w:p>
    <w:p w:rsidR="00C66C8D" w:rsidRDefault="00C66C8D" w:rsidP="005F5F08"/>
    <w:p w:rsidR="00C66C8D" w:rsidRDefault="00C66C8D" w:rsidP="005F5F08">
      <w:r>
        <w:t>it makes me horny baby</w:t>
      </w:r>
    </w:p>
    <w:p w:rsidR="00C66C8D" w:rsidRDefault="00C66C8D" w:rsidP="005F5F08">
      <w:r>
        <w:t>to see you be real</w:t>
      </w:r>
    </w:p>
    <w:p w:rsidR="00C66C8D" w:rsidRPr="005F5F08" w:rsidRDefault="00C66C8D" w:rsidP="005F5F08"/>
    <w:sectPr w:rsidR="00C66C8D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AF7"/>
    <w:rsid w:val="00080439"/>
    <w:rsid w:val="000A194D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C336AA"/>
    <w:rsid w:val="00C66C8D"/>
    <w:rsid w:val="00CF1AF7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75</Words>
  <Characters>432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2007-02-20T21:06:00Z</dcterms:created>
  <dcterms:modified xsi:type="dcterms:W3CDTF">2007-02-20T21:11:00Z</dcterms:modified>
</cp:coreProperties>
</file>
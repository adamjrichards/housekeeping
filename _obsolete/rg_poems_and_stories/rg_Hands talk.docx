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05" w:rsidRDefault="00055905">
      <w:pPr>
        <w:rPr>
          <w:b/>
          <w:bCs/>
          <w:u w:val="single"/>
        </w:rPr>
      </w:pPr>
      <w:r>
        <w:rPr>
          <w:b/>
          <w:bCs/>
          <w:u w:val="single"/>
        </w:rPr>
        <w:t>hands talk</w:t>
      </w:r>
    </w:p>
    <w:p w:rsidR="00055905" w:rsidRDefault="00055905">
      <w:pPr>
        <w:rPr>
          <w:b/>
          <w:bCs/>
          <w:u w:val="single"/>
        </w:rPr>
      </w:pPr>
    </w:p>
    <w:p w:rsidR="00055905" w:rsidRDefault="00055905">
      <w:r>
        <w:t>hands talk, but we must listen with the soul</w:t>
      </w:r>
    </w:p>
    <w:p w:rsidR="00055905" w:rsidRDefault="00055905"/>
    <w:p w:rsidR="00055905" w:rsidRDefault="00055905">
      <w:r>
        <w:t>one thing you must hear:</w:t>
      </w:r>
    </w:p>
    <w:p w:rsidR="00055905" w:rsidRDefault="00055905">
      <w:r>
        <w:t>do as i do, and not as i say</w:t>
      </w:r>
    </w:p>
    <w:p w:rsidR="00055905" w:rsidRDefault="00055905">
      <w:r>
        <w:t>for voices lie</w:t>
      </w:r>
    </w:p>
    <w:p w:rsidR="00055905" w:rsidRDefault="00055905">
      <w:r>
        <w:t>the merest touch is loaded with the truth of sensation</w:t>
      </w:r>
    </w:p>
    <w:p w:rsidR="00055905" w:rsidRDefault="00055905"/>
    <w:p w:rsidR="00055905" w:rsidRDefault="00055905">
      <w:r>
        <w:t>creeping here and there,</w:t>
      </w:r>
    </w:p>
    <w:p w:rsidR="00055905" w:rsidRDefault="00055905">
      <w:r>
        <w:t>filling hollows and form</w:t>
      </w:r>
    </w:p>
    <w:p w:rsidR="00055905" w:rsidRDefault="00055905">
      <w:r>
        <w:t>these places fit me, like i was made for nothing else</w:t>
      </w:r>
    </w:p>
    <w:p w:rsidR="00055905" w:rsidRDefault="00055905">
      <w:r>
        <w:t xml:space="preserve">i will tell you many things, </w:t>
      </w:r>
    </w:p>
    <w:p w:rsidR="00055905" w:rsidRDefault="00055905">
      <w:r>
        <w:t>speak of beauty, lust and oneness</w:t>
      </w:r>
    </w:p>
    <w:p w:rsidR="00055905" w:rsidRDefault="00055905"/>
    <w:p w:rsidR="00055905" w:rsidRDefault="00055905">
      <w:r>
        <w:t>i cannot stop their movement</w:t>
      </w:r>
    </w:p>
    <w:p w:rsidR="00055905" w:rsidRDefault="00055905">
      <w:r>
        <w:t>they have so much to say, and always more</w:t>
      </w:r>
    </w:p>
    <w:p w:rsidR="00055905" w:rsidRDefault="00055905">
      <w:r>
        <w:t>with a gulf between us talk differently</w:t>
      </w:r>
    </w:p>
    <w:p w:rsidR="00055905" w:rsidRDefault="00055905">
      <w:r>
        <w:t>of wishes and wants, illustrating with their grand sweep</w:t>
      </w:r>
    </w:p>
    <w:p w:rsidR="00055905" w:rsidRDefault="00055905">
      <w:r>
        <w:t>the location of thought</w:t>
      </w:r>
    </w:p>
    <w:p w:rsidR="00055905" w:rsidRDefault="00055905">
      <w:r>
        <w:t>but here i am</w:t>
      </w:r>
    </w:p>
    <w:p w:rsidR="00055905" w:rsidRDefault="00055905">
      <w:r>
        <w:t>skin to supple skin</w:t>
      </w:r>
    </w:p>
    <w:p w:rsidR="00055905" w:rsidRDefault="00055905">
      <w:r>
        <w:t>and i have quiet things</w:t>
      </w:r>
    </w:p>
    <w:p w:rsidR="00055905" w:rsidRDefault="00055905"/>
    <w:p w:rsidR="00055905" w:rsidRDefault="00055905"/>
    <w:p w:rsidR="00055905" w:rsidRDefault="00055905">
      <w:r>
        <w:t>here is a rib, a line between belly and chest</w:t>
      </w:r>
    </w:p>
    <w:p w:rsidR="00055905" w:rsidRDefault="00055905">
      <w:r>
        <w:t>i ask, are you whole, do you want this touch?</w:t>
      </w:r>
    </w:p>
    <w:p w:rsidR="00055905" w:rsidRDefault="00055905">
      <w:r>
        <w:t>and am answered in breath</w:t>
      </w:r>
    </w:p>
    <w:p w:rsidR="00055905" w:rsidRDefault="00055905">
      <w:r>
        <w:t>here is a crease, between thigh and pelvis</w:t>
      </w:r>
    </w:p>
    <w:p w:rsidR="00055905" w:rsidRDefault="00055905">
      <w:r>
        <w:t>i say, you are soft and mine, here is a gift</w:t>
      </w:r>
    </w:p>
    <w:p w:rsidR="00055905" w:rsidRDefault="00055905">
      <w:r>
        <w:t>the chemicals of touch respond</w:t>
      </w:r>
    </w:p>
    <w:p w:rsidR="00055905" w:rsidRDefault="00055905">
      <w:r>
        <w:t>yes, this is me, this is us</w:t>
      </w:r>
    </w:p>
    <w:p w:rsidR="00055905" w:rsidRDefault="00055905"/>
    <w:p w:rsidR="00055905" w:rsidRDefault="00055905">
      <w:r>
        <w:t>and here, where long fingers grip your hair</w:t>
      </w:r>
    </w:p>
    <w:p w:rsidR="00055905" w:rsidRDefault="00055905">
      <w:r>
        <w:t>i have another diplomacy</w:t>
      </w:r>
    </w:p>
    <w:p w:rsidR="00055905" w:rsidRDefault="00055905">
      <w:r>
        <w:t>i say, you are mine, my most treasured possession</w:t>
      </w:r>
    </w:p>
    <w:p w:rsidR="00055905" w:rsidRDefault="00055905">
      <w:r>
        <w:t>and you answer here, with the gesture of eyes</w:t>
      </w:r>
    </w:p>
    <w:p w:rsidR="00055905" w:rsidRDefault="00055905"/>
    <w:p w:rsidR="00055905" w:rsidRDefault="00055905">
      <w:r>
        <w:t>i will own you with my senses, but claim you with my hands</w:t>
      </w:r>
    </w:p>
    <w:p w:rsidR="00055905" w:rsidRDefault="00055905">
      <w:r>
        <w:t>and as i disappear</w:t>
      </w:r>
    </w:p>
    <w:p w:rsidR="00055905" w:rsidRDefault="00055905">
      <w:r>
        <w:t>i will say be more, be my all</w:t>
      </w:r>
    </w:p>
    <w:p w:rsidR="00055905" w:rsidRDefault="00055905">
      <w:r>
        <w:t>there is nothing else but you</w:t>
      </w:r>
    </w:p>
    <w:p w:rsidR="00055905" w:rsidRDefault="00055905"/>
    <w:sectPr w:rsidR="00055905" w:rsidSect="000559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5905"/>
    <w:rsid w:val="00055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170</Words>
  <Characters>969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 talk, but we must listen with the soul</dc:title>
  <dc:subject/>
  <dc:creator>Adam</dc:creator>
  <cp:keywords/>
  <dc:description/>
  <cp:lastModifiedBy>Your User Name</cp:lastModifiedBy>
  <cp:revision>3</cp:revision>
  <cp:lastPrinted>2006-07-01T19:16:00Z</cp:lastPrinted>
  <dcterms:created xsi:type="dcterms:W3CDTF">2006-07-01T19:21:00Z</dcterms:created>
  <dcterms:modified xsi:type="dcterms:W3CDTF">2006-08-17T17:02:00Z</dcterms:modified>
</cp:coreProperties>
</file>
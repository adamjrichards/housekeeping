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4A" w:rsidRDefault="0038194A">
      <w:pPr>
        <w:pStyle w:val="Heading1"/>
      </w:pPr>
      <w:r>
        <w:t>Bite</w:t>
      </w:r>
    </w:p>
    <w:p w:rsidR="0038194A" w:rsidRDefault="0038194A"/>
    <w:p w:rsidR="0038194A" w:rsidRDefault="0038194A">
      <w:r>
        <w:t>hold out your hand</w:t>
      </w:r>
    </w:p>
    <w:p w:rsidR="0038194A" w:rsidRDefault="0038194A">
      <w:r>
        <w:t>I wish to bite it</w:t>
      </w:r>
    </w:p>
    <w:p w:rsidR="0038194A" w:rsidRDefault="0038194A">
      <w:r>
        <w:t>it’s not like you feed me</w:t>
      </w:r>
    </w:p>
    <w:p w:rsidR="0038194A" w:rsidRDefault="0038194A"/>
    <w:p w:rsidR="0038194A" w:rsidRDefault="0038194A">
      <w:r>
        <w:t>the problem is that</w:t>
      </w:r>
    </w:p>
    <w:p w:rsidR="0038194A" w:rsidRDefault="0038194A">
      <w:r>
        <w:t>there are too many chefs</w:t>
      </w:r>
    </w:p>
    <w:p w:rsidR="0038194A" w:rsidRDefault="0038194A">
      <w:r>
        <w:t>and not enough customers</w:t>
      </w:r>
    </w:p>
    <w:p w:rsidR="0038194A" w:rsidRDefault="0038194A">
      <w:r>
        <w:t>we are like the population</w:t>
      </w:r>
    </w:p>
    <w:p w:rsidR="0038194A" w:rsidRDefault="0038194A">
      <w:r>
        <w:t>of Easter Island, we poets</w:t>
      </w:r>
    </w:p>
    <w:p w:rsidR="0038194A" w:rsidRDefault="0038194A">
      <w:r>
        <w:t>we have no one to impress but ourselves</w:t>
      </w:r>
    </w:p>
    <w:p w:rsidR="0038194A" w:rsidRDefault="0038194A">
      <w:r>
        <w:t>we pass about poems like currency</w:t>
      </w:r>
    </w:p>
    <w:p w:rsidR="0038194A" w:rsidRDefault="0038194A">
      <w:r>
        <w:t>publish our stuff</w:t>
      </w:r>
    </w:p>
    <w:p w:rsidR="0038194A" w:rsidRDefault="0038194A">
      <w:r>
        <w:t>so that the other poets may read us</w:t>
      </w:r>
    </w:p>
    <w:p w:rsidR="0038194A" w:rsidRDefault="0038194A"/>
    <w:p w:rsidR="0038194A" w:rsidRDefault="0038194A">
      <w:r>
        <w:t>something is wrong here</w:t>
      </w:r>
    </w:p>
    <w:p w:rsidR="0038194A" w:rsidRDefault="0038194A">
      <w:r>
        <w:t>when thousands pursue the same goal</w:t>
      </w:r>
    </w:p>
    <w:p w:rsidR="0038194A" w:rsidRDefault="0038194A">
      <w:r>
        <w:t>and the most successful</w:t>
      </w:r>
    </w:p>
    <w:p w:rsidR="0038194A" w:rsidRDefault="0038194A">
      <w:r>
        <w:t>still work as busboys</w:t>
      </w:r>
    </w:p>
    <w:p w:rsidR="0038194A" w:rsidRDefault="0038194A">
      <w:r>
        <w:t>we are not doing our job</w:t>
      </w:r>
    </w:p>
    <w:p w:rsidR="0038194A" w:rsidRDefault="0038194A">
      <w:r>
        <w:t>perhaps there is no job to do</w:t>
      </w:r>
    </w:p>
    <w:p w:rsidR="0038194A" w:rsidRDefault="0038194A">
      <w:r>
        <w:t>we’re all William Tell</w:t>
      </w:r>
    </w:p>
    <w:p w:rsidR="0038194A" w:rsidRDefault="0038194A">
      <w:r>
        <w:t>shooting apples off each other’s heads</w:t>
      </w:r>
    </w:p>
    <w:p w:rsidR="0038194A" w:rsidRDefault="0038194A">
      <w:r>
        <w:t>don’t be satisfied, my brethren</w:t>
      </w:r>
    </w:p>
    <w:p w:rsidR="0038194A" w:rsidRDefault="0038194A">
      <w:r>
        <w:t>with impressing me</w:t>
      </w:r>
    </w:p>
    <w:p w:rsidR="0038194A" w:rsidRDefault="0038194A">
      <w:r>
        <w:t>impress your grandma</w:t>
      </w:r>
    </w:p>
    <w:p w:rsidR="0038194A" w:rsidRDefault="0038194A">
      <w:r>
        <w:t>she’s the one in need</w:t>
      </w:r>
    </w:p>
    <w:p w:rsidR="0038194A" w:rsidRDefault="0038194A"/>
    <w:p w:rsidR="0038194A" w:rsidRDefault="0038194A">
      <w:r>
        <w:t>and you</w:t>
      </w:r>
    </w:p>
    <w:p w:rsidR="0038194A" w:rsidRDefault="0038194A">
      <w:r>
        <w:t>I know you, fellow traveler</w:t>
      </w:r>
    </w:p>
    <w:p w:rsidR="0038194A" w:rsidRDefault="0038194A">
      <w:r>
        <w:t>I feel you in my veins</w:t>
      </w:r>
    </w:p>
    <w:p w:rsidR="0038194A" w:rsidRDefault="0038194A">
      <w:r>
        <w:t>we are the same, you and I</w:t>
      </w:r>
    </w:p>
    <w:p w:rsidR="0038194A" w:rsidRDefault="0038194A">
      <w:r>
        <w:t>we carry an ocean within us</w:t>
      </w:r>
    </w:p>
    <w:p w:rsidR="0038194A" w:rsidRDefault="0038194A">
      <w:r>
        <w:t>we are salt from the beaches of blood</w:t>
      </w:r>
    </w:p>
    <w:p w:rsidR="0038194A" w:rsidRDefault="0038194A">
      <w:r>
        <w:t>and where are we now?</w:t>
      </w:r>
    </w:p>
    <w:p w:rsidR="0038194A" w:rsidRDefault="0038194A">
      <w:r>
        <w:t>stuck in muddy time,</w:t>
      </w:r>
    </w:p>
    <w:p w:rsidR="0038194A" w:rsidRDefault="0038194A">
      <w:r>
        <w:t>the quicksand of our cheap lives</w:t>
      </w:r>
    </w:p>
    <w:p w:rsidR="0038194A" w:rsidRDefault="0038194A">
      <w:r>
        <w:t>cast aside your old shoes</w:t>
      </w:r>
    </w:p>
    <w:p w:rsidR="0038194A" w:rsidRDefault="0038194A">
      <w:r>
        <w:t>they will never be clean again</w:t>
      </w:r>
    </w:p>
    <w:p w:rsidR="0038194A" w:rsidRDefault="0038194A">
      <w:r>
        <w:t>cast no backward glances</w:t>
      </w:r>
    </w:p>
    <w:p w:rsidR="0038194A" w:rsidRDefault="0038194A">
      <w:r>
        <w:t>at the footprints</w:t>
      </w:r>
    </w:p>
    <w:p w:rsidR="0038194A" w:rsidRDefault="0038194A">
      <w:r>
        <w:t>you hope you’ve left behind</w:t>
      </w:r>
    </w:p>
    <w:p w:rsidR="0038194A" w:rsidRDefault="0038194A">
      <w:r>
        <w:t>live for the impossible, the forbidden:</w:t>
      </w:r>
    </w:p>
    <w:p w:rsidR="0038194A" w:rsidRDefault="0038194A"/>
    <w:p w:rsidR="0038194A" w:rsidRDefault="0038194A">
      <w:r>
        <w:t>apples of the new, growing on new trees</w:t>
      </w:r>
    </w:p>
    <w:sectPr w:rsidR="0038194A" w:rsidSect="0038194A">
      <w:pgSz w:w="12240" w:h="15840"/>
      <w:pgMar w:top="1079" w:right="1800" w:bottom="719" w:left="1800" w:header="708" w:footer="708" w:gutter="0"/>
      <w:cols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194A"/>
    <w:rsid w:val="0038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4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142</TotalTime>
  <Pages>1</Pages>
  <Words>155</Words>
  <Characters>889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Bite</dc:title>
  <dc:subject/>
  <dc:creator>Adam Richards</dc:creator>
  <cp:keywords/>
  <dc:description/>
  <cp:lastModifiedBy>Adam Richards</cp:lastModifiedBy>
  <cp:revision>3</cp:revision>
  <dcterms:created xsi:type="dcterms:W3CDTF">2007-01-20T00:48:00Z</dcterms:created>
  <dcterms:modified xsi:type="dcterms:W3CDTF">2007-01-20T03:10:00Z</dcterms:modified>
</cp:coreProperties>
</file>
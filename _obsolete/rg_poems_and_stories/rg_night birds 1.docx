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57" w:rsidRDefault="00823757">
      <w:pPr>
        <w:rPr>
          <w:b/>
          <w:bCs/>
          <w:u w:val="single"/>
        </w:rPr>
      </w:pPr>
      <w:r>
        <w:rPr>
          <w:b/>
          <w:bCs/>
          <w:u w:val="single"/>
        </w:rPr>
        <w:t>night birds</w:t>
      </w:r>
    </w:p>
    <w:p w:rsidR="00823757" w:rsidRDefault="00823757"/>
    <w:p w:rsidR="00823757" w:rsidRDefault="00823757">
      <w:r>
        <w:t>who knows how long it was?</w:t>
      </w:r>
    </w:p>
    <w:p w:rsidR="00823757" w:rsidRDefault="00823757"/>
    <w:p w:rsidR="00823757" w:rsidRDefault="00823757">
      <w:r>
        <w:t>the darkness claimed us, a soft blanket of night</w:t>
      </w:r>
    </w:p>
    <w:p w:rsidR="00823757" w:rsidRDefault="00823757">
      <w:r>
        <w:t>outside, life and humble noise</w:t>
      </w:r>
    </w:p>
    <w:p w:rsidR="00823757" w:rsidRDefault="00823757">
      <w:r>
        <w:t>crickets and tree frogs, cicadas and night birds</w:t>
      </w:r>
    </w:p>
    <w:p w:rsidR="00823757" w:rsidRDefault="00823757"/>
    <w:p w:rsidR="00823757" w:rsidRDefault="00823757">
      <w:r>
        <w:t>twined like vines, we circled each other</w:t>
      </w:r>
    </w:p>
    <w:p w:rsidR="00823757" w:rsidRDefault="00823757">
      <w:r>
        <w:t>rain in a cup</w:t>
      </w:r>
    </w:p>
    <w:p w:rsidR="00823757" w:rsidRDefault="00823757"/>
    <w:p w:rsidR="00823757" w:rsidRDefault="00823757">
      <w:r>
        <w:t>i felt your breasts against me</w:t>
      </w:r>
    </w:p>
    <w:p w:rsidR="00823757" w:rsidRDefault="00823757">
      <w:r>
        <w:t>your otherness, your not-me-ness</w:t>
      </w:r>
    </w:p>
    <w:p w:rsidR="00823757" w:rsidRDefault="00823757">
      <w:r>
        <w:t>you bled on my blanket, painted me red</w:t>
      </w:r>
    </w:p>
    <w:p w:rsidR="00823757" w:rsidRDefault="00823757">
      <w:r>
        <w:t>and thought this should disturb me</w:t>
      </w:r>
    </w:p>
    <w:p w:rsidR="00823757" w:rsidRDefault="00823757"/>
    <w:p w:rsidR="00823757" w:rsidRDefault="00823757">
      <w:r>
        <w:t>when you made a quiet noise</w:t>
      </w:r>
    </w:p>
    <w:p w:rsidR="00823757" w:rsidRDefault="00823757">
      <w:r>
        <w:t>i knew it was good and i laughed</w:t>
      </w:r>
    </w:p>
    <w:p w:rsidR="00823757" w:rsidRDefault="00823757"/>
    <w:p w:rsidR="00823757" w:rsidRDefault="00823757">
      <w:r>
        <w:t>later i rested</w:t>
      </w:r>
    </w:p>
    <w:p w:rsidR="00823757" w:rsidRDefault="00823757">
      <w:r>
        <w:t>my weight your happy burden</w:t>
      </w:r>
    </w:p>
    <w:p w:rsidR="00823757" w:rsidRDefault="00823757">
      <w:r>
        <w:t>i  could not see your eyes</w:t>
      </w:r>
    </w:p>
    <w:p w:rsidR="00823757" w:rsidRDefault="00823757">
      <w:r>
        <w:t>but felt tears</w:t>
      </w:r>
    </w:p>
    <w:p w:rsidR="00823757" w:rsidRDefault="00823757"/>
    <w:p w:rsidR="00823757" w:rsidRDefault="00823757">
      <w:r>
        <w:t>i didn’t say stop, because you needed this</w:t>
      </w:r>
    </w:p>
    <w:p w:rsidR="00823757" w:rsidRDefault="00823757"/>
    <w:p w:rsidR="00823757" w:rsidRDefault="00823757">
      <w:r>
        <w:t>you didn’t want me to know</w:t>
      </w:r>
    </w:p>
    <w:p w:rsidR="00823757" w:rsidRDefault="00823757">
      <w:r>
        <w:t>how could i not?</w:t>
      </w:r>
    </w:p>
    <w:p w:rsidR="00823757" w:rsidRDefault="00823757">
      <w:r>
        <w:t>i kissed your tears</w:t>
      </w:r>
    </w:p>
    <w:p w:rsidR="00823757" w:rsidRDefault="00823757"/>
    <w:p w:rsidR="00823757" w:rsidRDefault="00823757">
      <w:r>
        <w:t>i laughed and you cried</w:t>
      </w:r>
    </w:p>
    <w:p w:rsidR="00823757" w:rsidRDefault="00823757">
      <w:r>
        <w:t>and it meant the same thing</w:t>
      </w:r>
    </w:p>
    <w:p w:rsidR="00823757" w:rsidRDefault="00823757"/>
    <w:p w:rsidR="00823757" w:rsidRDefault="00823757"/>
    <w:p w:rsidR="00823757" w:rsidRDefault="00823757"/>
    <w:p w:rsidR="00823757" w:rsidRDefault="00823757"/>
    <w:p w:rsidR="00823757" w:rsidRDefault="00823757"/>
    <w:p w:rsidR="00823757" w:rsidRDefault="00823757"/>
    <w:p w:rsidR="00823757" w:rsidRDefault="00823757"/>
    <w:p w:rsidR="00823757" w:rsidRDefault="00823757"/>
    <w:p w:rsidR="00823757" w:rsidRDefault="00823757"/>
    <w:sectPr w:rsidR="00823757" w:rsidSect="008237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3757"/>
    <w:rsid w:val="00823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98</Words>
  <Characters>564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knows how long it was</dc:title>
  <dc:subject/>
  <dc:creator>Adam</dc:creator>
  <cp:keywords/>
  <dc:description/>
  <cp:lastModifiedBy>Adam</cp:lastModifiedBy>
  <cp:revision>4</cp:revision>
  <dcterms:created xsi:type="dcterms:W3CDTF">2006-07-31T21:51:00Z</dcterms:created>
  <dcterms:modified xsi:type="dcterms:W3CDTF">2006-07-31T22:16:00Z</dcterms:modified>
</cp:coreProperties>
</file>
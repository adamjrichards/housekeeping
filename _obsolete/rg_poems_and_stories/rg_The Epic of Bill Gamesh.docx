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48" w:rsidRDefault="00CD7848">
      <w:pPr>
        <w:pStyle w:val="Heading1"/>
      </w:pPr>
      <w:r>
        <w:t>The Epic of Bill Gamesh</w:t>
      </w:r>
    </w:p>
    <w:p w:rsidR="00CD7848" w:rsidRDefault="00CD7848"/>
    <w:p w:rsidR="00CD7848" w:rsidRDefault="00CD7848">
      <w:r>
        <w:t>my big brother is famous</w:t>
      </w:r>
    </w:p>
    <w:p w:rsidR="00CD7848" w:rsidRDefault="00CD7848">
      <w:r>
        <w:t>he’s the son of a goddess and a priest</w:t>
      </w:r>
    </w:p>
    <w:p w:rsidR="00CD7848" w:rsidRDefault="00CD7848">
      <w:r>
        <w:t>I’m the son of a baker and a priest</w:t>
      </w:r>
    </w:p>
    <w:p w:rsidR="00CD7848" w:rsidRDefault="00CD7848">
      <w:r>
        <w:t>it’s not fair</w:t>
      </w:r>
    </w:p>
    <w:p w:rsidR="00CD7848" w:rsidRDefault="00CD7848"/>
    <w:p w:rsidR="00CD7848" w:rsidRDefault="00CD7848">
      <w:r>
        <w:t>he gets to stomp around town</w:t>
      </w:r>
    </w:p>
    <w:p w:rsidR="00CD7848" w:rsidRDefault="00CD7848">
      <w:r>
        <w:t>bedding virgins and ordering the peasants about</w:t>
      </w:r>
    </w:p>
    <w:p w:rsidR="00CD7848" w:rsidRDefault="00CD7848">
      <w:r>
        <w:t>I have to change his bed and clean the latrines</w:t>
      </w:r>
    </w:p>
    <w:p w:rsidR="00CD7848" w:rsidRDefault="00CD7848">
      <w:r>
        <w:t>he gets to build walls 120 cubits high</w:t>
      </w:r>
    </w:p>
    <w:p w:rsidR="00CD7848" w:rsidRDefault="00CD7848">
      <w:r>
        <w:t>I built a henhouse, but it collapsed</w:t>
      </w:r>
    </w:p>
    <w:p w:rsidR="00CD7848" w:rsidRDefault="00CD7848"/>
    <w:p w:rsidR="00CD7848" w:rsidRDefault="00CD7848">
      <w:r>
        <w:t>he has gone off now</w:t>
      </w:r>
    </w:p>
    <w:p w:rsidR="00CD7848" w:rsidRDefault="00CD7848">
      <w:r>
        <w:t>some monster he has to slay</w:t>
      </w:r>
    </w:p>
    <w:p w:rsidR="00CD7848" w:rsidRDefault="00CD7848">
      <w:r>
        <w:t>Hubumba, Humbaba? something like that</w:t>
      </w:r>
    </w:p>
    <w:p w:rsidR="00CD7848" w:rsidRDefault="00CD7848">
      <w:r>
        <w:t>Gods know why he has to go and do that</w:t>
      </w:r>
    </w:p>
    <w:p w:rsidR="00CD7848" w:rsidRDefault="00CD7848">
      <w:r>
        <w:t>what’s one monster more or less?</w:t>
      </w:r>
    </w:p>
    <w:p w:rsidR="00CD7848" w:rsidRDefault="00CD7848">
      <w:r>
        <w:t>I kicked over the anthill in the backyard</w:t>
      </w:r>
    </w:p>
    <w:p w:rsidR="00CD7848" w:rsidRDefault="00CD7848"/>
    <w:p w:rsidR="00CD7848" w:rsidRDefault="00CD7848">
      <w:r>
        <w:t>my dad talks about him all the time</w:t>
      </w:r>
    </w:p>
    <w:p w:rsidR="00CD7848" w:rsidRDefault="00CD7848">
      <w:r>
        <w:t>strength of a bull, handsome as a god</w:t>
      </w:r>
    </w:p>
    <w:p w:rsidR="00CD7848" w:rsidRDefault="00CD7848">
      <w:r>
        <w:t>brought great honour to the family, blah blah blah</w:t>
      </w:r>
    </w:p>
    <w:p w:rsidR="00CD7848" w:rsidRDefault="00CD7848">
      <w:r>
        <w:t>what about me? if I didn’t do the housework</w:t>
      </w:r>
    </w:p>
    <w:p w:rsidR="00CD7848" w:rsidRDefault="00CD7848">
      <w:r>
        <w:t>nothing would get done around here</w:t>
      </w:r>
    </w:p>
    <w:p w:rsidR="00CD7848" w:rsidRDefault="00CD7848">
      <w:r>
        <w:t>it’s not like he pulls his weight</w:t>
      </w:r>
    </w:p>
    <w:p w:rsidR="00CD7848" w:rsidRDefault="00CD7848"/>
    <w:p w:rsidR="00CD7848" w:rsidRDefault="00CD7848">
      <w:r>
        <w:t>I hate to say it, but I want him to fail</w:t>
      </w:r>
    </w:p>
    <w:p w:rsidR="00CD7848" w:rsidRDefault="00CD7848">
      <w:r>
        <w:t>him and his buddy, great heros, my ass</w:t>
      </w:r>
    </w:p>
    <w:p w:rsidR="00CD7848" w:rsidRDefault="00CD7848">
      <w:r>
        <w:t>I don’t want him to get eaten, but a good knock on the head</w:t>
      </w:r>
    </w:p>
    <w:p w:rsidR="00CD7848" w:rsidRDefault="00CD7848">
      <w:r>
        <w:t>would put some perspective into him</w:t>
      </w:r>
    </w:p>
    <w:p w:rsidR="00CD7848" w:rsidRDefault="00CD7848">
      <w:r>
        <w:t>his mother may be a goddess, but she still has to pee sometimes</w:t>
      </w:r>
    </w:p>
    <w:p w:rsidR="00CD7848" w:rsidRDefault="00CD7848"/>
    <w:p w:rsidR="00CD7848" w:rsidRDefault="00CD7848">
      <w:r>
        <w:t>while he’s gone, I’m going to see if there are any virgins left</w:t>
      </w:r>
    </w:p>
    <w:p w:rsidR="00CD7848" w:rsidRDefault="00CD7848">
      <w:r>
        <w:t>marry one and deflower her, before he gets back</w:t>
      </w:r>
    </w:p>
    <w:p w:rsidR="00CD7848" w:rsidRDefault="00CD7848">
      <w:r>
        <w:t>and maybe, just maybe, there’ll be a kid in town</w:t>
      </w:r>
    </w:p>
    <w:p w:rsidR="00CD7848" w:rsidRDefault="00CD7848">
      <w:r>
        <w:t>who doesn’t look like him</w:t>
      </w:r>
    </w:p>
    <w:p w:rsidR="00CD7848" w:rsidRDefault="00CD7848"/>
    <w:p w:rsidR="00CD7848" w:rsidRDefault="00CD7848">
      <w:r>
        <w:t>between you and me, he farts in bed, picks his nose</w:t>
      </w:r>
    </w:p>
    <w:p w:rsidR="00CD7848" w:rsidRDefault="00CD7848">
      <w:r>
        <w:t>Some demi-god.  Besides, I think</w:t>
      </w:r>
    </w:p>
    <w:p w:rsidR="00CD7848" w:rsidRDefault="00CD7848">
      <w:r>
        <w:t>there’s more to him and his friend than he lets on.</w:t>
      </w:r>
    </w:p>
    <w:p w:rsidR="00CD7848" w:rsidRDefault="00CD7848">
      <w:r>
        <w:t>If you know what I mean.</w:t>
      </w:r>
    </w:p>
    <w:sectPr w:rsidR="00CD7848" w:rsidSect="00CD78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7848"/>
    <w:rsid w:val="00CD7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4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198</Words>
  <Characters>1132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story of Bill Gamesh</dc:title>
  <dc:subject/>
  <dc:creator>Adam Richards</dc:creator>
  <cp:keywords/>
  <dc:description/>
  <cp:lastModifiedBy>Adam Richards</cp:lastModifiedBy>
  <cp:revision>4</cp:revision>
  <dcterms:created xsi:type="dcterms:W3CDTF">2007-01-09T18:58:00Z</dcterms:created>
  <dcterms:modified xsi:type="dcterms:W3CDTF">2007-01-10T02:15:00Z</dcterms:modified>
</cp:coreProperties>
</file>
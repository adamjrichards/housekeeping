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95" w:rsidRDefault="001F6293" w:rsidP="006D5525">
      <w:pPr>
        <w:pStyle w:val="Poemtitle"/>
      </w:pPr>
      <w:r>
        <w:t>Freedom</w:t>
      </w:r>
    </w:p>
    <w:p w:rsidR="00645A1A" w:rsidRPr="00645A1A" w:rsidRDefault="00645A1A" w:rsidP="001F6293">
      <w:pPr>
        <w:pStyle w:val="Poembody"/>
        <w:rPr>
          <w:b/>
        </w:rPr>
      </w:pPr>
      <w:r>
        <w:rPr>
          <w:b/>
        </w:rPr>
        <w:t>I</w:t>
      </w:r>
    </w:p>
    <w:p w:rsidR="00645A1A" w:rsidRDefault="00645A1A" w:rsidP="001F6293">
      <w:pPr>
        <w:pStyle w:val="Poembody"/>
      </w:pPr>
    </w:p>
    <w:p w:rsidR="001F6293" w:rsidRDefault="001F6293" w:rsidP="001F6293">
      <w:pPr>
        <w:pStyle w:val="Poembody"/>
      </w:pPr>
      <w:r>
        <w:t>of all the arguments that exist</w:t>
      </w:r>
    </w:p>
    <w:p w:rsidR="001F6293" w:rsidRDefault="001F6293" w:rsidP="001F6293">
      <w:pPr>
        <w:pStyle w:val="Poembody"/>
      </w:pPr>
      <w:r>
        <w:t>in favour of freedom</w:t>
      </w:r>
    </w:p>
    <w:p w:rsidR="001F6293" w:rsidRDefault="001F6293" w:rsidP="001F6293">
      <w:pPr>
        <w:pStyle w:val="Poembody"/>
      </w:pPr>
      <w:r>
        <w:t>none is so perfect as this:</w:t>
      </w:r>
    </w:p>
    <w:p w:rsidR="001F6293" w:rsidRDefault="001F6293" w:rsidP="001F6293">
      <w:pPr>
        <w:pStyle w:val="Poembody"/>
      </w:pPr>
      <w:r>
        <w:t>the mechanics of determinism</w:t>
      </w:r>
    </w:p>
    <w:p w:rsidR="001F6293" w:rsidRDefault="001F6293" w:rsidP="001F6293">
      <w:pPr>
        <w:pStyle w:val="Poembody"/>
      </w:pPr>
      <w:r>
        <w:t>the physics of materialism</w:t>
      </w:r>
    </w:p>
    <w:p w:rsidR="001F6293" w:rsidRDefault="001F6293" w:rsidP="001F6293">
      <w:pPr>
        <w:pStyle w:val="Poembody"/>
      </w:pPr>
      <w:r>
        <w:t>and the mathematics of realism</w:t>
      </w:r>
    </w:p>
    <w:p w:rsidR="001F6293" w:rsidRDefault="001F6293" w:rsidP="001F6293">
      <w:pPr>
        <w:pStyle w:val="Poembody"/>
      </w:pPr>
      <w:r>
        <w:t>cannot explain the human mind.</w:t>
      </w:r>
    </w:p>
    <w:p w:rsidR="001F6293" w:rsidRDefault="001F6293" w:rsidP="001F6293">
      <w:pPr>
        <w:pStyle w:val="Poembody"/>
      </w:pPr>
    </w:p>
    <w:p w:rsidR="001F6293" w:rsidRDefault="001F6293" w:rsidP="001F6293">
      <w:pPr>
        <w:pStyle w:val="Poembody"/>
      </w:pPr>
      <w:r>
        <w:t>it is a good argument</w:t>
      </w:r>
    </w:p>
    <w:p w:rsidR="001F6293" w:rsidRDefault="001F6293" w:rsidP="001F6293">
      <w:pPr>
        <w:pStyle w:val="Poembody"/>
      </w:pPr>
      <w:r>
        <w:t>being exactly as the same</w:t>
      </w:r>
    </w:p>
    <w:p w:rsidR="001F6293" w:rsidRDefault="001F6293" w:rsidP="001F6293">
      <w:pPr>
        <w:pStyle w:val="Poembody"/>
      </w:pPr>
      <w:r>
        <w:t>as the one about God:</w:t>
      </w:r>
    </w:p>
    <w:p w:rsidR="001F6293" w:rsidRDefault="001F6293" w:rsidP="001F6293">
      <w:pPr>
        <w:pStyle w:val="Poembody"/>
      </w:pPr>
      <w:r>
        <w:t>the mechanics of determinism</w:t>
      </w:r>
    </w:p>
    <w:p w:rsidR="001F6293" w:rsidRDefault="001F6293" w:rsidP="001F6293">
      <w:pPr>
        <w:pStyle w:val="Poembody"/>
      </w:pPr>
      <w:r>
        <w:t>the physics of materialism</w:t>
      </w:r>
    </w:p>
    <w:p w:rsidR="001F6293" w:rsidRDefault="001F6293" w:rsidP="001F6293">
      <w:pPr>
        <w:pStyle w:val="Poembody"/>
      </w:pPr>
      <w:r>
        <w:t>and the mathematics of realism</w:t>
      </w:r>
    </w:p>
    <w:p w:rsidR="001F6293" w:rsidRDefault="001F6293" w:rsidP="001F6293">
      <w:pPr>
        <w:pStyle w:val="Poembody"/>
      </w:pPr>
      <w:r>
        <w:t>cannot explain the human mind.</w:t>
      </w:r>
    </w:p>
    <w:p w:rsidR="001F6293" w:rsidRDefault="001F6293" w:rsidP="001F6293">
      <w:pPr>
        <w:pStyle w:val="Poembody"/>
      </w:pPr>
    </w:p>
    <w:p w:rsidR="001F6293" w:rsidRDefault="001F6293" w:rsidP="001F6293">
      <w:pPr>
        <w:pStyle w:val="Poembody"/>
      </w:pPr>
      <w:r>
        <w:t>in fact, it is the only argument</w:t>
      </w:r>
    </w:p>
    <w:p w:rsidR="001F6293" w:rsidRDefault="001F6293" w:rsidP="001F6293">
      <w:pPr>
        <w:pStyle w:val="Poembody"/>
      </w:pPr>
      <w:r>
        <w:t>that is ever possible</w:t>
      </w:r>
    </w:p>
    <w:p w:rsidR="001F6293" w:rsidRDefault="001F6293" w:rsidP="001F6293">
      <w:pPr>
        <w:pStyle w:val="Poembody"/>
      </w:pPr>
      <w:r>
        <w:t>in support of the soul:</w:t>
      </w:r>
    </w:p>
    <w:p w:rsidR="001F6293" w:rsidRDefault="001F6293" w:rsidP="001F6293">
      <w:pPr>
        <w:pStyle w:val="Poembody"/>
      </w:pPr>
      <w:r>
        <w:t>the mechanics of determinism</w:t>
      </w:r>
    </w:p>
    <w:p w:rsidR="001F6293" w:rsidRDefault="001F6293" w:rsidP="001F6293">
      <w:pPr>
        <w:pStyle w:val="Poembody"/>
      </w:pPr>
      <w:r>
        <w:t>the physics of materialism</w:t>
      </w:r>
    </w:p>
    <w:p w:rsidR="001F6293" w:rsidRDefault="001F6293" w:rsidP="001F6293">
      <w:pPr>
        <w:pStyle w:val="Poembody"/>
      </w:pPr>
      <w:r>
        <w:t>and the mathematics of realism</w:t>
      </w:r>
    </w:p>
    <w:p w:rsidR="001F6293" w:rsidRDefault="001F6293" w:rsidP="001F6293">
      <w:pPr>
        <w:pStyle w:val="Poembody"/>
      </w:pPr>
      <w:r>
        <w:t>cannot explain the human mind.</w:t>
      </w:r>
    </w:p>
    <w:p w:rsidR="001F6293" w:rsidRDefault="001F6293" w:rsidP="001F6293">
      <w:pPr>
        <w:pStyle w:val="Poembody"/>
      </w:pPr>
    </w:p>
    <w:p w:rsidR="001F6293" w:rsidRDefault="001F6293" w:rsidP="001F6293">
      <w:pPr>
        <w:pStyle w:val="Poembody"/>
      </w:pPr>
      <w:r>
        <w:t>Kant was wrong</w:t>
      </w:r>
    </w:p>
    <w:p w:rsidR="001F6293" w:rsidRDefault="001F6293" w:rsidP="001F6293">
      <w:pPr>
        <w:pStyle w:val="Poembody"/>
      </w:pPr>
      <w:r>
        <w:t>there are not three meaningful questions</w:t>
      </w:r>
    </w:p>
    <w:p w:rsidR="001F6293" w:rsidRDefault="001F6293" w:rsidP="001F6293">
      <w:pPr>
        <w:pStyle w:val="Poembody"/>
      </w:pPr>
      <w:r>
        <w:t>there is only one:</w:t>
      </w:r>
    </w:p>
    <w:p w:rsidR="001F6293" w:rsidRDefault="001F6293" w:rsidP="001F6293">
      <w:pPr>
        <w:pStyle w:val="Poembody"/>
      </w:pPr>
      <w:r>
        <w:t>can the mechanics of determinism</w:t>
      </w:r>
    </w:p>
    <w:p w:rsidR="001F6293" w:rsidRDefault="001F6293" w:rsidP="001F6293">
      <w:pPr>
        <w:pStyle w:val="Poembody"/>
      </w:pPr>
      <w:r>
        <w:t>the physics of materialism</w:t>
      </w:r>
    </w:p>
    <w:p w:rsidR="001F6293" w:rsidRDefault="001F6293" w:rsidP="001F6293">
      <w:pPr>
        <w:pStyle w:val="Poembody"/>
      </w:pPr>
      <w:r>
        <w:t>and the mathematics of realism</w:t>
      </w:r>
    </w:p>
    <w:p w:rsidR="001F6293" w:rsidRDefault="001F6293" w:rsidP="001F6293">
      <w:pPr>
        <w:pStyle w:val="Poembody"/>
      </w:pPr>
      <w:r>
        <w:t>explain the human mind</w:t>
      </w:r>
      <w:r w:rsidR="00645A1A">
        <w:t>?</w:t>
      </w:r>
    </w:p>
    <w:p w:rsidR="001F6293" w:rsidRDefault="001F6293" w:rsidP="001F6293">
      <w:pPr>
        <w:pStyle w:val="Poembody"/>
      </w:pPr>
    </w:p>
    <w:p w:rsidR="001F6293" w:rsidRDefault="00645A1A" w:rsidP="00645A1A">
      <w:pPr>
        <w:pStyle w:val="Poembody"/>
        <w:ind w:left="0" w:firstLine="0"/>
        <w:rPr>
          <w:b/>
        </w:rPr>
      </w:pPr>
      <w:r>
        <w:rPr>
          <w:b/>
        </w:rPr>
        <w:t>II</w:t>
      </w:r>
    </w:p>
    <w:p w:rsidR="00645A1A" w:rsidRDefault="00645A1A" w:rsidP="00645A1A">
      <w:pPr>
        <w:pStyle w:val="Poembody"/>
        <w:ind w:left="0" w:firstLine="0"/>
        <w:rPr>
          <w:b/>
        </w:rPr>
      </w:pPr>
    </w:p>
    <w:p w:rsidR="007D5A6A" w:rsidRDefault="007D5A6A" w:rsidP="00645A1A">
      <w:pPr>
        <w:pStyle w:val="Poembody"/>
        <w:ind w:left="0" w:firstLine="0"/>
      </w:pPr>
      <w:r>
        <w:t>if God exists</w:t>
      </w:r>
    </w:p>
    <w:p w:rsidR="007D5A6A" w:rsidRDefault="007D5A6A" w:rsidP="00645A1A">
      <w:pPr>
        <w:pStyle w:val="Poembody"/>
        <w:ind w:left="0" w:firstLine="0"/>
      </w:pPr>
      <w:r>
        <w:t xml:space="preserve">then </w:t>
      </w:r>
      <w:r w:rsidR="00651834">
        <w:t>a soul</w:t>
      </w:r>
      <w:r>
        <w:t xml:space="preserve"> is possible</w:t>
      </w:r>
    </w:p>
    <w:p w:rsidR="007D5A6A" w:rsidRDefault="007D5A6A" w:rsidP="00645A1A">
      <w:pPr>
        <w:pStyle w:val="Poembody"/>
        <w:ind w:left="0" w:firstLine="0"/>
      </w:pPr>
      <w:r>
        <w:t xml:space="preserve">if </w:t>
      </w:r>
      <w:r w:rsidR="00651834">
        <w:t>a soul</w:t>
      </w:r>
      <w:r>
        <w:t xml:space="preserve"> is possible</w:t>
      </w:r>
    </w:p>
    <w:p w:rsidR="007D5A6A" w:rsidRDefault="004E2748" w:rsidP="00645A1A">
      <w:pPr>
        <w:pStyle w:val="Poembody"/>
        <w:ind w:left="0" w:firstLine="0"/>
      </w:pPr>
      <w:r>
        <w:t xml:space="preserve">then freedom </w:t>
      </w:r>
      <w:r w:rsidR="007D5A6A">
        <w:t>is plausible</w:t>
      </w:r>
    </w:p>
    <w:p w:rsidR="007D5A6A" w:rsidRDefault="007D5A6A" w:rsidP="00645A1A">
      <w:pPr>
        <w:pStyle w:val="Poembody"/>
        <w:ind w:left="0" w:firstLine="0"/>
      </w:pPr>
      <w:r>
        <w:t>if freedom is plausible</w:t>
      </w:r>
    </w:p>
    <w:p w:rsidR="004E2748" w:rsidRDefault="004E2748" w:rsidP="00645A1A">
      <w:pPr>
        <w:pStyle w:val="Poembody"/>
        <w:ind w:left="0" w:firstLine="0"/>
      </w:pPr>
      <w:r>
        <w:t>then God can exist</w:t>
      </w:r>
    </w:p>
    <w:p w:rsidR="004E2748" w:rsidRDefault="004E2748" w:rsidP="00645A1A">
      <w:pPr>
        <w:pStyle w:val="Poembody"/>
        <w:ind w:left="0" w:firstLine="0"/>
      </w:pPr>
    </w:p>
    <w:p w:rsidR="004E2748" w:rsidRDefault="004E2748" w:rsidP="00645A1A">
      <w:pPr>
        <w:pStyle w:val="Poembody"/>
        <w:ind w:left="0" w:firstLine="0"/>
      </w:pPr>
      <w:r>
        <w:t>the questions become one</w:t>
      </w:r>
      <w:r w:rsidR="00A077F4">
        <w:t>:</w:t>
      </w:r>
    </w:p>
    <w:p w:rsidR="004E2748" w:rsidRDefault="004E2748" w:rsidP="00645A1A">
      <w:pPr>
        <w:pStyle w:val="Poembody"/>
        <w:ind w:left="0" w:firstLine="0"/>
      </w:pPr>
      <w:r>
        <w:lastRenderedPageBreak/>
        <w:t>is an immortal God free to do</w:t>
      </w:r>
    </w:p>
    <w:p w:rsidR="004E2748" w:rsidRDefault="004E2748" w:rsidP="00645A1A">
      <w:pPr>
        <w:pStyle w:val="Poembody"/>
        <w:ind w:left="0" w:firstLine="0"/>
      </w:pPr>
      <w:r>
        <w:t>whatever He wishes?</w:t>
      </w:r>
    </w:p>
    <w:p w:rsidR="004E2748" w:rsidRDefault="004E2748" w:rsidP="00645A1A">
      <w:pPr>
        <w:pStyle w:val="Poembody"/>
        <w:ind w:left="0" w:firstLine="0"/>
      </w:pPr>
      <w:r>
        <w:t>can he transcend causality</w:t>
      </w:r>
    </w:p>
    <w:p w:rsidR="004E2748" w:rsidRDefault="004E2748" w:rsidP="00645A1A">
      <w:pPr>
        <w:pStyle w:val="Poembody"/>
        <w:ind w:left="0" w:firstLine="0"/>
      </w:pPr>
      <w:r>
        <w:t>to pick a purely random number?</w:t>
      </w:r>
    </w:p>
    <w:p w:rsidR="004E2748" w:rsidRDefault="004E2748" w:rsidP="00645A1A">
      <w:pPr>
        <w:pStyle w:val="Poembody"/>
        <w:ind w:left="0" w:firstLine="0"/>
      </w:pPr>
      <w:r>
        <w:t>and are we made in that image?</w:t>
      </w:r>
    </w:p>
    <w:p w:rsidR="004E2748" w:rsidRDefault="004E2748" w:rsidP="00645A1A">
      <w:pPr>
        <w:pStyle w:val="Poembody"/>
        <w:ind w:left="0" w:firstLine="0"/>
      </w:pPr>
    </w:p>
    <w:p w:rsidR="004E2748" w:rsidRDefault="004E2748" w:rsidP="00645A1A">
      <w:pPr>
        <w:pStyle w:val="Poembody"/>
        <w:ind w:left="0" w:firstLine="0"/>
      </w:pPr>
      <w:r>
        <w:t>so the question</w:t>
      </w:r>
      <w:r w:rsidR="00A077F4">
        <w:t>s</w:t>
      </w:r>
      <w:r>
        <w:t xml:space="preserve"> become</w:t>
      </w:r>
      <w:r w:rsidR="00A077F4">
        <w:t xml:space="preserve"> one:</w:t>
      </w:r>
    </w:p>
    <w:p w:rsidR="004E2748" w:rsidRDefault="004E2748" w:rsidP="00645A1A">
      <w:pPr>
        <w:pStyle w:val="Poembody"/>
        <w:ind w:left="0" w:firstLine="0"/>
      </w:pPr>
      <w:r>
        <w:t>is an immortal human free to do</w:t>
      </w:r>
    </w:p>
    <w:p w:rsidR="004E2748" w:rsidRDefault="004E2748" w:rsidP="00645A1A">
      <w:pPr>
        <w:pStyle w:val="Poembody"/>
        <w:ind w:left="0" w:firstLine="0"/>
      </w:pPr>
      <w:r>
        <w:t xml:space="preserve">whatever </w:t>
      </w:r>
      <w:r w:rsidR="00304F5B">
        <w:t>it</w:t>
      </w:r>
      <w:r>
        <w:t xml:space="preserve"> wishes?</w:t>
      </w:r>
    </w:p>
    <w:p w:rsidR="004E2748" w:rsidRDefault="004E2748" w:rsidP="00645A1A">
      <w:pPr>
        <w:pStyle w:val="Poembody"/>
        <w:ind w:left="0" w:firstLine="0"/>
      </w:pPr>
      <w:r>
        <w:t>can it transcend causality</w:t>
      </w:r>
    </w:p>
    <w:p w:rsidR="004E2748" w:rsidRDefault="004E2748" w:rsidP="00645A1A">
      <w:pPr>
        <w:pStyle w:val="Poembody"/>
        <w:ind w:left="0" w:firstLine="0"/>
      </w:pPr>
      <w:r>
        <w:t>to pick a purely random number?</w:t>
      </w:r>
    </w:p>
    <w:p w:rsidR="004E2748" w:rsidRDefault="00A077F4" w:rsidP="00645A1A">
      <w:pPr>
        <w:pStyle w:val="Poembody"/>
        <w:ind w:left="0" w:firstLine="0"/>
      </w:pPr>
      <w:r>
        <w:t>could we create a God in that image?</w:t>
      </w:r>
    </w:p>
    <w:p w:rsidR="00A077F4" w:rsidRDefault="00A077F4" w:rsidP="00645A1A">
      <w:pPr>
        <w:pStyle w:val="Poembody"/>
        <w:ind w:left="0" w:firstLine="0"/>
      </w:pPr>
    </w:p>
    <w:p w:rsidR="00A077F4" w:rsidRDefault="00A077F4" w:rsidP="00645A1A">
      <w:pPr>
        <w:pStyle w:val="Poembody"/>
        <w:ind w:left="0" w:firstLine="0"/>
      </w:pPr>
      <w:r>
        <w:t>if humans exist</w:t>
      </w:r>
    </w:p>
    <w:p w:rsidR="00A077F4" w:rsidRDefault="00A077F4" w:rsidP="00645A1A">
      <w:pPr>
        <w:pStyle w:val="Poembody"/>
        <w:ind w:left="0" w:firstLine="0"/>
      </w:pPr>
      <w:r>
        <w:t>then mortality is possible</w:t>
      </w:r>
    </w:p>
    <w:p w:rsidR="00A077F4" w:rsidRDefault="00A077F4" w:rsidP="00645A1A">
      <w:pPr>
        <w:pStyle w:val="Poembody"/>
        <w:ind w:left="0" w:firstLine="0"/>
      </w:pPr>
      <w:r>
        <w:t>if mortality is possible</w:t>
      </w:r>
    </w:p>
    <w:p w:rsidR="00A077F4" w:rsidRDefault="00A077F4" w:rsidP="00645A1A">
      <w:pPr>
        <w:pStyle w:val="Poembody"/>
        <w:ind w:left="0" w:firstLine="0"/>
      </w:pPr>
      <w:r>
        <w:t>then freedom is implausible</w:t>
      </w:r>
    </w:p>
    <w:p w:rsidR="00A077F4" w:rsidRDefault="00A077F4" w:rsidP="00645A1A">
      <w:pPr>
        <w:pStyle w:val="Poembody"/>
        <w:ind w:left="0" w:firstLine="0"/>
      </w:pPr>
      <w:r>
        <w:t>if freedom is implausible</w:t>
      </w:r>
    </w:p>
    <w:p w:rsidR="00A077F4" w:rsidRDefault="00A077F4" w:rsidP="00645A1A">
      <w:pPr>
        <w:pStyle w:val="Poembody"/>
        <w:ind w:left="0" w:firstLine="0"/>
      </w:pPr>
      <w:r>
        <w:t>then how can God exist?</w:t>
      </w:r>
    </w:p>
    <w:p w:rsidR="00A077F4" w:rsidRDefault="00A077F4" w:rsidP="00645A1A">
      <w:pPr>
        <w:pStyle w:val="Poembody"/>
        <w:ind w:left="0" w:firstLine="0"/>
      </w:pPr>
    </w:p>
    <w:p w:rsidR="00703AF9" w:rsidRDefault="00703AF9" w:rsidP="00645A1A">
      <w:pPr>
        <w:pStyle w:val="Poembody"/>
        <w:ind w:left="0" w:firstLine="0"/>
      </w:pPr>
      <w:r>
        <w:rPr>
          <w:b/>
        </w:rPr>
        <w:t>III</w:t>
      </w:r>
    </w:p>
    <w:p w:rsidR="00703AF9" w:rsidRDefault="00703AF9" w:rsidP="00645A1A">
      <w:pPr>
        <w:pStyle w:val="Poembody"/>
        <w:ind w:left="0" w:firstLine="0"/>
      </w:pPr>
    </w:p>
    <w:p w:rsidR="00703AF9" w:rsidRDefault="00703AF9" w:rsidP="00645A1A">
      <w:pPr>
        <w:pStyle w:val="Poembody"/>
        <w:ind w:left="0" w:firstLine="0"/>
      </w:pPr>
      <w:r>
        <w:t>a soul</w:t>
      </w:r>
    </w:p>
    <w:p w:rsidR="00703AF9" w:rsidRDefault="00703AF9" w:rsidP="00645A1A">
      <w:pPr>
        <w:pStyle w:val="Poembody"/>
        <w:ind w:left="0" w:firstLine="0"/>
      </w:pPr>
      <w:r>
        <w:t>would have to be free</w:t>
      </w:r>
    </w:p>
    <w:p w:rsidR="00703AF9" w:rsidRDefault="00703AF9" w:rsidP="00645A1A">
      <w:pPr>
        <w:pStyle w:val="Poembody"/>
        <w:ind w:left="0" w:firstLine="0"/>
      </w:pPr>
      <w:r>
        <w:t>it could not be tied</w:t>
      </w:r>
    </w:p>
    <w:p w:rsidR="00703AF9" w:rsidRDefault="00703AF9" w:rsidP="00645A1A">
      <w:pPr>
        <w:pStyle w:val="Poembody"/>
        <w:ind w:left="0" w:firstLine="0"/>
      </w:pPr>
      <w:r>
        <w:t>to the hardware of humanity</w:t>
      </w:r>
    </w:p>
    <w:p w:rsidR="00703AF9" w:rsidRDefault="00703AF9" w:rsidP="00645A1A">
      <w:pPr>
        <w:pStyle w:val="Poembody"/>
        <w:ind w:left="0" w:firstLine="0"/>
      </w:pPr>
      <w:r>
        <w:t>or it would wear the chains</w:t>
      </w:r>
    </w:p>
    <w:p w:rsidR="00703AF9" w:rsidRDefault="00703AF9" w:rsidP="00645A1A">
      <w:pPr>
        <w:pStyle w:val="Poembody"/>
        <w:ind w:left="0" w:firstLine="0"/>
      </w:pPr>
      <w:r>
        <w:t>of history</w:t>
      </w:r>
    </w:p>
    <w:p w:rsidR="00703AF9" w:rsidRDefault="00703AF9" w:rsidP="00645A1A">
      <w:pPr>
        <w:pStyle w:val="Poembody"/>
        <w:ind w:left="0" w:firstLine="0"/>
      </w:pPr>
    </w:p>
    <w:p w:rsidR="00703AF9" w:rsidRDefault="00703AF9" w:rsidP="00645A1A">
      <w:pPr>
        <w:pStyle w:val="Poembody"/>
        <w:ind w:left="0" w:firstLine="0"/>
      </w:pPr>
      <w:r>
        <w:t>a God</w:t>
      </w:r>
    </w:p>
    <w:p w:rsidR="00703AF9" w:rsidRDefault="00703AF9" w:rsidP="00645A1A">
      <w:pPr>
        <w:pStyle w:val="Poembody"/>
        <w:ind w:left="0" w:firstLine="0"/>
      </w:pPr>
      <w:r>
        <w:t>would have to be free</w:t>
      </w:r>
    </w:p>
    <w:p w:rsidR="00703AF9" w:rsidRDefault="00703AF9" w:rsidP="00645A1A">
      <w:pPr>
        <w:pStyle w:val="Poembody"/>
        <w:ind w:left="0" w:firstLine="0"/>
      </w:pPr>
      <w:r>
        <w:t>it could not be tied</w:t>
      </w:r>
    </w:p>
    <w:p w:rsidR="00703AF9" w:rsidRDefault="00703AF9" w:rsidP="00645A1A">
      <w:pPr>
        <w:pStyle w:val="Poembody"/>
        <w:ind w:left="0" w:firstLine="0"/>
      </w:pPr>
      <w:r>
        <w:t>to the hardware of the universe</w:t>
      </w:r>
    </w:p>
    <w:p w:rsidR="00703AF9" w:rsidRDefault="00703AF9" w:rsidP="00645A1A">
      <w:pPr>
        <w:pStyle w:val="Poembody"/>
        <w:ind w:left="0" w:firstLine="0"/>
      </w:pPr>
      <w:r>
        <w:t>or it would wear the chains</w:t>
      </w:r>
    </w:p>
    <w:p w:rsidR="00703AF9" w:rsidRDefault="00C67928" w:rsidP="00645A1A">
      <w:pPr>
        <w:pStyle w:val="Poembody"/>
        <w:ind w:left="0" w:firstLine="0"/>
      </w:pPr>
      <w:r>
        <w:t>of causality</w:t>
      </w:r>
    </w:p>
    <w:p w:rsidR="00C67928" w:rsidRDefault="00C67928" w:rsidP="00645A1A">
      <w:pPr>
        <w:pStyle w:val="Poembody"/>
        <w:ind w:left="0" w:firstLine="0"/>
      </w:pPr>
    </w:p>
    <w:p w:rsidR="00C67928" w:rsidRDefault="00C67928" w:rsidP="00645A1A">
      <w:pPr>
        <w:pStyle w:val="Poembody"/>
        <w:ind w:left="0" w:firstLine="0"/>
      </w:pPr>
      <w:r>
        <w:t>therefore, a God and a soul</w:t>
      </w:r>
    </w:p>
    <w:p w:rsidR="00C67928" w:rsidRDefault="00C67928" w:rsidP="00645A1A">
      <w:pPr>
        <w:pStyle w:val="Poembody"/>
        <w:ind w:left="0" w:firstLine="0"/>
      </w:pPr>
      <w:r>
        <w:t>must share an essential quality</w:t>
      </w:r>
    </w:p>
    <w:p w:rsidR="00C67928" w:rsidRDefault="00C67928" w:rsidP="00645A1A">
      <w:pPr>
        <w:pStyle w:val="Poembody"/>
        <w:ind w:left="0" w:firstLine="0"/>
      </w:pPr>
      <w:r>
        <w:t xml:space="preserve">they are </w:t>
      </w:r>
      <w:r w:rsidR="00BB239A">
        <w:t>almost identical</w:t>
      </w:r>
    </w:p>
    <w:p w:rsidR="00C67928" w:rsidRDefault="00C67928" w:rsidP="00645A1A">
      <w:pPr>
        <w:pStyle w:val="Poembody"/>
        <w:ind w:left="0" w:firstLine="0"/>
      </w:pPr>
      <w:r>
        <w:t>not being stuff</w:t>
      </w:r>
    </w:p>
    <w:p w:rsidR="00C67928" w:rsidRDefault="00C67928" w:rsidP="00645A1A">
      <w:pPr>
        <w:pStyle w:val="Poembody"/>
        <w:ind w:left="0" w:firstLine="0"/>
      </w:pPr>
      <w:r>
        <w:t>and having no history</w:t>
      </w:r>
    </w:p>
    <w:p w:rsidR="00C67928" w:rsidRDefault="00C67928" w:rsidP="00645A1A">
      <w:pPr>
        <w:pStyle w:val="Poembody"/>
        <w:ind w:left="0" w:firstLine="0"/>
      </w:pPr>
      <w:r>
        <w:t>they would have no beginning or end</w:t>
      </w:r>
    </w:p>
    <w:p w:rsidR="00C67928" w:rsidRDefault="00C67928" w:rsidP="00645A1A">
      <w:pPr>
        <w:pStyle w:val="Poembody"/>
        <w:ind w:left="0" w:firstLine="0"/>
      </w:pPr>
    </w:p>
    <w:p w:rsidR="00C67928" w:rsidRDefault="00C67928" w:rsidP="00645A1A">
      <w:pPr>
        <w:pStyle w:val="Poembody"/>
        <w:ind w:left="0" w:firstLine="0"/>
      </w:pPr>
      <w:r>
        <w:t>a soul and a God</w:t>
      </w:r>
    </w:p>
    <w:p w:rsidR="00C67928" w:rsidRDefault="00C67928" w:rsidP="00645A1A">
      <w:pPr>
        <w:pStyle w:val="Poembody"/>
        <w:ind w:left="0" w:firstLine="0"/>
      </w:pPr>
      <w:r>
        <w:t>would be immortal</w:t>
      </w:r>
    </w:p>
    <w:p w:rsidR="00C67928" w:rsidRDefault="00C67928" w:rsidP="00645A1A">
      <w:pPr>
        <w:pStyle w:val="Poembody"/>
        <w:ind w:left="0" w:firstLine="0"/>
      </w:pPr>
      <w:r>
        <w:t>and not being contained in time</w:t>
      </w:r>
    </w:p>
    <w:p w:rsidR="00C67928" w:rsidRDefault="00C67928" w:rsidP="00645A1A">
      <w:pPr>
        <w:pStyle w:val="Poembody"/>
        <w:ind w:left="0" w:firstLine="0"/>
      </w:pPr>
      <w:r>
        <w:lastRenderedPageBreak/>
        <w:t>could no more be contained in space</w:t>
      </w:r>
    </w:p>
    <w:p w:rsidR="00C67928" w:rsidRDefault="00C67928" w:rsidP="00645A1A">
      <w:pPr>
        <w:pStyle w:val="Poembody"/>
        <w:ind w:left="0" w:firstLine="0"/>
      </w:pPr>
      <w:r>
        <w:t>they would both</w:t>
      </w:r>
    </w:p>
    <w:p w:rsidR="00C67928" w:rsidRDefault="00C67928" w:rsidP="00645A1A">
      <w:pPr>
        <w:pStyle w:val="Poembody"/>
        <w:ind w:left="0" w:firstLine="0"/>
      </w:pPr>
      <w:r>
        <w:t>be infinite</w:t>
      </w:r>
    </w:p>
    <w:p w:rsidR="00C67928" w:rsidRDefault="00C67928" w:rsidP="00645A1A">
      <w:pPr>
        <w:pStyle w:val="Poembody"/>
        <w:ind w:left="0" w:firstLine="0"/>
      </w:pPr>
    </w:p>
    <w:p w:rsidR="00C67928" w:rsidRDefault="00C67928" w:rsidP="00645A1A">
      <w:pPr>
        <w:pStyle w:val="Poembody"/>
        <w:ind w:left="0" w:firstLine="0"/>
      </w:pPr>
      <w:r>
        <w:t>being infinite</w:t>
      </w:r>
    </w:p>
    <w:p w:rsidR="00C67928" w:rsidRDefault="00C67928" w:rsidP="00645A1A">
      <w:pPr>
        <w:pStyle w:val="Poembody"/>
        <w:ind w:left="0" w:firstLine="0"/>
      </w:pPr>
      <w:r>
        <w:t>they would both fill infinity and eternity</w:t>
      </w:r>
    </w:p>
    <w:p w:rsidR="00C67928" w:rsidRDefault="00C67928" w:rsidP="00645A1A">
      <w:pPr>
        <w:pStyle w:val="Poembody"/>
        <w:ind w:left="0" w:firstLine="0"/>
      </w:pPr>
      <w:r>
        <w:t>having no beginning or end</w:t>
      </w:r>
    </w:p>
    <w:p w:rsidR="00C67928" w:rsidRDefault="00C67928" w:rsidP="00645A1A">
      <w:pPr>
        <w:pStyle w:val="Poembody"/>
        <w:ind w:left="0" w:firstLine="0"/>
      </w:pPr>
      <w:r>
        <w:t>they would needs fill each other</w:t>
      </w:r>
    </w:p>
    <w:p w:rsidR="00C67928" w:rsidRDefault="00C67928" w:rsidP="00645A1A">
      <w:pPr>
        <w:pStyle w:val="Poembody"/>
        <w:ind w:left="0" w:firstLine="0"/>
      </w:pPr>
      <w:r>
        <w:t>having no space or time</w:t>
      </w:r>
    </w:p>
    <w:p w:rsidR="00C67928" w:rsidRDefault="00C67928" w:rsidP="00645A1A">
      <w:pPr>
        <w:pStyle w:val="Poembody"/>
        <w:ind w:left="0" w:firstLine="0"/>
      </w:pPr>
      <w:r>
        <w:t>they would needs be the same</w:t>
      </w:r>
    </w:p>
    <w:p w:rsidR="00C67928" w:rsidRDefault="00C67928" w:rsidP="00645A1A">
      <w:pPr>
        <w:pStyle w:val="Poembody"/>
        <w:ind w:left="0" w:firstLine="0"/>
      </w:pPr>
    </w:p>
    <w:p w:rsidR="00C67928" w:rsidRDefault="00C67928" w:rsidP="00645A1A">
      <w:pPr>
        <w:pStyle w:val="Poembody"/>
        <w:ind w:left="0" w:firstLine="0"/>
      </w:pPr>
      <w:r>
        <w:t>therefore, a God and a soul</w:t>
      </w:r>
    </w:p>
    <w:p w:rsidR="00C67928" w:rsidRDefault="00C67928" w:rsidP="00645A1A">
      <w:pPr>
        <w:pStyle w:val="Poembody"/>
        <w:ind w:left="0" w:firstLine="0"/>
      </w:pPr>
      <w:r>
        <w:t>must share an essential quality</w:t>
      </w:r>
    </w:p>
    <w:p w:rsidR="00C67928" w:rsidRDefault="00C67928" w:rsidP="00645A1A">
      <w:pPr>
        <w:pStyle w:val="Poembody"/>
        <w:ind w:left="0" w:firstLine="0"/>
      </w:pPr>
      <w:r>
        <w:t xml:space="preserve">they are </w:t>
      </w:r>
      <w:r w:rsidR="00BB239A">
        <w:t>identical</w:t>
      </w:r>
    </w:p>
    <w:p w:rsidR="00BB239A" w:rsidRDefault="00BB239A" w:rsidP="00645A1A">
      <w:pPr>
        <w:pStyle w:val="Poembody"/>
        <w:ind w:left="0" w:firstLine="0"/>
      </w:pPr>
      <w:r>
        <w:t>not being stuff</w:t>
      </w:r>
    </w:p>
    <w:p w:rsidR="00BB239A" w:rsidRDefault="00BB239A" w:rsidP="00645A1A">
      <w:pPr>
        <w:pStyle w:val="Poembody"/>
        <w:ind w:left="0" w:firstLine="0"/>
      </w:pPr>
      <w:r>
        <w:t>and having no history</w:t>
      </w:r>
    </w:p>
    <w:p w:rsidR="00BB239A" w:rsidRDefault="00BB239A" w:rsidP="00645A1A">
      <w:pPr>
        <w:pStyle w:val="Poembody"/>
        <w:ind w:left="0" w:firstLine="0"/>
      </w:pPr>
      <w:r>
        <w:t>they would be indistinguishable</w:t>
      </w:r>
    </w:p>
    <w:p w:rsidR="00BB239A" w:rsidRDefault="00BB239A" w:rsidP="00645A1A">
      <w:pPr>
        <w:pStyle w:val="Poembody"/>
        <w:ind w:left="0" w:firstLine="0"/>
      </w:pPr>
    </w:p>
    <w:p w:rsidR="00BB239A" w:rsidRDefault="00BB239A" w:rsidP="00645A1A">
      <w:pPr>
        <w:pStyle w:val="Poembody"/>
        <w:ind w:left="0" w:firstLine="0"/>
      </w:pPr>
      <w:r>
        <w:t>a soul and a God</w:t>
      </w:r>
    </w:p>
    <w:p w:rsidR="00BB239A" w:rsidRDefault="00BB239A" w:rsidP="00645A1A">
      <w:pPr>
        <w:pStyle w:val="Poembody"/>
        <w:ind w:left="0" w:firstLine="0"/>
      </w:pPr>
      <w:r>
        <w:t xml:space="preserve">would </w:t>
      </w:r>
      <w:r w:rsidR="00274045">
        <w:t xml:space="preserve">have to </w:t>
      </w:r>
      <w:r>
        <w:t>be free</w:t>
      </w:r>
    </w:p>
    <w:p w:rsidR="00BB239A" w:rsidRDefault="00BB239A" w:rsidP="00645A1A">
      <w:pPr>
        <w:pStyle w:val="Poembody"/>
        <w:ind w:left="0" w:firstLine="0"/>
      </w:pPr>
      <w:r>
        <w:t>and not being contained in anything</w:t>
      </w:r>
    </w:p>
    <w:p w:rsidR="00274045" w:rsidRDefault="00274045" w:rsidP="00645A1A">
      <w:pPr>
        <w:pStyle w:val="Poembody"/>
        <w:ind w:left="0" w:firstLine="0"/>
      </w:pPr>
      <w:r>
        <w:t>or wearing any chains</w:t>
      </w:r>
    </w:p>
    <w:p w:rsidR="00274045" w:rsidRDefault="00274045" w:rsidP="00645A1A">
      <w:pPr>
        <w:pStyle w:val="Poembody"/>
        <w:ind w:left="0" w:firstLine="0"/>
      </w:pPr>
      <w:r>
        <w:t>they would not only be free</w:t>
      </w:r>
    </w:p>
    <w:p w:rsidR="00274045" w:rsidRDefault="00274045" w:rsidP="00645A1A">
      <w:pPr>
        <w:pStyle w:val="Poembody"/>
        <w:ind w:left="0" w:firstLine="0"/>
      </w:pPr>
      <w:r>
        <w:t>they would be freedom</w:t>
      </w:r>
    </w:p>
    <w:p w:rsidR="00274045" w:rsidRDefault="00274045" w:rsidP="00645A1A">
      <w:pPr>
        <w:pStyle w:val="Poembody"/>
        <w:ind w:left="0" w:firstLine="0"/>
      </w:pPr>
    </w:p>
    <w:p w:rsidR="00274045" w:rsidRDefault="00274045" w:rsidP="00645A1A">
      <w:pPr>
        <w:pStyle w:val="Poembody"/>
        <w:ind w:left="0" w:firstLine="0"/>
      </w:pPr>
      <w:r>
        <w:t>being freedom</w:t>
      </w:r>
    </w:p>
    <w:p w:rsidR="00274045" w:rsidRDefault="00274045" w:rsidP="00645A1A">
      <w:pPr>
        <w:pStyle w:val="Poembody"/>
        <w:ind w:left="0" w:firstLine="0"/>
      </w:pPr>
      <w:r>
        <w:t>a God and a soul</w:t>
      </w:r>
    </w:p>
    <w:p w:rsidR="00274045" w:rsidRDefault="00274045" w:rsidP="00645A1A">
      <w:pPr>
        <w:pStyle w:val="Poembody"/>
        <w:ind w:left="0" w:firstLine="0"/>
      </w:pPr>
      <w:r>
        <w:t>are an identity</w:t>
      </w:r>
    </w:p>
    <w:p w:rsidR="00274045" w:rsidRDefault="00274045" w:rsidP="00645A1A">
      <w:pPr>
        <w:pStyle w:val="Poembody"/>
        <w:ind w:left="0" w:firstLine="0"/>
      </w:pPr>
      <w:r>
        <w:t>not being stuff</w:t>
      </w:r>
    </w:p>
    <w:p w:rsidR="00274045" w:rsidRDefault="00274045" w:rsidP="00645A1A">
      <w:pPr>
        <w:pStyle w:val="Poembody"/>
        <w:ind w:left="0" w:firstLine="0"/>
      </w:pPr>
      <w:r>
        <w:t>and having no history</w:t>
      </w:r>
    </w:p>
    <w:p w:rsidR="00274045" w:rsidRDefault="00C41B96" w:rsidP="00645A1A">
      <w:pPr>
        <w:pStyle w:val="Poembody"/>
        <w:ind w:left="0" w:firstLine="0"/>
      </w:pPr>
      <w:r>
        <w:t xml:space="preserve">they would not </w:t>
      </w:r>
      <w:r>
        <w:rPr>
          <w:i/>
        </w:rPr>
        <w:t>be</w:t>
      </w:r>
    </w:p>
    <w:p w:rsidR="00C41B96" w:rsidRDefault="00C41B96" w:rsidP="00645A1A">
      <w:pPr>
        <w:pStyle w:val="Poembody"/>
        <w:ind w:left="0" w:firstLine="0"/>
      </w:pPr>
    </w:p>
    <w:p w:rsidR="00C41B96" w:rsidRDefault="00C41B96" w:rsidP="00645A1A">
      <w:pPr>
        <w:pStyle w:val="Poembody"/>
        <w:ind w:left="0" w:firstLine="0"/>
        <w:rPr>
          <w:b/>
        </w:rPr>
      </w:pPr>
      <w:r>
        <w:rPr>
          <w:b/>
        </w:rPr>
        <w:t>IV</w:t>
      </w:r>
    </w:p>
    <w:p w:rsidR="00C41B96" w:rsidRDefault="00C41B96" w:rsidP="00645A1A">
      <w:pPr>
        <w:pStyle w:val="Poembody"/>
        <w:ind w:left="0" w:firstLine="0"/>
        <w:rPr>
          <w:b/>
        </w:rPr>
      </w:pPr>
    </w:p>
    <w:p w:rsidR="00C41B96" w:rsidRDefault="00C41B96" w:rsidP="00645A1A">
      <w:pPr>
        <w:pStyle w:val="Poembody"/>
        <w:ind w:left="0" w:firstLine="0"/>
      </w:pPr>
      <w:r>
        <w:t>the question becomes</w:t>
      </w:r>
    </w:p>
    <w:p w:rsidR="00C41B96" w:rsidRDefault="00C41B96" w:rsidP="00645A1A">
      <w:pPr>
        <w:pStyle w:val="Poembody"/>
        <w:ind w:left="0" w:firstLine="0"/>
      </w:pPr>
      <w:r>
        <w:t>can the GodSoulFreedom</w:t>
      </w:r>
    </w:p>
    <w:p w:rsidR="00C41B96" w:rsidRDefault="00C41B96" w:rsidP="00645A1A">
      <w:pPr>
        <w:pStyle w:val="Poembody"/>
        <w:ind w:left="0" w:firstLine="0"/>
      </w:pPr>
      <w:r>
        <w:t>inhabit a human mind?</w:t>
      </w:r>
    </w:p>
    <w:p w:rsidR="00C41B96" w:rsidRDefault="00C41B96" w:rsidP="00645A1A">
      <w:pPr>
        <w:pStyle w:val="Poembody"/>
        <w:ind w:left="0" w:firstLine="0"/>
      </w:pPr>
    </w:p>
    <w:p w:rsidR="00C41B96" w:rsidRDefault="00C41B96" w:rsidP="00645A1A">
      <w:pPr>
        <w:pStyle w:val="Poembody"/>
        <w:ind w:left="0" w:firstLine="0"/>
      </w:pPr>
      <w:r>
        <w:t>to know this</w:t>
      </w:r>
    </w:p>
    <w:p w:rsidR="00C41B96" w:rsidRDefault="00C41B96" w:rsidP="00645A1A">
      <w:pPr>
        <w:pStyle w:val="Poembody"/>
        <w:ind w:left="0" w:firstLine="0"/>
      </w:pPr>
      <w:r>
        <w:t xml:space="preserve">we must know </w:t>
      </w:r>
      <w:r w:rsidR="004724A0">
        <w:t>one</w:t>
      </w:r>
      <w:r>
        <w:t xml:space="preserve"> thing:</w:t>
      </w:r>
    </w:p>
    <w:p w:rsidR="00C41B96" w:rsidRDefault="00C41B96" w:rsidP="00645A1A">
      <w:pPr>
        <w:pStyle w:val="Poembody"/>
        <w:ind w:left="0" w:firstLine="0"/>
      </w:pPr>
      <w:r>
        <w:t>is a</w:t>
      </w:r>
      <w:r w:rsidR="004724A0">
        <w:t xml:space="preserve"> mind infinite</w:t>
      </w:r>
      <w:r>
        <w:t>?</w:t>
      </w:r>
    </w:p>
    <w:p w:rsidR="004724A0" w:rsidRDefault="004724A0" w:rsidP="00645A1A">
      <w:pPr>
        <w:pStyle w:val="Poembody"/>
        <w:ind w:left="0" w:firstLine="0"/>
      </w:pPr>
    </w:p>
    <w:p w:rsidR="004724A0" w:rsidRDefault="004724A0" w:rsidP="00645A1A">
      <w:pPr>
        <w:pStyle w:val="Poembody"/>
        <w:ind w:left="0" w:firstLine="0"/>
      </w:pPr>
      <w:r>
        <w:t>to answer that</w:t>
      </w:r>
    </w:p>
    <w:p w:rsidR="004724A0" w:rsidRDefault="004724A0" w:rsidP="00645A1A">
      <w:pPr>
        <w:pStyle w:val="Poembody"/>
        <w:ind w:left="0" w:firstLine="0"/>
      </w:pPr>
      <w:r>
        <w:t>we must know something more:</w:t>
      </w:r>
    </w:p>
    <w:p w:rsidR="004724A0" w:rsidRDefault="004724A0" w:rsidP="00645A1A">
      <w:pPr>
        <w:pStyle w:val="Poembody"/>
        <w:ind w:left="0" w:firstLine="0"/>
      </w:pPr>
      <w:r>
        <w:t>can the infinite achieve limits?</w:t>
      </w:r>
    </w:p>
    <w:p w:rsidR="004724A0" w:rsidRDefault="004724A0" w:rsidP="00645A1A">
      <w:pPr>
        <w:pStyle w:val="Poembody"/>
        <w:ind w:left="0" w:firstLine="0"/>
      </w:pPr>
    </w:p>
    <w:p w:rsidR="004724A0" w:rsidRDefault="004724A0" w:rsidP="00645A1A">
      <w:pPr>
        <w:pStyle w:val="Poembody"/>
        <w:ind w:left="0" w:firstLine="0"/>
      </w:pPr>
      <w:r>
        <w:lastRenderedPageBreak/>
        <w:t>to understand that</w:t>
      </w:r>
    </w:p>
    <w:p w:rsidR="004724A0" w:rsidRDefault="004724A0" w:rsidP="00645A1A">
      <w:pPr>
        <w:pStyle w:val="Poembody"/>
        <w:ind w:left="0" w:firstLine="0"/>
      </w:pPr>
      <w:r>
        <w:t>we must turn further inward:</w:t>
      </w:r>
    </w:p>
    <w:p w:rsidR="004724A0" w:rsidRDefault="004724A0" w:rsidP="00645A1A">
      <w:pPr>
        <w:pStyle w:val="Poembody"/>
        <w:ind w:left="0" w:firstLine="0"/>
      </w:pPr>
      <w:r>
        <w:t>am I capable of the infinite?</w:t>
      </w:r>
    </w:p>
    <w:p w:rsidR="004724A0" w:rsidRDefault="004724A0" w:rsidP="00645A1A">
      <w:pPr>
        <w:pStyle w:val="Poembody"/>
        <w:ind w:left="0" w:firstLine="0"/>
      </w:pPr>
    </w:p>
    <w:p w:rsidR="004724A0" w:rsidRDefault="004724A0" w:rsidP="00645A1A">
      <w:pPr>
        <w:pStyle w:val="Poembody"/>
        <w:ind w:left="0" w:firstLine="0"/>
      </w:pPr>
      <w:r>
        <w:t>to achieve understanding</w:t>
      </w:r>
    </w:p>
    <w:p w:rsidR="004724A0" w:rsidRDefault="004724A0" w:rsidP="00645A1A">
      <w:pPr>
        <w:pStyle w:val="Poembody"/>
        <w:ind w:left="0" w:firstLine="0"/>
      </w:pPr>
      <w:r>
        <w:t>we must ask ourselves</w:t>
      </w:r>
    </w:p>
    <w:p w:rsidR="004724A0" w:rsidRDefault="00DA3491" w:rsidP="00645A1A">
      <w:pPr>
        <w:pStyle w:val="Poembody"/>
        <w:ind w:left="0" w:firstLine="0"/>
      </w:pPr>
      <w:r>
        <w:t>if I am capable, must I not already be?</w:t>
      </w:r>
    </w:p>
    <w:p w:rsidR="00DA3491" w:rsidRDefault="00DA3491" w:rsidP="00645A1A">
      <w:pPr>
        <w:pStyle w:val="Poembody"/>
        <w:ind w:left="0" w:firstLine="0"/>
      </w:pPr>
    </w:p>
    <w:p w:rsidR="00DA3491" w:rsidRDefault="00DA3491" w:rsidP="00645A1A">
      <w:pPr>
        <w:pStyle w:val="Poembody"/>
        <w:ind w:left="0" w:firstLine="0"/>
      </w:pPr>
      <w:r>
        <w:t>the question becomes</w:t>
      </w:r>
    </w:p>
    <w:p w:rsidR="00DA3491" w:rsidRDefault="00DA3491" w:rsidP="00645A1A">
      <w:pPr>
        <w:pStyle w:val="Poembody"/>
        <w:ind w:left="0" w:firstLine="0"/>
      </w:pPr>
      <w:r>
        <w:t>can a human mind</w:t>
      </w:r>
    </w:p>
    <w:p w:rsidR="00DA3491" w:rsidRDefault="00DA3491" w:rsidP="00645A1A">
      <w:pPr>
        <w:pStyle w:val="Poembody"/>
        <w:ind w:left="0" w:firstLine="0"/>
      </w:pPr>
      <w:r>
        <w:t>inhabit the GodSoulFreedom?</w:t>
      </w:r>
    </w:p>
    <w:p w:rsidR="00DA3491" w:rsidRDefault="00DA3491" w:rsidP="00645A1A">
      <w:pPr>
        <w:pStyle w:val="Poembody"/>
        <w:ind w:left="0" w:firstLine="0"/>
      </w:pPr>
    </w:p>
    <w:p w:rsidR="00304F5B" w:rsidRDefault="00304F5B" w:rsidP="00645A1A">
      <w:pPr>
        <w:pStyle w:val="Poembody"/>
        <w:ind w:left="0" w:firstLine="0"/>
      </w:pPr>
    </w:p>
    <w:p w:rsidR="00DA3491" w:rsidRDefault="00DA3491" w:rsidP="00645A1A">
      <w:pPr>
        <w:pStyle w:val="Poembody"/>
        <w:ind w:left="0" w:firstLine="0"/>
      </w:pPr>
      <w:r>
        <w:rPr>
          <w:b/>
        </w:rPr>
        <w:t>V</w:t>
      </w:r>
    </w:p>
    <w:p w:rsidR="00DA3491" w:rsidRDefault="00DA3491" w:rsidP="00645A1A">
      <w:pPr>
        <w:pStyle w:val="Poembody"/>
        <w:ind w:left="0" w:firstLine="0"/>
      </w:pPr>
    </w:p>
    <w:p w:rsidR="00DA3491" w:rsidRDefault="00DA3491" w:rsidP="00645A1A">
      <w:pPr>
        <w:pStyle w:val="Poembody"/>
        <w:ind w:left="0" w:firstLine="0"/>
      </w:pPr>
      <w:r>
        <w:t>ok, so now we are faced with the inevitable</w:t>
      </w:r>
    </w:p>
    <w:p w:rsidR="00DA3491" w:rsidRDefault="00DA3491" w:rsidP="00645A1A">
      <w:pPr>
        <w:pStyle w:val="Poembody"/>
        <w:ind w:left="0" w:firstLine="0"/>
      </w:pPr>
      <w:r>
        <w:t>for the mind to be free</w:t>
      </w:r>
    </w:p>
    <w:p w:rsidR="00DA3491" w:rsidRDefault="00DA3491" w:rsidP="00645A1A">
      <w:pPr>
        <w:pStyle w:val="Poembody"/>
        <w:ind w:left="0" w:firstLine="0"/>
      </w:pPr>
      <w:r>
        <w:t>the mind must be part of the identity</w:t>
      </w:r>
    </w:p>
    <w:p w:rsidR="00DA3491" w:rsidRDefault="00DA3491" w:rsidP="00645A1A">
      <w:pPr>
        <w:pStyle w:val="Poembody"/>
        <w:ind w:left="0" w:firstLine="0"/>
      </w:pPr>
      <w:r>
        <w:t>MindGodSoulFreedom</w:t>
      </w:r>
    </w:p>
    <w:p w:rsidR="005905FE" w:rsidRDefault="005905FE" w:rsidP="005905FE">
      <w:pPr>
        <w:pStyle w:val="Poembody"/>
      </w:pPr>
      <w:r>
        <w:t>we are back where we started:</w:t>
      </w:r>
    </w:p>
    <w:p w:rsidR="005905FE" w:rsidRDefault="005905FE" w:rsidP="005905FE">
      <w:pPr>
        <w:pStyle w:val="Poembody"/>
      </w:pPr>
      <w:r>
        <w:t>the mechanics of determinism</w:t>
      </w:r>
    </w:p>
    <w:p w:rsidR="005905FE" w:rsidRDefault="005905FE" w:rsidP="005905FE">
      <w:pPr>
        <w:pStyle w:val="Poembody"/>
      </w:pPr>
      <w:r>
        <w:t>the physics of materialism</w:t>
      </w:r>
    </w:p>
    <w:p w:rsidR="005905FE" w:rsidRDefault="005905FE" w:rsidP="005905FE">
      <w:pPr>
        <w:pStyle w:val="Poembody"/>
      </w:pPr>
      <w:r>
        <w:t>and the mathematics of realism</w:t>
      </w:r>
    </w:p>
    <w:p w:rsidR="005905FE" w:rsidRDefault="005905FE" w:rsidP="005905FE">
      <w:pPr>
        <w:pStyle w:val="Poembody"/>
      </w:pPr>
      <w:r>
        <w:t>cannot explain the human mind.</w:t>
      </w:r>
    </w:p>
    <w:p w:rsidR="00DA3491" w:rsidRPr="00DA3491" w:rsidRDefault="00DA3491" w:rsidP="00645A1A">
      <w:pPr>
        <w:pStyle w:val="Poembody"/>
        <w:ind w:left="0" w:firstLine="0"/>
      </w:pPr>
    </w:p>
    <w:p w:rsidR="00304F5B" w:rsidRDefault="00304F5B" w:rsidP="00645A1A">
      <w:pPr>
        <w:pStyle w:val="Poembody"/>
        <w:ind w:left="0" w:firstLine="0"/>
        <w:rPr>
          <w:b/>
        </w:rPr>
      </w:pPr>
    </w:p>
    <w:p w:rsidR="004724A0" w:rsidRDefault="005905FE" w:rsidP="00645A1A">
      <w:pPr>
        <w:pStyle w:val="Poembody"/>
        <w:ind w:left="0" w:firstLine="0"/>
      </w:pPr>
      <w:r>
        <w:rPr>
          <w:b/>
        </w:rPr>
        <w:t>VI</w:t>
      </w:r>
    </w:p>
    <w:p w:rsidR="005905FE" w:rsidRDefault="005905FE" w:rsidP="00645A1A">
      <w:pPr>
        <w:pStyle w:val="Poembody"/>
        <w:ind w:left="0" w:firstLine="0"/>
      </w:pPr>
    </w:p>
    <w:p w:rsidR="005905FE" w:rsidRDefault="005905FE" w:rsidP="00645A1A">
      <w:pPr>
        <w:pStyle w:val="Poembody"/>
        <w:ind w:left="0" w:firstLine="0"/>
      </w:pPr>
      <w:r>
        <w:t>a strange wind fell</w:t>
      </w:r>
    </w:p>
    <w:p w:rsidR="005905FE" w:rsidRDefault="005905FE" w:rsidP="00645A1A">
      <w:pPr>
        <w:pStyle w:val="Poembody"/>
        <w:ind w:left="0" w:firstLine="0"/>
      </w:pPr>
      <w:r>
        <w:t>from the face of the northern slope</w:t>
      </w:r>
    </w:p>
    <w:p w:rsidR="00A254F6" w:rsidRDefault="00A254F6" w:rsidP="00645A1A">
      <w:pPr>
        <w:pStyle w:val="Poembody"/>
        <w:ind w:left="0" w:firstLine="0"/>
      </w:pPr>
      <w:r>
        <w:t>chaos in motion, ecstatic</w:t>
      </w:r>
    </w:p>
    <w:p w:rsidR="005905FE" w:rsidRDefault="005905FE" w:rsidP="00645A1A">
      <w:pPr>
        <w:pStyle w:val="Poembody"/>
        <w:ind w:left="0" w:firstLine="0"/>
      </w:pPr>
      <w:r>
        <w:t>rushing down the frozen rock</w:t>
      </w:r>
    </w:p>
    <w:p w:rsidR="005905FE" w:rsidRDefault="000E4BC4" w:rsidP="00645A1A">
      <w:pPr>
        <w:pStyle w:val="Poembody"/>
        <w:ind w:left="0" w:firstLine="0"/>
      </w:pPr>
      <w:r>
        <w:t>to pile wickedly against</w:t>
      </w:r>
    </w:p>
    <w:p w:rsidR="000E4BC4" w:rsidRDefault="000E4BC4" w:rsidP="00645A1A">
      <w:pPr>
        <w:pStyle w:val="Poembody"/>
        <w:ind w:left="0" w:firstLine="0"/>
      </w:pPr>
      <w:r>
        <w:t>a cornice rotten with sun</w:t>
      </w:r>
    </w:p>
    <w:p w:rsidR="005905FE" w:rsidRDefault="00A254F6" w:rsidP="00645A1A">
      <w:pPr>
        <w:pStyle w:val="Poembody"/>
        <w:ind w:left="0" w:firstLine="0"/>
      </w:pPr>
      <w:r>
        <w:t xml:space="preserve">which, </w:t>
      </w:r>
      <w:r w:rsidR="000E4BC4">
        <w:t>with a painless groan</w:t>
      </w:r>
    </w:p>
    <w:p w:rsidR="000E4BC4" w:rsidRDefault="00304F5B" w:rsidP="00645A1A">
      <w:pPr>
        <w:pStyle w:val="Poembody"/>
        <w:ind w:left="0" w:firstLine="0"/>
      </w:pPr>
      <w:r>
        <w:t>unbecame</w:t>
      </w:r>
      <w:r w:rsidR="000E4BC4">
        <w:t>.</w:t>
      </w:r>
    </w:p>
    <w:p w:rsidR="000E4BC4" w:rsidRDefault="000E4BC4" w:rsidP="00645A1A">
      <w:pPr>
        <w:pStyle w:val="Poembody"/>
        <w:ind w:left="0" w:firstLine="0"/>
      </w:pPr>
      <w:r>
        <w:t>there were no witnesses —</w:t>
      </w:r>
    </w:p>
    <w:p w:rsidR="000E4BC4" w:rsidRDefault="000E4BC4" w:rsidP="00645A1A">
      <w:pPr>
        <w:pStyle w:val="Poembody"/>
        <w:ind w:left="0" w:firstLine="0"/>
      </w:pPr>
      <w:r>
        <w:t>there are never any witnesses.</w:t>
      </w:r>
    </w:p>
    <w:p w:rsidR="000E4BC4" w:rsidRDefault="000E4BC4" w:rsidP="00645A1A">
      <w:pPr>
        <w:pStyle w:val="Poembody"/>
        <w:ind w:left="0" w:firstLine="0"/>
      </w:pPr>
    </w:p>
    <w:p w:rsidR="00905E17" w:rsidRDefault="00905E17" w:rsidP="00645A1A">
      <w:pPr>
        <w:pStyle w:val="Poembody"/>
        <w:ind w:left="0" w:firstLine="0"/>
      </w:pPr>
      <w:r>
        <w:t>the question becomes</w:t>
      </w:r>
    </w:p>
    <w:p w:rsidR="00905E17" w:rsidRDefault="00905E17" w:rsidP="00645A1A">
      <w:pPr>
        <w:pStyle w:val="Poembody"/>
        <w:ind w:left="0" w:firstLine="0"/>
      </w:pPr>
      <w:r>
        <w:t>can a mind choose a random number</w:t>
      </w:r>
      <w:r w:rsidR="0052087B">
        <w:t>?</w:t>
      </w:r>
    </w:p>
    <w:p w:rsidR="0052087B" w:rsidRDefault="0052087B" w:rsidP="00645A1A">
      <w:pPr>
        <w:pStyle w:val="Poembody"/>
        <w:ind w:left="0" w:firstLine="0"/>
      </w:pPr>
    </w:p>
    <w:p w:rsidR="00905E17" w:rsidRPr="00905E17" w:rsidRDefault="00905E17" w:rsidP="00645A1A">
      <w:pPr>
        <w:pStyle w:val="Poembody"/>
        <w:ind w:left="0" w:firstLine="0"/>
      </w:pPr>
    </w:p>
    <w:p w:rsidR="000E4BC4" w:rsidRPr="005905FE" w:rsidRDefault="000E4BC4" w:rsidP="00645A1A">
      <w:pPr>
        <w:pStyle w:val="Poembody"/>
        <w:ind w:left="0" w:firstLine="0"/>
      </w:pPr>
    </w:p>
    <w:p w:rsidR="004724A0" w:rsidRDefault="004724A0" w:rsidP="00645A1A">
      <w:pPr>
        <w:pStyle w:val="Poembody"/>
        <w:ind w:left="0" w:firstLine="0"/>
      </w:pPr>
    </w:p>
    <w:p w:rsidR="00C41B96" w:rsidRDefault="00C41B96" w:rsidP="00645A1A">
      <w:pPr>
        <w:pStyle w:val="Poembody"/>
        <w:ind w:left="0" w:firstLine="0"/>
      </w:pPr>
    </w:p>
    <w:p w:rsidR="00C41B96" w:rsidRPr="00C41B96" w:rsidRDefault="00C41B96" w:rsidP="00645A1A">
      <w:pPr>
        <w:pStyle w:val="Poembody"/>
        <w:ind w:left="0" w:firstLine="0"/>
      </w:pPr>
    </w:p>
    <w:p w:rsidR="00BB239A" w:rsidRPr="00703AF9" w:rsidRDefault="00BB239A" w:rsidP="00645A1A">
      <w:pPr>
        <w:pStyle w:val="Poembody"/>
        <w:ind w:left="0" w:firstLine="0"/>
      </w:pPr>
    </w:p>
    <w:p w:rsidR="00A077F4" w:rsidRPr="00645A1A" w:rsidRDefault="00A077F4" w:rsidP="00645A1A">
      <w:pPr>
        <w:pStyle w:val="Poembody"/>
        <w:ind w:left="0" w:firstLine="0"/>
      </w:pPr>
    </w:p>
    <w:p w:rsidR="00D123DB" w:rsidRDefault="00D123DB" w:rsidP="00D123DB">
      <w:pPr>
        <w:pStyle w:val="Poembody"/>
      </w:pPr>
      <w:r>
        <w:t>it is the unity of this opposition</w:t>
      </w:r>
    </w:p>
    <w:p w:rsidR="00D123DB" w:rsidRDefault="00D123DB" w:rsidP="00D123DB">
      <w:pPr>
        <w:pStyle w:val="Poembody"/>
      </w:pPr>
      <w:r>
        <w:t>which ties together the metaphysical</w:t>
      </w:r>
    </w:p>
    <w:p w:rsidR="00D123DB" w:rsidRDefault="00D123DB" w:rsidP="00D123DB">
      <w:pPr>
        <w:pStyle w:val="Poembody"/>
        <w:ind w:left="0" w:firstLine="0"/>
      </w:pPr>
      <w:r>
        <w:t>Kant’s three questions</w:t>
      </w:r>
    </w:p>
    <w:p w:rsidR="00D123DB" w:rsidRDefault="00D123DB" w:rsidP="00D123DB">
      <w:pPr>
        <w:pStyle w:val="Poembody"/>
        <w:ind w:left="0" w:firstLine="0"/>
      </w:pPr>
      <w:r>
        <w:t>because they are answered identically</w:t>
      </w:r>
    </w:p>
    <w:p w:rsidR="00D123DB" w:rsidRDefault="00D123DB" w:rsidP="00D123DB">
      <w:pPr>
        <w:pStyle w:val="Poembody"/>
        <w:ind w:left="0" w:firstLine="0"/>
      </w:pPr>
      <w:r>
        <w:t>are all the same question</w:t>
      </w:r>
    </w:p>
    <w:p w:rsidR="00D123DB" w:rsidRDefault="00D123DB" w:rsidP="00D123DB">
      <w:pPr>
        <w:pStyle w:val="Poembody"/>
        <w:ind w:left="0" w:firstLine="0"/>
      </w:pPr>
      <w:r>
        <w:t>asked in three different ways:</w:t>
      </w:r>
    </w:p>
    <w:p w:rsidR="00D123DB" w:rsidRDefault="00D123DB" w:rsidP="00D123DB">
      <w:pPr>
        <w:pStyle w:val="Poembody"/>
        <w:ind w:left="0" w:firstLine="0"/>
      </w:pPr>
      <w:r>
        <w:t>what three positive single-digit numbers</w:t>
      </w:r>
    </w:p>
    <w:p w:rsidR="00D123DB" w:rsidRDefault="00D123DB" w:rsidP="00D123DB">
      <w:pPr>
        <w:pStyle w:val="Poembody"/>
        <w:ind w:left="0" w:firstLine="0"/>
      </w:pPr>
      <w:r>
        <w:t>taken together add up to three?</w:t>
      </w:r>
    </w:p>
    <w:p w:rsidR="00886708" w:rsidRDefault="00886708" w:rsidP="00D123DB">
      <w:pPr>
        <w:pStyle w:val="Poembody"/>
        <w:ind w:left="0" w:firstLine="0"/>
      </w:pPr>
    </w:p>
    <w:p w:rsidR="00A254F6" w:rsidRDefault="00A254F6" w:rsidP="00D123DB">
      <w:pPr>
        <w:pStyle w:val="Poembody"/>
        <w:ind w:left="0" w:firstLine="0"/>
        <w:rPr>
          <w:b/>
        </w:rPr>
      </w:pPr>
    </w:p>
    <w:p w:rsidR="00A254F6" w:rsidRDefault="00A254F6" w:rsidP="00D123DB">
      <w:pPr>
        <w:pStyle w:val="Poembody"/>
        <w:ind w:left="0" w:firstLine="0"/>
        <w:rPr>
          <w:b/>
        </w:rPr>
      </w:pPr>
      <w:r>
        <w:rPr>
          <w:b/>
        </w:rPr>
        <w:t>VII</w:t>
      </w:r>
    </w:p>
    <w:p w:rsidR="00A254F6" w:rsidRPr="00A254F6" w:rsidRDefault="00A254F6" w:rsidP="00D123DB">
      <w:pPr>
        <w:pStyle w:val="Poembody"/>
        <w:ind w:left="0" w:firstLine="0"/>
        <w:rPr>
          <w:b/>
        </w:rPr>
      </w:pPr>
    </w:p>
    <w:p w:rsidR="00886708" w:rsidRDefault="00886708" w:rsidP="00D123DB">
      <w:pPr>
        <w:pStyle w:val="Poembody"/>
        <w:ind w:left="0" w:firstLine="0"/>
      </w:pPr>
      <w:r>
        <w:t>there was a time</w:t>
      </w:r>
    </w:p>
    <w:p w:rsidR="00886708" w:rsidRDefault="00886708" w:rsidP="00D123DB">
      <w:pPr>
        <w:pStyle w:val="Poembody"/>
        <w:ind w:left="0" w:firstLine="0"/>
      </w:pPr>
      <w:r>
        <w:t>before Freud poked holes in the balloon</w:t>
      </w:r>
    </w:p>
    <w:p w:rsidR="001F6293" w:rsidRDefault="00886708" w:rsidP="00886708">
      <w:pPr>
        <w:pStyle w:val="Poembody"/>
        <w:ind w:left="0" w:firstLine="0"/>
      </w:pPr>
      <w:r>
        <w:t>when the mind was pure mystery</w:t>
      </w:r>
    </w:p>
    <w:p w:rsidR="00886708" w:rsidRDefault="00886708" w:rsidP="00886708">
      <w:pPr>
        <w:pStyle w:val="Poembody"/>
        <w:ind w:left="0" w:firstLine="0"/>
      </w:pPr>
      <w:r>
        <w:t>an aether in the wind</w:t>
      </w:r>
    </w:p>
    <w:p w:rsidR="00886708" w:rsidRDefault="00886708" w:rsidP="00886708">
      <w:pPr>
        <w:pStyle w:val="Poembody"/>
        <w:ind w:left="0" w:firstLine="0"/>
      </w:pPr>
    </w:p>
    <w:p w:rsidR="00886708" w:rsidRDefault="00886708" w:rsidP="00886708">
      <w:pPr>
        <w:pStyle w:val="Poembody"/>
        <w:ind w:left="0" w:firstLine="0"/>
      </w:pPr>
      <w:r>
        <w:t>there was a time</w:t>
      </w:r>
    </w:p>
    <w:p w:rsidR="00886708" w:rsidRDefault="00886708" w:rsidP="00886708">
      <w:pPr>
        <w:pStyle w:val="Poembody"/>
        <w:ind w:left="0" w:firstLine="0"/>
      </w:pPr>
      <w:r>
        <w:t>when mechanics were of Newton</w:t>
      </w:r>
    </w:p>
    <w:p w:rsidR="00886708" w:rsidRDefault="00886708" w:rsidP="00886708">
      <w:pPr>
        <w:pStyle w:val="Poembody"/>
        <w:ind w:left="0" w:firstLine="0"/>
      </w:pPr>
      <w:r>
        <w:t>and bodies reacted to bodies</w:t>
      </w:r>
    </w:p>
    <w:p w:rsidR="00886708" w:rsidRDefault="00886708" w:rsidP="00886708">
      <w:pPr>
        <w:pStyle w:val="Poembody"/>
        <w:ind w:left="0" w:firstLine="0"/>
      </w:pPr>
      <w:r>
        <w:t>as substance to substance</w:t>
      </w:r>
    </w:p>
    <w:p w:rsidR="00886708" w:rsidRDefault="00886708" w:rsidP="00886708">
      <w:pPr>
        <w:pStyle w:val="Poembody"/>
        <w:ind w:left="0" w:firstLine="0"/>
      </w:pPr>
    </w:p>
    <w:p w:rsidR="00886708" w:rsidRDefault="00886708" w:rsidP="00886708">
      <w:pPr>
        <w:pStyle w:val="Poembody"/>
        <w:ind w:left="0" w:firstLine="0"/>
      </w:pPr>
      <w:r>
        <w:t>there was a time</w:t>
      </w:r>
    </w:p>
    <w:p w:rsidR="00886708" w:rsidRDefault="00F164A4" w:rsidP="00886708">
      <w:pPr>
        <w:pStyle w:val="Poembody"/>
        <w:ind w:left="0" w:firstLine="0"/>
      </w:pPr>
      <w:r>
        <w:t>when the physical world broke down</w:t>
      </w:r>
    </w:p>
    <w:p w:rsidR="00F164A4" w:rsidRDefault="00A254F6" w:rsidP="00886708">
      <w:pPr>
        <w:pStyle w:val="Poembody"/>
        <w:ind w:left="0" w:firstLine="0"/>
      </w:pPr>
      <w:r>
        <w:t>and</w:t>
      </w:r>
      <w:r w:rsidR="00F164A4">
        <w:t xml:space="preserve"> Einstein, Bohr and Heisenberg</w:t>
      </w:r>
    </w:p>
    <w:p w:rsidR="00F164A4" w:rsidRDefault="00F164A4" w:rsidP="00886708">
      <w:pPr>
        <w:pStyle w:val="Poembody"/>
        <w:ind w:left="0" w:firstLine="0"/>
      </w:pPr>
      <w:r>
        <w:t>showed us there is no substance</w:t>
      </w:r>
    </w:p>
    <w:p w:rsidR="00F164A4" w:rsidRDefault="00F164A4" w:rsidP="00886708">
      <w:pPr>
        <w:pStyle w:val="Poembody"/>
        <w:ind w:left="0" w:firstLine="0"/>
      </w:pPr>
    </w:p>
    <w:p w:rsidR="00F164A4" w:rsidRDefault="00F164A4" w:rsidP="00886708">
      <w:pPr>
        <w:pStyle w:val="Poembody"/>
        <w:ind w:left="0" w:firstLine="0"/>
      </w:pPr>
      <w:r>
        <w:t>there is a now</w:t>
      </w:r>
    </w:p>
    <w:p w:rsidR="00F164A4" w:rsidRDefault="00F164A4" w:rsidP="00886708">
      <w:pPr>
        <w:pStyle w:val="Poembody"/>
        <w:ind w:left="0" w:firstLine="0"/>
      </w:pPr>
      <w:r>
        <w:t>when the only way to understand</w:t>
      </w:r>
    </w:p>
    <w:p w:rsidR="00F164A4" w:rsidRDefault="00F164A4" w:rsidP="00886708">
      <w:pPr>
        <w:pStyle w:val="Poembody"/>
        <w:ind w:left="0" w:firstLine="0"/>
      </w:pPr>
      <w:r>
        <w:t>is to re-embrace the mystery of mind</w:t>
      </w:r>
    </w:p>
    <w:p w:rsidR="00F164A4" w:rsidRDefault="00F164A4" w:rsidP="00886708">
      <w:pPr>
        <w:pStyle w:val="Poembody"/>
        <w:ind w:left="0" w:firstLine="0"/>
      </w:pPr>
      <w:r>
        <w:t>a wind in the aether</w:t>
      </w:r>
    </w:p>
    <w:p w:rsidR="00F164A4" w:rsidRDefault="00F164A4" w:rsidP="00886708">
      <w:pPr>
        <w:pStyle w:val="Poembody"/>
        <w:ind w:left="0" w:firstLine="0"/>
      </w:pPr>
    </w:p>
    <w:p w:rsidR="00F164A4" w:rsidRDefault="00F164A4" w:rsidP="00886708">
      <w:pPr>
        <w:pStyle w:val="Poembody"/>
        <w:ind w:left="0" w:firstLine="0"/>
      </w:pPr>
    </w:p>
    <w:p w:rsidR="00A254F6" w:rsidRDefault="00A254F6" w:rsidP="00886708">
      <w:pPr>
        <w:pStyle w:val="Poembody"/>
        <w:ind w:left="0" w:firstLine="0"/>
        <w:rPr>
          <w:b/>
        </w:rPr>
      </w:pPr>
      <w:r>
        <w:rPr>
          <w:b/>
        </w:rPr>
        <w:t>VIII</w:t>
      </w:r>
    </w:p>
    <w:p w:rsidR="00A254F6" w:rsidRPr="00A254F6" w:rsidRDefault="00A254F6" w:rsidP="00886708">
      <w:pPr>
        <w:pStyle w:val="Poembody"/>
        <w:ind w:left="0" w:firstLine="0"/>
        <w:rPr>
          <w:b/>
        </w:rPr>
      </w:pPr>
    </w:p>
    <w:p w:rsidR="00F164A4" w:rsidRDefault="001E2C31" w:rsidP="00886708">
      <w:pPr>
        <w:pStyle w:val="Poembody"/>
        <w:ind w:left="0" w:firstLine="0"/>
      </w:pPr>
      <w:r>
        <w:t>freedom</w:t>
      </w:r>
    </w:p>
    <w:p w:rsidR="001E2C31" w:rsidRDefault="001E2C31" w:rsidP="00886708">
      <w:pPr>
        <w:pStyle w:val="Poembody"/>
        <w:ind w:left="0" w:firstLine="0"/>
      </w:pPr>
      <w:r>
        <w:t>is the right of quanta</w:t>
      </w:r>
    </w:p>
    <w:p w:rsidR="001E2C31" w:rsidRDefault="001E2C31" w:rsidP="00886708">
      <w:pPr>
        <w:pStyle w:val="Poembody"/>
        <w:ind w:left="0" w:firstLine="0"/>
      </w:pPr>
      <w:r>
        <w:t>to behave unpredictably</w:t>
      </w:r>
    </w:p>
    <w:p w:rsidR="001E2C31" w:rsidRDefault="001E2C31" w:rsidP="00886708">
      <w:pPr>
        <w:pStyle w:val="Poembody"/>
        <w:ind w:left="0" w:firstLine="0"/>
      </w:pPr>
      <w:r>
        <w:t>and even that</w:t>
      </w:r>
    </w:p>
    <w:p w:rsidR="001E2C31" w:rsidRDefault="001E2C31" w:rsidP="00886708">
      <w:pPr>
        <w:pStyle w:val="Poembody"/>
        <w:ind w:left="0" w:firstLine="0"/>
      </w:pPr>
      <w:r>
        <w:t>wears the chains of the physical</w:t>
      </w:r>
    </w:p>
    <w:p w:rsidR="001E2C31" w:rsidRDefault="001E2C31" w:rsidP="00886708">
      <w:pPr>
        <w:pStyle w:val="Poembody"/>
        <w:ind w:left="0" w:firstLine="0"/>
      </w:pPr>
      <w:r>
        <w:t>some would say</w:t>
      </w:r>
    </w:p>
    <w:p w:rsidR="001E2C31" w:rsidRDefault="001E2C31" w:rsidP="00886708">
      <w:pPr>
        <w:pStyle w:val="Poembody"/>
        <w:ind w:left="0" w:firstLine="0"/>
      </w:pPr>
      <w:r>
        <w:t>because we are ignorant of the truth</w:t>
      </w:r>
    </w:p>
    <w:p w:rsidR="001E2C31" w:rsidRDefault="001E2C31" w:rsidP="00886708">
      <w:pPr>
        <w:pStyle w:val="Poembody"/>
        <w:ind w:left="0" w:firstLine="0"/>
      </w:pPr>
      <w:r>
        <w:t>that there is no truth</w:t>
      </w:r>
    </w:p>
    <w:p w:rsidR="001E2C31" w:rsidRDefault="001E2C31" w:rsidP="00886708">
      <w:pPr>
        <w:pStyle w:val="Poembody"/>
        <w:ind w:left="0" w:firstLine="0"/>
      </w:pPr>
    </w:p>
    <w:p w:rsidR="00651834" w:rsidRDefault="001E2C31" w:rsidP="00886708">
      <w:pPr>
        <w:pStyle w:val="Poembody"/>
        <w:ind w:left="0" w:firstLine="0"/>
      </w:pPr>
      <w:r>
        <w:t>truth</w:t>
      </w:r>
    </w:p>
    <w:p w:rsidR="001E2C31" w:rsidRDefault="001E2C31" w:rsidP="00886708">
      <w:pPr>
        <w:pStyle w:val="Poembody"/>
        <w:ind w:left="0" w:firstLine="0"/>
      </w:pPr>
      <w:r>
        <w:t>is a light</w:t>
      </w:r>
    </w:p>
    <w:p w:rsidR="001E2C31" w:rsidRDefault="001E2C31" w:rsidP="00886708">
      <w:pPr>
        <w:pStyle w:val="Poembody"/>
        <w:ind w:left="0" w:firstLine="0"/>
      </w:pPr>
      <w:r>
        <w:t>that beckons from the horizon</w:t>
      </w:r>
    </w:p>
    <w:p w:rsidR="001E2C31" w:rsidRDefault="001E2C31" w:rsidP="00886708">
      <w:pPr>
        <w:pStyle w:val="Poembody"/>
        <w:ind w:left="0" w:firstLine="0"/>
      </w:pPr>
      <w:r>
        <w:t>always the horizon</w:t>
      </w:r>
      <w:r w:rsidR="00651834">
        <w:t xml:space="preserve">, </w:t>
      </w:r>
      <w:r>
        <w:t>only the horizon</w:t>
      </w:r>
    </w:p>
    <w:p w:rsidR="001E2C31" w:rsidRDefault="001E2C31" w:rsidP="00886708">
      <w:pPr>
        <w:pStyle w:val="Poembody"/>
        <w:ind w:left="0" w:firstLine="0"/>
      </w:pPr>
      <w:r>
        <w:t>but understanding is the earth</w:t>
      </w:r>
    </w:p>
    <w:p w:rsidR="001E2C31" w:rsidRDefault="001E2C31" w:rsidP="00886708">
      <w:pPr>
        <w:pStyle w:val="Poembody"/>
        <w:ind w:left="0" w:firstLine="0"/>
      </w:pPr>
      <w:r>
        <w:t>we cross on our way there</w:t>
      </w:r>
    </w:p>
    <w:p w:rsidR="00651834" w:rsidRDefault="00651834" w:rsidP="00886708">
      <w:pPr>
        <w:pStyle w:val="Poembody"/>
        <w:ind w:left="0" w:firstLine="0"/>
      </w:pPr>
      <w:r>
        <w:t>leaving civilization in our wake</w:t>
      </w:r>
    </w:p>
    <w:p w:rsidR="00651834" w:rsidRDefault="00651834" w:rsidP="00886708">
      <w:pPr>
        <w:pStyle w:val="Poembody"/>
        <w:ind w:left="0" w:firstLine="0"/>
      </w:pPr>
      <w:r>
        <w:t>where</w:t>
      </w:r>
      <w:r w:rsidR="00A254F6">
        <w:t>in</w:t>
      </w:r>
      <w:r>
        <w:t xml:space="preserve"> dwells the desire</w:t>
      </w:r>
      <w:r w:rsidR="0080793B">
        <w:t xml:space="preserve"> — </w:t>
      </w:r>
      <w:r>
        <w:t>freedom</w:t>
      </w:r>
    </w:p>
    <w:p w:rsidR="0080793B" w:rsidRDefault="0080793B" w:rsidP="00886708">
      <w:pPr>
        <w:pStyle w:val="Poembody"/>
        <w:ind w:left="0" w:firstLine="0"/>
      </w:pPr>
    </w:p>
    <w:p w:rsidR="0080793B" w:rsidRDefault="0080793B" w:rsidP="00886708">
      <w:pPr>
        <w:pStyle w:val="Poembody"/>
        <w:ind w:left="0" w:firstLine="0"/>
        <w:rPr>
          <w:b/>
        </w:rPr>
      </w:pPr>
    </w:p>
    <w:p w:rsidR="0080793B" w:rsidRDefault="0080793B" w:rsidP="00886708">
      <w:pPr>
        <w:pStyle w:val="Poembody"/>
        <w:ind w:left="0" w:firstLine="0"/>
      </w:pPr>
      <w:r>
        <w:rPr>
          <w:b/>
        </w:rPr>
        <w:t>IX</w:t>
      </w:r>
    </w:p>
    <w:p w:rsidR="0080793B" w:rsidRDefault="0080793B" w:rsidP="00886708">
      <w:pPr>
        <w:pStyle w:val="Poembody"/>
        <w:ind w:left="0" w:firstLine="0"/>
      </w:pPr>
    </w:p>
    <w:p w:rsidR="0080793B" w:rsidRDefault="0080793B" w:rsidP="00886708">
      <w:pPr>
        <w:pStyle w:val="Poembody"/>
        <w:ind w:left="0" w:firstLine="0"/>
      </w:pPr>
      <w:r>
        <w:t>there is only one thing</w:t>
      </w:r>
    </w:p>
    <w:p w:rsidR="0080793B" w:rsidRDefault="0080793B" w:rsidP="00886708">
      <w:pPr>
        <w:pStyle w:val="Poembody"/>
        <w:ind w:left="0" w:firstLine="0"/>
      </w:pPr>
      <w:r>
        <w:t>that thing is everything</w:t>
      </w:r>
    </w:p>
    <w:p w:rsidR="0080793B" w:rsidRDefault="0080793B" w:rsidP="00886708">
      <w:pPr>
        <w:pStyle w:val="Poembody"/>
        <w:ind w:left="0" w:firstLine="0"/>
      </w:pPr>
      <w:r>
        <w:t>there is no I, there is no not-I</w:t>
      </w:r>
    </w:p>
    <w:p w:rsidR="0080793B" w:rsidRDefault="0080793B" w:rsidP="00886708">
      <w:pPr>
        <w:pStyle w:val="Poembody"/>
        <w:ind w:left="0" w:firstLine="0"/>
      </w:pPr>
      <w:r>
        <w:t>this is an illusion</w:t>
      </w:r>
    </w:p>
    <w:p w:rsidR="0080793B" w:rsidRDefault="0080793B" w:rsidP="00886708">
      <w:pPr>
        <w:pStyle w:val="Poembody"/>
        <w:ind w:left="0" w:firstLine="0"/>
      </w:pPr>
      <w:r>
        <w:t>caused by the grossness of senses</w:t>
      </w:r>
    </w:p>
    <w:p w:rsidR="0080793B" w:rsidRDefault="0080793B" w:rsidP="00886708">
      <w:pPr>
        <w:pStyle w:val="Poembody"/>
        <w:ind w:left="0" w:firstLine="0"/>
      </w:pPr>
      <w:r>
        <w:t>and the weakness of identity</w:t>
      </w:r>
    </w:p>
    <w:p w:rsidR="003B44E8" w:rsidRDefault="003B44E8" w:rsidP="00886708">
      <w:pPr>
        <w:pStyle w:val="Poembody"/>
        <w:ind w:left="0" w:firstLine="0"/>
      </w:pPr>
    </w:p>
    <w:p w:rsidR="003B44E8" w:rsidRDefault="003B44E8" w:rsidP="00886708">
      <w:pPr>
        <w:pStyle w:val="Poembody"/>
        <w:ind w:left="0" w:firstLine="0"/>
      </w:pPr>
      <w:r>
        <w:t>we imagine borders</w:t>
      </w:r>
    </w:p>
    <w:p w:rsidR="003B44E8" w:rsidRDefault="003B44E8" w:rsidP="00886708">
      <w:pPr>
        <w:pStyle w:val="Poembody"/>
        <w:ind w:left="0" w:firstLine="0"/>
      </w:pPr>
      <w:r>
        <w:t>where there are none</w:t>
      </w:r>
    </w:p>
    <w:p w:rsidR="003B44E8" w:rsidRDefault="003B44E8" w:rsidP="00886708">
      <w:pPr>
        <w:pStyle w:val="Poembody"/>
        <w:ind w:left="0" w:firstLine="0"/>
      </w:pPr>
      <w:r>
        <w:t>and bodies</w:t>
      </w:r>
    </w:p>
    <w:p w:rsidR="003B44E8" w:rsidRDefault="003B44E8" w:rsidP="00886708">
      <w:pPr>
        <w:pStyle w:val="Poembody"/>
        <w:ind w:left="0" w:firstLine="0"/>
      </w:pPr>
      <w:r>
        <w:t>and think, “where am I?”</w:t>
      </w:r>
    </w:p>
    <w:p w:rsidR="003B44E8" w:rsidRDefault="003B44E8" w:rsidP="00886708">
      <w:pPr>
        <w:pStyle w:val="Poembody"/>
        <w:ind w:left="0" w:firstLine="0"/>
      </w:pPr>
      <w:r>
        <w:t>pointing to a third eye</w:t>
      </w:r>
    </w:p>
    <w:p w:rsidR="003B44E8" w:rsidRDefault="003B44E8" w:rsidP="00886708">
      <w:pPr>
        <w:pStyle w:val="Poembody"/>
        <w:ind w:left="0" w:firstLine="0"/>
      </w:pPr>
      <w:r>
        <w:t>and finding this inadequate</w:t>
      </w:r>
    </w:p>
    <w:p w:rsidR="003B44E8" w:rsidRDefault="003B44E8" w:rsidP="00886708">
      <w:pPr>
        <w:pStyle w:val="Poembody"/>
        <w:ind w:left="0" w:firstLine="0"/>
      </w:pPr>
    </w:p>
    <w:p w:rsidR="003B44E8" w:rsidRDefault="003B44E8" w:rsidP="00886708">
      <w:pPr>
        <w:pStyle w:val="Poembody"/>
        <w:ind w:left="0" w:firstLine="0"/>
      </w:pPr>
      <w:r>
        <w:t>that question means all</w:t>
      </w:r>
    </w:p>
    <w:p w:rsidR="003B44E8" w:rsidRDefault="00CD2D23" w:rsidP="00886708">
      <w:pPr>
        <w:pStyle w:val="Poembody"/>
        <w:ind w:left="0" w:firstLine="0"/>
      </w:pPr>
      <w:r>
        <w:t>more than “what” or “why?”</w:t>
      </w:r>
    </w:p>
    <w:p w:rsidR="00CD2D23" w:rsidRDefault="00CD2D23" w:rsidP="00886708">
      <w:pPr>
        <w:pStyle w:val="Poembody"/>
        <w:ind w:left="0" w:firstLine="0"/>
      </w:pPr>
      <w:r>
        <w:t>but we hate the answer</w:t>
      </w:r>
    </w:p>
    <w:p w:rsidR="00CD2D23" w:rsidRDefault="00CD2D23" w:rsidP="00886708">
      <w:pPr>
        <w:pStyle w:val="Poembody"/>
        <w:ind w:left="0" w:firstLine="0"/>
      </w:pPr>
      <w:r>
        <w:t>because the answer</w:t>
      </w:r>
    </w:p>
    <w:p w:rsidR="00CD2D23" w:rsidRDefault="00CD2D23" w:rsidP="00886708">
      <w:pPr>
        <w:pStyle w:val="Poembody"/>
        <w:ind w:left="0" w:firstLine="0"/>
      </w:pPr>
      <w:r>
        <w:t>is</w:t>
      </w:r>
    </w:p>
    <w:p w:rsidR="00CD2D23" w:rsidRDefault="00CD2D23" w:rsidP="00886708">
      <w:pPr>
        <w:pStyle w:val="Poembody"/>
        <w:ind w:left="0" w:firstLine="0"/>
      </w:pPr>
      <w:r>
        <w:t>here</w:t>
      </w:r>
    </w:p>
    <w:p w:rsidR="00CD2D23" w:rsidRDefault="00CD2D23" w:rsidP="00886708">
      <w:pPr>
        <w:pStyle w:val="Poembody"/>
        <w:ind w:left="0" w:firstLine="0"/>
      </w:pPr>
    </w:p>
    <w:p w:rsidR="00CD2D23" w:rsidRDefault="00CD2D23" w:rsidP="00886708">
      <w:pPr>
        <w:pStyle w:val="Poembody"/>
        <w:ind w:left="0" w:firstLine="0"/>
      </w:pPr>
      <w:r>
        <w:t>we don’t like being here</w:t>
      </w:r>
    </w:p>
    <w:p w:rsidR="00CD2D23" w:rsidRDefault="00CD2D23" w:rsidP="00886708">
      <w:pPr>
        <w:pStyle w:val="Poembody"/>
        <w:ind w:left="0" w:firstLine="0"/>
      </w:pPr>
      <w:r>
        <w:t>being</w:t>
      </w:r>
    </w:p>
    <w:p w:rsidR="00CD2D23" w:rsidRDefault="00CD2D23" w:rsidP="00886708">
      <w:pPr>
        <w:pStyle w:val="Poembody"/>
        <w:ind w:left="0" w:firstLine="0"/>
      </w:pPr>
      <w:r>
        <w:t>here</w:t>
      </w:r>
    </w:p>
    <w:p w:rsidR="00CD2D23" w:rsidRDefault="00CD2D23" w:rsidP="00886708">
      <w:pPr>
        <w:pStyle w:val="Poembody"/>
        <w:ind w:left="0" w:firstLine="0"/>
      </w:pPr>
      <w:r>
        <w:t>we don’t like being not infinite</w:t>
      </w:r>
    </w:p>
    <w:p w:rsidR="00CD2D23" w:rsidRDefault="00CD2D23" w:rsidP="00886708">
      <w:pPr>
        <w:pStyle w:val="Poembody"/>
        <w:ind w:left="0" w:firstLine="0"/>
      </w:pPr>
      <w:r>
        <w:t>being</w:t>
      </w:r>
    </w:p>
    <w:p w:rsidR="00CD2D23" w:rsidRDefault="00CD2D23" w:rsidP="00886708">
      <w:pPr>
        <w:pStyle w:val="Poembody"/>
        <w:ind w:left="0" w:firstLine="0"/>
      </w:pPr>
      <w:r>
        <w:t>not infinite</w:t>
      </w:r>
    </w:p>
    <w:p w:rsidR="00CD2D23" w:rsidRDefault="00CD2D23" w:rsidP="00886708">
      <w:pPr>
        <w:pStyle w:val="Poembody"/>
        <w:ind w:left="0" w:firstLine="0"/>
      </w:pPr>
    </w:p>
    <w:p w:rsidR="00CD2D23" w:rsidRDefault="00CD2D23" w:rsidP="00886708">
      <w:pPr>
        <w:pStyle w:val="Poembody"/>
        <w:ind w:left="0" w:firstLine="0"/>
      </w:pPr>
      <w:r>
        <w:t>the good news</w:t>
      </w:r>
    </w:p>
    <w:p w:rsidR="00CD2D23" w:rsidRDefault="00CD2D23" w:rsidP="00886708">
      <w:pPr>
        <w:pStyle w:val="Poembody"/>
        <w:ind w:left="0" w:firstLine="0"/>
      </w:pPr>
      <w:r>
        <w:t>is that we are infinite</w:t>
      </w:r>
    </w:p>
    <w:p w:rsidR="00CD2D23" w:rsidRDefault="00CD2D23" w:rsidP="00886708">
      <w:pPr>
        <w:pStyle w:val="Poembody"/>
        <w:ind w:left="0" w:firstLine="0"/>
      </w:pPr>
      <w:r>
        <w:t>I is not-I</w:t>
      </w:r>
    </w:p>
    <w:p w:rsidR="00CD2D23" w:rsidRDefault="00643B04" w:rsidP="00886708">
      <w:pPr>
        <w:pStyle w:val="Poembody"/>
        <w:ind w:left="0" w:firstLine="0"/>
      </w:pPr>
      <w:r>
        <w:t>and the illusion</w:t>
      </w:r>
    </w:p>
    <w:p w:rsidR="00643B04" w:rsidRDefault="00643B04" w:rsidP="00886708">
      <w:pPr>
        <w:pStyle w:val="Poembody"/>
        <w:ind w:left="0" w:firstLine="0"/>
      </w:pPr>
      <w:r>
        <w:t>of I-ness and not-I-etude</w:t>
      </w:r>
    </w:p>
    <w:p w:rsidR="00643B04" w:rsidRDefault="00643B04" w:rsidP="00886708">
      <w:pPr>
        <w:pStyle w:val="Poembody"/>
        <w:ind w:left="0" w:firstLine="0"/>
      </w:pPr>
      <w:r>
        <w:lastRenderedPageBreak/>
        <w:t>is merely useful</w:t>
      </w:r>
    </w:p>
    <w:p w:rsidR="00643B04" w:rsidRDefault="00643B04" w:rsidP="00886708">
      <w:pPr>
        <w:pStyle w:val="Poembody"/>
        <w:ind w:left="0" w:firstLine="0"/>
      </w:pPr>
    </w:p>
    <w:p w:rsidR="00643B04" w:rsidRDefault="00643B04" w:rsidP="00886708">
      <w:pPr>
        <w:pStyle w:val="Poembody"/>
        <w:ind w:left="0" w:firstLine="0"/>
      </w:pPr>
      <w:r>
        <w:t>the unquiet soul</w:t>
      </w:r>
    </w:p>
    <w:p w:rsidR="00643B04" w:rsidRDefault="00643B04" w:rsidP="00886708">
      <w:pPr>
        <w:pStyle w:val="Poembody"/>
        <w:ind w:left="0" w:firstLine="0"/>
      </w:pPr>
      <w:r>
        <w:t>is disturbed by what is</w:t>
      </w:r>
    </w:p>
    <w:p w:rsidR="00643B04" w:rsidRDefault="00643B04" w:rsidP="00886708">
      <w:pPr>
        <w:pStyle w:val="Poembody"/>
        <w:ind w:left="0" w:firstLine="0"/>
      </w:pPr>
      <w:r>
        <w:t>and what is not</w:t>
      </w:r>
    </w:p>
    <w:p w:rsidR="00643B04" w:rsidRDefault="00643B04" w:rsidP="00886708">
      <w:pPr>
        <w:pStyle w:val="Poembody"/>
        <w:ind w:left="0" w:firstLine="0"/>
      </w:pPr>
      <w:r>
        <w:t>i don’t understand that</w:t>
      </w:r>
    </w:p>
    <w:p w:rsidR="00643B04" w:rsidRDefault="00643B04" w:rsidP="00886708">
      <w:pPr>
        <w:pStyle w:val="Poembody"/>
        <w:ind w:left="0" w:firstLine="0"/>
      </w:pPr>
      <w:r>
        <w:t>what i am not</w:t>
      </w:r>
    </w:p>
    <w:p w:rsidR="00643B04" w:rsidRDefault="00643B04" w:rsidP="00886708">
      <w:pPr>
        <w:pStyle w:val="Poembody"/>
        <w:ind w:left="0" w:firstLine="0"/>
      </w:pPr>
      <w:r>
        <w:t>is not not-I</w:t>
      </w:r>
    </w:p>
    <w:p w:rsidR="00643B04" w:rsidRDefault="00643B04" w:rsidP="00886708">
      <w:pPr>
        <w:pStyle w:val="Poembody"/>
        <w:ind w:left="0" w:firstLine="0"/>
      </w:pPr>
    </w:p>
    <w:p w:rsidR="00643B04" w:rsidRDefault="00643B04" w:rsidP="00886708">
      <w:pPr>
        <w:pStyle w:val="Poembody"/>
        <w:ind w:left="0" w:firstLine="0"/>
      </w:pPr>
      <w:r>
        <w:t>not-I</w:t>
      </w:r>
    </w:p>
    <w:p w:rsidR="00643B04" w:rsidRDefault="00643B04" w:rsidP="00886708">
      <w:pPr>
        <w:pStyle w:val="Poembody"/>
        <w:ind w:left="0" w:firstLine="0"/>
      </w:pPr>
      <w:r>
        <w:t>is just the limit of illusion</w:t>
      </w:r>
    </w:p>
    <w:p w:rsidR="00643B04" w:rsidRDefault="00643B04" w:rsidP="00886708">
      <w:pPr>
        <w:pStyle w:val="Poembody"/>
        <w:ind w:left="0" w:firstLine="0"/>
      </w:pPr>
      <w:r>
        <w:t>and the illusion</w:t>
      </w:r>
    </w:p>
    <w:p w:rsidR="00643B04" w:rsidRDefault="00643B04" w:rsidP="00886708">
      <w:pPr>
        <w:pStyle w:val="Poembody"/>
        <w:ind w:left="0" w:firstLine="0"/>
      </w:pPr>
      <w:r>
        <w:t>is the limit of I</w:t>
      </w:r>
    </w:p>
    <w:p w:rsidR="00AF65FB" w:rsidRDefault="00AF65FB" w:rsidP="00886708">
      <w:pPr>
        <w:pStyle w:val="Poembody"/>
        <w:ind w:left="0" w:firstLine="0"/>
      </w:pPr>
      <w:r>
        <w:t>i am infinite</w:t>
      </w:r>
    </w:p>
    <w:p w:rsidR="00AF65FB" w:rsidRDefault="00AF65FB" w:rsidP="00886708">
      <w:pPr>
        <w:pStyle w:val="Poembody"/>
        <w:ind w:left="0" w:firstLine="0"/>
      </w:pPr>
      <w:r>
        <w:t>but i am not God</w:t>
      </w:r>
    </w:p>
    <w:p w:rsidR="00AF65FB" w:rsidRDefault="00AF65FB" w:rsidP="00886708">
      <w:pPr>
        <w:pStyle w:val="Poembody"/>
        <w:ind w:left="0" w:firstLine="0"/>
      </w:pPr>
    </w:p>
    <w:p w:rsidR="00AF65FB" w:rsidRDefault="00AF65FB" w:rsidP="00886708">
      <w:pPr>
        <w:pStyle w:val="Poembody"/>
        <w:ind w:left="0" w:firstLine="0"/>
      </w:pPr>
      <w:r>
        <w:t>how do i know this?</w:t>
      </w:r>
    </w:p>
    <w:p w:rsidR="00AF65FB" w:rsidRDefault="00AF65FB" w:rsidP="00886708">
      <w:pPr>
        <w:pStyle w:val="Poembody"/>
        <w:ind w:left="0" w:firstLine="0"/>
      </w:pPr>
      <w:r>
        <w:t>because if i was God</w:t>
      </w:r>
    </w:p>
    <w:p w:rsidR="00AF65FB" w:rsidRDefault="00AF65FB" w:rsidP="00886708">
      <w:pPr>
        <w:pStyle w:val="Poembody"/>
        <w:ind w:left="0" w:firstLine="0"/>
      </w:pPr>
      <w:r>
        <w:t>i would choose not to be</w:t>
      </w:r>
    </w:p>
    <w:p w:rsidR="00AF65FB" w:rsidRDefault="00AF65FB" w:rsidP="00886708">
      <w:pPr>
        <w:pStyle w:val="Poembody"/>
        <w:ind w:left="0" w:firstLine="0"/>
      </w:pPr>
      <w:r>
        <w:t>which would make me not-God</w:t>
      </w:r>
    </w:p>
    <w:p w:rsidR="00AF65FB" w:rsidRDefault="00AF65FB" w:rsidP="00886708">
      <w:pPr>
        <w:pStyle w:val="Poembody"/>
        <w:ind w:left="0" w:firstLine="0"/>
      </w:pPr>
      <w:r>
        <w:t>it is simply a reflection</w:t>
      </w:r>
    </w:p>
    <w:p w:rsidR="00AF65FB" w:rsidRDefault="00AF65FB" w:rsidP="00886708">
      <w:pPr>
        <w:pStyle w:val="Poembody"/>
        <w:ind w:left="0" w:firstLine="0"/>
      </w:pPr>
      <w:r>
        <w:t>of my comfortable illusion</w:t>
      </w:r>
    </w:p>
    <w:p w:rsidR="00AF65FB" w:rsidRDefault="00AF65FB" w:rsidP="00886708">
      <w:pPr>
        <w:pStyle w:val="Poembody"/>
        <w:ind w:left="0" w:firstLine="0"/>
      </w:pPr>
    </w:p>
    <w:p w:rsidR="00AF65FB" w:rsidRDefault="00AF65FB" w:rsidP="00886708">
      <w:pPr>
        <w:pStyle w:val="Poembody"/>
        <w:ind w:left="0" w:firstLine="0"/>
      </w:pPr>
      <w:r>
        <w:t>the myriad myriads</w:t>
      </w:r>
    </w:p>
    <w:p w:rsidR="00AF65FB" w:rsidRDefault="00AF65FB" w:rsidP="00886708">
      <w:pPr>
        <w:pStyle w:val="Poembody"/>
        <w:ind w:left="0" w:firstLine="0"/>
      </w:pPr>
      <w:r>
        <w:t>that comprise the illusion of me</w:t>
      </w:r>
    </w:p>
    <w:p w:rsidR="00AF65FB" w:rsidRDefault="00AF65FB" w:rsidP="00886708">
      <w:pPr>
        <w:pStyle w:val="Poembody"/>
        <w:ind w:left="0" w:firstLine="0"/>
      </w:pPr>
      <w:r>
        <w:t>combine and uncombine and recombine</w:t>
      </w:r>
    </w:p>
    <w:p w:rsidR="00AF65FB" w:rsidRDefault="00ED51C2" w:rsidP="00886708">
      <w:pPr>
        <w:pStyle w:val="Poembody"/>
        <w:ind w:left="0" w:firstLine="0"/>
      </w:pPr>
      <w:r>
        <w:t>with the rest of the not-me</w:t>
      </w:r>
    </w:p>
    <w:p w:rsidR="00ED51C2" w:rsidRDefault="00ED51C2" w:rsidP="00886708">
      <w:pPr>
        <w:pStyle w:val="Poembody"/>
        <w:ind w:left="0" w:firstLine="0"/>
      </w:pPr>
      <w:r>
        <w:t>which i perceive</w:t>
      </w:r>
    </w:p>
    <w:p w:rsidR="00ED51C2" w:rsidRDefault="00ED51C2" w:rsidP="00886708">
      <w:pPr>
        <w:pStyle w:val="Poembody"/>
        <w:ind w:left="0" w:firstLine="0"/>
      </w:pPr>
      <w:r>
        <w:t>as the illusion of not-I</w:t>
      </w:r>
    </w:p>
    <w:p w:rsidR="00ED51C2" w:rsidRDefault="00ED51C2" w:rsidP="00886708">
      <w:pPr>
        <w:pStyle w:val="Poembody"/>
        <w:ind w:left="0" w:firstLine="0"/>
      </w:pPr>
    </w:p>
    <w:p w:rsidR="00ED51C2" w:rsidRDefault="00602F21" w:rsidP="00886708">
      <w:pPr>
        <w:pStyle w:val="Poembody"/>
        <w:ind w:left="0" w:firstLine="0"/>
      </w:pPr>
      <w:r>
        <w:t>the unquiet soul</w:t>
      </w:r>
    </w:p>
    <w:p w:rsidR="00602F21" w:rsidRDefault="00602F21" w:rsidP="00886708">
      <w:pPr>
        <w:pStyle w:val="Poembody"/>
        <w:ind w:left="0" w:firstLine="0"/>
      </w:pPr>
      <w:r>
        <w:t>is disturbed by what is</w:t>
      </w:r>
    </w:p>
    <w:p w:rsidR="00602F21" w:rsidRDefault="00602F21" w:rsidP="00886708">
      <w:pPr>
        <w:pStyle w:val="Poembody"/>
        <w:ind w:left="0" w:firstLine="0"/>
      </w:pPr>
      <w:r>
        <w:t>and what is not</w:t>
      </w:r>
    </w:p>
    <w:p w:rsidR="00602F21" w:rsidRDefault="00602F21" w:rsidP="00886708">
      <w:pPr>
        <w:pStyle w:val="Poembody"/>
        <w:ind w:left="0" w:firstLine="0"/>
      </w:pPr>
      <w:r>
        <w:t>i don’t understand that</w:t>
      </w:r>
    </w:p>
    <w:p w:rsidR="00602F21" w:rsidRDefault="00602F21" w:rsidP="00886708">
      <w:pPr>
        <w:pStyle w:val="Poembody"/>
        <w:ind w:left="0" w:firstLine="0"/>
      </w:pPr>
      <w:r>
        <w:t>the proof of I-not-I</w:t>
      </w:r>
    </w:p>
    <w:p w:rsidR="00602F21" w:rsidRDefault="00602F21" w:rsidP="00886708">
      <w:pPr>
        <w:pStyle w:val="Poembody"/>
        <w:ind w:left="0" w:firstLine="0"/>
      </w:pPr>
      <w:r>
        <w:t>is love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  <w:rPr>
          <w:b/>
        </w:rPr>
      </w:pPr>
      <w:r>
        <w:rPr>
          <w:b/>
        </w:rPr>
        <w:t>X</w:t>
      </w:r>
    </w:p>
    <w:p w:rsidR="00344BAD" w:rsidRDefault="00344BAD" w:rsidP="00886708">
      <w:pPr>
        <w:pStyle w:val="Poembody"/>
        <w:ind w:left="0" w:firstLine="0"/>
        <w:rPr>
          <w:b/>
        </w:rPr>
      </w:pPr>
    </w:p>
    <w:p w:rsidR="00344BAD" w:rsidRDefault="00344BAD" w:rsidP="00886708">
      <w:pPr>
        <w:pStyle w:val="Poembody"/>
        <w:ind w:left="0" w:firstLine="0"/>
      </w:pPr>
      <w:r>
        <w:t>i will never choose a random number</w:t>
      </w:r>
    </w:p>
    <w:p w:rsidR="00344BAD" w:rsidRDefault="00344BAD" w:rsidP="00886708">
      <w:pPr>
        <w:pStyle w:val="Poembody"/>
        <w:ind w:left="0" w:firstLine="0"/>
      </w:pPr>
      <w:r>
        <w:t>i will always have reasons for every choice</w:t>
      </w:r>
    </w:p>
    <w:p w:rsidR="00344BAD" w:rsidRDefault="00344BAD" w:rsidP="00886708">
      <w:pPr>
        <w:pStyle w:val="Poembody"/>
        <w:ind w:left="0" w:firstLine="0"/>
      </w:pPr>
      <w:r>
        <w:t>and my reasons will have reasons</w:t>
      </w:r>
    </w:p>
    <w:p w:rsidR="00344BAD" w:rsidRDefault="00344BAD" w:rsidP="00886708">
      <w:pPr>
        <w:pStyle w:val="Poembody"/>
        <w:ind w:left="0" w:firstLine="0"/>
      </w:pPr>
      <w:r>
        <w:t>and they will, and so on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</w:pPr>
      <w:r>
        <w:t>but the chains of causality</w:t>
      </w:r>
    </w:p>
    <w:p w:rsidR="00344BAD" w:rsidRDefault="00344BAD" w:rsidP="00886708">
      <w:pPr>
        <w:pStyle w:val="Poembody"/>
        <w:ind w:left="0" w:firstLine="0"/>
      </w:pPr>
      <w:r>
        <w:t>are light upon my neck</w:t>
      </w:r>
    </w:p>
    <w:p w:rsidR="00344BAD" w:rsidRDefault="00344BAD" w:rsidP="00886708">
      <w:pPr>
        <w:pStyle w:val="Poembody"/>
        <w:ind w:left="0" w:firstLine="0"/>
      </w:pPr>
      <w:r>
        <w:lastRenderedPageBreak/>
        <w:t>because i cherish my illusion</w:t>
      </w:r>
    </w:p>
    <w:p w:rsidR="00344BAD" w:rsidRDefault="00344BAD" w:rsidP="00886708">
      <w:pPr>
        <w:pStyle w:val="Poembody"/>
        <w:ind w:left="0" w:firstLine="0"/>
      </w:pPr>
      <w:r>
        <w:t>this body, this world</w:t>
      </w:r>
    </w:p>
    <w:p w:rsidR="00627AC3" w:rsidRDefault="00627AC3" w:rsidP="00886708">
      <w:pPr>
        <w:pStyle w:val="Poembody"/>
        <w:ind w:left="0" w:firstLine="0"/>
      </w:pPr>
    </w:p>
    <w:p w:rsidR="00627AC3" w:rsidRDefault="00627AC3" w:rsidP="00886708">
      <w:pPr>
        <w:pStyle w:val="Poembody"/>
        <w:ind w:left="0" w:firstLine="0"/>
      </w:pPr>
      <w:r>
        <w:t>this not-thing</w:t>
      </w:r>
    </w:p>
    <w:p w:rsidR="00627AC3" w:rsidRDefault="00627AC3" w:rsidP="00886708">
      <w:pPr>
        <w:pStyle w:val="Poembody"/>
        <w:ind w:left="0" w:firstLine="0"/>
      </w:pPr>
      <w:r>
        <w:t>i call my mind</w:t>
      </w:r>
    </w:p>
    <w:p w:rsidR="00627AC3" w:rsidRDefault="00627AC3" w:rsidP="00886708">
      <w:pPr>
        <w:pStyle w:val="Poembody"/>
        <w:ind w:left="0" w:firstLine="0"/>
      </w:pPr>
      <w:r>
        <w:t>wears the same chains</w:t>
      </w:r>
    </w:p>
    <w:p w:rsidR="00627AC3" w:rsidRDefault="00627AC3" w:rsidP="00886708">
      <w:pPr>
        <w:pStyle w:val="Poembody"/>
        <w:ind w:left="0" w:firstLine="0"/>
      </w:pPr>
      <w:r>
        <w:t>as Newton, Einstein, Bohr and Heisenberg</w:t>
      </w:r>
    </w:p>
    <w:p w:rsidR="00627AC3" w:rsidRDefault="00627AC3" w:rsidP="00886708">
      <w:pPr>
        <w:pStyle w:val="Poembody"/>
        <w:ind w:left="0" w:firstLine="0"/>
      </w:pPr>
    </w:p>
    <w:p w:rsidR="00627AC3" w:rsidRDefault="00627AC3" w:rsidP="00886708">
      <w:pPr>
        <w:pStyle w:val="Poembody"/>
        <w:ind w:left="0" w:firstLine="0"/>
      </w:pPr>
      <w:r>
        <w:t>i will never choose a random number</w:t>
      </w:r>
    </w:p>
    <w:p w:rsidR="00627AC3" w:rsidRDefault="00627AC3" w:rsidP="00886708">
      <w:pPr>
        <w:pStyle w:val="Poembody"/>
        <w:ind w:left="0" w:firstLine="0"/>
      </w:pPr>
      <w:r>
        <w:t>i will never be a random number</w:t>
      </w:r>
    </w:p>
    <w:p w:rsidR="00627AC3" w:rsidRDefault="00AF2CA7" w:rsidP="00886708">
      <w:pPr>
        <w:pStyle w:val="Poembody"/>
        <w:ind w:left="0" w:firstLine="0"/>
      </w:pPr>
      <w:r>
        <w:t>my illusions will have illusions</w:t>
      </w:r>
    </w:p>
    <w:p w:rsidR="00627AC3" w:rsidRDefault="00AF2CA7" w:rsidP="00886708">
      <w:pPr>
        <w:pStyle w:val="Poembody"/>
        <w:ind w:left="0" w:firstLine="0"/>
      </w:pPr>
      <w:r>
        <w:t>and i will love you for it</w:t>
      </w:r>
    </w:p>
    <w:p w:rsidR="00AF2CA7" w:rsidRDefault="00AF2CA7" w:rsidP="00886708">
      <w:pPr>
        <w:pStyle w:val="Poembody"/>
        <w:ind w:left="0" w:firstLine="0"/>
      </w:pPr>
    </w:p>
    <w:p w:rsidR="00AF2CA7" w:rsidRDefault="00AF2CA7" w:rsidP="00886708">
      <w:pPr>
        <w:pStyle w:val="Poembody"/>
        <w:ind w:left="0" w:firstLine="0"/>
      </w:pPr>
    </w:p>
    <w:p w:rsidR="00AF2CA7" w:rsidRPr="00AF2CA7" w:rsidRDefault="00AF2CA7" w:rsidP="00886708">
      <w:pPr>
        <w:pStyle w:val="Poembody"/>
        <w:ind w:left="0" w:firstLine="0"/>
        <w:rPr>
          <w:b/>
        </w:rPr>
      </w:pPr>
      <w:r>
        <w:rPr>
          <w:b/>
        </w:rPr>
        <w:t>XI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</w:pPr>
      <w:r>
        <w:t>i need not believe in God</w:t>
      </w:r>
    </w:p>
    <w:p w:rsidR="00344BAD" w:rsidRDefault="00344BAD" w:rsidP="00886708">
      <w:pPr>
        <w:pStyle w:val="Poembody"/>
        <w:ind w:left="0" w:firstLine="0"/>
      </w:pPr>
      <w:r>
        <w:t>who believes in I-not-I</w:t>
      </w:r>
    </w:p>
    <w:p w:rsidR="00344BAD" w:rsidRDefault="00344BAD" w:rsidP="00886708">
      <w:pPr>
        <w:pStyle w:val="Poembody"/>
        <w:ind w:left="0" w:firstLine="0"/>
      </w:pPr>
      <w:r>
        <w:t>or perhaps</w:t>
      </w:r>
    </w:p>
    <w:p w:rsidR="00344BAD" w:rsidRDefault="00344BAD" w:rsidP="00886708">
      <w:pPr>
        <w:pStyle w:val="Poembody"/>
        <w:ind w:left="0" w:firstLine="0"/>
      </w:pPr>
      <w:r>
        <w:t>they are the same thing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</w:pPr>
      <w:r>
        <w:t>i need not believe in a soul</w:t>
      </w:r>
    </w:p>
    <w:p w:rsidR="00344BAD" w:rsidRDefault="00344BAD" w:rsidP="00886708">
      <w:pPr>
        <w:pStyle w:val="Poembody"/>
        <w:ind w:left="0" w:firstLine="0"/>
      </w:pPr>
      <w:r>
        <w:t>who believes in I-not-I</w:t>
      </w:r>
    </w:p>
    <w:p w:rsidR="00344BAD" w:rsidRDefault="00344BAD" w:rsidP="00886708">
      <w:pPr>
        <w:pStyle w:val="Poembody"/>
        <w:ind w:left="0" w:firstLine="0"/>
      </w:pPr>
      <w:r>
        <w:t>or perhaps</w:t>
      </w:r>
    </w:p>
    <w:p w:rsidR="00344BAD" w:rsidRDefault="00344BAD" w:rsidP="00886708">
      <w:pPr>
        <w:pStyle w:val="Poembody"/>
        <w:ind w:left="0" w:firstLine="0"/>
      </w:pPr>
      <w:r>
        <w:t>they are the same thing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</w:pPr>
      <w:r>
        <w:t>i need not believe in freedom</w:t>
      </w:r>
    </w:p>
    <w:p w:rsidR="00344BAD" w:rsidRDefault="00344BAD" w:rsidP="00886708">
      <w:pPr>
        <w:pStyle w:val="Poembody"/>
        <w:ind w:left="0" w:firstLine="0"/>
      </w:pPr>
      <w:r>
        <w:t>who believes in I-not-I</w:t>
      </w:r>
    </w:p>
    <w:p w:rsidR="00344BAD" w:rsidRDefault="00344BAD" w:rsidP="00886708">
      <w:pPr>
        <w:pStyle w:val="Poembody"/>
        <w:ind w:left="0" w:firstLine="0"/>
      </w:pPr>
      <w:r>
        <w:t>or perhaps</w:t>
      </w:r>
    </w:p>
    <w:p w:rsidR="00344BAD" w:rsidRDefault="00344BAD" w:rsidP="00886708">
      <w:pPr>
        <w:pStyle w:val="Poembody"/>
        <w:ind w:left="0" w:firstLine="0"/>
      </w:pPr>
      <w:r>
        <w:t>they are the same thing</w:t>
      </w:r>
    </w:p>
    <w:p w:rsidR="00344BAD" w:rsidRDefault="00344BAD" w:rsidP="00886708">
      <w:pPr>
        <w:pStyle w:val="Poembody"/>
        <w:ind w:left="0" w:firstLine="0"/>
      </w:pPr>
    </w:p>
    <w:p w:rsidR="00344BAD" w:rsidRDefault="00344BAD" w:rsidP="00886708">
      <w:pPr>
        <w:pStyle w:val="Poembody"/>
        <w:ind w:left="0" w:firstLine="0"/>
      </w:pPr>
      <w:r>
        <w:t xml:space="preserve">i need not believe in </w:t>
      </w:r>
      <w:r w:rsidR="00627AC3">
        <w:t>I-not-I</w:t>
      </w:r>
    </w:p>
    <w:p w:rsidR="00627AC3" w:rsidRDefault="00627AC3" w:rsidP="00886708">
      <w:pPr>
        <w:pStyle w:val="Poembody"/>
        <w:ind w:left="0" w:firstLine="0"/>
      </w:pPr>
      <w:r>
        <w:t>as long as i believe in love</w:t>
      </w:r>
    </w:p>
    <w:p w:rsidR="00627AC3" w:rsidRDefault="00627AC3" w:rsidP="00886708">
      <w:pPr>
        <w:pStyle w:val="Poembody"/>
        <w:ind w:left="0" w:firstLine="0"/>
      </w:pPr>
      <w:r>
        <w:t>or perhaps</w:t>
      </w:r>
    </w:p>
    <w:p w:rsidR="00627AC3" w:rsidRDefault="00627AC3" w:rsidP="00886708">
      <w:pPr>
        <w:pStyle w:val="Poembody"/>
        <w:ind w:left="0" w:firstLine="0"/>
      </w:pPr>
      <w:r>
        <w:t>they are the same thing</w:t>
      </w:r>
    </w:p>
    <w:p w:rsidR="00AF2CA7" w:rsidRDefault="00AF2CA7" w:rsidP="00886708">
      <w:pPr>
        <w:pStyle w:val="Poembody"/>
        <w:ind w:left="0" w:firstLine="0"/>
      </w:pPr>
    </w:p>
    <w:p w:rsidR="00AF2CA7" w:rsidRDefault="00AF2CA7" w:rsidP="00886708">
      <w:pPr>
        <w:pStyle w:val="Poembody"/>
        <w:ind w:left="0" w:firstLine="0"/>
        <w:rPr>
          <w:b/>
        </w:rPr>
      </w:pPr>
      <w:r>
        <w:rPr>
          <w:b/>
        </w:rPr>
        <w:t>XII</w:t>
      </w:r>
    </w:p>
    <w:p w:rsidR="00AF2CA7" w:rsidRDefault="00AF2CA7" w:rsidP="00886708">
      <w:pPr>
        <w:pStyle w:val="Poembody"/>
        <w:ind w:left="0" w:firstLine="0"/>
        <w:rPr>
          <w:b/>
        </w:rPr>
      </w:pPr>
    </w:p>
    <w:p w:rsidR="00AF2CA7" w:rsidRDefault="00AF2CA7" w:rsidP="00886708">
      <w:pPr>
        <w:pStyle w:val="Poembody"/>
        <w:ind w:left="0" w:firstLine="0"/>
      </w:pPr>
      <w:r>
        <w:t>the bottom line</w:t>
      </w:r>
    </w:p>
    <w:p w:rsidR="00AF2CA7" w:rsidRDefault="00AF2CA7" w:rsidP="00886708">
      <w:pPr>
        <w:pStyle w:val="Poembody"/>
        <w:ind w:left="0" w:firstLine="0"/>
      </w:pPr>
      <w:r>
        <w:t>is that there is no bottom line</w:t>
      </w:r>
    </w:p>
    <w:p w:rsidR="00AF2CA7" w:rsidRDefault="00AF2CA7" w:rsidP="00886708">
      <w:pPr>
        <w:pStyle w:val="Poembody"/>
        <w:ind w:left="0" w:firstLine="0"/>
      </w:pPr>
    </w:p>
    <w:p w:rsidR="00AF2CA7" w:rsidRDefault="00AF2CA7" w:rsidP="00886708">
      <w:pPr>
        <w:pStyle w:val="Poembody"/>
        <w:ind w:left="0" w:firstLine="0"/>
      </w:pPr>
      <w:r>
        <w:t>all that i am</w:t>
      </w:r>
    </w:p>
    <w:p w:rsidR="00AF2CA7" w:rsidRDefault="00AF2CA7" w:rsidP="00886708">
      <w:pPr>
        <w:pStyle w:val="Poembody"/>
        <w:ind w:left="0" w:firstLine="0"/>
      </w:pPr>
      <w:r>
        <w:t>is all that there is, was or will be</w:t>
      </w:r>
    </w:p>
    <w:p w:rsidR="00AF2CA7" w:rsidRDefault="00AF2CA7" w:rsidP="00886708">
      <w:pPr>
        <w:pStyle w:val="Poembody"/>
        <w:ind w:left="0" w:firstLine="0"/>
      </w:pPr>
    </w:p>
    <w:p w:rsidR="00AF2CA7" w:rsidRDefault="00AF2CA7" w:rsidP="00886708">
      <w:pPr>
        <w:pStyle w:val="Poembody"/>
        <w:ind w:left="0" w:firstLine="0"/>
      </w:pPr>
      <w:r>
        <w:t>i would say</w:t>
      </w:r>
    </w:p>
    <w:p w:rsidR="00AF2CA7" w:rsidRDefault="00AF2CA7" w:rsidP="00886708">
      <w:pPr>
        <w:pStyle w:val="Poembody"/>
        <w:ind w:left="0" w:firstLine="0"/>
      </w:pPr>
      <w:r>
        <w:t>this is fair compensation</w:t>
      </w:r>
    </w:p>
    <w:p w:rsidR="00AF2CA7" w:rsidRDefault="00AF2CA7" w:rsidP="00886708">
      <w:pPr>
        <w:pStyle w:val="Poembody"/>
        <w:ind w:left="0" w:firstLine="0"/>
      </w:pPr>
      <w:r>
        <w:lastRenderedPageBreak/>
        <w:t>and to feel loss</w:t>
      </w:r>
    </w:p>
    <w:p w:rsidR="00AF2CA7" w:rsidRDefault="00A46730" w:rsidP="00886708">
      <w:pPr>
        <w:pStyle w:val="Poembody"/>
        <w:ind w:left="0" w:firstLine="0"/>
      </w:pPr>
      <w:r>
        <w:t>as a child of the moment of creation</w:t>
      </w:r>
    </w:p>
    <w:p w:rsidR="00A46730" w:rsidRDefault="00A46730" w:rsidP="00886708">
      <w:pPr>
        <w:pStyle w:val="Poembody"/>
        <w:ind w:left="0" w:firstLine="0"/>
      </w:pPr>
    </w:p>
    <w:p w:rsidR="00A46730" w:rsidRDefault="00A46730" w:rsidP="00886708">
      <w:pPr>
        <w:pStyle w:val="Poembody"/>
        <w:ind w:left="0" w:firstLine="0"/>
      </w:pPr>
      <w:r>
        <w:t>is blasphemy</w:t>
      </w:r>
    </w:p>
    <w:p w:rsidR="00A46730" w:rsidRDefault="00A46730" w:rsidP="00886708">
      <w:pPr>
        <w:pStyle w:val="Poembody"/>
        <w:ind w:left="0" w:firstLine="0"/>
      </w:pPr>
      <w:r>
        <w:t>not to mention unreasonable</w:t>
      </w:r>
    </w:p>
    <w:p w:rsidR="00B92CFE" w:rsidRDefault="00B92CFE" w:rsidP="00886708">
      <w:pPr>
        <w:pStyle w:val="Poembody"/>
        <w:ind w:left="0" w:firstLine="0"/>
      </w:pPr>
    </w:p>
    <w:p w:rsidR="00B92CFE" w:rsidRDefault="00B92CFE" w:rsidP="00886708">
      <w:pPr>
        <w:pStyle w:val="Poembody"/>
        <w:ind w:left="0" w:firstLine="0"/>
      </w:pPr>
      <w:r>
        <w:t>and mystery</w:t>
      </w:r>
    </w:p>
    <w:p w:rsidR="00B92CFE" w:rsidRDefault="00B92CFE" w:rsidP="00886708">
      <w:pPr>
        <w:pStyle w:val="Poembody"/>
        <w:ind w:left="0" w:firstLine="0"/>
      </w:pPr>
      <w:r>
        <w:t>means not knowing</w:t>
      </w:r>
    </w:p>
    <w:p w:rsidR="00B92CFE" w:rsidRDefault="00B92CFE" w:rsidP="00886708">
      <w:pPr>
        <w:pStyle w:val="Poembody"/>
        <w:ind w:left="0" w:firstLine="0"/>
      </w:pPr>
    </w:p>
    <w:p w:rsidR="00B92CFE" w:rsidRDefault="00B92CFE" w:rsidP="00886708">
      <w:pPr>
        <w:pStyle w:val="Poembody"/>
        <w:ind w:left="0" w:firstLine="0"/>
      </w:pPr>
      <w:r>
        <w:t>but not</w:t>
      </w:r>
    </w:p>
    <w:p w:rsidR="00B92CFE" w:rsidRDefault="00B92CFE" w:rsidP="00886708">
      <w:pPr>
        <w:pStyle w:val="Poembody"/>
        <w:ind w:left="0" w:firstLine="0"/>
      </w:pPr>
      <w:r>
        <w:t>doesn’t mean never</w:t>
      </w:r>
    </w:p>
    <w:p w:rsidR="00B92CFE" w:rsidRDefault="00B92CFE" w:rsidP="00886708">
      <w:pPr>
        <w:pStyle w:val="Poembody"/>
        <w:ind w:left="0" w:firstLine="0"/>
      </w:pPr>
    </w:p>
    <w:p w:rsidR="00B92CFE" w:rsidRDefault="00B92CFE" w:rsidP="00886708">
      <w:pPr>
        <w:pStyle w:val="Poembody"/>
        <w:ind w:left="0" w:firstLine="0"/>
      </w:pPr>
      <w:r>
        <w:t>after all</w:t>
      </w:r>
    </w:p>
    <w:p w:rsidR="00B92CFE" w:rsidRDefault="00B92CFE" w:rsidP="00886708">
      <w:pPr>
        <w:pStyle w:val="Poembody"/>
        <w:ind w:left="0" w:firstLine="0"/>
      </w:pPr>
      <w:r>
        <w:t>we all believe in love, don’t we?</w:t>
      </w:r>
      <w:bookmarkStart w:id="0" w:name="_GoBack"/>
      <w:bookmarkEnd w:id="0"/>
    </w:p>
    <w:p w:rsidR="00A46730" w:rsidRDefault="00A46730" w:rsidP="00886708">
      <w:pPr>
        <w:pStyle w:val="Poembody"/>
        <w:ind w:left="0" w:firstLine="0"/>
      </w:pPr>
    </w:p>
    <w:p w:rsidR="00A46730" w:rsidRDefault="00A46730" w:rsidP="00886708">
      <w:pPr>
        <w:pStyle w:val="Poembody"/>
        <w:ind w:left="0" w:firstLine="0"/>
        <w:rPr>
          <w:b/>
        </w:rPr>
      </w:pPr>
    </w:p>
    <w:p w:rsidR="00A46730" w:rsidRDefault="00A46730" w:rsidP="00886708">
      <w:pPr>
        <w:pStyle w:val="Poembody"/>
        <w:ind w:left="0" w:firstLine="0"/>
      </w:pPr>
      <w:r>
        <w:rPr>
          <w:b/>
        </w:rPr>
        <w:t>XIII</w:t>
      </w:r>
    </w:p>
    <w:p w:rsidR="00A46730" w:rsidRDefault="00A46730" w:rsidP="00886708">
      <w:pPr>
        <w:pStyle w:val="Poembody"/>
        <w:ind w:left="0" w:firstLine="0"/>
      </w:pPr>
    </w:p>
    <w:p w:rsidR="00A46730" w:rsidRDefault="00A46730" w:rsidP="00A46730">
      <w:pPr>
        <w:pStyle w:val="Poembody"/>
      </w:pPr>
      <w:r>
        <w:t>of all the arguments that exist</w:t>
      </w:r>
    </w:p>
    <w:p w:rsidR="00A46730" w:rsidRDefault="000A764D" w:rsidP="00A46730">
      <w:pPr>
        <w:pStyle w:val="Poembody"/>
      </w:pPr>
      <w:r>
        <w:t>opposing</w:t>
      </w:r>
      <w:r w:rsidR="00A46730">
        <w:t xml:space="preserve"> freedom</w:t>
      </w:r>
    </w:p>
    <w:p w:rsidR="00A46730" w:rsidRDefault="00A46730" w:rsidP="00A46730">
      <w:pPr>
        <w:pStyle w:val="Poembody"/>
      </w:pPr>
      <w:r>
        <w:t>none is so perfect as this:</w:t>
      </w:r>
    </w:p>
    <w:p w:rsidR="000A764D" w:rsidRDefault="000A764D" w:rsidP="00A46730">
      <w:pPr>
        <w:pStyle w:val="Poembody"/>
      </w:pPr>
      <w:r>
        <w:t>the human mind cannot explain</w:t>
      </w:r>
    </w:p>
    <w:p w:rsidR="00A46730" w:rsidRDefault="00A46730" w:rsidP="00A46730">
      <w:pPr>
        <w:pStyle w:val="Poembody"/>
      </w:pPr>
      <w:r>
        <w:t>the mechanics of determinism</w:t>
      </w:r>
    </w:p>
    <w:p w:rsidR="00A46730" w:rsidRDefault="00A46730" w:rsidP="00A46730">
      <w:pPr>
        <w:pStyle w:val="Poembody"/>
      </w:pPr>
      <w:r>
        <w:t>the physics of materialism</w:t>
      </w:r>
    </w:p>
    <w:p w:rsidR="00A46730" w:rsidRDefault="00A46730" w:rsidP="000A764D">
      <w:pPr>
        <w:pStyle w:val="Poembody"/>
      </w:pPr>
      <w:r>
        <w:t>and the mathematics of realism</w:t>
      </w:r>
    </w:p>
    <w:p w:rsidR="00A46730" w:rsidRDefault="00A46730" w:rsidP="00A46730">
      <w:pPr>
        <w:pStyle w:val="Poembody"/>
      </w:pPr>
    </w:p>
    <w:p w:rsidR="00A46730" w:rsidRDefault="00A46730" w:rsidP="00A46730">
      <w:pPr>
        <w:pStyle w:val="Poembody"/>
      </w:pPr>
      <w:r>
        <w:t>it is a good argument</w:t>
      </w:r>
    </w:p>
    <w:p w:rsidR="00A46730" w:rsidRDefault="00A46730" w:rsidP="00A46730">
      <w:pPr>
        <w:pStyle w:val="Poembody"/>
      </w:pPr>
      <w:r>
        <w:t>being exactly as the same</w:t>
      </w:r>
    </w:p>
    <w:p w:rsidR="000A764D" w:rsidRDefault="00A46730" w:rsidP="000A764D">
      <w:pPr>
        <w:pStyle w:val="Poembody"/>
      </w:pPr>
      <w:r>
        <w:t>as the one about God</w:t>
      </w:r>
      <w:r w:rsidR="000A764D">
        <w:t>:</w:t>
      </w:r>
    </w:p>
    <w:p w:rsidR="000A764D" w:rsidRDefault="000A764D" w:rsidP="000A764D">
      <w:pPr>
        <w:pStyle w:val="Poembody"/>
      </w:pPr>
      <w:r>
        <w:t>the human mind cannot explain</w:t>
      </w:r>
    </w:p>
    <w:p w:rsidR="000A764D" w:rsidRDefault="000A764D" w:rsidP="000A764D">
      <w:pPr>
        <w:pStyle w:val="Poembody"/>
      </w:pPr>
      <w:r>
        <w:t>the mechanics of determinism</w:t>
      </w:r>
    </w:p>
    <w:p w:rsidR="000A764D" w:rsidRDefault="000A764D" w:rsidP="000A764D">
      <w:pPr>
        <w:pStyle w:val="Poembody"/>
      </w:pPr>
      <w:r>
        <w:t>the physics of materialism</w:t>
      </w:r>
    </w:p>
    <w:p w:rsidR="00A46730" w:rsidRDefault="000A764D" w:rsidP="000A764D">
      <w:pPr>
        <w:pStyle w:val="Poembody"/>
      </w:pPr>
      <w:r>
        <w:t>and the mathematics of realism</w:t>
      </w:r>
    </w:p>
    <w:p w:rsidR="00A46730" w:rsidRDefault="00A46730" w:rsidP="00A46730">
      <w:pPr>
        <w:pStyle w:val="Poembody"/>
      </w:pPr>
    </w:p>
    <w:p w:rsidR="00A46730" w:rsidRDefault="00A46730" w:rsidP="00A46730">
      <w:pPr>
        <w:pStyle w:val="Poembody"/>
      </w:pPr>
      <w:r>
        <w:t>in fact, it is the only argument</w:t>
      </w:r>
    </w:p>
    <w:p w:rsidR="00A46730" w:rsidRDefault="00A46730" w:rsidP="00A46730">
      <w:pPr>
        <w:pStyle w:val="Poembody"/>
      </w:pPr>
      <w:r>
        <w:t>that is ever possible</w:t>
      </w:r>
    </w:p>
    <w:p w:rsidR="000A764D" w:rsidRDefault="000A764D" w:rsidP="000A764D">
      <w:pPr>
        <w:pStyle w:val="Poembody"/>
      </w:pPr>
      <w:r>
        <w:t>opposing</w:t>
      </w:r>
      <w:r w:rsidR="00A46730">
        <w:t xml:space="preserve"> the soul</w:t>
      </w:r>
      <w:r>
        <w:t>:</w:t>
      </w:r>
    </w:p>
    <w:p w:rsidR="000A764D" w:rsidRDefault="000A764D" w:rsidP="000A764D">
      <w:pPr>
        <w:pStyle w:val="Poembody"/>
      </w:pPr>
      <w:r>
        <w:t>the human mind cannot explain</w:t>
      </w:r>
    </w:p>
    <w:p w:rsidR="000A764D" w:rsidRDefault="000A764D" w:rsidP="000A764D">
      <w:pPr>
        <w:pStyle w:val="Poembody"/>
      </w:pPr>
      <w:r>
        <w:t>the mechanics of determinism</w:t>
      </w:r>
    </w:p>
    <w:p w:rsidR="000A764D" w:rsidRDefault="000A764D" w:rsidP="000A764D">
      <w:pPr>
        <w:pStyle w:val="Poembody"/>
      </w:pPr>
      <w:r>
        <w:t>the physics of materialism</w:t>
      </w:r>
    </w:p>
    <w:p w:rsidR="00A46730" w:rsidRDefault="000A764D" w:rsidP="000A764D">
      <w:pPr>
        <w:pStyle w:val="Poembody"/>
      </w:pPr>
      <w:r>
        <w:t>and the mathematics of realism</w:t>
      </w:r>
    </w:p>
    <w:p w:rsidR="00A46730" w:rsidRDefault="00A46730" w:rsidP="00A46730">
      <w:pPr>
        <w:pStyle w:val="Poembody"/>
      </w:pPr>
    </w:p>
    <w:p w:rsidR="00A46730" w:rsidRDefault="00A46730" w:rsidP="00A46730">
      <w:pPr>
        <w:pStyle w:val="Poembody"/>
      </w:pPr>
      <w:r>
        <w:t>Kant was wrong</w:t>
      </w:r>
    </w:p>
    <w:p w:rsidR="00A46730" w:rsidRDefault="00A46730" w:rsidP="00A46730">
      <w:pPr>
        <w:pStyle w:val="Poembody"/>
      </w:pPr>
      <w:r>
        <w:t>there are not three meaningful questions</w:t>
      </w:r>
    </w:p>
    <w:p w:rsidR="000A764D" w:rsidRDefault="00A46730" w:rsidP="000A764D">
      <w:pPr>
        <w:pStyle w:val="Poembody"/>
      </w:pPr>
      <w:r>
        <w:t>there is only one</w:t>
      </w:r>
      <w:r w:rsidR="000A764D">
        <w:t>:</w:t>
      </w:r>
    </w:p>
    <w:p w:rsidR="000A764D" w:rsidRDefault="000A764D" w:rsidP="000A764D">
      <w:pPr>
        <w:pStyle w:val="Poembody"/>
      </w:pPr>
      <w:r>
        <w:t>can the</w:t>
      </w:r>
      <w:r>
        <w:t xml:space="preserve"> human mind </w:t>
      </w:r>
      <w:r>
        <w:t>ever</w:t>
      </w:r>
      <w:r>
        <w:t xml:space="preserve"> explain</w:t>
      </w:r>
    </w:p>
    <w:p w:rsidR="000A764D" w:rsidRDefault="000A764D" w:rsidP="000A764D">
      <w:pPr>
        <w:pStyle w:val="Poembody"/>
      </w:pPr>
      <w:r>
        <w:lastRenderedPageBreak/>
        <w:t>the mechanics of determinism</w:t>
      </w:r>
    </w:p>
    <w:p w:rsidR="000A764D" w:rsidRDefault="000A764D" w:rsidP="000A764D">
      <w:pPr>
        <w:pStyle w:val="Poembody"/>
      </w:pPr>
      <w:r>
        <w:t>the physics of materialism</w:t>
      </w:r>
    </w:p>
    <w:p w:rsidR="00A46730" w:rsidRDefault="000A764D" w:rsidP="000A764D">
      <w:pPr>
        <w:pStyle w:val="Poembody"/>
      </w:pPr>
      <w:r>
        <w:t>and the mathematics of realism</w:t>
      </w:r>
      <w:r>
        <w:t>?</w:t>
      </w:r>
    </w:p>
    <w:p w:rsidR="00A46730" w:rsidRPr="00A46730" w:rsidRDefault="00A46730" w:rsidP="00886708">
      <w:pPr>
        <w:pStyle w:val="Poembody"/>
        <w:ind w:left="0" w:firstLine="0"/>
      </w:pPr>
    </w:p>
    <w:p w:rsidR="003B44E8" w:rsidRPr="0080793B" w:rsidRDefault="003B44E8" w:rsidP="00886708">
      <w:pPr>
        <w:pStyle w:val="Poembody"/>
        <w:ind w:left="0" w:firstLine="0"/>
      </w:pPr>
    </w:p>
    <w:p w:rsidR="00651834" w:rsidRDefault="00651834" w:rsidP="00886708">
      <w:pPr>
        <w:pStyle w:val="Poembody"/>
        <w:ind w:left="0" w:firstLine="0"/>
      </w:pPr>
    </w:p>
    <w:p w:rsidR="00651834" w:rsidRDefault="00651834" w:rsidP="00886708">
      <w:pPr>
        <w:pStyle w:val="Poembody"/>
        <w:ind w:left="0" w:firstLine="0"/>
      </w:pPr>
    </w:p>
    <w:p w:rsidR="00651834" w:rsidRDefault="00651834" w:rsidP="00886708">
      <w:pPr>
        <w:pStyle w:val="Poembody"/>
        <w:ind w:left="0" w:firstLine="0"/>
      </w:pPr>
    </w:p>
    <w:p w:rsidR="001E2C31" w:rsidRPr="001F6293" w:rsidRDefault="001E2C31" w:rsidP="00886708">
      <w:pPr>
        <w:pStyle w:val="Poembody"/>
        <w:ind w:left="0" w:firstLine="0"/>
      </w:pPr>
    </w:p>
    <w:sectPr w:rsidR="001E2C31" w:rsidRPr="001F6293" w:rsidSect="000A21DE">
      <w:footerReference w:type="default" r:id="rId9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55" w:rsidRDefault="00B53555" w:rsidP="00751B61">
      <w:r>
        <w:separator/>
      </w:r>
    </w:p>
  </w:endnote>
  <w:endnote w:type="continuationSeparator" w:id="0">
    <w:p w:rsidR="00B53555" w:rsidRDefault="00B53555" w:rsidP="0075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79" w:rsidRDefault="005C5F79" w:rsidP="00751B61">
    <w:pPr>
      <w:pStyle w:val="Footer"/>
    </w:pPr>
  </w:p>
  <w:p w:rsidR="005C5F79" w:rsidRDefault="005C5F79" w:rsidP="008D4C08">
    <w:pPr>
      <w:pStyle w:val="Footer"/>
      <w:ind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55" w:rsidRDefault="00B53555" w:rsidP="00751B61">
      <w:r>
        <w:separator/>
      </w:r>
    </w:p>
  </w:footnote>
  <w:footnote w:type="continuationSeparator" w:id="0">
    <w:p w:rsidR="00B53555" w:rsidRDefault="00B53555" w:rsidP="0075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BEA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4C5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DC05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3A80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809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C4A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1E1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EC3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A41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SpellingErrors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93"/>
    <w:rsid w:val="0000048A"/>
    <w:rsid w:val="000009C4"/>
    <w:rsid w:val="00004E1C"/>
    <w:rsid w:val="000075B1"/>
    <w:rsid w:val="00011C98"/>
    <w:rsid w:val="000130C1"/>
    <w:rsid w:val="00015958"/>
    <w:rsid w:val="000169AA"/>
    <w:rsid w:val="00033254"/>
    <w:rsid w:val="000362AC"/>
    <w:rsid w:val="00041039"/>
    <w:rsid w:val="000417D9"/>
    <w:rsid w:val="00043A50"/>
    <w:rsid w:val="000448B1"/>
    <w:rsid w:val="000455A3"/>
    <w:rsid w:val="00053080"/>
    <w:rsid w:val="000606E1"/>
    <w:rsid w:val="000638C8"/>
    <w:rsid w:val="000653B7"/>
    <w:rsid w:val="00070E68"/>
    <w:rsid w:val="000727B2"/>
    <w:rsid w:val="00073EE9"/>
    <w:rsid w:val="00074A84"/>
    <w:rsid w:val="00077C83"/>
    <w:rsid w:val="00077DB6"/>
    <w:rsid w:val="000824D7"/>
    <w:rsid w:val="000877F8"/>
    <w:rsid w:val="00093599"/>
    <w:rsid w:val="00096AE9"/>
    <w:rsid w:val="000A21DE"/>
    <w:rsid w:val="000A247E"/>
    <w:rsid w:val="000A2F77"/>
    <w:rsid w:val="000A4274"/>
    <w:rsid w:val="000A59AE"/>
    <w:rsid w:val="000A764D"/>
    <w:rsid w:val="000A7BC7"/>
    <w:rsid w:val="000B2244"/>
    <w:rsid w:val="000B35AD"/>
    <w:rsid w:val="000B63B1"/>
    <w:rsid w:val="000B6EA8"/>
    <w:rsid w:val="000B71B6"/>
    <w:rsid w:val="000C42CA"/>
    <w:rsid w:val="000C4CF0"/>
    <w:rsid w:val="000C5D49"/>
    <w:rsid w:val="000C634C"/>
    <w:rsid w:val="000C639E"/>
    <w:rsid w:val="000D1C62"/>
    <w:rsid w:val="000D3F05"/>
    <w:rsid w:val="000D3F31"/>
    <w:rsid w:val="000D42F6"/>
    <w:rsid w:val="000D5E22"/>
    <w:rsid w:val="000E0F46"/>
    <w:rsid w:val="000E0F8A"/>
    <w:rsid w:val="000E3260"/>
    <w:rsid w:val="000E3B76"/>
    <w:rsid w:val="000E4BC4"/>
    <w:rsid w:val="000E55B7"/>
    <w:rsid w:val="000E748C"/>
    <w:rsid w:val="000F0663"/>
    <w:rsid w:val="000F1A92"/>
    <w:rsid w:val="000F4BAD"/>
    <w:rsid w:val="000F70DB"/>
    <w:rsid w:val="00100E02"/>
    <w:rsid w:val="0010502B"/>
    <w:rsid w:val="00113534"/>
    <w:rsid w:val="001160BE"/>
    <w:rsid w:val="00120F81"/>
    <w:rsid w:val="00122DB8"/>
    <w:rsid w:val="00124207"/>
    <w:rsid w:val="001255A1"/>
    <w:rsid w:val="0012605A"/>
    <w:rsid w:val="001263EA"/>
    <w:rsid w:val="00135ED8"/>
    <w:rsid w:val="00137C55"/>
    <w:rsid w:val="00140AC3"/>
    <w:rsid w:val="001424B4"/>
    <w:rsid w:val="0014363C"/>
    <w:rsid w:val="001444C8"/>
    <w:rsid w:val="00144D24"/>
    <w:rsid w:val="00150156"/>
    <w:rsid w:val="001601CF"/>
    <w:rsid w:val="00160419"/>
    <w:rsid w:val="001612C3"/>
    <w:rsid w:val="001656DE"/>
    <w:rsid w:val="00165BA8"/>
    <w:rsid w:val="00175058"/>
    <w:rsid w:val="00181511"/>
    <w:rsid w:val="0018187D"/>
    <w:rsid w:val="00182996"/>
    <w:rsid w:val="00186471"/>
    <w:rsid w:val="001A1385"/>
    <w:rsid w:val="001A22DC"/>
    <w:rsid w:val="001A36A3"/>
    <w:rsid w:val="001A3B7B"/>
    <w:rsid w:val="001A7C1A"/>
    <w:rsid w:val="001B198C"/>
    <w:rsid w:val="001B7C81"/>
    <w:rsid w:val="001C342A"/>
    <w:rsid w:val="001C6FD7"/>
    <w:rsid w:val="001C7E22"/>
    <w:rsid w:val="001D173B"/>
    <w:rsid w:val="001D661C"/>
    <w:rsid w:val="001D73BC"/>
    <w:rsid w:val="001E1BD4"/>
    <w:rsid w:val="001E2C31"/>
    <w:rsid w:val="001E2DA6"/>
    <w:rsid w:val="001E51C4"/>
    <w:rsid w:val="001F0209"/>
    <w:rsid w:val="001F42CA"/>
    <w:rsid w:val="001F4784"/>
    <w:rsid w:val="001F6293"/>
    <w:rsid w:val="002009DD"/>
    <w:rsid w:val="00200E5C"/>
    <w:rsid w:val="00203666"/>
    <w:rsid w:val="00205496"/>
    <w:rsid w:val="0020600E"/>
    <w:rsid w:val="002068B1"/>
    <w:rsid w:val="00206C52"/>
    <w:rsid w:val="0020728B"/>
    <w:rsid w:val="00212518"/>
    <w:rsid w:val="0021347B"/>
    <w:rsid w:val="00215BD5"/>
    <w:rsid w:val="00215F87"/>
    <w:rsid w:val="00216A0A"/>
    <w:rsid w:val="00217B8F"/>
    <w:rsid w:val="00232A98"/>
    <w:rsid w:val="00232E7E"/>
    <w:rsid w:val="002332AC"/>
    <w:rsid w:val="00233526"/>
    <w:rsid w:val="00233750"/>
    <w:rsid w:val="00241F05"/>
    <w:rsid w:val="00243558"/>
    <w:rsid w:val="00244382"/>
    <w:rsid w:val="002469E1"/>
    <w:rsid w:val="00254509"/>
    <w:rsid w:val="002547FF"/>
    <w:rsid w:val="0025545D"/>
    <w:rsid w:val="002573EE"/>
    <w:rsid w:val="00262112"/>
    <w:rsid w:val="00266C59"/>
    <w:rsid w:val="002710B0"/>
    <w:rsid w:val="00274045"/>
    <w:rsid w:val="0028012E"/>
    <w:rsid w:val="00285DAB"/>
    <w:rsid w:val="0029100C"/>
    <w:rsid w:val="002924D8"/>
    <w:rsid w:val="0029393B"/>
    <w:rsid w:val="00293A8A"/>
    <w:rsid w:val="002972C6"/>
    <w:rsid w:val="002A3AA8"/>
    <w:rsid w:val="002A4EBC"/>
    <w:rsid w:val="002B209B"/>
    <w:rsid w:val="002B24DD"/>
    <w:rsid w:val="002B58F0"/>
    <w:rsid w:val="002B5BBD"/>
    <w:rsid w:val="002B6119"/>
    <w:rsid w:val="002B7AA4"/>
    <w:rsid w:val="002C232C"/>
    <w:rsid w:val="002C7D0E"/>
    <w:rsid w:val="002D0304"/>
    <w:rsid w:val="002D0F0B"/>
    <w:rsid w:val="002D53C2"/>
    <w:rsid w:val="002E08CB"/>
    <w:rsid w:val="002E0FAF"/>
    <w:rsid w:val="002E2071"/>
    <w:rsid w:val="002E5A1E"/>
    <w:rsid w:val="002E6092"/>
    <w:rsid w:val="002F1AA0"/>
    <w:rsid w:val="002F58CF"/>
    <w:rsid w:val="002F5B8C"/>
    <w:rsid w:val="00304E77"/>
    <w:rsid w:val="00304F5B"/>
    <w:rsid w:val="00307544"/>
    <w:rsid w:val="00310B96"/>
    <w:rsid w:val="00315D69"/>
    <w:rsid w:val="00320EEF"/>
    <w:rsid w:val="003246F9"/>
    <w:rsid w:val="0033284B"/>
    <w:rsid w:val="00333428"/>
    <w:rsid w:val="00335056"/>
    <w:rsid w:val="00340D3A"/>
    <w:rsid w:val="00341088"/>
    <w:rsid w:val="00342E18"/>
    <w:rsid w:val="00343FD3"/>
    <w:rsid w:val="0034409B"/>
    <w:rsid w:val="00344BAD"/>
    <w:rsid w:val="0034612A"/>
    <w:rsid w:val="003465DD"/>
    <w:rsid w:val="00351A57"/>
    <w:rsid w:val="00351F14"/>
    <w:rsid w:val="003527FE"/>
    <w:rsid w:val="00352FB0"/>
    <w:rsid w:val="00354B16"/>
    <w:rsid w:val="003636E0"/>
    <w:rsid w:val="00363726"/>
    <w:rsid w:val="00363C45"/>
    <w:rsid w:val="0036611F"/>
    <w:rsid w:val="003668AD"/>
    <w:rsid w:val="00366A8A"/>
    <w:rsid w:val="00370E67"/>
    <w:rsid w:val="00373869"/>
    <w:rsid w:val="00374120"/>
    <w:rsid w:val="00380E16"/>
    <w:rsid w:val="00380FF2"/>
    <w:rsid w:val="003812A7"/>
    <w:rsid w:val="00383D1D"/>
    <w:rsid w:val="00387398"/>
    <w:rsid w:val="00391607"/>
    <w:rsid w:val="00394D0E"/>
    <w:rsid w:val="003953A9"/>
    <w:rsid w:val="003A2840"/>
    <w:rsid w:val="003A2FCC"/>
    <w:rsid w:val="003A5EE9"/>
    <w:rsid w:val="003A67DF"/>
    <w:rsid w:val="003A7DE4"/>
    <w:rsid w:val="003B1D99"/>
    <w:rsid w:val="003B302A"/>
    <w:rsid w:val="003B44E8"/>
    <w:rsid w:val="003B52C8"/>
    <w:rsid w:val="003C4550"/>
    <w:rsid w:val="003C56F8"/>
    <w:rsid w:val="003C6373"/>
    <w:rsid w:val="003D0427"/>
    <w:rsid w:val="003D5FBA"/>
    <w:rsid w:val="003E26B7"/>
    <w:rsid w:val="003E574D"/>
    <w:rsid w:val="003F0182"/>
    <w:rsid w:val="003F04DE"/>
    <w:rsid w:val="003F20DF"/>
    <w:rsid w:val="003F3FB9"/>
    <w:rsid w:val="004004CF"/>
    <w:rsid w:val="00403D3B"/>
    <w:rsid w:val="00405353"/>
    <w:rsid w:val="00415F94"/>
    <w:rsid w:val="004238C2"/>
    <w:rsid w:val="00425A67"/>
    <w:rsid w:val="00431438"/>
    <w:rsid w:val="004352B5"/>
    <w:rsid w:val="00435F02"/>
    <w:rsid w:val="004379E1"/>
    <w:rsid w:val="00440B15"/>
    <w:rsid w:val="00445A39"/>
    <w:rsid w:val="00445BF1"/>
    <w:rsid w:val="00451739"/>
    <w:rsid w:val="00453669"/>
    <w:rsid w:val="00455580"/>
    <w:rsid w:val="004603CB"/>
    <w:rsid w:val="004626B0"/>
    <w:rsid w:val="00464A08"/>
    <w:rsid w:val="00470164"/>
    <w:rsid w:val="004703BF"/>
    <w:rsid w:val="00470D30"/>
    <w:rsid w:val="00471557"/>
    <w:rsid w:val="004724A0"/>
    <w:rsid w:val="00473B38"/>
    <w:rsid w:val="00473D06"/>
    <w:rsid w:val="00473DD3"/>
    <w:rsid w:val="00474F92"/>
    <w:rsid w:val="00475A08"/>
    <w:rsid w:val="00477B24"/>
    <w:rsid w:val="00480B73"/>
    <w:rsid w:val="00484C56"/>
    <w:rsid w:val="00490358"/>
    <w:rsid w:val="004936BF"/>
    <w:rsid w:val="004939B1"/>
    <w:rsid w:val="00495BBB"/>
    <w:rsid w:val="004A0B9D"/>
    <w:rsid w:val="004A1A5C"/>
    <w:rsid w:val="004A2696"/>
    <w:rsid w:val="004A522F"/>
    <w:rsid w:val="004A63F0"/>
    <w:rsid w:val="004B0011"/>
    <w:rsid w:val="004B21B9"/>
    <w:rsid w:val="004B5566"/>
    <w:rsid w:val="004B63FC"/>
    <w:rsid w:val="004B732E"/>
    <w:rsid w:val="004B75C2"/>
    <w:rsid w:val="004B7AAB"/>
    <w:rsid w:val="004C0420"/>
    <w:rsid w:val="004C0979"/>
    <w:rsid w:val="004C1951"/>
    <w:rsid w:val="004C2F63"/>
    <w:rsid w:val="004C3177"/>
    <w:rsid w:val="004C55B1"/>
    <w:rsid w:val="004C5B6C"/>
    <w:rsid w:val="004C6F05"/>
    <w:rsid w:val="004D1854"/>
    <w:rsid w:val="004D7EB9"/>
    <w:rsid w:val="004E00DC"/>
    <w:rsid w:val="004E2748"/>
    <w:rsid w:val="004F1D17"/>
    <w:rsid w:val="004F6909"/>
    <w:rsid w:val="004F719D"/>
    <w:rsid w:val="005000AF"/>
    <w:rsid w:val="00501D6F"/>
    <w:rsid w:val="0050220C"/>
    <w:rsid w:val="005075A4"/>
    <w:rsid w:val="00510811"/>
    <w:rsid w:val="005108A0"/>
    <w:rsid w:val="005155FF"/>
    <w:rsid w:val="005207D1"/>
    <w:rsid w:val="0052087B"/>
    <w:rsid w:val="00525356"/>
    <w:rsid w:val="005258E6"/>
    <w:rsid w:val="005262D7"/>
    <w:rsid w:val="00533B30"/>
    <w:rsid w:val="00534AD6"/>
    <w:rsid w:val="00534D86"/>
    <w:rsid w:val="00535DF9"/>
    <w:rsid w:val="00541910"/>
    <w:rsid w:val="005467B6"/>
    <w:rsid w:val="00546DC0"/>
    <w:rsid w:val="00550AB2"/>
    <w:rsid w:val="005518DF"/>
    <w:rsid w:val="00552F76"/>
    <w:rsid w:val="00554E88"/>
    <w:rsid w:val="005553EE"/>
    <w:rsid w:val="00556478"/>
    <w:rsid w:val="00557A75"/>
    <w:rsid w:val="00566DC1"/>
    <w:rsid w:val="005714CB"/>
    <w:rsid w:val="00575205"/>
    <w:rsid w:val="00576965"/>
    <w:rsid w:val="00576B0E"/>
    <w:rsid w:val="00577946"/>
    <w:rsid w:val="0058302D"/>
    <w:rsid w:val="0058494B"/>
    <w:rsid w:val="005903C1"/>
    <w:rsid w:val="005905FE"/>
    <w:rsid w:val="0059374D"/>
    <w:rsid w:val="00593D3E"/>
    <w:rsid w:val="0059606F"/>
    <w:rsid w:val="00597283"/>
    <w:rsid w:val="005A35CE"/>
    <w:rsid w:val="005A5FAD"/>
    <w:rsid w:val="005B278B"/>
    <w:rsid w:val="005B5437"/>
    <w:rsid w:val="005B6093"/>
    <w:rsid w:val="005B72E1"/>
    <w:rsid w:val="005C1551"/>
    <w:rsid w:val="005C2960"/>
    <w:rsid w:val="005C42DB"/>
    <w:rsid w:val="005C50A2"/>
    <w:rsid w:val="005C52CA"/>
    <w:rsid w:val="005C5F79"/>
    <w:rsid w:val="005C7253"/>
    <w:rsid w:val="005C7686"/>
    <w:rsid w:val="005D1AAC"/>
    <w:rsid w:val="005D1C29"/>
    <w:rsid w:val="005D1F94"/>
    <w:rsid w:val="005D2224"/>
    <w:rsid w:val="005D28C8"/>
    <w:rsid w:val="005D5694"/>
    <w:rsid w:val="005E02C2"/>
    <w:rsid w:val="005E4AF8"/>
    <w:rsid w:val="005E4B0E"/>
    <w:rsid w:val="005E5706"/>
    <w:rsid w:val="00600419"/>
    <w:rsid w:val="00602F21"/>
    <w:rsid w:val="006072A4"/>
    <w:rsid w:val="00607B26"/>
    <w:rsid w:val="00611D58"/>
    <w:rsid w:val="00615012"/>
    <w:rsid w:val="006208A3"/>
    <w:rsid w:val="0062110B"/>
    <w:rsid w:val="00627AC3"/>
    <w:rsid w:val="006314DB"/>
    <w:rsid w:val="006325D6"/>
    <w:rsid w:val="00633DAF"/>
    <w:rsid w:val="00634D29"/>
    <w:rsid w:val="00636E50"/>
    <w:rsid w:val="00643B04"/>
    <w:rsid w:val="00644F15"/>
    <w:rsid w:val="00645A1A"/>
    <w:rsid w:val="006505C3"/>
    <w:rsid w:val="0065060D"/>
    <w:rsid w:val="00651834"/>
    <w:rsid w:val="00651D78"/>
    <w:rsid w:val="00656486"/>
    <w:rsid w:val="00657CA0"/>
    <w:rsid w:val="0066081C"/>
    <w:rsid w:val="00663545"/>
    <w:rsid w:val="006637B7"/>
    <w:rsid w:val="006662C8"/>
    <w:rsid w:val="006705D6"/>
    <w:rsid w:val="00671379"/>
    <w:rsid w:val="00672FBD"/>
    <w:rsid w:val="0067599F"/>
    <w:rsid w:val="00675F1B"/>
    <w:rsid w:val="006767B7"/>
    <w:rsid w:val="00676E9D"/>
    <w:rsid w:val="00680030"/>
    <w:rsid w:val="00681EBF"/>
    <w:rsid w:val="00686D11"/>
    <w:rsid w:val="00687056"/>
    <w:rsid w:val="00690A15"/>
    <w:rsid w:val="00691EA3"/>
    <w:rsid w:val="00693E2A"/>
    <w:rsid w:val="00696186"/>
    <w:rsid w:val="006A4836"/>
    <w:rsid w:val="006B5985"/>
    <w:rsid w:val="006B6668"/>
    <w:rsid w:val="006B7D61"/>
    <w:rsid w:val="006C138A"/>
    <w:rsid w:val="006C2AA1"/>
    <w:rsid w:val="006C64E7"/>
    <w:rsid w:val="006D0FDB"/>
    <w:rsid w:val="006D224E"/>
    <w:rsid w:val="006D5525"/>
    <w:rsid w:val="006D71A4"/>
    <w:rsid w:val="006E046A"/>
    <w:rsid w:val="006E15FB"/>
    <w:rsid w:val="006E4F0B"/>
    <w:rsid w:val="006E4F36"/>
    <w:rsid w:val="006E6BD8"/>
    <w:rsid w:val="006F13C6"/>
    <w:rsid w:val="006F1996"/>
    <w:rsid w:val="006F3379"/>
    <w:rsid w:val="007031B5"/>
    <w:rsid w:val="00703AF9"/>
    <w:rsid w:val="00703F54"/>
    <w:rsid w:val="007128F6"/>
    <w:rsid w:val="00716719"/>
    <w:rsid w:val="007176EC"/>
    <w:rsid w:val="00724520"/>
    <w:rsid w:val="00726450"/>
    <w:rsid w:val="00732288"/>
    <w:rsid w:val="0075070A"/>
    <w:rsid w:val="00751B61"/>
    <w:rsid w:val="00753C47"/>
    <w:rsid w:val="007560BF"/>
    <w:rsid w:val="00764548"/>
    <w:rsid w:val="00765F81"/>
    <w:rsid w:val="0077209A"/>
    <w:rsid w:val="00772789"/>
    <w:rsid w:val="007727A8"/>
    <w:rsid w:val="00772A19"/>
    <w:rsid w:val="00773458"/>
    <w:rsid w:val="007775FF"/>
    <w:rsid w:val="0078072D"/>
    <w:rsid w:val="00780F25"/>
    <w:rsid w:val="0078210D"/>
    <w:rsid w:val="00784759"/>
    <w:rsid w:val="007860FC"/>
    <w:rsid w:val="007868F1"/>
    <w:rsid w:val="0078698F"/>
    <w:rsid w:val="0079291C"/>
    <w:rsid w:val="00795E11"/>
    <w:rsid w:val="00795EA2"/>
    <w:rsid w:val="0079644B"/>
    <w:rsid w:val="00797765"/>
    <w:rsid w:val="007A0F3B"/>
    <w:rsid w:val="007A48B8"/>
    <w:rsid w:val="007A610D"/>
    <w:rsid w:val="007B1C7E"/>
    <w:rsid w:val="007B46BD"/>
    <w:rsid w:val="007B5AA0"/>
    <w:rsid w:val="007B5DA5"/>
    <w:rsid w:val="007C5C21"/>
    <w:rsid w:val="007D5A6A"/>
    <w:rsid w:val="007D5FBB"/>
    <w:rsid w:val="007E0A3B"/>
    <w:rsid w:val="007E20FC"/>
    <w:rsid w:val="007E4CB2"/>
    <w:rsid w:val="007F3A94"/>
    <w:rsid w:val="007F7CDC"/>
    <w:rsid w:val="008023B2"/>
    <w:rsid w:val="0080244C"/>
    <w:rsid w:val="00803806"/>
    <w:rsid w:val="0080681C"/>
    <w:rsid w:val="00807857"/>
    <w:rsid w:val="0080793B"/>
    <w:rsid w:val="00810431"/>
    <w:rsid w:val="00811AC9"/>
    <w:rsid w:val="00812B52"/>
    <w:rsid w:val="008135AF"/>
    <w:rsid w:val="00815DFE"/>
    <w:rsid w:val="00832136"/>
    <w:rsid w:val="00835E89"/>
    <w:rsid w:val="008415BF"/>
    <w:rsid w:val="00841B10"/>
    <w:rsid w:val="00841E15"/>
    <w:rsid w:val="00843A13"/>
    <w:rsid w:val="00845443"/>
    <w:rsid w:val="00845D3D"/>
    <w:rsid w:val="00847969"/>
    <w:rsid w:val="008529E2"/>
    <w:rsid w:val="008601CD"/>
    <w:rsid w:val="00862128"/>
    <w:rsid w:val="00863F46"/>
    <w:rsid w:val="0086465D"/>
    <w:rsid w:val="0087239E"/>
    <w:rsid w:val="00874B14"/>
    <w:rsid w:val="00874FB2"/>
    <w:rsid w:val="00875F40"/>
    <w:rsid w:val="008763E2"/>
    <w:rsid w:val="00876CDC"/>
    <w:rsid w:val="0087763D"/>
    <w:rsid w:val="00880DC4"/>
    <w:rsid w:val="00881A54"/>
    <w:rsid w:val="00883C1D"/>
    <w:rsid w:val="00883E1D"/>
    <w:rsid w:val="00886708"/>
    <w:rsid w:val="008A2758"/>
    <w:rsid w:val="008A56CD"/>
    <w:rsid w:val="008B44AA"/>
    <w:rsid w:val="008B7458"/>
    <w:rsid w:val="008C3F0A"/>
    <w:rsid w:val="008C43A9"/>
    <w:rsid w:val="008C4667"/>
    <w:rsid w:val="008C489B"/>
    <w:rsid w:val="008D0A72"/>
    <w:rsid w:val="008D2DC8"/>
    <w:rsid w:val="008D383E"/>
    <w:rsid w:val="008D4C08"/>
    <w:rsid w:val="008E17E3"/>
    <w:rsid w:val="008E698F"/>
    <w:rsid w:val="008F087F"/>
    <w:rsid w:val="008F27AB"/>
    <w:rsid w:val="008F2B8F"/>
    <w:rsid w:val="008F305B"/>
    <w:rsid w:val="008F4895"/>
    <w:rsid w:val="008F6744"/>
    <w:rsid w:val="008F7D1D"/>
    <w:rsid w:val="00905265"/>
    <w:rsid w:val="00905E17"/>
    <w:rsid w:val="00910212"/>
    <w:rsid w:val="00910581"/>
    <w:rsid w:val="00911EFB"/>
    <w:rsid w:val="009123B8"/>
    <w:rsid w:val="00912534"/>
    <w:rsid w:val="0091543D"/>
    <w:rsid w:val="00915DAF"/>
    <w:rsid w:val="00917A54"/>
    <w:rsid w:val="00917B99"/>
    <w:rsid w:val="009301DF"/>
    <w:rsid w:val="00931362"/>
    <w:rsid w:val="0093380C"/>
    <w:rsid w:val="009344C0"/>
    <w:rsid w:val="00935967"/>
    <w:rsid w:val="00935E5B"/>
    <w:rsid w:val="00937215"/>
    <w:rsid w:val="0094375D"/>
    <w:rsid w:val="00945C6A"/>
    <w:rsid w:val="00945E05"/>
    <w:rsid w:val="00945F5D"/>
    <w:rsid w:val="0095008A"/>
    <w:rsid w:val="00957168"/>
    <w:rsid w:val="009621C0"/>
    <w:rsid w:val="00963189"/>
    <w:rsid w:val="00980757"/>
    <w:rsid w:val="00980C9E"/>
    <w:rsid w:val="00985FE4"/>
    <w:rsid w:val="00986B08"/>
    <w:rsid w:val="00987497"/>
    <w:rsid w:val="00987BBB"/>
    <w:rsid w:val="0099450E"/>
    <w:rsid w:val="009A173F"/>
    <w:rsid w:val="009A24CB"/>
    <w:rsid w:val="009A3044"/>
    <w:rsid w:val="009A54A0"/>
    <w:rsid w:val="009B421D"/>
    <w:rsid w:val="009B427C"/>
    <w:rsid w:val="009B7325"/>
    <w:rsid w:val="009B7DBA"/>
    <w:rsid w:val="009C5BCD"/>
    <w:rsid w:val="009C68EE"/>
    <w:rsid w:val="009D0F1D"/>
    <w:rsid w:val="009D113C"/>
    <w:rsid w:val="009D25C8"/>
    <w:rsid w:val="009D7C50"/>
    <w:rsid w:val="009E0BA0"/>
    <w:rsid w:val="009E39FB"/>
    <w:rsid w:val="009E3E7C"/>
    <w:rsid w:val="009E4A99"/>
    <w:rsid w:val="009E7039"/>
    <w:rsid w:val="009E71B1"/>
    <w:rsid w:val="009F0193"/>
    <w:rsid w:val="009F0836"/>
    <w:rsid w:val="009F0AF2"/>
    <w:rsid w:val="009F2C09"/>
    <w:rsid w:val="009F30E3"/>
    <w:rsid w:val="009F3875"/>
    <w:rsid w:val="00A01E35"/>
    <w:rsid w:val="00A077F4"/>
    <w:rsid w:val="00A10870"/>
    <w:rsid w:val="00A11310"/>
    <w:rsid w:val="00A13F37"/>
    <w:rsid w:val="00A15641"/>
    <w:rsid w:val="00A15F7A"/>
    <w:rsid w:val="00A168DF"/>
    <w:rsid w:val="00A254F6"/>
    <w:rsid w:val="00A26A78"/>
    <w:rsid w:val="00A31528"/>
    <w:rsid w:val="00A3328A"/>
    <w:rsid w:val="00A34420"/>
    <w:rsid w:val="00A351C6"/>
    <w:rsid w:val="00A43E7E"/>
    <w:rsid w:val="00A449E6"/>
    <w:rsid w:val="00A44D25"/>
    <w:rsid w:val="00A46730"/>
    <w:rsid w:val="00A46ABD"/>
    <w:rsid w:val="00A47675"/>
    <w:rsid w:val="00A503A7"/>
    <w:rsid w:val="00A56D05"/>
    <w:rsid w:val="00A6082B"/>
    <w:rsid w:val="00A64959"/>
    <w:rsid w:val="00A6709C"/>
    <w:rsid w:val="00A748A8"/>
    <w:rsid w:val="00A83F95"/>
    <w:rsid w:val="00A84A20"/>
    <w:rsid w:val="00A855E7"/>
    <w:rsid w:val="00A8786D"/>
    <w:rsid w:val="00A91FFB"/>
    <w:rsid w:val="00A920E7"/>
    <w:rsid w:val="00A93D2A"/>
    <w:rsid w:val="00A97BAA"/>
    <w:rsid w:val="00AA24EB"/>
    <w:rsid w:val="00AA44B4"/>
    <w:rsid w:val="00AB0787"/>
    <w:rsid w:val="00AB60C9"/>
    <w:rsid w:val="00AC03B8"/>
    <w:rsid w:val="00AC3889"/>
    <w:rsid w:val="00AC54A2"/>
    <w:rsid w:val="00AC68B1"/>
    <w:rsid w:val="00AD07CE"/>
    <w:rsid w:val="00AD257A"/>
    <w:rsid w:val="00AD4A57"/>
    <w:rsid w:val="00AE7A6A"/>
    <w:rsid w:val="00AF1CAF"/>
    <w:rsid w:val="00AF2CA7"/>
    <w:rsid w:val="00AF2D13"/>
    <w:rsid w:val="00AF65FB"/>
    <w:rsid w:val="00AF75F4"/>
    <w:rsid w:val="00AF790D"/>
    <w:rsid w:val="00AF7F70"/>
    <w:rsid w:val="00B01764"/>
    <w:rsid w:val="00B026DB"/>
    <w:rsid w:val="00B07EB9"/>
    <w:rsid w:val="00B10F6D"/>
    <w:rsid w:val="00B13509"/>
    <w:rsid w:val="00B13CBA"/>
    <w:rsid w:val="00B152FB"/>
    <w:rsid w:val="00B16C65"/>
    <w:rsid w:val="00B17418"/>
    <w:rsid w:val="00B25840"/>
    <w:rsid w:val="00B25EFD"/>
    <w:rsid w:val="00B304D8"/>
    <w:rsid w:val="00B3533D"/>
    <w:rsid w:val="00B359B7"/>
    <w:rsid w:val="00B36457"/>
    <w:rsid w:val="00B36A70"/>
    <w:rsid w:val="00B40FC6"/>
    <w:rsid w:val="00B4735D"/>
    <w:rsid w:val="00B53555"/>
    <w:rsid w:val="00B54AFC"/>
    <w:rsid w:val="00B603A1"/>
    <w:rsid w:val="00B60CFD"/>
    <w:rsid w:val="00B65BA9"/>
    <w:rsid w:val="00B81715"/>
    <w:rsid w:val="00B8483C"/>
    <w:rsid w:val="00B849BB"/>
    <w:rsid w:val="00B865C7"/>
    <w:rsid w:val="00B925A8"/>
    <w:rsid w:val="00B92CFE"/>
    <w:rsid w:val="00B93D96"/>
    <w:rsid w:val="00B953D7"/>
    <w:rsid w:val="00B95EC3"/>
    <w:rsid w:val="00B96C6C"/>
    <w:rsid w:val="00B9782C"/>
    <w:rsid w:val="00BA5BE0"/>
    <w:rsid w:val="00BA6087"/>
    <w:rsid w:val="00BB1F71"/>
    <w:rsid w:val="00BB239A"/>
    <w:rsid w:val="00BB416C"/>
    <w:rsid w:val="00BB4E14"/>
    <w:rsid w:val="00BC3417"/>
    <w:rsid w:val="00BC76E9"/>
    <w:rsid w:val="00BC7A68"/>
    <w:rsid w:val="00BD0545"/>
    <w:rsid w:val="00BD4B7C"/>
    <w:rsid w:val="00BD7127"/>
    <w:rsid w:val="00BE6683"/>
    <w:rsid w:val="00BE7012"/>
    <w:rsid w:val="00BE72C8"/>
    <w:rsid w:val="00BE75B9"/>
    <w:rsid w:val="00BF1104"/>
    <w:rsid w:val="00BF1D64"/>
    <w:rsid w:val="00BF202C"/>
    <w:rsid w:val="00BF2A78"/>
    <w:rsid w:val="00BF4AD4"/>
    <w:rsid w:val="00BF6138"/>
    <w:rsid w:val="00BF7D93"/>
    <w:rsid w:val="00C00AA7"/>
    <w:rsid w:val="00C0594C"/>
    <w:rsid w:val="00C16921"/>
    <w:rsid w:val="00C246FE"/>
    <w:rsid w:val="00C333AB"/>
    <w:rsid w:val="00C33BED"/>
    <w:rsid w:val="00C34E96"/>
    <w:rsid w:val="00C41B96"/>
    <w:rsid w:val="00C41E29"/>
    <w:rsid w:val="00C42025"/>
    <w:rsid w:val="00C46E62"/>
    <w:rsid w:val="00C46F65"/>
    <w:rsid w:val="00C50B6C"/>
    <w:rsid w:val="00C511A1"/>
    <w:rsid w:val="00C51201"/>
    <w:rsid w:val="00C51BC8"/>
    <w:rsid w:val="00C5223B"/>
    <w:rsid w:val="00C52C38"/>
    <w:rsid w:val="00C55E34"/>
    <w:rsid w:val="00C56AE4"/>
    <w:rsid w:val="00C602A1"/>
    <w:rsid w:val="00C627AD"/>
    <w:rsid w:val="00C6665E"/>
    <w:rsid w:val="00C66CA5"/>
    <w:rsid w:val="00C6734E"/>
    <w:rsid w:val="00C67928"/>
    <w:rsid w:val="00C73F86"/>
    <w:rsid w:val="00C77820"/>
    <w:rsid w:val="00C8368D"/>
    <w:rsid w:val="00C858CF"/>
    <w:rsid w:val="00C873BD"/>
    <w:rsid w:val="00C908A3"/>
    <w:rsid w:val="00C92072"/>
    <w:rsid w:val="00CA1C26"/>
    <w:rsid w:val="00CA25C3"/>
    <w:rsid w:val="00CA44F2"/>
    <w:rsid w:val="00CA45FC"/>
    <w:rsid w:val="00CA64EB"/>
    <w:rsid w:val="00CA6EF3"/>
    <w:rsid w:val="00CB415C"/>
    <w:rsid w:val="00CB52D5"/>
    <w:rsid w:val="00CC39E5"/>
    <w:rsid w:val="00CC7F77"/>
    <w:rsid w:val="00CD2D23"/>
    <w:rsid w:val="00CD558B"/>
    <w:rsid w:val="00CD698C"/>
    <w:rsid w:val="00CD7493"/>
    <w:rsid w:val="00CE1A51"/>
    <w:rsid w:val="00CE3261"/>
    <w:rsid w:val="00CE349A"/>
    <w:rsid w:val="00CE3C1A"/>
    <w:rsid w:val="00CF2AFD"/>
    <w:rsid w:val="00CF3F7D"/>
    <w:rsid w:val="00D01A88"/>
    <w:rsid w:val="00D03ECB"/>
    <w:rsid w:val="00D04ACA"/>
    <w:rsid w:val="00D0763D"/>
    <w:rsid w:val="00D100E5"/>
    <w:rsid w:val="00D123DB"/>
    <w:rsid w:val="00D16F3F"/>
    <w:rsid w:val="00D20757"/>
    <w:rsid w:val="00D232BD"/>
    <w:rsid w:val="00D26AA0"/>
    <w:rsid w:val="00D30DBF"/>
    <w:rsid w:val="00D33F95"/>
    <w:rsid w:val="00D35D04"/>
    <w:rsid w:val="00D360E8"/>
    <w:rsid w:val="00D37488"/>
    <w:rsid w:val="00D405B4"/>
    <w:rsid w:val="00D42609"/>
    <w:rsid w:val="00D44A23"/>
    <w:rsid w:val="00D457D0"/>
    <w:rsid w:val="00D47706"/>
    <w:rsid w:val="00D564E1"/>
    <w:rsid w:val="00D56A9D"/>
    <w:rsid w:val="00D62000"/>
    <w:rsid w:val="00D621EE"/>
    <w:rsid w:val="00D62E29"/>
    <w:rsid w:val="00D65B7E"/>
    <w:rsid w:val="00D7577D"/>
    <w:rsid w:val="00D76C2C"/>
    <w:rsid w:val="00D8092D"/>
    <w:rsid w:val="00D80A3F"/>
    <w:rsid w:val="00D80F1F"/>
    <w:rsid w:val="00D81B02"/>
    <w:rsid w:val="00D8227B"/>
    <w:rsid w:val="00D8341F"/>
    <w:rsid w:val="00D85062"/>
    <w:rsid w:val="00D854C6"/>
    <w:rsid w:val="00D909E5"/>
    <w:rsid w:val="00D926A3"/>
    <w:rsid w:val="00D953C2"/>
    <w:rsid w:val="00D9565A"/>
    <w:rsid w:val="00DA09CD"/>
    <w:rsid w:val="00DA3491"/>
    <w:rsid w:val="00DA65DC"/>
    <w:rsid w:val="00DA68FB"/>
    <w:rsid w:val="00DB2F1B"/>
    <w:rsid w:val="00DB66A1"/>
    <w:rsid w:val="00DC01F0"/>
    <w:rsid w:val="00DC1939"/>
    <w:rsid w:val="00DC6481"/>
    <w:rsid w:val="00DD5F1B"/>
    <w:rsid w:val="00DD61E9"/>
    <w:rsid w:val="00DE1BC7"/>
    <w:rsid w:val="00DE2087"/>
    <w:rsid w:val="00DE4616"/>
    <w:rsid w:val="00DE5AB3"/>
    <w:rsid w:val="00DF265B"/>
    <w:rsid w:val="00DF289F"/>
    <w:rsid w:val="00DF3868"/>
    <w:rsid w:val="00DF5777"/>
    <w:rsid w:val="00E009A4"/>
    <w:rsid w:val="00E04DBE"/>
    <w:rsid w:val="00E077D5"/>
    <w:rsid w:val="00E103E2"/>
    <w:rsid w:val="00E10D40"/>
    <w:rsid w:val="00E15559"/>
    <w:rsid w:val="00E158E9"/>
    <w:rsid w:val="00E17207"/>
    <w:rsid w:val="00E23422"/>
    <w:rsid w:val="00E24C8D"/>
    <w:rsid w:val="00E25191"/>
    <w:rsid w:val="00E351CB"/>
    <w:rsid w:val="00E37343"/>
    <w:rsid w:val="00E376B4"/>
    <w:rsid w:val="00E41BCC"/>
    <w:rsid w:val="00E4250B"/>
    <w:rsid w:val="00E44378"/>
    <w:rsid w:val="00E4625D"/>
    <w:rsid w:val="00E47294"/>
    <w:rsid w:val="00E473C4"/>
    <w:rsid w:val="00E53E01"/>
    <w:rsid w:val="00E54839"/>
    <w:rsid w:val="00E56185"/>
    <w:rsid w:val="00E60CE2"/>
    <w:rsid w:val="00E61711"/>
    <w:rsid w:val="00E63B9C"/>
    <w:rsid w:val="00E675BB"/>
    <w:rsid w:val="00E701F4"/>
    <w:rsid w:val="00E7494A"/>
    <w:rsid w:val="00E8518C"/>
    <w:rsid w:val="00E869C6"/>
    <w:rsid w:val="00E87E7A"/>
    <w:rsid w:val="00E914FC"/>
    <w:rsid w:val="00EA0864"/>
    <w:rsid w:val="00EA2D2B"/>
    <w:rsid w:val="00EA3EFE"/>
    <w:rsid w:val="00EB0A58"/>
    <w:rsid w:val="00EB10C5"/>
    <w:rsid w:val="00EB1BDF"/>
    <w:rsid w:val="00EB55AC"/>
    <w:rsid w:val="00EB5C68"/>
    <w:rsid w:val="00EB7ED9"/>
    <w:rsid w:val="00EC02E1"/>
    <w:rsid w:val="00EC3591"/>
    <w:rsid w:val="00EC4A2C"/>
    <w:rsid w:val="00EC7FD6"/>
    <w:rsid w:val="00ED3A75"/>
    <w:rsid w:val="00ED3CD1"/>
    <w:rsid w:val="00ED4AB5"/>
    <w:rsid w:val="00ED51C2"/>
    <w:rsid w:val="00EE0E14"/>
    <w:rsid w:val="00EF15E7"/>
    <w:rsid w:val="00EF6B09"/>
    <w:rsid w:val="00F0014B"/>
    <w:rsid w:val="00F0257E"/>
    <w:rsid w:val="00F03EF2"/>
    <w:rsid w:val="00F04B73"/>
    <w:rsid w:val="00F06DC8"/>
    <w:rsid w:val="00F1038E"/>
    <w:rsid w:val="00F12524"/>
    <w:rsid w:val="00F13A7E"/>
    <w:rsid w:val="00F164A4"/>
    <w:rsid w:val="00F2118D"/>
    <w:rsid w:val="00F217DC"/>
    <w:rsid w:val="00F3386F"/>
    <w:rsid w:val="00F36BE8"/>
    <w:rsid w:val="00F43938"/>
    <w:rsid w:val="00F51CBA"/>
    <w:rsid w:val="00F56742"/>
    <w:rsid w:val="00F60B56"/>
    <w:rsid w:val="00F624D0"/>
    <w:rsid w:val="00F707D0"/>
    <w:rsid w:val="00F720C9"/>
    <w:rsid w:val="00F75621"/>
    <w:rsid w:val="00F812D4"/>
    <w:rsid w:val="00F81348"/>
    <w:rsid w:val="00F81874"/>
    <w:rsid w:val="00F85AF7"/>
    <w:rsid w:val="00F92E49"/>
    <w:rsid w:val="00F93A72"/>
    <w:rsid w:val="00F95440"/>
    <w:rsid w:val="00FA2BA1"/>
    <w:rsid w:val="00FA5A64"/>
    <w:rsid w:val="00FA772C"/>
    <w:rsid w:val="00FB4EAC"/>
    <w:rsid w:val="00FB53FB"/>
    <w:rsid w:val="00FB579D"/>
    <w:rsid w:val="00FB5F96"/>
    <w:rsid w:val="00FB7053"/>
    <w:rsid w:val="00FB7F5A"/>
    <w:rsid w:val="00FC0F99"/>
    <w:rsid w:val="00FC15CE"/>
    <w:rsid w:val="00FC3CEA"/>
    <w:rsid w:val="00FC73FC"/>
    <w:rsid w:val="00FC7DF6"/>
    <w:rsid w:val="00FD0889"/>
    <w:rsid w:val="00FD13C4"/>
    <w:rsid w:val="00FD1A12"/>
    <w:rsid w:val="00FD1E0F"/>
    <w:rsid w:val="00FF0213"/>
    <w:rsid w:val="00FF4036"/>
    <w:rsid w:val="00FF4891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%20Richards\AppData\Roaming\Microsoft\Templates\Poe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Eli00</b:Tag>
    <b:SourceType>Book</b:SourceType>
    <b:Guid>{D6842AB5-459C-494F-9347-C0FA48102C2C}</b:Guid>
    <b:Author>
      <b:Author>
        <b:NameList>
          <b:Person>
            <b:Last>Elias</b:Last>
            <b:First>Norbert</b:First>
          </b:Person>
        </b:NameList>
      </b:Author>
      <b:Editor>
        <b:NameList>
          <b:Person>
            <b:Last>Dunning</b:Last>
            <b:First>Eric</b:First>
          </b:Person>
          <b:Person>
            <b:Last>Goudsblom</b:Last>
            <b:First>Johan</b:First>
          </b:Person>
          <b:Person>
            <b:Last>Mennell</b:Last>
            <b:First>Stephen</b:First>
          </b:Person>
        </b:NameList>
      </b:Editor>
      <b:Translator>
        <b:NameList>
          <b:Person>
            <b:Last>Jephcott</b:Last>
            <b:First>Edmund</b:First>
          </b:Person>
        </b:NameList>
      </b:Translator>
    </b:Author>
    <b:Title>The Civillizing Process: sociogenetic and psychogenetic investigations</b:Title>
    <b:Year>2000</b:Year>
    <b:City>Oxford</b:City>
    <b:Publisher>Blackwell Publishers</b:Publisher>
    <b:RefOrder>1</b:RefOrder>
  </b:Source>
  <b:Source>
    <b:Tag>Gil40</b:Tag>
    <b:SourceType>JournalArticle</b:SourceType>
    <b:Guid>{12914923-B50F-4BB6-A18F-4D6869BA92EF}</b:Guid>
    <b:LCID>en-CA</b:LCID>
    <b:Author>
      <b:Author>
        <b:NameList>
          <b:Person>
            <b:Last>Gillies</b:Last>
            <b:First>A.</b:First>
          </b:Person>
        </b:NameList>
      </b:Author>
    </b:Author>
    <b:Title>Herder's Approach to the Philosophy of History</b:Title>
    <b:Year>1940</b:Year>
    <b:Publisher>Modern Humanities Research AssociationStable</b:Publisher>
    <b:JournalName>The Modern Language Review</b:JournalName>
    <b:Pages>193-206</b:Pages>
    <b:Month>April</b:Month>
    <b:Volume>35</b:Volume>
    <b:Issue>2</b:Issue>
    <b:Comments>http://www.jstor.org/stable/3717328</b:Comments>
    <b:RefOrder>2</b:RefOrder>
  </b:Source>
  <b:Source>
    <b:Tag>Adl08</b:Tag>
    <b:SourceType>Book</b:SourceType>
    <b:Guid>{44BACB8B-639B-431B-9C43-4B3F3E057B1F}</b:Guid>
    <b:Author>
      <b:Author>
        <b:NameList>
          <b:Person>
            <b:Last>Adler</b:Last>
            <b:First>Philip</b:First>
            <b:Middle>J.</b:Middle>
          </b:Person>
          <b:Person>
            <b:Last>Pouwels</b:Last>
            <b:First>Randall</b:First>
            <b:Middle>L.</b:Middle>
          </b:Person>
        </b:NameList>
      </b:Author>
    </b:Author>
    <b:Title>World Civilizations</b:Title>
    <b:Year>2008</b:Year>
    <b:City>Boston</b:City>
    <b:Publisher>Thomson Higher Education</b:Publisher>
    <b:RefOrder>3</b:RefOrder>
  </b:Source>
  <b:Source>
    <b:Tag>Red00</b:Tag>
    <b:SourceType>Book</b:SourceType>
    <b:Guid>{1AD3D5A8-4C1E-43AC-B79D-09771258C221}</b:Guid>
    <b:Author>
      <b:Author>
        <b:NameList>
          <b:Person>
            <b:Last>Redekop</b:Last>
            <b:First>Benjamin</b:First>
            <b:Middle>W.</b:Middle>
          </b:Person>
        </b:NameList>
      </b:Author>
    </b:Author>
    <b:Title>Enlightenment and community: Lessing, Abbt, Herder and the quest</b:Title>
    <b:Year>2000</b:Year>
    <b:City>Montreal</b:City>
    <b:Publisher>McGill-Queen's University Press</b:Publisher>
    <b:RefOrder>4</b:RefOrder>
  </b:Source>
</b:Sources>
</file>

<file path=customXml/itemProps1.xml><?xml version="1.0" encoding="utf-8"?>
<ds:datastoreItem xmlns:ds="http://schemas.openxmlformats.org/officeDocument/2006/customXml" ds:itemID="{E1CAA53E-5F45-485F-8F12-D4CD8419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Poem.dotm</Template>
  <TotalTime>1076</TotalTime>
  <Pages>10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Joel Richards</dc:creator>
  <cp:lastModifiedBy>Adam Joel Richards</cp:lastModifiedBy>
  <cp:revision>5</cp:revision>
  <dcterms:created xsi:type="dcterms:W3CDTF">2011-02-09T03:32:00Z</dcterms:created>
  <dcterms:modified xsi:type="dcterms:W3CDTF">2011-02-13T02:45:00Z</dcterms:modified>
</cp:coreProperties>
</file>
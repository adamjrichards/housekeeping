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DEF" w:rsidRDefault="00590DEF">
      <w:pPr>
        <w:rPr>
          <w:b/>
          <w:u w:val="single"/>
        </w:rPr>
      </w:pPr>
      <w:r>
        <w:rPr>
          <w:b/>
          <w:u w:val="single"/>
        </w:rPr>
        <w:t>Shiny things</w:t>
      </w:r>
    </w:p>
    <w:p w:rsidR="00590DEF" w:rsidRDefault="00590DEF"/>
    <w:p w:rsidR="00590DEF" w:rsidRDefault="00590DEF">
      <w:r>
        <w:t>I am the magpie of love</w:t>
      </w:r>
    </w:p>
    <w:p w:rsidR="00590DEF" w:rsidRDefault="00590DEF"/>
    <w:p w:rsidR="00590DEF" w:rsidRDefault="00590DEF">
      <w:r>
        <w:t>A diamond is interesting</w:t>
      </w:r>
    </w:p>
    <w:p w:rsidR="00590DEF" w:rsidRDefault="00590DEF">
      <w:r>
        <w:t>breaking light like ripples on a lake,</w:t>
      </w:r>
    </w:p>
    <w:p w:rsidR="00590DEF" w:rsidRDefault="00590DEF">
      <w:r>
        <w:t>but surpassed by many things:</w:t>
      </w:r>
    </w:p>
    <w:p w:rsidR="00590DEF" w:rsidRDefault="00590DEF">
      <w:r>
        <w:t>the bumpers on old cars</w:t>
      </w:r>
    </w:p>
    <w:p w:rsidR="00590DEF" w:rsidRDefault="00590DEF">
      <w:r>
        <w:t>reflective sunglasses</w:t>
      </w:r>
    </w:p>
    <w:p w:rsidR="00590DEF" w:rsidRDefault="00590DEF">
      <w:r>
        <w:t>a chunk of quartz on a sunlit day</w:t>
      </w:r>
    </w:p>
    <w:p w:rsidR="00590DEF" w:rsidRDefault="00590DEF"/>
    <w:p w:rsidR="00590DEF" w:rsidRDefault="00590DEF">
      <w:r>
        <w:t>I see shiny things</w:t>
      </w:r>
    </w:p>
    <w:p w:rsidR="00590DEF" w:rsidRDefault="00590DEF">
      <w:r>
        <w:t>I follow them, a sacred puppy</w:t>
      </w:r>
    </w:p>
    <w:p w:rsidR="00590DEF" w:rsidRDefault="00590DEF">
      <w:r>
        <w:t>my nest is high, and my treasures many</w:t>
      </w:r>
    </w:p>
    <w:p w:rsidR="00590DEF" w:rsidRDefault="00590DEF"/>
    <w:p w:rsidR="00590DEF" w:rsidRDefault="00590DEF">
      <w:r>
        <w:t>here a sparkle of wit</w:t>
      </w:r>
    </w:p>
    <w:p w:rsidR="00590DEF" w:rsidRDefault="00590DEF">
      <w:r>
        <w:t>there a gem of innocence</w:t>
      </w:r>
    </w:p>
    <w:p w:rsidR="00590DEF" w:rsidRDefault="00590DEF">
      <w:r>
        <w:t>now the silver of desire</w:t>
      </w:r>
    </w:p>
    <w:p w:rsidR="00590DEF" w:rsidRDefault="00590DEF">
      <w:r>
        <w:t>now the gold of the deep, where glows the hunger of the heart</w:t>
      </w:r>
    </w:p>
    <w:p w:rsidR="00590DEF" w:rsidRDefault="00590DEF"/>
    <w:p w:rsidR="00590DEF" w:rsidRDefault="00590DEF">
      <w:r>
        <w:t>I will return to my home</w:t>
      </w:r>
    </w:p>
    <w:p w:rsidR="00590DEF" w:rsidRDefault="00590DEF">
      <w:r>
        <w:t>place you among my collection</w:t>
      </w:r>
    </w:p>
    <w:p w:rsidR="00590DEF" w:rsidRDefault="00590DEF">
      <w:r>
        <w:t>defend you with my life</w:t>
      </w:r>
    </w:p>
    <w:sectPr w:rsidR="00590DEF" w:rsidSect="00590D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EF"/>
    <w:rsid w:val="00590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77</Words>
  <Characters>440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am the magpie of love</dc:title>
  <dc:subject/>
  <dc:creator>Adam Richards</dc:creator>
  <cp:keywords/>
  <dc:description/>
  <cp:lastModifiedBy>Adam Richards</cp:lastModifiedBy>
  <cp:revision>4</cp:revision>
  <dcterms:created xsi:type="dcterms:W3CDTF">2006-10-07T02:28:00Z</dcterms:created>
  <dcterms:modified xsi:type="dcterms:W3CDTF">2006-12-22T01:52:00Z</dcterms:modified>
</cp:coreProperties>
</file>
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C9" w:rsidRPr="00F20001" w:rsidRDefault="00A208C9" w:rsidP="005F5F08">
      <w:pPr>
        <w:rPr>
          <w:b/>
          <w:u w:val="single"/>
        </w:rPr>
      </w:pPr>
      <w:r>
        <w:rPr>
          <w:b/>
          <w:u w:val="single"/>
        </w:rPr>
        <w:t>Inspiration</w:t>
      </w:r>
    </w:p>
    <w:p w:rsidR="00A208C9" w:rsidRDefault="00A208C9" w:rsidP="005F5F08"/>
    <w:p w:rsidR="00A208C9" w:rsidRDefault="00A208C9" w:rsidP="005F5F08">
      <w:r>
        <w:t>perhaps i should carry spare inspiration</w:t>
      </w:r>
    </w:p>
    <w:p w:rsidR="00A208C9" w:rsidRDefault="00A208C9" w:rsidP="005F5F08">
      <w:r>
        <w:t>use it at moments when i’m empty</w:t>
      </w:r>
    </w:p>
    <w:p w:rsidR="00A208C9" w:rsidRDefault="00A208C9" w:rsidP="005F5F08">
      <w:r>
        <w:t>i don’t care if it’s someone else’s</w:t>
      </w:r>
    </w:p>
    <w:p w:rsidR="00A208C9" w:rsidRDefault="00A208C9" w:rsidP="005F5F08">
      <w:r>
        <w:t>any inspiration is better than none</w:t>
      </w:r>
    </w:p>
    <w:p w:rsidR="00A208C9" w:rsidRDefault="00A208C9" w:rsidP="005F5F08"/>
    <w:p w:rsidR="00A208C9" w:rsidRDefault="00A208C9" w:rsidP="005F5F08">
      <w:r>
        <w:t>do you have any to spare?</w:t>
      </w:r>
    </w:p>
    <w:p w:rsidR="00A208C9" w:rsidRDefault="00A208C9" w:rsidP="005F5F08">
      <w:r>
        <w:t>i’m not a beggar</w:t>
      </w:r>
    </w:p>
    <w:p w:rsidR="00A208C9" w:rsidRDefault="00A208C9" w:rsidP="005F5F08">
      <w:r>
        <w:t>i promise to find a way</w:t>
      </w:r>
    </w:p>
    <w:p w:rsidR="00A208C9" w:rsidRDefault="00A208C9" w:rsidP="005F5F08">
      <w:r>
        <w:t>to return the favour</w:t>
      </w:r>
    </w:p>
    <w:p w:rsidR="00A208C9" w:rsidRDefault="00A208C9" w:rsidP="005F5F08"/>
    <w:p w:rsidR="00A208C9" w:rsidRDefault="00A208C9" w:rsidP="005F5F08">
      <w:r>
        <w:t>one day, when you need it</w:t>
      </w:r>
    </w:p>
    <w:p w:rsidR="00A208C9" w:rsidRDefault="00A208C9" w:rsidP="005F5F08">
      <w:r>
        <w:t>you may come down the hall</w:t>
      </w:r>
    </w:p>
    <w:p w:rsidR="00A208C9" w:rsidRDefault="00A208C9" w:rsidP="005F5F08">
      <w:r>
        <w:t>and knock on my door</w:t>
      </w:r>
    </w:p>
    <w:p w:rsidR="00A208C9" w:rsidRDefault="00A208C9" w:rsidP="005F5F08">
      <w:r>
        <w:t>i will serve you with good grace</w:t>
      </w:r>
    </w:p>
    <w:p w:rsidR="00A208C9" w:rsidRDefault="00A208C9" w:rsidP="005F5F08"/>
    <w:p w:rsidR="00A208C9" w:rsidRDefault="00A208C9" w:rsidP="005F5F08">
      <w:r>
        <w:t>if i’m out of inspiration</w:t>
      </w:r>
    </w:p>
    <w:p w:rsidR="00A208C9" w:rsidRDefault="00A208C9" w:rsidP="005F5F08">
      <w:r>
        <w:t>i will give you a bottle of my finest humour</w:t>
      </w:r>
    </w:p>
    <w:p w:rsidR="00A208C9" w:rsidRDefault="00A208C9" w:rsidP="005F5F08">
      <w:r>
        <w:t>a cupful of technique</w:t>
      </w:r>
    </w:p>
    <w:p w:rsidR="00A208C9" w:rsidRDefault="00A208C9" w:rsidP="005F5F08">
      <w:r>
        <w:t>a shaker of revelation</w:t>
      </w:r>
    </w:p>
    <w:p w:rsidR="00A208C9" w:rsidRDefault="00A208C9" w:rsidP="005F5F08"/>
    <w:p w:rsidR="00A208C9" w:rsidRDefault="00A208C9" w:rsidP="005F5F08">
      <w:r>
        <w:t>ah hah! it just hit me</w:t>
      </w:r>
    </w:p>
    <w:p w:rsidR="00A208C9" w:rsidRDefault="00A208C9" w:rsidP="005F5F08">
      <w:r>
        <w:t>you may keep your inspiration</w:t>
      </w:r>
    </w:p>
    <w:p w:rsidR="00A208C9" w:rsidRPr="005F5F08" w:rsidRDefault="00A208C9" w:rsidP="005F5F08">
      <w:r>
        <w:t>thanks anyway</w:t>
      </w:r>
    </w:p>
    <w:sectPr w:rsidR="00A208C9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6D6"/>
    <w:rsid w:val="00014EC6"/>
    <w:rsid w:val="0002085D"/>
    <w:rsid w:val="00085B2E"/>
    <w:rsid w:val="000A194D"/>
    <w:rsid w:val="00133D98"/>
    <w:rsid w:val="001C1DB4"/>
    <w:rsid w:val="00262028"/>
    <w:rsid w:val="002824D4"/>
    <w:rsid w:val="002B33E8"/>
    <w:rsid w:val="002C438C"/>
    <w:rsid w:val="003005D8"/>
    <w:rsid w:val="003E068D"/>
    <w:rsid w:val="00417D87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A208C9"/>
    <w:rsid w:val="00A270ED"/>
    <w:rsid w:val="00A60EAC"/>
    <w:rsid w:val="00AC06D6"/>
    <w:rsid w:val="00B0244C"/>
    <w:rsid w:val="00C336AA"/>
    <w:rsid w:val="00C92C5B"/>
    <w:rsid w:val="00CE114F"/>
    <w:rsid w:val="00D3573A"/>
    <w:rsid w:val="00DB2898"/>
    <w:rsid w:val="00DD729B"/>
    <w:rsid w:val="00E05AC9"/>
    <w:rsid w:val="00E16C5B"/>
    <w:rsid w:val="00E86234"/>
    <w:rsid w:val="00EB0B4A"/>
    <w:rsid w:val="00F20001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80</Words>
  <Characters>461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2007-03-23T20:52:00Z</dcterms:created>
  <dcterms:modified xsi:type="dcterms:W3CDTF">2007-03-23T22:05:00Z</dcterms:modified>
</cp:coreProperties>
</file>
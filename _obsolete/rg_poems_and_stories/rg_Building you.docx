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D7B" w:rsidRDefault="008D5D7B">
      <w:pPr>
        <w:rPr>
          <w:b/>
          <w:bCs/>
          <w:u w:val="single"/>
        </w:rPr>
      </w:pPr>
      <w:r>
        <w:rPr>
          <w:b/>
          <w:bCs/>
          <w:u w:val="single"/>
        </w:rPr>
        <w:t>Building you</w:t>
      </w:r>
    </w:p>
    <w:p w:rsidR="008D5D7B" w:rsidRDefault="008D5D7B"/>
    <w:p w:rsidR="008D5D7B" w:rsidRDefault="008D5D7B">
      <w:r>
        <w:t>if I was to build you from scratch</w:t>
      </w:r>
    </w:p>
    <w:p w:rsidR="008D5D7B" w:rsidRDefault="008D5D7B">
      <w:r>
        <w:t>I would have given you your feet</w:t>
      </w:r>
    </w:p>
    <w:p w:rsidR="008D5D7B" w:rsidRDefault="008D5D7B">
      <w:r>
        <w:t>then your brain</w:t>
      </w:r>
    </w:p>
    <w:p w:rsidR="008D5D7B" w:rsidRDefault="008D5D7B">
      <w:r>
        <w:t>and connected the two with a wire</w:t>
      </w:r>
    </w:p>
    <w:p w:rsidR="008D5D7B" w:rsidRDefault="008D5D7B">
      <w:r>
        <w:t>your brain would have sent signals</w:t>
      </w:r>
    </w:p>
    <w:p w:rsidR="008D5D7B" w:rsidRDefault="008D5D7B">
      <w:r>
        <w:t>to your feet, which would have responded</w:t>
      </w:r>
    </w:p>
    <w:p w:rsidR="008D5D7B" w:rsidRDefault="008D5D7B">
      <w:r>
        <w:t>the only way they can</w:t>
      </w:r>
    </w:p>
    <w:p w:rsidR="008D5D7B" w:rsidRDefault="008D5D7B"/>
    <w:p w:rsidR="008D5D7B" w:rsidRDefault="008D5D7B">
      <w:r>
        <w:t>once I had those things working</w:t>
      </w:r>
    </w:p>
    <w:p w:rsidR="008D5D7B" w:rsidRDefault="008D5D7B">
      <w:r>
        <w:t>I would have given you your hands</w:t>
      </w:r>
    </w:p>
    <w:p w:rsidR="008D5D7B" w:rsidRDefault="008D5D7B">
      <w:r>
        <w:t>this is all I would have given you</w:t>
      </w:r>
    </w:p>
    <w:p w:rsidR="008D5D7B" w:rsidRDefault="008D5D7B">
      <w:r>
        <w:t>this and not one thing more</w:t>
      </w:r>
    </w:p>
    <w:p w:rsidR="008D5D7B" w:rsidRDefault="008D5D7B"/>
    <w:p w:rsidR="008D5D7B" w:rsidRDefault="008D5D7B">
      <w:r>
        <w:t>with feet to walk on</w:t>
      </w:r>
    </w:p>
    <w:p w:rsidR="008D5D7B" w:rsidRDefault="008D5D7B">
      <w:r>
        <w:t>hands to recover what you find</w:t>
      </w:r>
    </w:p>
    <w:p w:rsidR="008D5D7B" w:rsidRDefault="008D5D7B">
      <w:r>
        <w:t>you could have built you</w:t>
      </w:r>
    </w:p>
    <w:p w:rsidR="008D5D7B" w:rsidRDefault="008D5D7B">
      <w:r>
        <w:t>you would have been as you are</w:t>
      </w:r>
    </w:p>
    <w:p w:rsidR="008D5D7B" w:rsidRDefault="008D5D7B">
      <w:r>
        <w:t>and you would have no one to thank</w:t>
      </w:r>
    </w:p>
    <w:p w:rsidR="008D5D7B" w:rsidRDefault="008D5D7B">
      <w:r>
        <w:t>for your perfection</w:t>
      </w:r>
    </w:p>
    <w:p w:rsidR="008D5D7B" w:rsidRDefault="008D5D7B">
      <w:r>
        <w:t>but yourself</w:t>
      </w:r>
    </w:p>
    <w:p w:rsidR="008D5D7B" w:rsidRDefault="008D5D7B"/>
    <w:sectPr w:rsidR="008D5D7B" w:rsidSect="008D5D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5D7B"/>
    <w:rsid w:val="008D5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77</Words>
  <Characters>443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you</dc:title>
  <dc:subject/>
  <dc:creator>Adam Richards</dc:creator>
  <cp:keywords/>
  <dc:description/>
  <cp:lastModifiedBy>Adam Richards</cp:lastModifiedBy>
  <cp:revision>1</cp:revision>
  <dcterms:created xsi:type="dcterms:W3CDTF">2007-01-31T21:21:00Z</dcterms:created>
  <dcterms:modified xsi:type="dcterms:W3CDTF">2007-01-31T21:28:00Z</dcterms:modified>
</cp:coreProperties>
</file>
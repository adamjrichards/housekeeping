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F4" w:rsidRDefault="007F63F4">
      <w:pPr>
        <w:rPr>
          <w:b/>
          <w:u w:val="single"/>
        </w:rPr>
      </w:pPr>
      <w:r>
        <w:rPr>
          <w:b/>
          <w:u w:val="single"/>
        </w:rPr>
        <w:t>Lonely time</w:t>
      </w:r>
    </w:p>
    <w:p w:rsidR="007F63F4" w:rsidRDefault="007F63F4"/>
    <w:p w:rsidR="007F63F4" w:rsidRDefault="007F63F4">
      <w:r>
        <w:t>that wasn’t lonely time.</w:t>
      </w:r>
    </w:p>
    <w:p w:rsidR="007F63F4" w:rsidRDefault="007F63F4">
      <w:r>
        <w:t>this is lonely time</w:t>
      </w:r>
    </w:p>
    <w:p w:rsidR="007F63F4" w:rsidRDefault="007F63F4"/>
    <w:p w:rsidR="007F63F4" w:rsidRDefault="007F63F4">
      <w:r>
        <w:t>through fog thick with trouble</w:t>
      </w:r>
    </w:p>
    <w:p w:rsidR="007F63F4" w:rsidRDefault="007F63F4">
      <w:r>
        <w:t>i’m driving home</w:t>
      </w:r>
    </w:p>
    <w:p w:rsidR="007F63F4" w:rsidRDefault="007F63F4">
      <w:r>
        <w:t>or maybe i’m standing still</w:t>
      </w:r>
    </w:p>
    <w:p w:rsidR="007F63F4" w:rsidRDefault="007F63F4">
      <w:r>
        <w:t>and the distance is increasing</w:t>
      </w:r>
    </w:p>
    <w:p w:rsidR="007F63F4" w:rsidRDefault="007F63F4"/>
    <w:p w:rsidR="007F63F4" w:rsidRDefault="007F63F4">
      <w:r>
        <w:t>we are ghosts on a balloon</w:t>
      </w:r>
    </w:p>
    <w:p w:rsidR="007F63F4" w:rsidRDefault="007F63F4">
      <w:r>
        <w:t>inflating slowly, but with purpose</w:t>
      </w:r>
    </w:p>
    <w:p w:rsidR="007F63F4" w:rsidRDefault="007F63F4">
      <w:r>
        <w:t>every breath my last, and seconds gone</w:t>
      </w:r>
    </w:p>
    <w:p w:rsidR="007F63F4" w:rsidRDefault="007F63F4"/>
    <w:p w:rsidR="007F63F4" w:rsidRDefault="007F63F4">
      <w:r>
        <w:t>i have written this before</w:t>
      </w:r>
    </w:p>
    <w:p w:rsidR="007F63F4" w:rsidRDefault="007F63F4">
      <w:r>
        <w:t>thought myself steeped in the bitter brew</w:t>
      </w:r>
    </w:p>
    <w:p w:rsidR="007F63F4" w:rsidRDefault="007F63F4">
      <w:r>
        <w:t>i was mistaken, mistaking</w:t>
      </w:r>
    </w:p>
    <w:p w:rsidR="007F63F4" w:rsidRDefault="007F63F4">
      <w:r>
        <w:t>aloneness for loneliness</w:t>
      </w:r>
    </w:p>
    <w:p w:rsidR="007F63F4" w:rsidRDefault="007F63F4"/>
    <w:p w:rsidR="007F63F4" w:rsidRDefault="007F63F4">
      <w:r>
        <w:t>where are you?</w:t>
      </w:r>
    </w:p>
    <w:p w:rsidR="007F63F4" w:rsidRDefault="007F63F4">
      <w:r>
        <w:t>why are you not wrapped around me?</w:t>
      </w:r>
    </w:p>
    <w:p w:rsidR="007F63F4" w:rsidRDefault="007F63F4"/>
    <w:sectPr w:rsidR="007F63F4" w:rsidSect="007F63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63F4"/>
    <w:rsid w:val="007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63</Words>
  <Characters>363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that wasn’t lonely time</dc:title>
  <dc:subject/>
  <dc:creator>Adam Richards</dc:creator>
  <cp:keywords/>
  <dc:description/>
  <cp:lastModifiedBy>Adam Richards</cp:lastModifiedBy>
  <cp:revision>3</cp:revision>
  <dcterms:created xsi:type="dcterms:W3CDTF">2006-11-09T04:52:00Z</dcterms:created>
  <dcterms:modified xsi:type="dcterms:W3CDTF">2006-12-22T01:14:00Z</dcterms:modified>
</cp:coreProperties>
</file>
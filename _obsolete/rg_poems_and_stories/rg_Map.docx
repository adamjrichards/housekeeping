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D2" w:rsidRDefault="00FA56D2">
      <w:r>
        <w:rPr>
          <w:b/>
          <w:u w:val="single"/>
        </w:rPr>
        <w:t>Map</w:t>
      </w:r>
    </w:p>
    <w:p w:rsidR="00FA56D2" w:rsidRDefault="00FA56D2"/>
    <w:p w:rsidR="00FA56D2" w:rsidRDefault="00FA56D2">
      <w:r>
        <w:t>we are always at the end of a line</w:t>
      </w:r>
    </w:p>
    <w:p w:rsidR="00FA56D2" w:rsidRDefault="00FA56D2">
      <w:r>
        <w:t>hoping the line will be drawn further</w:t>
      </w:r>
    </w:p>
    <w:p w:rsidR="00FA56D2" w:rsidRDefault="00FA56D2"/>
    <w:p w:rsidR="00FA56D2" w:rsidRDefault="00FA56D2">
      <w:r>
        <w:t>every moment our last</w:t>
      </w:r>
    </w:p>
    <w:p w:rsidR="00FA56D2" w:rsidRDefault="00FA56D2">
      <w:r>
        <w:t>history a crystal in a chemical stream</w:t>
      </w:r>
    </w:p>
    <w:p w:rsidR="00FA56D2" w:rsidRDefault="00FA56D2"/>
    <w:p w:rsidR="00FA56D2" w:rsidRDefault="00FA56D2">
      <w:r>
        <w:t>point upon point</w:t>
      </w:r>
    </w:p>
    <w:p w:rsidR="00FA56D2" w:rsidRDefault="00FA56D2">
      <w:r>
        <w:t>intersections here and there</w:t>
      </w:r>
    </w:p>
    <w:p w:rsidR="00FA56D2" w:rsidRDefault="00FA56D2">
      <w:r>
        <w:t>the magic encounters that remind</w:t>
      </w:r>
    </w:p>
    <w:p w:rsidR="00FA56D2" w:rsidRDefault="00FA56D2">
      <w:r>
        <w:t>us that this is impossible</w:t>
      </w:r>
    </w:p>
    <w:p w:rsidR="00FA56D2" w:rsidRDefault="00FA56D2">
      <w:r>
        <w:t>there is no here, but these points</w:t>
      </w:r>
    </w:p>
    <w:p w:rsidR="00FA56D2" w:rsidRDefault="00FA56D2"/>
    <w:p w:rsidR="00FA56D2" w:rsidRDefault="00FA56D2">
      <w:r>
        <w:t>and angles,</w:t>
      </w:r>
    </w:p>
    <w:p w:rsidR="00FA56D2" w:rsidRDefault="00FA56D2">
      <w:r>
        <w:t>precious angles</w:t>
      </w:r>
    </w:p>
    <w:p w:rsidR="00FA56D2" w:rsidRDefault="00FA56D2">
      <w:r>
        <w:t>the graceless swerve of the unpredictable:</w:t>
      </w:r>
    </w:p>
    <w:p w:rsidR="00FA56D2" w:rsidRDefault="00FA56D2">
      <w:r>
        <w:t>at least, to our small brains</w:t>
      </w:r>
    </w:p>
    <w:p w:rsidR="00FA56D2" w:rsidRDefault="00FA56D2"/>
    <w:p w:rsidR="00FA56D2" w:rsidRDefault="00FA56D2"/>
    <w:p w:rsidR="00FA56D2" w:rsidRPr="002A6251" w:rsidRDefault="00FA56D2"/>
    <w:sectPr w:rsidR="00FA56D2" w:rsidRPr="002A6251" w:rsidSect="00FA56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6251"/>
    <w:rsid w:val="002A6251"/>
    <w:rsid w:val="00FA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57</Words>
  <Characters>330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</dc:title>
  <dc:subject/>
  <dc:creator>Adam Richards</dc:creator>
  <cp:keywords/>
  <dc:description/>
  <cp:lastModifiedBy>Adam Richards</cp:lastModifiedBy>
  <cp:revision>1</cp:revision>
  <dcterms:created xsi:type="dcterms:W3CDTF">2006-11-09T05:22:00Z</dcterms:created>
  <dcterms:modified xsi:type="dcterms:W3CDTF">2006-11-09T05:28:00Z</dcterms:modified>
</cp:coreProperties>
</file>
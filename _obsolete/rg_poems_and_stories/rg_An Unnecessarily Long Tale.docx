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5" w:rsidRDefault="004419A0" w:rsidP="006D5525">
      <w:pPr>
        <w:pStyle w:val="Poemtitle"/>
      </w:pPr>
      <w:r>
        <w:t>An Unnecessarily Long Tale</w:t>
      </w:r>
    </w:p>
    <w:p w:rsidR="004419A0" w:rsidRDefault="004419A0" w:rsidP="004419A0">
      <w:r>
        <w:t>His</w:t>
      </w:r>
      <w:r w:rsidR="009738F9">
        <w:t xml:space="preserve"> real</w:t>
      </w:r>
      <w:r>
        <w:t xml:space="preserve"> name had too many consonants and not enou</w:t>
      </w:r>
      <w:r w:rsidR="009738F9">
        <w:t>gh vowels</w:t>
      </w:r>
      <w:r w:rsidR="0025635F">
        <w:t>, so people called him K, except for his mother, who didn’t call him</w:t>
      </w:r>
      <w:r w:rsidR="009738F9">
        <w:t xml:space="preserve">.  </w:t>
      </w:r>
      <w:r w:rsidR="0025635F">
        <w:t>He</w:t>
      </w:r>
      <w:r w:rsidR="009738F9">
        <w:t xml:space="preserve"> </w:t>
      </w:r>
      <w:r w:rsidR="00341B97">
        <w:t xml:space="preserve"> awoke late on a Tuesday morning, after a night of heavy dreaming, and felt immediately that something was either very right, or very wrong, but different.  There was a heaviness in his eyes, and his nostrils were dry and crunchy, but that wasn’t it.  He was alone, of co</w:t>
      </w:r>
      <w:r w:rsidR="00C50B44">
        <w:t xml:space="preserve">urse.  It was a great luxury to simply stagger naked down the hallway to the bathroom, or a great penance, whatever, but he did his best to push the elephant of loneliness from his mind, grasped his penis between the thumb and index fingers of his left hand, and felt relief welling up from </w:t>
      </w:r>
      <w:r w:rsidR="00A14B16">
        <w:t xml:space="preserve">within.  His stream began weakly, emerging at a thirty-degree angle from </w:t>
      </w:r>
      <w:r w:rsidR="0025635F">
        <w:t>his target</w:t>
      </w:r>
      <w:r w:rsidR="00A14B16">
        <w:t>, splashing over the rim and onto the floor.  He pinched off the stream with both his hand and his pelvic muscles, stretched out the offending member to limber it up, and tried again.  This time his aim was true and he was able to relax and let it flow without mental encumbrance.  It went on an awfully long time</w:t>
      </w:r>
      <w:r w:rsidR="006B2336">
        <w:t xml:space="preserve">, and he was beginning to waver when he felt the flow calm to a trickle.  He put out his right hand to steady himself against the wall as he squeezed out the last spurt (more than he had expected), and then shook the little </w:t>
      </w:r>
      <w:r w:rsidR="00B560F8">
        <w:t>guy</w:t>
      </w:r>
      <w:r w:rsidR="006B2336">
        <w:t xml:space="preserve"> vigorously to spray off any treacherous droplets which would otherwise have ended up on his thigh or his foot as he walked away.  It was at that moment that enlightenment came to him</w:t>
      </w:r>
      <w:r w:rsidR="00CB5423">
        <w:t>, and his gooey morning mind threw off its fuzzy blankets, snapping him fully into consciousness.  He stared down at himself, his penis still in his hand, knowing now exactly what was different about the morning, and that his life would never be the same.</w:t>
      </w:r>
    </w:p>
    <w:p w:rsidR="00CB5423" w:rsidRDefault="00CB5423" w:rsidP="004419A0">
      <w:r>
        <w:t xml:space="preserve">An unknown landlord or occupant, at sometime in the medieval past, had chosen to decorate the bathroom with an oversized mirror, mounted in such a way that </w:t>
      </w:r>
      <w:r w:rsidR="00711156">
        <w:t xml:space="preserve">any male engaged in the act of micturation would be forced to acknowledge himself in agonizing detail.  He had resisted the urge to stare at and appraise himself, with varying degrees of success, for the three years since he had come to live here.  </w:t>
      </w:r>
      <w:r w:rsidR="0025635F">
        <w:t>Now he stared with open mouth, sleepiness forgo</w:t>
      </w:r>
      <w:r w:rsidR="008E67E3">
        <w:t>tten.  For there in the mirror</w:t>
      </w:r>
      <w:r w:rsidR="002C24F8">
        <w:t xml:space="preserve"> </w:t>
      </w:r>
      <w:r w:rsidR="008E67E3">
        <w:t>was a stranger with an organ of surprising dimension.</w:t>
      </w:r>
    </w:p>
    <w:p w:rsidR="008E67E3" w:rsidRDefault="008E67E3" w:rsidP="004419A0">
      <w:r>
        <w:t>K</w:t>
      </w:r>
      <w:r w:rsidR="002C24F8">
        <w:t xml:space="preserve"> </w:t>
      </w:r>
      <w:r>
        <w:t>was used to the variable nature of his genitalia; shrinkage, wrinkliness, tautness, erection, that strange rubberiness when half-aroused</w:t>
      </w:r>
      <w:r w:rsidR="00743F2A">
        <w:t xml:space="preserve">.  Having been circumcised as a baby, he found the idea of a foreskin vaguely disturbing, but there it was, drawn snugly over the glans of a penis genuinely two inches longer than it had been when he went to bed.  It was as long, in its obviously flaccid condition, as it normally was in a state of erection.  </w:t>
      </w:r>
      <w:r w:rsidR="00A66C81">
        <w:t>The pubic hair he had so hopefully trimmed into a neat hedge had sprouted into a thick halo of wiry black, like a pirate’s beard.  His testicles seemed fuller than usual, more tightly packed into their protective sack, but the change there was not so obvious.  It was his penis that aroused his shock and awe.</w:t>
      </w:r>
    </w:p>
    <w:p w:rsidR="00A66C81" w:rsidRDefault="00A66C81" w:rsidP="004419A0">
      <w:r>
        <w:t xml:space="preserve">Having always thought of himself as a small man, he now had no idea what to think.  His immediate reaction was medical: what’s happening to me?  should I go to emerg?  </w:t>
      </w:r>
      <w:r w:rsidR="00F54529">
        <w:t>He rejected the idea quickly — an infection couldn’t account for the hair, and who would believe him anyway?  No, better that he contact Phil, his regular physician.  But he didn’t move, except to turn to one side to see himself in profile.  There was no doubt about it.  That was one mammoth organ.  Equal parts fear and elation struggled through his mind.  Either God wa</w:t>
      </w:r>
      <w:r w:rsidR="00C639A8">
        <w:t>s rewarding him for something, or the devil was, it didn’t matter which.   There was no other explanation; clearly the supernatural was at work.</w:t>
      </w:r>
    </w:p>
    <w:p w:rsidR="00C639A8" w:rsidRDefault="00C639A8" w:rsidP="004419A0">
      <w:r>
        <w:t xml:space="preserve">Always having been an imaginative guy, his mind soon began to array various scenarios before him.  </w:t>
      </w:r>
      <w:r w:rsidR="003C6590">
        <w:t xml:space="preserve">Girl, wife, anonymous encounter — how could they fail to be impressed with him?  If only E could see it now, the bitch, she’d have to retract the words that had provided the finale </w:t>
      </w:r>
      <w:r w:rsidR="003C6590">
        <w:lastRenderedPageBreak/>
        <w:t xml:space="preserve">to half a decade of slowly mounting contempt.  As he stared at himself, he allowed his hands to </w:t>
      </w:r>
      <w:r w:rsidR="00125AD9">
        <w:t>explore the exciting strangeness of his new manhood.  It was firm and real, and extraordinarily sensitive.  The foreskin was fascinating, and he pulled it back to reveal the glans, then slid it up and down several times, entranced by the sensation.  His penis began to grow in length and breadth, and he wondered how, considering the weirdness of the whole thing, he could possibly be aroused under the circumstances.   But it continued to expand, rising in jerks</w:t>
      </w:r>
      <w:r w:rsidR="00957A98">
        <w:t xml:space="preserve"> with his heartbeat, until it pointed up at an angle he hadn’t seen in </w:t>
      </w:r>
      <w:r w:rsidR="002C24F8">
        <w:t>years</w:t>
      </w:r>
      <w:r w:rsidR="00957A98">
        <w:t>.   Emotions flooded over him, to</w:t>
      </w:r>
      <w:r w:rsidR="002C24F8">
        <w:t>o</w:t>
      </w:r>
      <w:r w:rsidR="00957A98">
        <w:t xml:space="preserve"> complex to isolate, but there w</w:t>
      </w:r>
      <w:r w:rsidR="002C24F8">
        <w:t>ere</w:t>
      </w:r>
      <w:r w:rsidR="00957A98">
        <w:t xml:space="preserve"> both pride and fear in there, a certainty of new alpha-ness, and a desire so intense that he threw his head back and closed his eyes.  He grasped it in both hands, for it was that big now, and felt a power there that was unlike any feeling he’d ever known</w:t>
      </w:r>
      <w:r w:rsidR="000A58C1">
        <w:t>.  The flesh was hard and resistant, yet soft and smooth, and he could feel a pulse in the thick vein that ran down the upper side from base to head.  He wanted to just stand like that forever, to revel in the glory that was his, but lust took him too soon, and he began to stroke himself firmly, feeling that he had always deserved this, that this was who he really was, and that if it was all a dream, at least he should enjoy it this once.</w:t>
      </w:r>
    </w:p>
    <w:p w:rsidR="000A58C1" w:rsidRDefault="000A58C1" w:rsidP="004419A0">
      <w:r>
        <w:t>The foreskin slid smoothly up and down, freeing him from the need for external lubrication</w:t>
      </w:r>
      <w:r w:rsidR="00C565AD">
        <w:t xml:space="preserve">.  A pearl of fluid appeared at the tip, and he smeared it over himself exultantly.  The liquid continued to flow as he slowly masturbated himself into breathlessness; he couldn’t remember having ever produced so much.  Impulsively he touched his forefinger to his tongue, finding the taste sweet and light, but undeniably masculine.  Hormones surged </w:t>
      </w:r>
      <w:r w:rsidR="000901B9">
        <w:t xml:space="preserve">ridiculously </w:t>
      </w:r>
      <w:r w:rsidR="00C565AD">
        <w:t>through his bloodstream</w:t>
      </w:r>
      <w:r w:rsidR="001712B9">
        <w:t xml:space="preserve"> as he fisted himself faster and harder, gripping his testes with one hand while pleasuring the shaft and head with the other.  The feeling built until he could no longer watch himself in the mirror, his legs tense to the point of quivering and his blood pounding in his ears, hearing himself crying out aloud for the </w:t>
      </w:r>
      <w:r w:rsidR="00511686">
        <w:t xml:space="preserve">first time in his memory, his pleasure building from a point in his perineum, until a massive orgasm jetted </w:t>
      </w:r>
      <w:r w:rsidR="000901B9">
        <w:t>forth</w:t>
      </w:r>
      <w:r w:rsidR="00511686">
        <w:t xml:space="preserve">, splattering audibly on the mirror two feet away, more semen in a single eruption than he’d </w:t>
      </w:r>
      <w:r w:rsidR="000901B9">
        <w:t>produced</w:t>
      </w:r>
      <w:r w:rsidR="00511686">
        <w:t xml:space="preserve"> in any ten in the adult years of his life.</w:t>
      </w:r>
    </w:p>
    <w:p w:rsidR="00511686" w:rsidRPr="004419A0" w:rsidRDefault="00DA43AC" w:rsidP="004419A0">
      <w:r>
        <w:t xml:space="preserve">It was a long time before he calmed enough to open his eyes.  He had, K knew, just experienced by far the best orgasm </w:t>
      </w:r>
      <w:r w:rsidR="00DE629A">
        <w:t>of his life</w:t>
      </w:r>
      <w:r>
        <w:t xml:space="preserve">.  If it was that good </w:t>
      </w:r>
      <w:r w:rsidR="001E404E">
        <w:t>by his own hands</w:t>
      </w:r>
      <w:r>
        <w:t xml:space="preserve">, who knew how good it might be with a partner?  He was almost afraid of it — would his mind survive such an onslaught?  His penis subsided gradually, with a slight aftershock from time to time, returning to its previous flaccid state, still impressive by any standard.  He watched it go, </w:t>
      </w:r>
      <w:r w:rsidR="004434DB">
        <w:t>dumbly and still magnetic with the pleasure, until it suddenly occurred to him that he must be late by now.  Giant dick or not, he still had a job to get to, and jobs weren’t easy to find these days.  He almost laughed at that one…there were always jobs for porn stars after all.</w:t>
      </w:r>
      <w:bookmarkStart w:id="0" w:name="_GoBack"/>
      <w:bookmarkEnd w:id="0"/>
    </w:p>
    <w:sectPr w:rsidR="00511686" w:rsidRPr="004419A0" w:rsidSect="000A21DE">
      <w:footerReference w:type="default" r:id="rId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E51" w:rsidRDefault="00354E51" w:rsidP="00751B61">
      <w:r>
        <w:separator/>
      </w:r>
    </w:p>
  </w:endnote>
  <w:endnote w:type="continuationSeparator" w:id="0">
    <w:p w:rsidR="00354E51" w:rsidRDefault="00354E51" w:rsidP="0075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1B9" w:rsidRDefault="000901B9" w:rsidP="00751B61">
    <w:pPr>
      <w:pStyle w:val="Footer"/>
    </w:pPr>
  </w:p>
  <w:p w:rsidR="000901B9" w:rsidRDefault="000901B9" w:rsidP="008D4C08">
    <w:pPr>
      <w:pStyle w:val="Footer"/>
      <w:ind w:firstLine="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E51" w:rsidRDefault="00354E51" w:rsidP="00751B61">
      <w:r>
        <w:separator/>
      </w:r>
    </w:p>
  </w:footnote>
  <w:footnote w:type="continuationSeparator" w:id="0">
    <w:p w:rsidR="00354E51" w:rsidRDefault="00354E51" w:rsidP="00751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BEA650"/>
    <w:lvl w:ilvl="0">
      <w:start w:val="1"/>
      <w:numFmt w:val="decimal"/>
      <w:lvlText w:val="%1."/>
      <w:lvlJc w:val="left"/>
      <w:pPr>
        <w:tabs>
          <w:tab w:val="num" w:pos="1492"/>
        </w:tabs>
        <w:ind w:left="1492" w:hanging="360"/>
      </w:pPr>
    </w:lvl>
  </w:abstractNum>
  <w:abstractNum w:abstractNumId="1">
    <w:nsid w:val="FFFFFF7D"/>
    <w:multiLevelType w:val="singleLevel"/>
    <w:tmpl w:val="644C52B2"/>
    <w:lvl w:ilvl="0">
      <w:start w:val="1"/>
      <w:numFmt w:val="decimal"/>
      <w:lvlText w:val="%1."/>
      <w:lvlJc w:val="left"/>
      <w:pPr>
        <w:tabs>
          <w:tab w:val="num" w:pos="1209"/>
        </w:tabs>
        <w:ind w:left="1209" w:hanging="360"/>
      </w:pPr>
    </w:lvl>
  </w:abstractNum>
  <w:abstractNum w:abstractNumId="2">
    <w:nsid w:val="FFFFFF7E"/>
    <w:multiLevelType w:val="singleLevel"/>
    <w:tmpl w:val="28DC05B6"/>
    <w:lvl w:ilvl="0">
      <w:start w:val="1"/>
      <w:numFmt w:val="decimal"/>
      <w:lvlText w:val="%1."/>
      <w:lvlJc w:val="left"/>
      <w:pPr>
        <w:tabs>
          <w:tab w:val="num" w:pos="926"/>
        </w:tabs>
        <w:ind w:left="926" w:hanging="360"/>
      </w:pPr>
    </w:lvl>
  </w:abstractNum>
  <w:abstractNum w:abstractNumId="3">
    <w:nsid w:val="FFFFFF7F"/>
    <w:multiLevelType w:val="singleLevel"/>
    <w:tmpl w:val="043A8030"/>
    <w:lvl w:ilvl="0">
      <w:start w:val="1"/>
      <w:numFmt w:val="decimal"/>
      <w:lvlText w:val="%1."/>
      <w:lvlJc w:val="left"/>
      <w:pPr>
        <w:tabs>
          <w:tab w:val="num" w:pos="643"/>
        </w:tabs>
        <w:ind w:left="643" w:hanging="360"/>
      </w:pPr>
    </w:lvl>
  </w:abstractNum>
  <w:abstractNum w:abstractNumId="4">
    <w:nsid w:val="FFFFFF80"/>
    <w:multiLevelType w:val="singleLevel"/>
    <w:tmpl w:val="D9809E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C4AA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1E1D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EC3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A41224"/>
    <w:lvl w:ilvl="0">
      <w:start w:val="1"/>
      <w:numFmt w:val="decimal"/>
      <w:lvlText w:val="%1."/>
      <w:lvlJc w:val="left"/>
      <w:pPr>
        <w:tabs>
          <w:tab w:val="num" w:pos="360"/>
        </w:tabs>
        <w:ind w:left="360" w:hanging="360"/>
      </w:pPr>
    </w:lvl>
  </w:abstractNum>
  <w:abstractNum w:abstractNumId="9">
    <w:nsid w:val="FFFFFF89"/>
    <w:multiLevelType w:val="singleLevel"/>
    <w:tmpl w:val="4768AD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hideSpellingErrors/>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9A0"/>
    <w:rsid w:val="0000048A"/>
    <w:rsid w:val="000009C4"/>
    <w:rsid w:val="00004E1C"/>
    <w:rsid w:val="000075B1"/>
    <w:rsid w:val="00011C98"/>
    <w:rsid w:val="000130C1"/>
    <w:rsid w:val="00015958"/>
    <w:rsid w:val="000169AA"/>
    <w:rsid w:val="00033254"/>
    <w:rsid w:val="000362AC"/>
    <w:rsid w:val="00041039"/>
    <w:rsid w:val="000417D9"/>
    <w:rsid w:val="00043A50"/>
    <w:rsid w:val="000448B1"/>
    <w:rsid w:val="000455A3"/>
    <w:rsid w:val="00053080"/>
    <w:rsid w:val="000606E1"/>
    <w:rsid w:val="000638C8"/>
    <w:rsid w:val="000653B7"/>
    <w:rsid w:val="00070E68"/>
    <w:rsid w:val="000727B2"/>
    <w:rsid w:val="00073EE9"/>
    <w:rsid w:val="00074A84"/>
    <w:rsid w:val="00077C83"/>
    <w:rsid w:val="00077DB6"/>
    <w:rsid w:val="000824D7"/>
    <w:rsid w:val="000877F8"/>
    <w:rsid w:val="000901B9"/>
    <w:rsid w:val="00093599"/>
    <w:rsid w:val="00096AE9"/>
    <w:rsid w:val="000A21DE"/>
    <w:rsid w:val="000A247E"/>
    <w:rsid w:val="000A2F77"/>
    <w:rsid w:val="000A4274"/>
    <w:rsid w:val="000A58C1"/>
    <w:rsid w:val="000A59AE"/>
    <w:rsid w:val="000A7BC7"/>
    <w:rsid w:val="000B2244"/>
    <w:rsid w:val="000B35AD"/>
    <w:rsid w:val="000B63B1"/>
    <w:rsid w:val="000B6EA8"/>
    <w:rsid w:val="000B71B6"/>
    <w:rsid w:val="000C42CA"/>
    <w:rsid w:val="000C4CF0"/>
    <w:rsid w:val="000C5D49"/>
    <w:rsid w:val="000C634C"/>
    <w:rsid w:val="000C639E"/>
    <w:rsid w:val="000D1C62"/>
    <w:rsid w:val="000D3F05"/>
    <w:rsid w:val="000D3F31"/>
    <w:rsid w:val="000D42F6"/>
    <w:rsid w:val="000D5E22"/>
    <w:rsid w:val="000E0F46"/>
    <w:rsid w:val="000E0F8A"/>
    <w:rsid w:val="000E3260"/>
    <w:rsid w:val="000E3B76"/>
    <w:rsid w:val="000E55B7"/>
    <w:rsid w:val="000F0663"/>
    <w:rsid w:val="000F1A92"/>
    <w:rsid w:val="000F4BAD"/>
    <w:rsid w:val="000F70DB"/>
    <w:rsid w:val="00100E02"/>
    <w:rsid w:val="0010502B"/>
    <w:rsid w:val="00113534"/>
    <w:rsid w:val="001160BE"/>
    <w:rsid w:val="00120F81"/>
    <w:rsid w:val="00122DB8"/>
    <w:rsid w:val="00124207"/>
    <w:rsid w:val="001255A1"/>
    <w:rsid w:val="00125AD9"/>
    <w:rsid w:val="0012605A"/>
    <w:rsid w:val="001263EA"/>
    <w:rsid w:val="00135ED8"/>
    <w:rsid w:val="00137C55"/>
    <w:rsid w:val="00140AC3"/>
    <w:rsid w:val="001424B4"/>
    <w:rsid w:val="0014363C"/>
    <w:rsid w:val="001444C8"/>
    <w:rsid w:val="00144D24"/>
    <w:rsid w:val="00150156"/>
    <w:rsid w:val="001601CF"/>
    <w:rsid w:val="00160419"/>
    <w:rsid w:val="001612C3"/>
    <w:rsid w:val="001656DE"/>
    <w:rsid w:val="00165BA8"/>
    <w:rsid w:val="001712B9"/>
    <w:rsid w:val="00175058"/>
    <w:rsid w:val="00181511"/>
    <w:rsid w:val="0018187D"/>
    <w:rsid w:val="00182996"/>
    <w:rsid w:val="00186471"/>
    <w:rsid w:val="001A1385"/>
    <w:rsid w:val="001A22DC"/>
    <w:rsid w:val="001A36A3"/>
    <w:rsid w:val="001A3B7B"/>
    <w:rsid w:val="001A7C1A"/>
    <w:rsid w:val="001B198C"/>
    <w:rsid w:val="001B7C81"/>
    <w:rsid w:val="001C342A"/>
    <w:rsid w:val="001C6FD7"/>
    <w:rsid w:val="001C7E22"/>
    <w:rsid w:val="001D173B"/>
    <w:rsid w:val="001D661C"/>
    <w:rsid w:val="001D73BC"/>
    <w:rsid w:val="001E1BD4"/>
    <w:rsid w:val="001E2DA6"/>
    <w:rsid w:val="001E404E"/>
    <w:rsid w:val="001E51C4"/>
    <w:rsid w:val="001F0209"/>
    <w:rsid w:val="001F42CA"/>
    <w:rsid w:val="001F4784"/>
    <w:rsid w:val="002009DD"/>
    <w:rsid w:val="00200E5C"/>
    <w:rsid w:val="00203666"/>
    <w:rsid w:val="00205496"/>
    <w:rsid w:val="0020600E"/>
    <w:rsid w:val="002068B1"/>
    <w:rsid w:val="00206C52"/>
    <w:rsid w:val="0020728B"/>
    <w:rsid w:val="00212518"/>
    <w:rsid w:val="0021347B"/>
    <w:rsid w:val="00215BD5"/>
    <w:rsid w:val="00215F87"/>
    <w:rsid w:val="00216A0A"/>
    <w:rsid w:val="00217B8F"/>
    <w:rsid w:val="00232A98"/>
    <w:rsid w:val="00232E7E"/>
    <w:rsid w:val="002332AC"/>
    <w:rsid w:val="00233526"/>
    <w:rsid w:val="00233750"/>
    <w:rsid w:val="00241F05"/>
    <w:rsid w:val="00243558"/>
    <w:rsid w:val="00244382"/>
    <w:rsid w:val="002469E1"/>
    <w:rsid w:val="00254509"/>
    <w:rsid w:val="002547FF"/>
    <w:rsid w:val="0025545D"/>
    <w:rsid w:val="0025635F"/>
    <w:rsid w:val="002573EE"/>
    <w:rsid w:val="00262112"/>
    <w:rsid w:val="00266C59"/>
    <w:rsid w:val="002710B0"/>
    <w:rsid w:val="0028012E"/>
    <w:rsid w:val="00285DAB"/>
    <w:rsid w:val="0029100C"/>
    <w:rsid w:val="002924D8"/>
    <w:rsid w:val="0029393B"/>
    <w:rsid w:val="00293A8A"/>
    <w:rsid w:val="002972C6"/>
    <w:rsid w:val="002A3AA8"/>
    <w:rsid w:val="002A4EBC"/>
    <w:rsid w:val="002B209B"/>
    <w:rsid w:val="002B24DD"/>
    <w:rsid w:val="002B58F0"/>
    <w:rsid w:val="002B5BBD"/>
    <w:rsid w:val="002B6119"/>
    <w:rsid w:val="002B7AA4"/>
    <w:rsid w:val="002C232C"/>
    <w:rsid w:val="002C24F8"/>
    <w:rsid w:val="002C7D0E"/>
    <w:rsid w:val="002D0304"/>
    <w:rsid w:val="002D0F0B"/>
    <w:rsid w:val="002D53C2"/>
    <w:rsid w:val="002E08CB"/>
    <w:rsid w:val="002E0FAF"/>
    <w:rsid w:val="002E2071"/>
    <w:rsid w:val="002E5A1E"/>
    <w:rsid w:val="002E6092"/>
    <w:rsid w:val="002F1AA0"/>
    <w:rsid w:val="002F58CF"/>
    <w:rsid w:val="002F5B8C"/>
    <w:rsid w:val="00304E77"/>
    <w:rsid w:val="00307544"/>
    <w:rsid w:val="00310B96"/>
    <w:rsid w:val="00315D69"/>
    <w:rsid w:val="00320EEF"/>
    <w:rsid w:val="003246F9"/>
    <w:rsid w:val="0033284B"/>
    <w:rsid w:val="00333428"/>
    <w:rsid w:val="00335056"/>
    <w:rsid w:val="00340D3A"/>
    <w:rsid w:val="00341088"/>
    <w:rsid w:val="00341B97"/>
    <w:rsid w:val="00342E18"/>
    <w:rsid w:val="00343FD3"/>
    <w:rsid w:val="0034409B"/>
    <w:rsid w:val="0034612A"/>
    <w:rsid w:val="003465DD"/>
    <w:rsid w:val="00351A57"/>
    <w:rsid w:val="00351F14"/>
    <w:rsid w:val="003527FE"/>
    <w:rsid w:val="00352FB0"/>
    <w:rsid w:val="00354B16"/>
    <w:rsid w:val="00354E51"/>
    <w:rsid w:val="003636E0"/>
    <w:rsid w:val="00363726"/>
    <w:rsid w:val="00363C45"/>
    <w:rsid w:val="0036611F"/>
    <w:rsid w:val="003668AD"/>
    <w:rsid w:val="00366A8A"/>
    <w:rsid w:val="00370E67"/>
    <w:rsid w:val="00373869"/>
    <w:rsid w:val="00374120"/>
    <w:rsid w:val="00380E16"/>
    <w:rsid w:val="00380FF2"/>
    <w:rsid w:val="003812A7"/>
    <w:rsid w:val="00383D1D"/>
    <w:rsid w:val="00387398"/>
    <w:rsid w:val="00391607"/>
    <w:rsid w:val="00394D0E"/>
    <w:rsid w:val="003953A9"/>
    <w:rsid w:val="003A2840"/>
    <w:rsid w:val="003A2FCC"/>
    <w:rsid w:val="003A5EE9"/>
    <w:rsid w:val="003A67DF"/>
    <w:rsid w:val="003A7DE4"/>
    <w:rsid w:val="003B302A"/>
    <w:rsid w:val="003B52C8"/>
    <w:rsid w:val="003C4550"/>
    <w:rsid w:val="003C56F8"/>
    <w:rsid w:val="003C6373"/>
    <w:rsid w:val="003C6590"/>
    <w:rsid w:val="003D0427"/>
    <w:rsid w:val="003D5FBA"/>
    <w:rsid w:val="003E26B7"/>
    <w:rsid w:val="003E574D"/>
    <w:rsid w:val="003F0182"/>
    <w:rsid w:val="003F04DE"/>
    <w:rsid w:val="003F20DF"/>
    <w:rsid w:val="003F3FB9"/>
    <w:rsid w:val="004004CF"/>
    <w:rsid w:val="00403D3B"/>
    <w:rsid w:val="00405353"/>
    <w:rsid w:val="00415F94"/>
    <w:rsid w:val="004238C2"/>
    <w:rsid w:val="00425A67"/>
    <w:rsid w:val="00431438"/>
    <w:rsid w:val="004352B5"/>
    <w:rsid w:val="00435F02"/>
    <w:rsid w:val="004379E1"/>
    <w:rsid w:val="00440B15"/>
    <w:rsid w:val="004419A0"/>
    <w:rsid w:val="004434DB"/>
    <w:rsid w:val="00445A39"/>
    <w:rsid w:val="00445BF1"/>
    <w:rsid w:val="00451739"/>
    <w:rsid w:val="00453669"/>
    <w:rsid w:val="00455580"/>
    <w:rsid w:val="004603CB"/>
    <w:rsid w:val="004626B0"/>
    <w:rsid w:val="00464A08"/>
    <w:rsid w:val="00470164"/>
    <w:rsid w:val="004703BF"/>
    <w:rsid w:val="00470D30"/>
    <w:rsid w:val="00471557"/>
    <w:rsid w:val="00473B38"/>
    <w:rsid w:val="00473D06"/>
    <w:rsid w:val="00473DD3"/>
    <w:rsid w:val="00474F92"/>
    <w:rsid w:val="00475A08"/>
    <w:rsid w:val="00477B24"/>
    <w:rsid w:val="00480B73"/>
    <w:rsid w:val="00484C56"/>
    <w:rsid w:val="00490358"/>
    <w:rsid w:val="004936BF"/>
    <w:rsid w:val="004939B1"/>
    <w:rsid w:val="00495BBB"/>
    <w:rsid w:val="004A0B9D"/>
    <w:rsid w:val="004A1A5C"/>
    <w:rsid w:val="004A2696"/>
    <w:rsid w:val="004A522F"/>
    <w:rsid w:val="004A63F0"/>
    <w:rsid w:val="004B0011"/>
    <w:rsid w:val="004B21B9"/>
    <w:rsid w:val="004B5566"/>
    <w:rsid w:val="004B63FC"/>
    <w:rsid w:val="004B732E"/>
    <w:rsid w:val="004B75C2"/>
    <w:rsid w:val="004B7AAB"/>
    <w:rsid w:val="004C0420"/>
    <w:rsid w:val="004C0979"/>
    <w:rsid w:val="004C1951"/>
    <w:rsid w:val="004C2F63"/>
    <w:rsid w:val="004C3177"/>
    <w:rsid w:val="004C55B1"/>
    <w:rsid w:val="004C5B6C"/>
    <w:rsid w:val="004C6F05"/>
    <w:rsid w:val="004D1854"/>
    <w:rsid w:val="004D7EB9"/>
    <w:rsid w:val="004E00DC"/>
    <w:rsid w:val="004F1D17"/>
    <w:rsid w:val="004F6909"/>
    <w:rsid w:val="004F719D"/>
    <w:rsid w:val="005000AF"/>
    <w:rsid w:val="00501D6F"/>
    <w:rsid w:val="0050220C"/>
    <w:rsid w:val="005075A4"/>
    <w:rsid w:val="00510811"/>
    <w:rsid w:val="005108A0"/>
    <w:rsid w:val="00511686"/>
    <w:rsid w:val="005155FF"/>
    <w:rsid w:val="005207D1"/>
    <w:rsid w:val="00525356"/>
    <w:rsid w:val="005258E6"/>
    <w:rsid w:val="005262D7"/>
    <w:rsid w:val="00533B30"/>
    <w:rsid w:val="00534AD6"/>
    <w:rsid w:val="00534D86"/>
    <w:rsid w:val="00535DF9"/>
    <w:rsid w:val="00541910"/>
    <w:rsid w:val="005467B6"/>
    <w:rsid w:val="00546DC0"/>
    <w:rsid w:val="00550AB2"/>
    <w:rsid w:val="005518DF"/>
    <w:rsid w:val="00552F76"/>
    <w:rsid w:val="00554E88"/>
    <w:rsid w:val="005553EE"/>
    <w:rsid w:val="00556478"/>
    <w:rsid w:val="00557A75"/>
    <w:rsid w:val="00566DC1"/>
    <w:rsid w:val="005714CB"/>
    <w:rsid w:val="00575205"/>
    <w:rsid w:val="00576965"/>
    <w:rsid w:val="00576B0E"/>
    <w:rsid w:val="00577946"/>
    <w:rsid w:val="0058302D"/>
    <w:rsid w:val="0058494B"/>
    <w:rsid w:val="005903C1"/>
    <w:rsid w:val="0059374D"/>
    <w:rsid w:val="00593D3E"/>
    <w:rsid w:val="0059606F"/>
    <w:rsid w:val="00597283"/>
    <w:rsid w:val="005A35CE"/>
    <w:rsid w:val="005A5FAD"/>
    <w:rsid w:val="005B278B"/>
    <w:rsid w:val="005B5437"/>
    <w:rsid w:val="005B6093"/>
    <w:rsid w:val="005B72E1"/>
    <w:rsid w:val="005C1551"/>
    <w:rsid w:val="005C2960"/>
    <w:rsid w:val="005C42DB"/>
    <w:rsid w:val="005C50A2"/>
    <w:rsid w:val="005C52CA"/>
    <w:rsid w:val="005C5F79"/>
    <w:rsid w:val="005C7253"/>
    <w:rsid w:val="005C7686"/>
    <w:rsid w:val="005D1AAC"/>
    <w:rsid w:val="005D1C29"/>
    <w:rsid w:val="005D1F94"/>
    <w:rsid w:val="005D2224"/>
    <w:rsid w:val="005D28C8"/>
    <w:rsid w:val="005D5694"/>
    <w:rsid w:val="005E02C2"/>
    <w:rsid w:val="005E4AF8"/>
    <w:rsid w:val="005E4B0E"/>
    <w:rsid w:val="005E5706"/>
    <w:rsid w:val="00600419"/>
    <w:rsid w:val="006072A4"/>
    <w:rsid w:val="00607B26"/>
    <w:rsid w:val="00611D58"/>
    <w:rsid w:val="00615012"/>
    <w:rsid w:val="006208A3"/>
    <w:rsid w:val="0062110B"/>
    <w:rsid w:val="006314DB"/>
    <w:rsid w:val="006325D6"/>
    <w:rsid w:val="00633DAF"/>
    <w:rsid w:val="00634D29"/>
    <w:rsid w:val="00636E50"/>
    <w:rsid w:val="00644F15"/>
    <w:rsid w:val="006505C3"/>
    <w:rsid w:val="0065060D"/>
    <w:rsid w:val="00651D78"/>
    <w:rsid w:val="00656486"/>
    <w:rsid w:val="00657CA0"/>
    <w:rsid w:val="0066081C"/>
    <w:rsid w:val="00663545"/>
    <w:rsid w:val="006637B7"/>
    <w:rsid w:val="006662C8"/>
    <w:rsid w:val="006705D6"/>
    <w:rsid w:val="00671379"/>
    <w:rsid w:val="00672FBD"/>
    <w:rsid w:val="0067599F"/>
    <w:rsid w:val="00675F1B"/>
    <w:rsid w:val="006767B7"/>
    <w:rsid w:val="00676E9D"/>
    <w:rsid w:val="00680030"/>
    <w:rsid w:val="00681EBF"/>
    <w:rsid w:val="00686D11"/>
    <w:rsid w:val="00687056"/>
    <w:rsid w:val="00690A15"/>
    <w:rsid w:val="00691EA3"/>
    <w:rsid w:val="00693E2A"/>
    <w:rsid w:val="00696186"/>
    <w:rsid w:val="006A4836"/>
    <w:rsid w:val="006B2336"/>
    <w:rsid w:val="006B5985"/>
    <w:rsid w:val="006B6668"/>
    <w:rsid w:val="006B7D61"/>
    <w:rsid w:val="006C138A"/>
    <w:rsid w:val="006C2AA1"/>
    <w:rsid w:val="006C64E7"/>
    <w:rsid w:val="006D0FDB"/>
    <w:rsid w:val="006D224E"/>
    <w:rsid w:val="006D5525"/>
    <w:rsid w:val="006D71A4"/>
    <w:rsid w:val="006E046A"/>
    <w:rsid w:val="006E15FB"/>
    <w:rsid w:val="006E4F0B"/>
    <w:rsid w:val="006E4F36"/>
    <w:rsid w:val="006E6BD8"/>
    <w:rsid w:val="006F13C6"/>
    <w:rsid w:val="006F1996"/>
    <w:rsid w:val="006F3379"/>
    <w:rsid w:val="007031B5"/>
    <w:rsid w:val="00703F54"/>
    <w:rsid w:val="00711156"/>
    <w:rsid w:val="007128F6"/>
    <w:rsid w:val="00716719"/>
    <w:rsid w:val="007176EC"/>
    <w:rsid w:val="00724520"/>
    <w:rsid w:val="00726450"/>
    <w:rsid w:val="00732288"/>
    <w:rsid w:val="00743F2A"/>
    <w:rsid w:val="0075070A"/>
    <w:rsid w:val="00751B61"/>
    <w:rsid w:val="00753C47"/>
    <w:rsid w:val="007560BF"/>
    <w:rsid w:val="00764548"/>
    <w:rsid w:val="00765F81"/>
    <w:rsid w:val="0077209A"/>
    <w:rsid w:val="00772789"/>
    <w:rsid w:val="007727A8"/>
    <w:rsid w:val="00772A19"/>
    <w:rsid w:val="00773458"/>
    <w:rsid w:val="007775FF"/>
    <w:rsid w:val="0078072D"/>
    <w:rsid w:val="00780F25"/>
    <w:rsid w:val="0078210D"/>
    <w:rsid w:val="00784759"/>
    <w:rsid w:val="007860FC"/>
    <w:rsid w:val="007868F1"/>
    <w:rsid w:val="0078698F"/>
    <w:rsid w:val="0079291C"/>
    <w:rsid w:val="00795E11"/>
    <w:rsid w:val="00795EA2"/>
    <w:rsid w:val="0079644B"/>
    <w:rsid w:val="00797765"/>
    <w:rsid w:val="007A0F3B"/>
    <w:rsid w:val="007A48B8"/>
    <w:rsid w:val="007A610D"/>
    <w:rsid w:val="007B1C7E"/>
    <w:rsid w:val="007B46BD"/>
    <w:rsid w:val="007B5AA0"/>
    <w:rsid w:val="007B5DA5"/>
    <w:rsid w:val="007C5C21"/>
    <w:rsid w:val="007D5FBB"/>
    <w:rsid w:val="007E0A3B"/>
    <w:rsid w:val="007E20FC"/>
    <w:rsid w:val="007E4CB2"/>
    <w:rsid w:val="007F3A94"/>
    <w:rsid w:val="007F7CDC"/>
    <w:rsid w:val="008023B2"/>
    <w:rsid w:val="0080244C"/>
    <w:rsid w:val="00803806"/>
    <w:rsid w:val="0080681C"/>
    <w:rsid w:val="00807857"/>
    <w:rsid w:val="00810431"/>
    <w:rsid w:val="00811AC9"/>
    <w:rsid w:val="00812B52"/>
    <w:rsid w:val="008135AF"/>
    <w:rsid w:val="00815DFE"/>
    <w:rsid w:val="00832136"/>
    <w:rsid w:val="00835E89"/>
    <w:rsid w:val="008415BF"/>
    <w:rsid w:val="00841B10"/>
    <w:rsid w:val="00841E15"/>
    <w:rsid w:val="00843A13"/>
    <w:rsid w:val="00845443"/>
    <w:rsid w:val="00845D3D"/>
    <w:rsid w:val="00847969"/>
    <w:rsid w:val="008529E2"/>
    <w:rsid w:val="008601CD"/>
    <w:rsid w:val="00862128"/>
    <w:rsid w:val="00863F46"/>
    <w:rsid w:val="0086465D"/>
    <w:rsid w:val="0087239E"/>
    <w:rsid w:val="00874B14"/>
    <w:rsid w:val="00874FB2"/>
    <w:rsid w:val="00875F40"/>
    <w:rsid w:val="008763E2"/>
    <w:rsid w:val="00876CDC"/>
    <w:rsid w:val="0087763D"/>
    <w:rsid w:val="00880DC4"/>
    <w:rsid w:val="00881A54"/>
    <w:rsid w:val="00883C1D"/>
    <w:rsid w:val="00883E1D"/>
    <w:rsid w:val="008A2758"/>
    <w:rsid w:val="008A56CD"/>
    <w:rsid w:val="008B44AA"/>
    <w:rsid w:val="008B7458"/>
    <w:rsid w:val="008C3F0A"/>
    <w:rsid w:val="008C43A9"/>
    <w:rsid w:val="008C4667"/>
    <w:rsid w:val="008C489B"/>
    <w:rsid w:val="008D0A72"/>
    <w:rsid w:val="008D2DC8"/>
    <w:rsid w:val="008D383E"/>
    <w:rsid w:val="008D4C08"/>
    <w:rsid w:val="008E17E3"/>
    <w:rsid w:val="008E67E3"/>
    <w:rsid w:val="008E698F"/>
    <w:rsid w:val="008F087F"/>
    <w:rsid w:val="008F27AB"/>
    <w:rsid w:val="008F2B8F"/>
    <w:rsid w:val="008F305B"/>
    <w:rsid w:val="008F4895"/>
    <w:rsid w:val="008F6744"/>
    <w:rsid w:val="008F7D1D"/>
    <w:rsid w:val="00905265"/>
    <w:rsid w:val="00910212"/>
    <w:rsid w:val="00910581"/>
    <w:rsid w:val="00911EFB"/>
    <w:rsid w:val="009123B8"/>
    <w:rsid w:val="00912534"/>
    <w:rsid w:val="0091543D"/>
    <w:rsid w:val="00915DAF"/>
    <w:rsid w:val="00917A54"/>
    <w:rsid w:val="00917B99"/>
    <w:rsid w:val="009301DF"/>
    <w:rsid w:val="00931362"/>
    <w:rsid w:val="0093380C"/>
    <w:rsid w:val="009344C0"/>
    <w:rsid w:val="00935967"/>
    <w:rsid w:val="00935E5B"/>
    <w:rsid w:val="00937215"/>
    <w:rsid w:val="0094375D"/>
    <w:rsid w:val="00945C6A"/>
    <w:rsid w:val="00945E05"/>
    <w:rsid w:val="00945F5D"/>
    <w:rsid w:val="0095008A"/>
    <w:rsid w:val="00957168"/>
    <w:rsid w:val="00957A98"/>
    <w:rsid w:val="009621C0"/>
    <w:rsid w:val="00963189"/>
    <w:rsid w:val="009738F9"/>
    <w:rsid w:val="00980757"/>
    <w:rsid w:val="00980C9E"/>
    <w:rsid w:val="00985FE4"/>
    <w:rsid w:val="00986B08"/>
    <w:rsid w:val="00987497"/>
    <w:rsid w:val="00987BBB"/>
    <w:rsid w:val="0099450E"/>
    <w:rsid w:val="009A173F"/>
    <w:rsid w:val="009A24CB"/>
    <w:rsid w:val="009A3044"/>
    <w:rsid w:val="009A54A0"/>
    <w:rsid w:val="009B421D"/>
    <w:rsid w:val="009B427C"/>
    <w:rsid w:val="009B7325"/>
    <w:rsid w:val="009B7DBA"/>
    <w:rsid w:val="009C5BCD"/>
    <w:rsid w:val="009C68EE"/>
    <w:rsid w:val="009D0F1D"/>
    <w:rsid w:val="009D113C"/>
    <w:rsid w:val="009D25C8"/>
    <w:rsid w:val="009D7C50"/>
    <w:rsid w:val="009E0BA0"/>
    <w:rsid w:val="009E39FB"/>
    <w:rsid w:val="009E3E7C"/>
    <w:rsid w:val="009E4A99"/>
    <w:rsid w:val="009E7039"/>
    <w:rsid w:val="009E71B1"/>
    <w:rsid w:val="009F0193"/>
    <w:rsid w:val="009F0836"/>
    <w:rsid w:val="009F0AF2"/>
    <w:rsid w:val="009F2C09"/>
    <w:rsid w:val="009F30E3"/>
    <w:rsid w:val="009F3875"/>
    <w:rsid w:val="00A01E35"/>
    <w:rsid w:val="00A10870"/>
    <w:rsid w:val="00A11310"/>
    <w:rsid w:val="00A13F37"/>
    <w:rsid w:val="00A14B16"/>
    <w:rsid w:val="00A15641"/>
    <w:rsid w:val="00A15F7A"/>
    <w:rsid w:val="00A168DF"/>
    <w:rsid w:val="00A26A78"/>
    <w:rsid w:val="00A31528"/>
    <w:rsid w:val="00A3328A"/>
    <w:rsid w:val="00A34420"/>
    <w:rsid w:val="00A351C6"/>
    <w:rsid w:val="00A43E7E"/>
    <w:rsid w:val="00A449E6"/>
    <w:rsid w:val="00A44D25"/>
    <w:rsid w:val="00A46ABD"/>
    <w:rsid w:val="00A47675"/>
    <w:rsid w:val="00A503A7"/>
    <w:rsid w:val="00A56D05"/>
    <w:rsid w:val="00A6082B"/>
    <w:rsid w:val="00A64959"/>
    <w:rsid w:val="00A66C81"/>
    <w:rsid w:val="00A6709C"/>
    <w:rsid w:val="00A748A8"/>
    <w:rsid w:val="00A83F95"/>
    <w:rsid w:val="00A84A20"/>
    <w:rsid w:val="00A855E7"/>
    <w:rsid w:val="00A8786D"/>
    <w:rsid w:val="00A91FFB"/>
    <w:rsid w:val="00A920E7"/>
    <w:rsid w:val="00A93D2A"/>
    <w:rsid w:val="00A97BAA"/>
    <w:rsid w:val="00AA24EB"/>
    <w:rsid w:val="00AA44B4"/>
    <w:rsid w:val="00AB0787"/>
    <w:rsid w:val="00AB60C9"/>
    <w:rsid w:val="00AC03B8"/>
    <w:rsid w:val="00AC3889"/>
    <w:rsid w:val="00AC54A2"/>
    <w:rsid w:val="00AC68B1"/>
    <w:rsid w:val="00AD07CE"/>
    <w:rsid w:val="00AD257A"/>
    <w:rsid w:val="00AD4A57"/>
    <w:rsid w:val="00AE7A6A"/>
    <w:rsid w:val="00AF1CAF"/>
    <w:rsid w:val="00AF2D13"/>
    <w:rsid w:val="00AF75F4"/>
    <w:rsid w:val="00AF790D"/>
    <w:rsid w:val="00AF7F70"/>
    <w:rsid w:val="00B01764"/>
    <w:rsid w:val="00B026DB"/>
    <w:rsid w:val="00B07EB9"/>
    <w:rsid w:val="00B10F6D"/>
    <w:rsid w:val="00B13509"/>
    <w:rsid w:val="00B13CBA"/>
    <w:rsid w:val="00B152FB"/>
    <w:rsid w:val="00B16C65"/>
    <w:rsid w:val="00B17418"/>
    <w:rsid w:val="00B25840"/>
    <w:rsid w:val="00B25EFD"/>
    <w:rsid w:val="00B304D8"/>
    <w:rsid w:val="00B3533D"/>
    <w:rsid w:val="00B359B7"/>
    <w:rsid w:val="00B36457"/>
    <w:rsid w:val="00B36A70"/>
    <w:rsid w:val="00B40FC6"/>
    <w:rsid w:val="00B4735D"/>
    <w:rsid w:val="00B54AFC"/>
    <w:rsid w:val="00B560F8"/>
    <w:rsid w:val="00B603A1"/>
    <w:rsid w:val="00B60CFD"/>
    <w:rsid w:val="00B65BA9"/>
    <w:rsid w:val="00B81715"/>
    <w:rsid w:val="00B8483C"/>
    <w:rsid w:val="00B849BB"/>
    <w:rsid w:val="00B865C7"/>
    <w:rsid w:val="00B925A8"/>
    <w:rsid w:val="00B93D96"/>
    <w:rsid w:val="00B953D7"/>
    <w:rsid w:val="00B95EC3"/>
    <w:rsid w:val="00B96C6C"/>
    <w:rsid w:val="00B9782C"/>
    <w:rsid w:val="00BA5BE0"/>
    <w:rsid w:val="00BA6087"/>
    <w:rsid w:val="00BB1F71"/>
    <w:rsid w:val="00BB416C"/>
    <w:rsid w:val="00BB4E14"/>
    <w:rsid w:val="00BC3417"/>
    <w:rsid w:val="00BC76E9"/>
    <w:rsid w:val="00BC7A68"/>
    <w:rsid w:val="00BD0545"/>
    <w:rsid w:val="00BD4B7C"/>
    <w:rsid w:val="00BD7127"/>
    <w:rsid w:val="00BE6683"/>
    <w:rsid w:val="00BE7012"/>
    <w:rsid w:val="00BE72C8"/>
    <w:rsid w:val="00BE75B9"/>
    <w:rsid w:val="00BF1104"/>
    <w:rsid w:val="00BF1D64"/>
    <w:rsid w:val="00BF202C"/>
    <w:rsid w:val="00BF2A78"/>
    <w:rsid w:val="00BF4AD4"/>
    <w:rsid w:val="00BF6138"/>
    <w:rsid w:val="00BF7D93"/>
    <w:rsid w:val="00C00AA7"/>
    <w:rsid w:val="00C0594C"/>
    <w:rsid w:val="00C16921"/>
    <w:rsid w:val="00C246FE"/>
    <w:rsid w:val="00C333AB"/>
    <w:rsid w:val="00C33BED"/>
    <w:rsid w:val="00C34E96"/>
    <w:rsid w:val="00C41E29"/>
    <w:rsid w:val="00C42025"/>
    <w:rsid w:val="00C46E62"/>
    <w:rsid w:val="00C46F65"/>
    <w:rsid w:val="00C50B44"/>
    <w:rsid w:val="00C50B6C"/>
    <w:rsid w:val="00C511A1"/>
    <w:rsid w:val="00C51201"/>
    <w:rsid w:val="00C51BC8"/>
    <w:rsid w:val="00C5223B"/>
    <w:rsid w:val="00C52C38"/>
    <w:rsid w:val="00C55E34"/>
    <w:rsid w:val="00C565AD"/>
    <w:rsid w:val="00C56AE4"/>
    <w:rsid w:val="00C602A1"/>
    <w:rsid w:val="00C627AD"/>
    <w:rsid w:val="00C639A8"/>
    <w:rsid w:val="00C6665E"/>
    <w:rsid w:val="00C66CA5"/>
    <w:rsid w:val="00C6734E"/>
    <w:rsid w:val="00C73F86"/>
    <w:rsid w:val="00C77820"/>
    <w:rsid w:val="00C8368D"/>
    <w:rsid w:val="00C858CF"/>
    <w:rsid w:val="00C873BD"/>
    <w:rsid w:val="00C908A3"/>
    <w:rsid w:val="00C92072"/>
    <w:rsid w:val="00CA1C26"/>
    <w:rsid w:val="00CA25C3"/>
    <w:rsid w:val="00CA44F2"/>
    <w:rsid w:val="00CA45FC"/>
    <w:rsid w:val="00CA64EB"/>
    <w:rsid w:val="00CA6EF3"/>
    <w:rsid w:val="00CB415C"/>
    <w:rsid w:val="00CB52D5"/>
    <w:rsid w:val="00CB5423"/>
    <w:rsid w:val="00CC39E5"/>
    <w:rsid w:val="00CC7F77"/>
    <w:rsid w:val="00CD558B"/>
    <w:rsid w:val="00CD698C"/>
    <w:rsid w:val="00CD7493"/>
    <w:rsid w:val="00CE1A51"/>
    <w:rsid w:val="00CE3261"/>
    <w:rsid w:val="00CE349A"/>
    <w:rsid w:val="00CE3C1A"/>
    <w:rsid w:val="00CF2AFD"/>
    <w:rsid w:val="00CF3F7D"/>
    <w:rsid w:val="00D01A88"/>
    <w:rsid w:val="00D03ECB"/>
    <w:rsid w:val="00D04ACA"/>
    <w:rsid w:val="00D0763D"/>
    <w:rsid w:val="00D100E5"/>
    <w:rsid w:val="00D16F3F"/>
    <w:rsid w:val="00D20757"/>
    <w:rsid w:val="00D232BD"/>
    <w:rsid w:val="00D26AA0"/>
    <w:rsid w:val="00D30DBF"/>
    <w:rsid w:val="00D33F95"/>
    <w:rsid w:val="00D35D04"/>
    <w:rsid w:val="00D360E8"/>
    <w:rsid w:val="00D37488"/>
    <w:rsid w:val="00D405B4"/>
    <w:rsid w:val="00D42609"/>
    <w:rsid w:val="00D44A23"/>
    <w:rsid w:val="00D457D0"/>
    <w:rsid w:val="00D47706"/>
    <w:rsid w:val="00D564E1"/>
    <w:rsid w:val="00D56A9D"/>
    <w:rsid w:val="00D62000"/>
    <w:rsid w:val="00D621EE"/>
    <w:rsid w:val="00D62E29"/>
    <w:rsid w:val="00D65B7E"/>
    <w:rsid w:val="00D7577D"/>
    <w:rsid w:val="00D76C2C"/>
    <w:rsid w:val="00D8092D"/>
    <w:rsid w:val="00D80A3F"/>
    <w:rsid w:val="00D80F1F"/>
    <w:rsid w:val="00D81B02"/>
    <w:rsid w:val="00D8227B"/>
    <w:rsid w:val="00D8341F"/>
    <w:rsid w:val="00D85062"/>
    <w:rsid w:val="00D854C6"/>
    <w:rsid w:val="00D909E5"/>
    <w:rsid w:val="00D926A3"/>
    <w:rsid w:val="00D953C2"/>
    <w:rsid w:val="00D9565A"/>
    <w:rsid w:val="00DA09CD"/>
    <w:rsid w:val="00DA43AC"/>
    <w:rsid w:val="00DA65DC"/>
    <w:rsid w:val="00DA68FB"/>
    <w:rsid w:val="00DB2F1B"/>
    <w:rsid w:val="00DB66A1"/>
    <w:rsid w:val="00DC01F0"/>
    <w:rsid w:val="00DC1939"/>
    <w:rsid w:val="00DC6481"/>
    <w:rsid w:val="00DD5F1B"/>
    <w:rsid w:val="00DD61E9"/>
    <w:rsid w:val="00DE1BC7"/>
    <w:rsid w:val="00DE2087"/>
    <w:rsid w:val="00DE4616"/>
    <w:rsid w:val="00DE5AB3"/>
    <w:rsid w:val="00DE629A"/>
    <w:rsid w:val="00DF265B"/>
    <w:rsid w:val="00DF289F"/>
    <w:rsid w:val="00DF3868"/>
    <w:rsid w:val="00DF5777"/>
    <w:rsid w:val="00E009A4"/>
    <w:rsid w:val="00E04DBE"/>
    <w:rsid w:val="00E077D5"/>
    <w:rsid w:val="00E103E2"/>
    <w:rsid w:val="00E10D40"/>
    <w:rsid w:val="00E15559"/>
    <w:rsid w:val="00E158E9"/>
    <w:rsid w:val="00E17207"/>
    <w:rsid w:val="00E23422"/>
    <w:rsid w:val="00E24C8D"/>
    <w:rsid w:val="00E25191"/>
    <w:rsid w:val="00E351CB"/>
    <w:rsid w:val="00E37343"/>
    <w:rsid w:val="00E376B4"/>
    <w:rsid w:val="00E41BCC"/>
    <w:rsid w:val="00E4250B"/>
    <w:rsid w:val="00E44378"/>
    <w:rsid w:val="00E4625D"/>
    <w:rsid w:val="00E47294"/>
    <w:rsid w:val="00E473C4"/>
    <w:rsid w:val="00E53E01"/>
    <w:rsid w:val="00E54839"/>
    <w:rsid w:val="00E56185"/>
    <w:rsid w:val="00E60CE2"/>
    <w:rsid w:val="00E61711"/>
    <w:rsid w:val="00E63B9C"/>
    <w:rsid w:val="00E675BB"/>
    <w:rsid w:val="00E701F4"/>
    <w:rsid w:val="00E7494A"/>
    <w:rsid w:val="00E8518C"/>
    <w:rsid w:val="00E869C6"/>
    <w:rsid w:val="00E87E7A"/>
    <w:rsid w:val="00E914FC"/>
    <w:rsid w:val="00EA0864"/>
    <w:rsid w:val="00EA2D2B"/>
    <w:rsid w:val="00EA3EFE"/>
    <w:rsid w:val="00EB0A58"/>
    <w:rsid w:val="00EB10C5"/>
    <w:rsid w:val="00EB1BDF"/>
    <w:rsid w:val="00EB55AC"/>
    <w:rsid w:val="00EB5C68"/>
    <w:rsid w:val="00EB7ED9"/>
    <w:rsid w:val="00EC02E1"/>
    <w:rsid w:val="00EC3591"/>
    <w:rsid w:val="00EC4A2C"/>
    <w:rsid w:val="00EC7FD6"/>
    <w:rsid w:val="00ED3A75"/>
    <w:rsid w:val="00ED3CD1"/>
    <w:rsid w:val="00ED4AB5"/>
    <w:rsid w:val="00EE0E14"/>
    <w:rsid w:val="00EF6B09"/>
    <w:rsid w:val="00F0014B"/>
    <w:rsid w:val="00F0257E"/>
    <w:rsid w:val="00F03EF2"/>
    <w:rsid w:val="00F04B73"/>
    <w:rsid w:val="00F06DC8"/>
    <w:rsid w:val="00F1038E"/>
    <w:rsid w:val="00F12524"/>
    <w:rsid w:val="00F13A7E"/>
    <w:rsid w:val="00F2118D"/>
    <w:rsid w:val="00F217DC"/>
    <w:rsid w:val="00F3386F"/>
    <w:rsid w:val="00F36BE8"/>
    <w:rsid w:val="00F43938"/>
    <w:rsid w:val="00F51CBA"/>
    <w:rsid w:val="00F54529"/>
    <w:rsid w:val="00F56742"/>
    <w:rsid w:val="00F60B56"/>
    <w:rsid w:val="00F624D0"/>
    <w:rsid w:val="00F707D0"/>
    <w:rsid w:val="00F720C9"/>
    <w:rsid w:val="00F75621"/>
    <w:rsid w:val="00F812D4"/>
    <w:rsid w:val="00F81348"/>
    <w:rsid w:val="00F81874"/>
    <w:rsid w:val="00F85AF7"/>
    <w:rsid w:val="00F92E49"/>
    <w:rsid w:val="00F93A72"/>
    <w:rsid w:val="00F95440"/>
    <w:rsid w:val="00FA2BA1"/>
    <w:rsid w:val="00FA5A64"/>
    <w:rsid w:val="00FA772C"/>
    <w:rsid w:val="00FB4EAC"/>
    <w:rsid w:val="00FB53FB"/>
    <w:rsid w:val="00FB579D"/>
    <w:rsid w:val="00FB5F96"/>
    <w:rsid w:val="00FB7053"/>
    <w:rsid w:val="00FB7F5A"/>
    <w:rsid w:val="00FC0F99"/>
    <w:rsid w:val="00FC15CE"/>
    <w:rsid w:val="00FC3CEA"/>
    <w:rsid w:val="00FC73FC"/>
    <w:rsid w:val="00FC7DF6"/>
    <w:rsid w:val="00FD0889"/>
    <w:rsid w:val="00FD13C4"/>
    <w:rsid w:val="00FD1A12"/>
    <w:rsid w:val="00FD1E0F"/>
    <w:rsid w:val="00FF0213"/>
    <w:rsid w:val="00FF4036"/>
    <w:rsid w:val="00FF4891"/>
    <w:rsid w:val="00FF4E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semiHidden="0" w:uiPriority="4" w:unhideWhenUsed="0" w:qFormat="1"/>
    <w:lsdException w:name="heading 6" w:uiPriority="16"/>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6"/>
    <w:lsdException w:name="footer" w:uiPriority="6"/>
    <w:lsdException w:name="caption" w:uiPriority="35" w:qFormat="1"/>
    <w:lsdException w:name="Title" w:semiHidden="0" w:uiPriority="12" w:unhideWhenUsed="0"/>
    <w:lsdException w:name="Default Paragraph Font" w:uiPriority="1"/>
    <w:lsdException w:name="Subtitle" w:semiHidden="0" w:uiPriority="13" w:unhideWhenUsed="0"/>
    <w:lsdException w:name="Strong" w:semiHidden="0" w:uiPriority="10" w:unhideWhenUsed="0"/>
    <w:lsdException w:name="Emphasis" w:semiHidden="0" w:uiPriority="10" w:unhideWhenUsed="0"/>
    <w:lsdException w:name="Table Grid" w:semiHidden="0" w:uiPriority="59" w:unhideWhenUsed="0"/>
    <w:lsdException w:name="Placeholder Text" w:unhideWhenUsed="0"/>
    <w:lsdException w:name="No Spacing" w:semiHidden="0" w:uiPriority="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9" w:unhideWhenUsed="0"/>
    <w:lsdException w:name="Bibliography" w:uiPriority="8"/>
    <w:lsdException w:name="TOC Heading" w:uiPriority="39" w:qFormat="1"/>
  </w:latentStyles>
  <w:style w:type="paragraph" w:default="1" w:styleId="Normal">
    <w:name w:val="Normal"/>
    <w:qFormat/>
    <w:rsid w:val="005714CB"/>
    <w:pPr>
      <w:tabs>
        <w:tab w:val="center" w:pos="4680"/>
        <w:tab w:val="right" w:pos="9360"/>
      </w:tabs>
      <w:spacing w:after="0" w:line="240" w:lineRule="auto"/>
      <w:ind w:firstLine="432"/>
    </w:pPr>
    <w:rPr>
      <w:rFonts w:ascii="Times New Roman" w:hAnsi="Times New Roman"/>
      <w:sz w:val="24"/>
      <w:szCs w:val="24"/>
    </w:rPr>
  </w:style>
  <w:style w:type="paragraph" w:styleId="Heading1">
    <w:name w:val="heading 1"/>
    <w:next w:val="Normal"/>
    <w:link w:val="Heading1Char"/>
    <w:uiPriority w:val="4"/>
    <w:qFormat/>
    <w:rsid w:val="001263EA"/>
    <w:pPr>
      <w:keepNext/>
      <w:keepLines/>
      <w:spacing w:before="480" w:after="160" w:line="240" w:lineRule="auto"/>
      <w:contextualSpacing/>
      <w:jc w:val="center"/>
      <w:outlineLvl w:val="0"/>
    </w:pPr>
    <w:rPr>
      <w:rFonts w:ascii="Times New Roman" w:eastAsiaTheme="majorEastAsia" w:hAnsi="Times New Roman" w:cstheme="majorBidi"/>
      <w:b/>
      <w:bCs/>
      <w:sz w:val="28"/>
      <w:szCs w:val="28"/>
      <w:lang w:val="fr-CA"/>
    </w:rPr>
  </w:style>
  <w:style w:type="paragraph" w:styleId="Heading2">
    <w:name w:val="heading 2"/>
    <w:basedOn w:val="Normal"/>
    <w:next w:val="Normal"/>
    <w:link w:val="Heading2Char"/>
    <w:uiPriority w:val="4"/>
    <w:qFormat/>
    <w:rsid w:val="001263EA"/>
    <w:pPr>
      <w:keepNext/>
      <w:keepLines/>
      <w:spacing w:before="240"/>
      <w:ind w:firstLine="0"/>
      <w:outlineLvl w:val="1"/>
    </w:pPr>
    <w:rPr>
      <w:rFonts w:asciiTheme="majorHAnsi" w:eastAsiaTheme="majorEastAsia" w:hAnsiTheme="majorHAnsi" w:cstheme="majorBidi"/>
      <w:b/>
      <w:bCs/>
      <w:sz w:val="26"/>
      <w:szCs w:val="26"/>
      <w:lang w:val="fr-CA"/>
    </w:rPr>
  </w:style>
  <w:style w:type="paragraph" w:styleId="Heading3">
    <w:name w:val="heading 3"/>
    <w:basedOn w:val="Normal"/>
    <w:next w:val="Normal"/>
    <w:link w:val="Heading3Char"/>
    <w:uiPriority w:val="4"/>
    <w:qFormat/>
    <w:rsid w:val="001263EA"/>
    <w:pPr>
      <w:spacing w:before="100" w:beforeAutospacing="1" w:after="240"/>
      <w:ind w:firstLine="0"/>
      <w:outlineLvl w:val="2"/>
    </w:pPr>
    <w:rPr>
      <w:rFonts w:eastAsia="Times New Roman" w:cs="Times New Roman"/>
      <w:b/>
      <w:bCs/>
      <w:sz w:val="27"/>
      <w:szCs w:val="27"/>
    </w:rPr>
  </w:style>
  <w:style w:type="paragraph" w:styleId="Heading4">
    <w:name w:val="heading 4"/>
    <w:basedOn w:val="Normal"/>
    <w:link w:val="Heading4Char"/>
    <w:uiPriority w:val="4"/>
    <w:qFormat/>
    <w:rsid w:val="001263EA"/>
    <w:pPr>
      <w:spacing w:before="60"/>
      <w:ind w:firstLine="0"/>
      <w:outlineLvl w:val="3"/>
    </w:pPr>
    <w:rPr>
      <w:rFonts w:eastAsia="Times New Roman" w:cs="Times New Roman"/>
      <w:b/>
      <w:bCs/>
    </w:rPr>
  </w:style>
  <w:style w:type="paragraph" w:styleId="Heading5">
    <w:name w:val="heading 5"/>
    <w:basedOn w:val="Normal"/>
    <w:next w:val="Normal"/>
    <w:link w:val="Heading5Char"/>
    <w:uiPriority w:val="4"/>
    <w:qFormat/>
    <w:rsid w:val="001263EA"/>
    <w:pPr>
      <w:keepNext/>
      <w:keepLines/>
      <w:spacing w:before="200"/>
      <w:ind w:firstLine="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3"/>
    <w:qFormat/>
    <w:rsid w:val="00C34E96"/>
    <w:pPr>
      <w:spacing w:after="360"/>
      <w:ind w:firstLine="0"/>
      <w:contextualSpacing/>
      <w:jc w:val="center"/>
      <w:outlineLvl w:val="0"/>
    </w:pPr>
    <w:rPr>
      <w:rFonts w:cs="Times New Roman"/>
      <w:b/>
      <w:sz w:val="36"/>
      <w:szCs w:val="36"/>
    </w:rPr>
  </w:style>
  <w:style w:type="character" w:customStyle="1" w:styleId="ChaptertitleChar">
    <w:name w:val="Chapter title Char"/>
    <w:basedOn w:val="DefaultParagraphFont"/>
    <w:link w:val="Chaptertitle"/>
    <w:uiPriority w:val="3"/>
    <w:locked/>
    <w:rsid w:val="00C34E96"/>
    <w:rPr>
      <w:rFonts w:ascii="Times New Roman" w:hAnsi="Times New Roman" w:cs="Times New Roman"/>
      <w:b/>
      <w:sz w:val="36"/>
      <w:szCs w:val="36"/>
    </w:rPr>
  </w:style>
  <w:style w:type="paragraph" w:customStyle="1" w:styleId="Poem">
    <w:name w:val="Poem"/>
    <w:basedOn w:val="Normal"/>
    <w:link w:val="PoemChar"/>
    <w:uiPriority w:val="3"/>
    <w:qFormat/>
    <w:rsid w:val="001263EA"/>
    <w:pPr>
      <w:ind w:left="284" w:hanging="284"/>
    </w:pPr>
    <w:rPr>
      <w:rFonts w:cs="Times New Roman"/>
    </w:rPr>
  </w:style>
  <w:style w:type="character" w:customStyle="1" w:styleId="PoemChar">
    <w:name w:val="Poem Char"/>
    <w:basedOn w:val="DefaultParagraphFont"/>
    <w:link w:val="Poem"/>
    <w:uiPriority w:val="3"/>
    <w:rsid w:val="001263EA"/>
    <w:rPr>
      <w:rFonts w:ascii="Times New Roman" w:hAnsi="Times New Roman" w:cs="Times New Roman"/>
      <w:sz w:val="24"/>
      <w:szCs w:val="24"/>
    </w:rPr>
  </w:style>
  <w:style w:type="paragraph" w:customStyle="1" w:styleId="Poemauthor">
    <w:name w:val="Poem author"/>
    <w:basedOn w:val="Normal"/>
    <w:uiPriority w:val="3"/>
    <w:qFormat/>
    <w:rsid w:val="001263EA"/>
    <w:pPr>
      <w:jc w:val="right"/>
    </w:pPr>
    <w:rPr>
      <w:i/>
      <w:lang w:val="fr-CA"/>
    </w:rPr>
  </w:style>
  <w:style w:type="paragraph" w:customStyle="1" w:styleId="Poemepigram">
    <w:name w:val="Poem epigram"/>
    <w:basedOn w:val="Poembody"/>
    <w:next w:val="Poembody"/>
    <w:link w:val="PoemepigramChar"/>
    <w:uiPriority w:val="3"/>
    <w:qFormat/>
    <w:rsid w:val="001263EA"/>
    <w:pPr>
      <w:tabs>
        <w:tab w:val="left" w:pos="3402"/>
      </w:tabs>
      <w:ind w:left="1134" w:firstLine="0"/>
    </w:pPr>
    <w:rPr>
      <w:rFonts w:eastAsia="Times New Roman"/>
      <w:sz w:val="20"/>
      <w:szCs w:val="20"/>
      <w:lang w:val="en-US"/>
    </w:rPr>
  </w:style>
  <w:style w:type="character" w:customStyle="1" w:styleId="PoemepigramChar">
    <w:name w:val="Poem epigram Char"/>
    <w:basedOn w:val="PoembodyChar"/>
    <w:link w:val="Poemepigram"/>
    <w:uiPriority w:val="3"/>
    <w:rsid w:val="001263EA"/>
    <w:rPr>
      <w:rFonts w:ascii="Times New Roman" w:eastAsia="Times New Roman" w:hAnsi="Times New Roman" w:cs="Times New Roman"/>
      <w:sz w:val="20"/>
      <w:szCs w:val="20"/>
      <w:lang w:val="en-US"/>
    </w:rPr>
  </w:style>
  <w:style w:type="paragraph" w:customStyle="1" w:styleId="Poemsub-heading">
    <w:name w:val="Poem sub-heading"/>
    <w:basedOn w:val="Poembody"/>
    <w:link w:val="Poemsub-headingChar"/>
    <w:uiPriority w:val="3"/>
    <w:qFormat/>
    <w:rsid w:val="001263EA"/>
    <w:pPr>
      <w:spacing w:after="120"/>
    </w:pPr>
    <w:rPr>
      <w:b/>
    </w:rPr>
  </w:style>
  <w:style w:type="character" w:customStyle="1" w:styleId="Poemsub-headingChar">
    <w:name w:val="Poem sub-heading Char"/>
    <w:basedOn w:val="PoembodyChar"/>
    <w:link w:val="Poemsub-heading"/>
    <w:uiPriority w:val="3"/>
    <w:rsid w:val="001263EA"/>
    <w:rPr>
      <w:rFonts w:ascii="Times New Roman" w:hAnsi="Times New Roman" w:cs="Times New Roman"/>
      <w:b/>
      <w:sz w:val="24"/>
      <w:szCs w:val="24"/>
    </w:rPr>
  </w:style>
  <w:style w:type="paragraph" w:customStyle="1" w:styleId="Poemtitle">
    <w:name w:val="Poem title"/>
    <w:basedOn w:val="Normtitle"/>
    <w:next w:val="Poembody"/>
    <w:link w:val="PoemtitleChar"/>
    <w:uiPriority w:val="3"/>
    <w:qFormat/>
    <w:rsid w:val="001263EA"/>
    <w:pPr>
      <w:spacing w:after="240"/>
      <w:jc w:val="left"/>
      <w:outlineLvl w:val="1"/>
    </w:pPr>
  </w:style>
  <w:style w:type="character" w:customStyle="1" w:styleId="PoemtitleChar">
    <w:name w:val="Poem title Char"/>
    <w:basedOn w:val="NormtitleChar"/>
    <w:link w:val="Poemtitle"/>
    <w:uiPriority w:val="3"/>
    <w:rsid w:val="001263EA"/>
    <w:rPr>
      <w:rFonts w:ascii="Times New Roman" w:hAnsi="Times New Roman" w:cs="Times New Roman"/>
      <w:b/>
      <w:sz w:val="36"/>
      <w:szCs w:val="36"/>
    </w:rPr>
  </w:style>
  <w:style w:type="character" w:customStyle="1" w:styleId="Heading1Char">
    <w:name w:val="Heading 1 Char"/>
    <w:basedOn w:val="DefaultParagraphFont"/>
    <w:link w:val="Heading1"/>
    <w:uiPriority w:val="4"/>
    <w:rsid w:val="001263EA"/>
    <w:rPr>
      <w:rFonts w:ascii="Times New Roman" w:eastAsiaTheme="majorEastAsia" w:hAnsi="Times New Roman" w:cstheme="majorBidi"/>
      <w:b/>
      <w:bCs/>
      <w:sz w:val="28"/>
      <w:szCs w:val="28"/>
      <w:lang w:val="fr-CA"/>
    </w:rPr>
  </w:style>
  <w:style w:type="character" w:customStyle="1" w:styleId="Heading2Char">
    <w:name w:val="Heading 2 Char"/>
    <w:basedOn w:val="DefaultParagraphFont"/>
    <w:link w:val="Heading2"/>
    <w:uiPriority w:val="4"/>
    <w:rsid w:val="001263EA"/>
    <w:rPr>
      <w:rFonts w:asciiTheme="majorHAnsi" w:eastAsiaTheme="majorEastAsia" w:hAnsiTheme="majorHAnsi" w:cstheme="majorBidi"/>
      <w:b/>
      <w:bCs/>
      <w:sz w:val="26"/>
      <w:szCs w:val="26"/>
      <w:lang w:val="fr-CA"/>
    </w:rPr>
  </w:style>
  <w:style w:type="character" w:customStyle="1" w:styleId="Heading3Char">
    <w:name w:val="Heading 3 Char"/>
    <w:basedOn w:val="DefaultParagraphFont"/>
    <w:link w:val="Heading3"/>
    <w:uiPriority w:val="4"/>
    <w:rsid w:val="00126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4"/>
    <w:rsid w:val="001263EA"/>
    <w:rPr>
      <w:rFonts w:ascii="Times New Roman" w:eastAsia="Times New Roman" w:hAnsi="Times New Roman" w:cs="Times New Roman"/>
      <w:b/>
      <w:bCs/>
      <w:sz w:val="24"/>
      <w:szCs w:val="24"/>
    </w:rPr>
  </w:style>
  <w:style w:type="paragraph" w:styleId="ListParagraph">
    <w:name w:val="List Paragraph"/>
    <w:basedOn w:val="Normal"/>
    <w:uiPriority w:val="34"/>
    <w:qFormat/>
    <w:rsid w:val="001263EA"/>
    <w:pPr>
      <w:ind w:left="720"/>
    </w:pPr>
  </w:style>
  <w:style w:type="paragraph" w:styleId="Quote">
    <w:name w:val="Quote"/>
    <w:basedOn w:val="Normal"/>
    <w:next w:val="Normal"/>
    <w:link w:val="QuoteChar"/>
    <w:uiPriority w:val="4"/>
    <w:rsid w:val="001263EA"/>
    <w:rPr>
      <w:i/>
      <w:iCs/>
    </w:rPr>
  </w:style>
  <w:style w:type="character" w:customStyle="1" w:styleId="QuoteChar">
    <w:name w:val="Quote Char"/>
    <w:basedOn w:val="DefaultParagraphFont"/>
    <w:link w:val="Quote"/>
    <w:uiPriority w:val="4"/>
    <w:rsid w:val="001263EA"/>
    <w:rPr>
      <w:rFonts w:ascii="Times New Roman" w:hAnsi="Times New Roman"/>
      <w:i/>
      <w:iCs/>
      <w:sz w:val="24"/>
      <w:szCs w:val="24"/>
    </w:rPr>
  </w:style>
  <w:style w:type="character" w:styleId="Strong">
    <w:name w:val="Strong"/>
    <w:basedOn w:val="DefaultParagraphFont"/>
    <w:uiPriority w:val="10"/>
    <w:rsid w:val="001263EA"/>
    <w:rPr>
      <w:b/>
      <w:bCs/>
    </w:rPr>
  </w:style>
  <w:style w:type="paragraph" w:styleId="Title">
    <w:name w:val="Title"/>
    <w:basedOn w:val="Normal"/>
    <w:next w:val="Normal"/>
    <w:link w:val="TitleChar"/>
    <w:uiPriority w:val="12"/>
    <w:rsid w:val="001263EA"/>
    <w:pPr>
      <w:pBdr>
        <w:bottom w:val="single" w:sz="8" w:space="4" w:color="4F81BD" w:themeColor="accent1"/>
      </w:pBdr>
      <w:spacing w:after="300"/>
      <w:jc w:val="center"/>
      <w:outlineLvl w:val="0"/>
    </w:pPr>
    <w:rPr>
      <w:rFonts w:eastAsiaTheme="majorEastAsia" w:cstheme="majorBidi"/>
      <w:b/>
      <w:spacing w:val="5"/>
      <w:kern w:val="28"/>
      <w:sz w:val="72"/>
      <w:szCs w:val="52"/>
    </w:rPr>
  </w:style>
  <w:style w:type="character" w:customStyle="1" w:styleId="TitleChar">
    <w:name w:val="Title Char"/>
    <w:basedOn w:val="DefaultParagraphFont"/>
    <w:link w:val="Title"/>
    <w:uiPriority w:val="12"/>
    <w:rsid w:val="001263EA"/>
    <w:rPr>
      <w:rFonts w:ascii="Times New Roman" w:eastAsiaTheme="majorEastAsia" w:hAnsi="Times New Roman" w:cstheme="majorBidi"/>
      <w:b/>
      <w:spacing w:val="5"/>
      <w:kern w:val="28"/>
      <w:sz w:val="72"/>
      <w:szCs w:val="52"/>
    </w:rPr>
  </w:style>
  <w:style w:type="paragraph" w:customStyle="1" w:styleId="Body">
    <w:name w:val="Body"/>
    <w:basedOn w:val="Normal"/>
    <w:rsid w:val="001263EA"/>
    <w:pPr>
      <w:suppressAutoHyphens/>
      <w:ind w:firstLine="0"/>
      <w:jc w:val="both"/>
    </w:pPr>
    <w:rPr>
      <w:rFonts w:eastAsia="Calibri" w:cs="Times New Roman"/>
      <w:lang w:val="fr-FR"/>
    </w:rPr>
  </w:style>
  <w:style w:type="paragraph" w:styleId="BalloonText">
    <w:name w:val="Balloon Text"/>
    <w:basedOn w:val="Normal"/>
    <w:link w:val="BalloonTextChar"/>
    <w:uiPriority w:val="99"/>
    <w:semiHidden/>
    <w:unhideWhenUsed/>
    <w:rsid w:val="00810431"/>
    <w:rPr>
      <w:rFonts w:ascii="Tahoma" w:hAnsi="Tahoma" w:cs="Tahoma"/>
      <w:sz w:val="16"/>
      <w:szCs w:val="16"/>
    </w:rPr>
  </w:style>
  <w:style w:type="character" w:customStyle="1" w:styleId="BalloonTextChar">
    <w:name w:val="Balloon Text Char"/>
    <w:basedOn w:val="DefaultParagraphFont"/>
    <w:link w:val="BalloonText"/>
    <w:uiPriority w:val="99"/>
    <w:semiHidden/>
    <w:rsid w:val="00810431"/>
    <w:rPr>
      <w:rFonts w:ascii="Tahoma" w:hAnsi="Tahoma" w:cs="Tahoma"/>
      <w:sz w:val="16"/>
      <w:szCs w:val="16"/>
    </w:rPr>
  </w:style>
  <w:style w:type="paragraph" w:styleId="Header">
    <w:name w:val="header"/>
    <w:basedOn w:val="Normal"/>
    <w:link w:val="HeaderChar"/>
    <w:uiPriority w:val="6"/>
    <w:rsid w:val="00F13A7E"/>
    <w:pPr>
      <w:ind w:firstLine="0"/>
    </w:pPr>
    <w:rPr>
      <w:sz w:val="18"/>
    </w:rPr>
  </w:style>
  <w:style w:type="character" w:customStyle="1" w:styleId="HeaderChar">
    <w:name w:val="Header Char"/>
    <w:basedOn w:val="DefaultParagraphFont"/>
    <w:link w:val="Header"/>
    <w:uiPriority w:val="6"/>
    <w:rsid w:val="00F13A7E"/>
    <w:rPr>
      <w:rFonts w:ascii="Times New Roman" w:hAnsi="Times New Roman"/>
      <w:sz w:val="18"/>
      <w:szCs w:val="24"/>
    </w:rPr>
  </w:style>
  <w:style w:type="paragraph" w:styleId="Footer">
    <w:name w:val="footer"/>
    <w:basedOn w:val="Normal"/>
    <w:link w:val="FooterChar"/>
    <w:uiPriority w:val="6"/>
    <w:rsid w:val="001263EA"/>
  </w:style>
  <w:style w:type="character" w:customStyle="1" w:styleId="FooterChar">
    <w:name w:val="Footer Char"/>
    <w:basedOn w:val="DefaultParagraphFont"/>
    <w:link w:val="Footer"/>
    <w:uiPriority w:val="6"/>
    <w:rsid w:val="001263EA"/>
    <w:rPr>
      <w:rFonts w:ascii="Times New Roman" w:hAnsi="Times New Roman"/>
      <w:sz w:val="24"/>
      <w:szCs w:val="24"/>
    </w:rPr>
  </w:style>
  <w:style w:type="paragraph" w:styleId="CommentText">
    <w:name w:val="annotation text"/>
    <w:basedOn w:val="Normal"/>
    <w:link w:val="CommentTextChar"/>
    <w:uiPriority w:val="99"/>
    <w:unhideWhenUsed/>
    <w:rsid w:val="001263EA"/>
    <w:pPr>
      <w:tabs>
        <w:tab w:val="left" w:pos="1080"/>
      </w:tabs>
      <w:suppressAutoHyphens/>
    </w:pPr>
    <w:rPr>
      <w:rFonts w:eastAsiaTheme="minorEastAsia" w:cs="Times New Roman"/>
      <w:color w:val="000000"/>
      <w:sz w:val="20"/>
      <w:szCs w:val="20"/>
    </w:rPr>
  </w:style>
  <w:style w:type="character" w:customStyle="1" w:styleId="CommentTextChar">
    <w:name w:val="Comment Text Char"/>
    <w:basedOn w:val="DefaultParagraphFont"/>
    <w:link w:val="CommentText"/>
    <w:uiPriority w:val="99"/>
    <w:rsid w:val="001263EA"/>
    <w:rPr>
      <w:rFonts w:ascii="Times New Roman" w:eastAsiaTheme="minorEastAsia" w:hAnsi="Times New Roman" w:cs="Times New Roman"/>
      <w:color w:val="000000"/>
      <w:sz w:val="20"/>
      <w:szCs w:val="20"/>
    </w:rPr>
  </w:style>
  <w:style w:type="character" w:styleId="CommentReference">
    <w:name w:val="annotation reference"/>
    <w:basedOn w:val="DefaultParagraphFont"/>
    <w:uiPriority w:val="99"/>
    <w:unhideWhenUsed/>
    <w:rsid w:val="001263EA"/>
    <w:rPr>
      <w:sz w:val="16"/>
      <w:szCs w:val="16"/>
    </w:rPr>
  </w:style>
  <w:style w:type="character" w:styleId="Emphasis">
    <w:name w:val="Emphasis"/>
    <w:basedOn w:val="DefaultParagraphFont"/>
    <w:uiPriority w:val="10"/>
    <w:rsid w:val="001263EA"/>
    <w:rPr>
      <w:i/>
      <w:iCs/>
    </w:rPr>
  </w:style>
  <w:style w:type="character" w:customStyle="1" w:styleId="artcopy">
    <w:name w:val="artcopy"/>
    <w:basedOn w:val="DefaultParagraphFont"/>
    <w:uiPriority w:val="19"/>
    <w:rsid w:val="001263EA"/>
  </w:style>
  <w:style w:type="paragraph" w:styleId="DocumentMap">
    <w:name w:val="Document Map"/>
    <w:basedOn w:val="Normal"/>
    <w:link w:val="DocumentMapChar"/>
    <w:uiPriority w:val="99"/>
    <w:semiHidden/>
    <w:unhideWhenUsed/>
    <w:rsid w:val="00F75621"/>
    <w:rPr>
      <w:rFonts w:ascii="Tahoma" w:hAnsi="Tahoma" w:cs="Tahoma"/>
      <w:sz w:val="16"/>
      <w:szCs w:val="16"/>
    </w:rPr>
  </w:style>
  <w:style w:type="character" w:customStyle="1" w:styleId="DocumentMapChar">
    <w:name w:val="Document Map Char"/>
    <w:basedOn w:val="DefaultParagraphFont"/>
    <w:link w:val="DocumentMap"/>
    <w:uiPriority w:val="99"/>
    <w:semiHidden/>
    <w:rsid w:val="00F75621"/>
    <w:rPr>
      <w:rFonts w:ascii="Tahoma" w:hAnsi="Tahoma" w:cs="Tahoma"/>
      <w:sz w:val="16"/>
      <w:szCs w:val="16"/>
      <w:lang w:eastAsia="en-CA"/>
    </w:rPr>
  </w:style>
  <w:style w:type="character" w:styleId="LineNumber">
    <w:name w:val="line number"/>
    <w:basedOn w:val="DefaultParagraphFont"/>
    <w:uiPriority w:val="99"/>
    <w:semiHidden/>
    <w:unhideWhenUsed/>
    <w:rsid w:val="005108A0"/>
  </w:style>
  <w:style w:type="paragraph" w:customStyle="1" w:styleId="Uppalcol1">
    <w:name w:val="Uppal col. 1"/>
    <w:basedOn w:val="Normal"/>
    <w:uiPriority w:val="13"/>
    <w:qFormat/>
    <w:rsid w:val="001263EA"/>
    <w:pPr>
      <w:outlineLvl w:val="0"/>
    </w:pPr>
    <w:rPr>
      <w:b/>
      <w:sz w:val="22"/>
    </w:rPr>
  </w:style>
  <w:style w:type="character" w:styleId="Hyperlink">
    <w:name w:val="Hyperlink"/>
    <w:basedOn w:val="DefaultParagraphFont"/>
    <w:uiPriority w:val="99"/>
    <w:semiHidden/>
    <w:unhideWhenUsed/>
    <w:rsid w:val="00B026DB"/>
    <w:rPr>
      <w:color w:val="0000FF"/>
      <w:u w:val="single"/>
    </w:rPr>
  </w:style>
  <w:style w:type="paragraph" w:styleId="Bibliography">
    <w:name w:val="Bibliography"/>
    <w:basedOn w:val="Normal"/>
    <w:next w:val="Normal"/>
    <w:uiPriority w:val="8"/>
    <w:rsid w:val="001263EA"/>
    <w:pPr>
      <w:ind w:left="432" w:hanging="432"/>
    </w:pPr>
  </w:style>
  <w:style w:type="paragraph" w:customStyle="1" w:styleId="Heading3Bodytext">
    <w:name w:val="Heading 3 Body text"/>
    <w:basedOn w:val="Normal"/>
    <w:uiPriority w:val="4"/>
    <w:rsid w:val="001263EA"/>
    <w:pPr>
      <w:spacing w:before="360" w:after="120"/>
    </w:pPr>
    <w:rPr>
      <w:b/>
      <w:sz w:val="27"/>
    </w:rPr>
  </w:style>
  <w:style w:type="paragraph" w:customStyle="1" w:styleId="Frenchbody">
    <w:name w:val="French body"/>
    <w:basedOn w:val="Normal"/>
    <w:uiPriority w:val="11"/>
    <w:qFormat/>
    <w:rsid w:val="001263EA"/>
    <w:pPr>
      <w:widowControl w:val="0"/>
      <w:suppressAutoHyphens/>
      <w:ind w:firstLine="567"/>
    </w:pPr>
    <w:rPr>
      <w:rFonts w:eastAsia="Calibri" w:cs="Times New Roman"/>
      <w:lang w:val="fr-FR"/>
    </w:rPr>
  </w:style>
  <w:style w:type="paragraph" w:customStyle="1" w:styleId="Poembody">
    <w:name w:val="Poem body"/>
    <w:basedOn w:val="Normal"/>
    <w:link w:val="PoembodyChar"/>
    <w:autoRedefine/>
    <w:uiPriority w:val="3"/>
    <w:qFormat/>
    <w:rsid w:val="001263EA"/>
    <w:pPr>
      <w:ind w:left="284" w:hanging="284"/>
    </w:pPr>
    <w:rPr>
      <w:rFonts w:cs="Times New Roman"/>
    </w:rPr>
  </w:style>
  <w:style w:type="character" w:customStyle="1" w:styleId="PoembodyChar">
    <w:name w:val="Poem body Char"/>
    <w:basedOn w:val="DefaultParagraphFont"/>
    <w:link w:val="Poembody"/>
    <w:uiPriority w:val="3"/>
    <w:rsid w:val="001263EA"/>
    <w:rPr>
      <w:rFonts w:ascii="Times New Roman" w:hAnsi="Times New Roman" w:cs="Times New Roman"/>
      <w:sz w:val="24"/>
      <w:szCs w:val="24"/>
    </w:rPr>
  </w:style>
  <w:style w:type="paragraph" w:customStyle="1" w:styleId="Germanbody">
    <w:name w:val="German body"/>
    <w:basedOn w:val="Normal"/>
    <w:uiPriority w:val="11"/>
    <w:qFormat/>
    <w:rsid w:val="001263EA"/>
    <w:rPr>
      <w:noProof/>
      <w:lang w:val="de-DE"/>
    </w:rPr>
  </w:style>
  <w:style w:type="character" w:customStyle="1" w:styleId="Heading5Char">
    <w:name w:val="Heading 5 Char"/>
    <w:basedOn w:val="DefaultParagraphFont"/>
    <w:link w:val="Heading5"/>
    <w:uiPriority w:val="4"/>
    <w:rsid w:val="001263EA"/>
    <w:rPr>
      <w:rFonts w:asciiTheme="majorHAnsi" w:eastAsiaTheme="majorEastAsia" w:hAnsiTheme="majorHAnsi" w:cstheme="majorBidi"/>
      <w:color w:val="243F60" w:themeColor="accent1" w:themeShade="7F"/>
      <w:sz w:val="24"/>
      <w:szCs w:val="24"/>
    </w:rPr>
  </w:style>
  <w:style w:type="paragraph" w:customStyle="1" w:styleId="Normtitle">
    <w:name w:val="Norm. title"/>
    <w:basedOn w:val="Normal"/>
    <w:next w:val="Normal"/>
    <w:link w:val="NormtitleChar"/>
    <w:uiPriority w:val="2"/>
    <w:qFormat/>
    <w:rsid w:val="001263EA"/>
    <w:pPr>
      <w:spacing w:after="360"/>
      <w:ind w:firstLine="0"/>
      <w:contextualSpacing/>
      <w:jc w:val="center"/>
      <w:outlineLvl w:val="0"/>
    </w:pPr>
    <w:rPr>
      <w:rFonts w:cs="Times New Roman"/>
      <w:b/>
      <w:sz w:val="36"/>
      <w:szCs w:val="36"/>
    </w:rPr>
  </w:style>
  <w:style w:type="character" w:customStyle="1" w:styleId="NormtitleChar">
    <w:name w:val="Norm. title Char"/>
    <w:basedOn w:val="DefaultParagraphFont"/>
    <w:link w:val="Normtitle"/>
    <w:uiPriority w:val="2"/>
    <w:locked/>
    <w:rsid w:val="001263EA"/>
    <w:rPr>
      <w:rFonts w:ascii="Times New Roman" w:hAnsi="Times New Roman" w:cs="Times New Roman"/>
      <w:b/>
      <w:sz w:val="36"/>
      <w:szCs w:val="36"/>
    </w:rPr>
  </w:style>
  <w:style w:type="paragraph" w:customStyle="1" w:styleId="Normauthor">
    <w:name w:val="Norm. author"/>
    <w:basedOn w:val="Normal"/>
    <w:next w:val="Normal"/>
    <w:uiPriority w:val="1"/>
    <w:qFormat/>
    <w:rsid w:val="001263EA"/>
    <w:pPr>
      <w:spacing w:before="120" w:after="480"/>
      <w:ind w:firstLine="0"/>
      <w:contextualSpacing/>
      <w:jc w:val="center"/>
    </w:pPr>
    <w:rPr>
      <w:b/>
      <w:i/>
      <w:sz w:val="32"/>
    </w:rPr>
  </w:style>
  <w:style w:type="paragraph" w:customStyle="1" w:styleId="Normnoindent">
    <w:name w:val="Norm. no indent"/>
    <w:basedOn w:val="Normal"/>
    <w:next w:val="Normal"/>
    <w:uiPriority w:val="2"/>
    <w:qFormat/>
    <w:rsid w:val="001263EA"/>
    <w:pPr>
      <w:ind w:firstLine="0"/>
    </w:pPr>
  </w:style>
  <w:style w:type="paragraph" w:customStyle="1" w:styleId="Normblockquote">
    <w:name w:val="Norm. blockquote"/>
    <w:basedOn w:val="Normal"/>
    <w:next w:val="Normal"/>
    <w:uiPriority w:val="2"/>
    <w:qFormat/>
    <w:rsid w:val="001263EA"/>
    <w:pPr>
      <w:tabs>
        <w:tab w:val="clear" w:pos="9360"/>
        <w:tab w:val="left" w:pos="432"/>
        <w:tab w:val="right" w:pos="8928"/>
      </w:tabs>
      <w:spacing w:before="240" w:after="240"/>
      <w:ind w:left="432" w:right="432" w:firstLine="0"/>
      <w:contextualSpacing/>
    </w:pPr>
  </w:style>
  <w:style w:type="paragraph" w:styleId="PlainText">
    <w:name w:val="Plain Text"/>
    <w:basedOn w:val="Normal"/>
    <w:link w:val="PlainTextChar"/>
    <w:uiPriority w:val="99"/>
    <w:unhideWhenUsed/>
    <w:rsid w:val="001263EA"/>
    <w:rPr>
      <w:rFonts w:ascii="Consolas" w:hAnsi="Consolas"/>
      <w:sz w:val="21"/>
      <w:szCs w:val="21"/>
    </w:rPr>
  </w:style>
  <w:style w:type="character" w:customStyle="1" w:styleId="PlainTextChar">
    <w:name w:val="Plain Text Char"/>
    <w:basedOn w:val="DefaultParagraphFont"/>
    <w:link w:val="PlainText"/>
    <w:uiPriority w:val="99"/>
    <w:rsid w:val="001263E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semiHidden="0" w:uiPriority="4" w:unhideWhenUsed="0" w:qFormat="1"/>
    <w:lsdException w:name="heading 6" w:uiPriority="16"/>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6"/>
    <w:lsdException w:name="footer" w:uiPriority="6"/>
    <w:lsdException w:name="caption" w:uiPriority="35" w:qFormat="1"/>
    <w:lsdException w:name="Title" w:semiHidden="0" w:uiPriority="12" w:unhideWhenUsed="0"/>
    <w:lsdException w:name="Default Paragraph Font" w:uiPriority="1"/>
    <w:lsdException w:name="Subtitle" w:semiHidden="0" w:uiPriority="13" w:unhideWhenUsed="0"/>
    <w:lsdException w:name="Strong" w:semiHidden="0" w:uiPriority="10" w:unhideWhenUsed="0"/>
    <w:lsdException w:name="Emphasis" w:semiHidden="0" w:uiPriority="10" w:unhideWhenUsed="0"/>
    <w:lsdException w:name="Table Grid" w:semiHidden="0" w:uiPriority="59" w:unhideWhenUsed="0"/>
    <w:lsdException w:name="Placeholder Text" w:unhideWhenUsed="0"/>
    <w:lsdException w:name="No Spacing" w:semiHidden="0" w:uiPriority="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9" w:unhideWhenUsed="0"/>
    <w:lsdException w:name="Bibliography" w:uiPriority="8"/>
    <w:lsdException w:name="TOC Heading" w:uiPriority="39" w:qFormat="1"/>
  </w:latentStyles>
  <w:style w:type="paragraph" w:default="1" w:styleId="Normal">
    <w:name w:val="Normal"/>
    <w:qFormat/>
    <w:rsid w:val="005714CB"/>
    <w:pPr>
      <w:tabs>
        <w:tab w:val="center" w:pos="4680"/>
        <w:tab w:val="right" w:pos="9360"/>
      </w:tabs>
      <w:spacing w:after="0" w:line="240" w:lineRule="auto"/>
      <w:ind w:firstLine="432"/>
    </w:pPr>
    <w:rPr>
      <w:rFonts w:ascii="Times New Roman" w:hAnsi="Times New Roman"/>
      <w:sz w:val="24"/>
      <w:szCs w:val="24"/>
    </w:rPr>
  </w:style>
  <w:style w:type="paragraph" w:styleId="Heading1">
    <w:name w:val="heading 1"/>
    <w:next w:val="Normal"/>
    <w:link w:val="Heading1Char"/>
    <w:uiPriority w:val="4"/>
    <w:qFormat/>
    <w:rsid w:val="001263EA"/>
    <w:pPr>
      <w:keepNext/>
      <w:keepLines/>
      <w:spacing w:before="480" w:after="160" w:line="240" w:lineRule="auto"/>
      <w:contextualSpacing/>
      <w:jc w:val="center"/>
      <w:outlineLvl w:val="0"/>
    </w:pPr>
    <w:rPr>
      <w:rFonts w:ascii="Times New Roman" w:eastAsiaTheme="majorEastAsia" w:hAnsi="Times New Roman" w:cstheme="majorBidi"/>
      <w:b/>
      <w:bCs/>
      <w:sz w:val="28"/>
      <w:szCs w:val="28"/>
      <w:lang w:val="fr-CA"/>
    </w:rPr>
  </w:style>
  <w:style w:type="paragraph" w:styleId="Heading2">
    <w:name w:val="heading 2"/>
    <w:basedOn w:val="Normal"/>
    <w:next w:val="Normal"/>
    <w:link w:val="Heading2Char"/>
    <w:uiPriority w:val="4"/>
    <w:qFormat/>
    <w:rsid w:val="001263EA"/>
    <w:pPr>
      <w:keepNext/>
      <w:keepLines/>
      <w:spacing w:before="240"/>
      <w:ind w:firstLine="0"/>
      <w:outlineLvl w:val="1"/>
    </w:pPr>
    <w:rPr>
      <w:rFonts w:asciiTheme="majorHAnsi" w:eastAsiaTheme="majorEastAsia" w:hAnsiTheme="majorHAnsi" w:cstheme="majorBidi"/>
      <w:b/>
      <w:bCs/>
      <w:sz w:val="26"/>
      <w:szCs w:val="26"/>
      <w:lang w:val="fr-CA"/>
    </w:rPr>
  </w:style>
  <w:style w:type="paragraph" w:styleId="Heading3">
    <w:name w:val="heading 3"/>
    <w:basedOn w:val="Normal"/>
    <w:next w:val="Normal"/>
    <w:link w:val="Heading3Char"/>
    <w:uiPriority w:val="4"/>
    <w:qFormat/>
    <w:rsid w:val="001263EA"/>
    <w:pPr>
      <w:spacing w:before="100" w:beforeAutospacing="1" w:after="240"/>
      <w:ind w:firstLine="0"/>
      <w:outlineLvl w:val="2"/>
    </w:pPr>
    <w:rPr>
      <w:rFonts w:eastAsia="Times New Roman" w:cs="Times New Roman"/>
      <w:b/>
      <w:bCs/>
      <w:sz w:val="27"/>
      <w:szCs w:val="27"/>
    </w:rPr>
  </w:style>
  <w:style w:type="paragraph" w:styleId="Heading4">
    <w:name w:val="heading 4"/>
    <w:basedOn w:val="Normal"/>
    <w:link w:val="Heading4Char"/>
    <w:uiPriority w:val="4"/>
    <w:qFormat/>
    <w:rsid w:val="001263EA"/>
    <w:pPr>
      <w:spacing w:before="60"/>
      <w:ind w:firstLine="0"/>
      <w:outlineLvl w:val="3"/>
    </w:pPr>
    <w:rPr>
      <w:rFonts w:eastAsia="Times New Roman" w:cs="Times New Roman"/>
      <w:b/>
      <w:bCs/>
    </w:rPr>
  </w:style>
  <w:style w:type="paragraph" w:styleId="Heading5">
    <w:name w:val="heading 5"/>
    <w:basedOn w:val="Normal"/>
    <w:next w:val="Normal"/>
    <w:link w:val="Heading5Char"/>
    <w:uiPriority w:val="4"/>
    <w:qFormat/>
    <w:rsid w:val="001263EA"/>
    <w:pPr>
      <w:keepNext/>
      <w:keepLines/>
      <w:spacing w:before="200"/>
      <w:ind w:firstLine="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3"/>
    <w:qFormat/>
    <w:rsid w:val="00C34E96"/>
    <w:pPr>
      <w:spacing w:after="360"/>
      <w:ind w:firstLine="0"/>
      <w:contextualSpacing/>
      <w:jc w:val="center"/>
      <w:outlineLvl w:val="0"/>
    </w:pPr>
    <w:rPr>
      <w:rFonts w:cs="Times New Roman"/>
      <w:b/>
      <w:sz w:val="36"/>
      <w:szCs w:val="36"/>
    </w:rPr>
  </w:style>
  <w:style w:type="character" w:customStyle="1" w:styleId="ChaptertitleChar">
    <w:name w:val="Chapter title Char"/>
    <w:basedOn w:val="DefaultParagraphFont"/>
    <w:link w:val="Chaptertitle"/>
    <w:uiPriority w:val="3"/>
    <w:locked/>
    <w:rsid w:val="00C34E96"/>
    <w:rPr>
      <w:rFonts w:ascii="Times New Roman" w:hAnsi="Times New Roman" w:cs="Times New Roman"/>
      <w:b/>
      <w:sz w:val="36"/>
      <w:szCs w:val="36"/>
    </w:rPr>
  </w:style>
  <w:style w:type="paragraph" w:customStyle="1" w:styleId="Poem">
    <w:name w:val="Poem"/>
    <w:basedOn w:val="Normal"/>
    <w:link w:val="PoemChar"/>
    <w:uiPriority w:val="3"/>
    <w:qFormat/>
    <w:rsid w:val="001263EA"/>
    <w:pPr>
      <w:ind w:left="284" w:hanging="284"/>
    </w:pPr>
    <w:rPr>
      <w:rFonts w:cs="Times New Roman"/>
    </w:rPr>
  </w:style>
  <w:style w:type="character" w:customStyle="1" w:styleId="PoemChar">
    <w:name w:val="Poem Char"/>
    <w:basedOn w:val="DefaultParagraphFont"/>
    <w:link w:val="Poem"/>
    <w:uiPriority w:val="3"/>
    <w:rsid w:val="001263EA"/>
    <w:rPr>
      <w:rFonts w:ascii="Times New Roman" w:hAnsi="Times New Roman" w:cs="Times New Roman"/>
      <w:sz w:val="24"/>
      <w:szCs w:val="24"/>
    </w:rPr>
  </w:style>
  <w:style w:type="paragraph" w:customStyle="1" w:styleId="Poemauthor">
    <w:name w:val="Poem author"/>
    <w:basedOn w:val="Normal"/>
    <w:uiPriority w:val="3"/>
    <w:qFormat/>
    <w:rsid w:val="001263EA"/>
    <w:pPr>
      <w:jc w:val="right"/>
    </w:pPr>
    <w:rPr>
      <w:i/>
      <w:lang w:val="fr-CA"/>
    </w:rPr>
  </w:style>
  <w:style w:type="paragraph" w:customStyle="1" w:styleId="Poemepigram">
    <w:name w:val="Poem epigram"/>
    <w:basedOn w:val="Poembody"/>
    <w:next w:val="Poembody"/>
    <w:link w:val="PoemepigramChar"/>
    <w:uiPriority w:val="3"/>
    <w:qFormat/>
    <w:rsid w:val="001263EA"/>
    <w:pPr>
      <w:tabs>
        <w:tab w:val="left" w:pos="3402"/>
      </w:tabs>
      <w:ind w:left="1134" w:firstLine="0"/>
    </w:pPr>
    <w:rPr>
      <w:rFonts w:eastAsia="Times New Roman"/>
      <w:sz w:val="20"/>
      <w:szCs w:val="20"/>
      <w:lang w:val="en-US"/>
    </w:rPr>
  </w:style>
  <w:style w:type="character" w:customStyle="1" w:styleId="PoemepigramChar">
    <w:name w:val="Poem epigram Char"/>
    <w:basedOn w:val="PoembodyChar"/>
    <w:link w:val="Poemepigram"/>
    <w:uiPriority w:val="3"/>
    <w:rsid w:val="001263EA"/>
    <w:rPr>
      <w:rFonts w:ascii="Times New Roman" w:eastAsia="Times New Roman" w:hAnsi="Times New Roman" w:cs="Times New Roman"/>
      <w:sz w:val="20"/>
      <w:szCs w:val="20"/>
      <w:lang w:val="en-US"/>
    </w:rPr>
  </w:style>
  <w:style w:type="paragraph" w:customStyle="1" w:styleId="Poemsub-heading">
    <w:name w:val="Poem sub-heading"/>
    <w:basedOn w:val="Poembody"/>
    <w:link w:val="Poemsub-headingChar"/>
    <w:uiPriority w:val="3"/>
    <w:qFormat/>
    <w:rsid w:val="001263EA"/>
    <w:pPr>
      <w:spacing w:after="120"/>
    </w:pPr>
    <w:rPr>
      <w:b/>
    </w:rPr>
  </w:style>
  <w:style w:type="character" w:customStyle="1" w:styleId="Poemsub-headingChar">
    <w:name w:val="Poem sub-heading Char"/>
    <w:basedOn w:val="PoembodyChar"/>
    <w:link w:val="Poemsub-heading"/>
    <w:uiPriority w:val="3"/>
    <w:rsid w:val="001263EA"/>
    <w:rPr>
      <w:rFonts w:ascii="Times New Roman" w:hAnsi="Times New Roman" w:cs="Times New Roman"/>
      <w:b/>
      <w:sz w:val="24"/>
      <w:szCs w:val="24"/>
    </w:rPr>
  </w:style>
  <w:style w:type="paragraph" w:customStyle="1" w:styleId="Poemtitle">
    <w:name w:val="Poem title"/>
    <w:basedOn w:val="Normtitle"/>
    <w:next w:val="Poembody"/>
    <w:link w:val="PoemtitleChar"/>
    <w:uiPriority w:val="3"/>
    <w:qFormat/>
    <w:rsid w:val="001263EA"/>
    <w:pPr>
      <w:spacing w:after="240"/>
      <w:jc w:val="left"/>
      <w:outlineLvl w:val="1"/>
    </w:pPr>
  </w:style>
  <w:style w:type="character" w:customStyle="1" w:styleId="PoemtitleChar">
    <w:name w:val="Poem title Char"/>
    <w:basedOn w:val="NormtitleChar"/>
    <w:link w:val="Poemtitle"/>
    <w:uiPriority w:val="3"/>
    <w:rsid w:val="001263EA"/>
    <w:rPr>
      <w:rFonts w:ascii="Times New Roman" w:hAnsi="Times New Roman" w:cs="Times New Roman"/>
      <w:b/>
      <w:sz w:val="36"/>
      <w:szCs w:val="36"/>
    </w:rPr>
  </w:style>
  <w:style w:type="character" w:customStyle="1" w:styleId="Heading1Char">
    <w:name w:val="Heading 1 Char"/>
    <w:basedOn w:val="DefaultParagraphFont"/>
    <w:link w:val="Heading1"/>
    <w:uiPriority w:val="4"/>
    <w:rsid w:val="001263EA"/>
    <w:rPr>
      <w:rFonts w:ascii="Times New Roman" w:eastAsiaTheme="majorEastAsia" w:hAnsi="Times New Roman" w:cstheme="majorBidi"/>
      <w:b/>
      <w:bCs/>
      <w:sz w:val="28"/>
      <w:szCs w:val="28"/>
      <w:lang w:val="fr-CA"/>
    </w:rPr>
  </w:style>
  <w:style w:type="character" w:customStyle="1" w:styleId="Heading2Char">
    <w:name w:val="Heading 2 Char"/>
    <w:basedOn w:val="DefaultParagraphFont"/>
    <w:link w:val="Heading2"/>
    <w:uiPriority w:val="4"/>
    <w:rsid w:val="001263EA"/>
    <w:rPr>
      <w:rFonts w:asciiTheme="majorHAnsi" w:eastAsiaTheme="majorEastAsia" w:hAnsiTheme="majorHAnsi" w:cstheme="majorBidi"/>
      <w:b/>
      <w:bCs/>
      <w:sz w:val="26"/>
      <w:szCs w:val="26"/>
      <w:lang w:val="fr-CA"/>
    </w:rPr>
  </w:style>
  <w:style w:type="character" w:customStyle="1" w:styleId="Heading3Char">
    <w:name w:val="Heading 3 Char"/>
    <w:basedOn w:val="DefaultParagraphFont"/>
    <w:link w:val="Heading3"/>
    <w:uiPriority w:val="4"/>
    <w:rsid w:val="00126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4"/>
    <w:rsid w:val="001263EA"/>
    <w:rPr>
      <w:rFonts w:ascii="Times New Roman" w:eastAsia="Times New Roman" w:hAnsi="Times New Roman" w:cs="Times New Roman"/>
      <w:b/>
      <w:bCs/>
      <w:sz w:val="24"/>
      <w:szCs w:val="24"/>
    </w:rPr>
  </w:style>
  <w:style w:type="paragraph" w:styleId="ListParagraph">
    <w:name w:val="List Paragraph"/>
    <w:basedOn w:val="Normal"/>
    <w:uiPriority w:val="34"/>
    <w:qFormat/>
    <w:rsid w:val="001263EA"/>
    <w:pPr>
      <w:ind w:left="720"/>
    </w:pPr>
  </w:style>
  <w:style w:type="paragraph" w:styleId="Quote">
    <w:name w:val="Quote"/>
    <w:basedOn w:val="Normal"/>
    <w:next w:val="Normal"/>
    <w:link w:val="QuoteChar"/>
    <w:uiPriority w:val="4"/>
    <w:rsid w:val="001263EA"/>
    <w:rPr>
      <w:i/>
      <w:iCs/>
    </w:rPr>
  </w:style>
  <w:style w:type="character" w:customStyle="1" w:styleId="QuoteChar">
    <w:name w:val="Quote Char"/>
    <w:basedOn w:val="DefaultParagraphFont"/>
    <w:link w:val="Quote"/>
    <w:uiPriority w:val="4"/>
    <w:rsid w:val="001263EA"/>
    <w:rPr>
      <w:rFonts w:ascii="Times New Roman" w:hAnsi="Times New Roman"/>
      <w:i/>
      <w:iCs/>
      <w:sz w:val="24"/>
      <w:szCs w:val="24"/>
    </w:rPr>
  </w:style>
  <w:style w:type="character" w:styleId="Strong">
    <w:name w:val="Strong"/>
    <w:basedOn w:val="DefaultParagraphFont"/>
    <w:uiPriority w:val="10"/>
    <w:rsid w:val="001263EA"/>
    <w:rPr>
      <w:b/>
      <w:bCs/>
    </w:rPr>
  </w:style>
  <w:style w:type="paragraph" w:styleId="Title">
    <w:name w:val="Title"/>
    <w:basedOn w:val="Normal"/>
    <w:next w:val="Normal"/>
    <w:link w:val="TitleChar"/>
    <w:uiPriority w:val="12"/>
    <w:rsid w:val="001263EA"/>
    <w:pPr>
      <w:pBdr>
        <w:bottom w:val="single" w:sz="8" w:space="4" w:color="4F81BD" w:themeColor="accent1"/>
      </w:pBdr>
      <w:spacing w:after="300"/>
      <w:jc w:val="center"/>
      <w:outlineLvl w:val="0"/>
    </w:pPr>
    <w:rPr>
      <w:rFonts w:eastAsiaTheme="majorEastAsia" w:cstheme="majorBidi"/>
      <w:b/>
      <w:spacing w:val="5"/>
      <w:kern w:val="28"/>
      <w:sz w:val="72"/>
      <w:szCs w:val="52"/>
    </w:rPr>
  </w:style>
  <w:style w:type="character" w:customStyle="1" w:styleId="TitleChar">
    <w:name w:val="Title Char"/>
    <w:basedOn w:val="DefaultParagraphFont"/>
    <w:link w:val="Title"/>
    <w:uiPriority w:val="12"/>
    <w:rsid w:val="001263EA"/>
    <w:rPr>
      <w:rFonts w:ascii="Times New Roman" w:eastAsiaTheme="majorEastAsia" w:hAnsi="Times New Roman" w:cstheme="majorBidi"/>
      <w:b/>
      <w:spacing w:val="5"/>
      <w:kern w:val="28"/>
      <w:sz w:val="72"/>
      <w:szCs w:val="52"/>
    </w:rPr>
  </w:style>
  <w:style w:type="paragraph" w:customStyle="1" w:styleId="Body">
    <w:name w:val="Body"/>
    <w:basedOn w:val="Normal"/>
    <w:rsid w:val="001263EA"/>
    <w:pPr>
      <w:suppressAutoHyphens/>
      <w:ind w:firstLine="0"/>
      <w:jc w:val="both"/>
    </w:pPr>
    <w:rPr>
      <w:rFonts w:eastAsia="Calibri" w:cs="Times New Roman"/>
      <w:lang w:val="fr-FR"/>
    </w:rPr>
  </w:style>
  <w:style w:type="paragraph" w:styleId="BalloonText">
    <w:name w:val="Balloon Text"/>
    <w:basedOn w:val="Normal"/>
    <w:link w:val="BalloonTextChar"/>
    <w:uiPriority w:val="99"/>
    <w:semiHidden/>
    <w:unhideWhenUsed/>
    <w:rsid w:val="00810431"/>
    <w:rPr>
      <w:rFonts w:ascii="Tahoma" w:hAnsi="Tahoma" w:cs="Tahoma"/>
      <w:sz w:val="16"/>
      <w:szCs w:val="16"/>
    </w:rPr>
  </w:style>
  <w:style w:type="character" w:customStyle="1" w:styleId="BalloonTextChar">
    <w:name w:val="Balloon Text Char"/>
    <w:basedOn w:val="DefaultParagraphFont"/>
    <w:link w:val="BalloonText"/>
    <w:uiPriority w:val="99"/>
    <w:semiHidden/>
    <w:rsid w:val="00810431"/>
    <w:rPr>
      <w:rFonts w:ascii="Tahoma" w:hAnsi="Tahoma" w:cs="Tahoma"/>
      <w:sz w:val="16"/>
      <w:szCs w:val="16"/>
    </w:rPr>
  </w:style>
  <w:style w:type="paragraph" w:styleId="Header">
    <w:name w:val="header"/>
    <w:basedOn w:val="Normal"/>
    <w:link w:val="HeaderChar"/>
    <w:uiPriority w:val="6"/>
    <w:rsid w:val="00F13A7E"/>
    <w:pPr>
      <w:ind w:firstLine="0"/>
    </w:pPr>
    <w:rPr>
      <w:sz w:val="18"/>
    </w:rPr>
  </w:style>
  <w:style w:type="character" w:customStyle="1" w:styleId="HeaderChar">
    <w:name w:val="Header Char"/>
    <w:basedOn w:val="DefaultParagraphFont"/>
    <w:link w:val="Header"/>
    <w:uiPriority w:val="6"/>
    <w:rsid w:val="00F13A7E"/>
    <w:rPr>
      <w:rFonts w:ascii="Times New Roman" w:hAnsi="Times New Roman"/>
      <w:sz w:val="18"/>
      <w:szCs w:val="24"/>
    </w:rPr>
  </w:style>
  <w:style w:type="paragraph" w:styleId="Footer">
    <w:name w:val="footer"/>
    <w:basedOn w:val="Normal"/>
    <w:link w:val="FooterChar"/>
    <w:uiPriority w:val="6"/>
    <w:rsid w:val="001263EA"/>
  </w:style>
  <w:style w:type="character" w:customStyle="1" w:styleId="FooterChar">
    <w:name w:val="Footer Char"/>
    <w:basedOn w:val="DefaultParagraphFont"/>
    <w:link w:val="Footer"/>
    <w:uiPriority w:val="6"/>
    <w:rsid w:val="001263EA"/>
    <w:rPr>
      <w:rFonts w:ascii="Times New Roman" w:hAnsi="Times New Roman"/>
      <w:sz w:val="24"/>
      <w:szCs w:val="24"/>
    </w:rPr>
  </w:style>
  <w:style w:type="paragraph" w:styleId="CommentText">
    <w:name w:val="annotation text"/>
    <w:basedOn w:val="Normal"/>
    <w:link w:val="CommentTextChar"/>
    <w:uiPriority w:val="99"/>
    <w:unhideWhenUsed/>
    <w:rsid w:val="001263EA"/>
    <w:pPr>
      <w:tabs>
        <w:tab w:val="left" w:pos="1080"/>
      </w:tabs>
      <w:suppressAutoHyphens/>
    </w:pPr>
    <w:rPr>
      <w:rFonts w:eastAsiaTheme="minorEastAsia" w:cs="Times New Roman"/>
      <w:color w:val="000000"/>
      <w:sz w:val="20"/>
      <w:szCs w:val="20"/>
    </w:rPr>
  </w:style>
  <w:style w:type="character" w:customStyle="1" w:styleId="CommentTextChar">
    <w:name w:val="Comment Text Char"/>
    <w:basedOn w:val="DefaultParagraphFont"/>
    <w:link w:val="CommentText"/>
    <w:uiPriority w:val="99"/>
    <w:rsid w:val="001263EA"/>
    <w:rPr>
      <w:rFonts w:ascii="Times New Roman" w:eastAsiaTheme="minorEastAsia" w:hAnsi="Times New Roman" w:cs="Times New Roman"/>
      <w:color w:val="000000"/>
      <w:sz w:val="20"/>
      <w:szCs w:val="20"/>
    </w:rPr>
  </w:style>
  <w:style w:type="character" w:styleId="CommentReference">
    <w:name w:val="annotation reference"/>
    <w:basedOn w:val="DefaultParagraphFont"/>
    <w:uiPriority w:val="99"/>
    <w:unhideWhenUsed/>
    <w:rsid w:val="001263EA"/>
    <w:rPr>
      <w:sz w:val="16"/>
      <w:szCs w:val="16"/>
    </w:rPr>
  </w:style>
  <w:style w:type="character" w:styleId="Emphasis">
    <w:name w:val="Emphasis"/>
    <w:basedOn w:val="DefaultParagraphFont"/>
    <w:uiPriority w:val="10"/>
    <w:rsid w:val="001263EA"/>
    <w:rPr>
      <w:i/>
      <w:iCs/>
    </w:rPr>
  </w:style>
  <w:style w:type="character" w:customStyle="1" w:styleId="artcopy">
    <w:name w:val="artcopy"/>
    <w:basedOn w:val="DefaultParagraphFont"/>
    <w:uiPriority w:val="19"/>
    <w:rsid w:val="001263EA"/>
  </w:style>
  <w:style w:type="paragraph" w:styleId="DocumentMap">
    <w:name w:val="Document Map"/>
    <w:basedOn w:val="Normal"/>
    <w:link w:val="DocumentMapChar"/>
    <w:uiPriority w:val="99"/>
    <w:semiHidden/>
    <w:unhideWhenUsed/>
    <w:rsid w:val="00F75621"/>
    <w:rPr>
      <w:rFonts w:ascii="Tahoma" w:hAnsi="Tahoma" w:cs="Tahoma"/>
      <w:sz w:val="16"/>
      <w:szCs w:val="16"/>
    </w:rPr>
  </w:style>
  <w:style w:type="character" w:customStyle="1" w:styleId="DocumentMapChar">
    <w:name w:val="Document Map Char"/>
    <w:basedOn w:val="DefaultParagraphFont"/>
    <w:link w:val="DocumentMap"/>
    <w:uiPriority w:val="99"/>
    <w:semiHidden/>
    <w:rsid w:val="00F75621"/>
    <w:rPr>
      <w:rFonts w:ascii="Tahoma" w:hAnsi="Tahoma" w:cs="Tahoma"/>
      <w:sz w:val="16"/>
      <w:szCs w:val="16"/>
      <w:lang w:eastAsia="en-CA"/>
    </w:rPr>
  </w:style>
  <w:style w:type="character" w:styleId="LineNumber">
    <w:name w:val="line number"/>
    <w:basedOn w:val="DefaultParagraphFont"/>
    <w:uiPriority w:val="99"/>
    <w:semiHidden/>
    <w:unhideWhenUsed/>
    <w:rsid w:val="005108A0"/>
  </w:style>
  <w:style w:type="paragraph" w:customStyle="1" w:styleId="Uppalcol1">
    <w:name w:val="Uppal col. 1"/>
    <w:basedOn w:val="Normal"/>
    <w:uiPriority w:val="13"/>
    <w:qFormat/>
    <w:rsid w:val="001263EA"/>
    <w:pPr>
      <w:outlineLvl w:val="0"/>
    </w:pPr>
    <w:rPr>
      <w:b/>
      <w:sz w:val="22"/>
    </w:rPr>
  </w:style>
  <w:style w:type="character" w:styleId="Hyperlink">
    <w:name w:val="Hyperlink"/>
    <w:basedOn w:val="DefaultParagraphFont"/>
    <w:uiPriority w:val="99"/>
    <w:semiHidden/>
    <w:unhideWhenUsed/>
    <w:rsid w:val="00B026DB"/>
    <w:rPr>
      <w:color w:val="0000FF"/>
      <w:u w:val="single"/>
    </w:rPr>
  </w:style>
  <w:style w:type="paragraph" w:styleId="Bibliography">
    <w:name w:val="Bibliography"/>
    <w:basedOn w:val="Normal"/>
    <w:next w:val="Normal"/>
    <w:uiPriority w:val="8"/>
    <w:rsid w:val="001263EA"/>
    <w:pPr>
      <w:ind w:left="432" w:hanging="432"/>
    </w:pPr>
  </w:style>
  <w:style w:type="paragraph" w:customStyle="1" w:styleId="Heading3Bodytext">
    <w:name w:val="Heading 3 Body text"/>
    <w:basedOn w:val="Normal"/>
    <w:uiPriority w:val="4"/>
    <w:rsid w:val="001263EA"/>
    <w:pPr>
      <w:spacing w:before="360" w:after="120"/>
    </w:pPr>
    <w:rPr>
      <w:b/>
      <w:sz w:val="27"/>
    </w:rPr>
  </w:style>
  <w:style w:type="paragraph" w:customStyle="1" w:styleId="Frenchbody">
    <w:name w:val="French body"/>
    <w:basedOn w:val="Normal"/>
    <w:uiPriority w:val="11"/>
    <w:qFormat/>
    <w:rsid w:val="001263EA"/>
    <w:pPr>
      <w:widowControl w:val="0"/>
      <w:suppressAutoHyphens/>
      <w:ind w:firstLine="567"/>
    </w:pPr>
    <w:rPr>
      <w:rFonts w:eastAsia="Calibri" w:cs="Times New Roman"/>
      <w:lang w:val="fr-FR"/>
    </w:rPr>
  </w:style>
  <w:style w:type="paragraph" w:customStyle="1" w:styleId="Poembody">
    <w:name w:val="Poem body"/>
    <w:basedOn w:val="Normal"/>
    <w:link w:val="PoembodyChar"/>
    <w:autoRedefine/>
    <w:uiPriority w:val="3"/>
    <w:qFormat/>
    <w:rsid w:val="001263EA"/>
    <w:pPr>
      <w:ind w:left="284" w:hanging="284"/>
    </w:pPr>
    <w:rPr>
      <w:rFonts w:cs="Times New Roman"/>
    </w:rPr>
  </w:style>
  <w:style w:type="character" w:customStyle="1" w:styleId="PoembodyChar">
    <w:name w:val="Poem body Char"/>
    <w:basedOn w:val="DefaultParagraphFont"/>
    <w:link w:val="Poembody"/>
    <w:uiPriority w:val="3"/>
    <w:rsid w:val="001263EA"/>
    <w:rPr>
      <w:rFonts w:ascii="Times New Roman" w:hAnsi="Times New Roman" w:cs="Times New Roman"/>
      <w:sz w:val="24"/>
      <w:szCs w:val="24"/>
    </w:rPr>
  </w:style>
  <w:style w:type="paragraph" w:customStyle="1" w:styleId="Germanbody">
    <w:name w:val="German body"/>
    <w:basedOn w:val="Normal"/>
    <w:uiPriority w:val="11"/>
    <w:qFormat/>
    <w:rsid w:val="001263EA"/>
    <w:rPr>
      <w:noProof/>
      <w:lang w:val="de-DE"/>
    </w:rPr>
  </w:style>
  <w:style w:type="character" w:customStyle="1" w:styleId="Heading5Char">
    <w:name w:val="Heading 5 Char"/>
    <w:basedOn w:val="DefaultParagraphFont"/>
    <w:link w:val="Heading5"/>
    <w:uiPriority w:val="4"/>
    <w:rsid w:val="001263EA"/>
    <w:rPr>
      <w:rFonts w:asciiTheme="majorHAnsi" w:eastAsiaTheme="majorEastAsia" w:hAnsiTheme="majorHAnsi" w:cstheme="majorBidi"/>
      <w:color w:val="243F60" w:themeColor="accent1" w:themeShade="7F"/>
      <w:sz w:val="24"/>
      <w:szCs w:val="24"/>
    </w:rPr>
  </w:style>
  <w:style w:type="paragraph" w:customStyle="1" w:styleId="Normtitle">
    <w:name w:val="Norm. title"/>
    <w:basedOn w:val="Normal"/>
    <w:next w:val="Normal"/>
    <w:link w:val="NormtitleChar"/>
    <w:uiPriority w:val="2"/>
    <w:qFormat/>
    <w:rsid w:val="001263EA"/>
    <w:pPr>
      <w:spacing w:after="360"/>
      <w:ind w:firstLine="0"/>
      <w:contextualSpacing/>
      <w:jc w:val="center"/>
      <w:outlineLvl w:val="0"/>
    </w:pPr>
    <w:rPr>
      <w:rFonts w:cs="Times New Roman"/>
      <w:b/>
      <w:sz w:val="36"/>
      <w:szCs w:val="36"/>
    </w:rPr>
  </w:style>
  <w:style w:type="character" w:customStyle="1" w:styleId="NormtitleChar">
    <w:name w:val="Norm. title Char"/>
    <w:basedOn w:val="DefaultParagraphFont"/>
    <w:link w:val="Normtitle"/>
    <w:uiPriority w:val="2"/>
    <w:locked/>
    <w:rsid w:val="001263EA"/>
    <w:rPr>
      <w:rFonts w:ascii="Times New Roman" w:hAnsi="Times New Roman" w:cs="Times New Roman"/>
      <w:b/>
      <w:sz w:val="36"/>
      <w:szCs w:val="36"/>
    </w:rPr>
  </w:style>
  <w:style w:type="paragraph" w:customStyle="1" w:styleId="Normauthor">
    <w:name w:val="Norm. author"/>
    <w:basedOn w:val="Normal"/>
    <w:next w:val="Normal"/>
    <w:uiPriority w:val="1"/>
    <w:qFormat/>
    <w:rsid w:val="001263EA"/>
    <w:pPr>
      <w:spacing w:before="120" w:after="480"/>
      <w:ind w:firstLine="0"/>
      <w:contextualSpacing/>
      <w:jc w:val="center"/>
    </w:pPr>
    <w:rPr>
      <w:b/>
      <w:i/>
      <w:sz w:val="32"/>
    </w:rPr>
  </w:style>
  <w:style w:type="paragraph" w:customStyle="1" w:styleId="Normnoindent">
    <w:name w:val="Norm. no indent"/>
    <w:basedOn w:val="Normal"/>
    <w:next w:val="Normal"/>
    <w:uiPriority w:val="2"/>
    <w:qFormat/>
    <w:rsid w:val="001263EA"/>
    <w:pPr>
      <w:ind w:firstLine="0"/>
    </w:pPr>
  </w:style>
  <w:style w:type="paragraph" w:customStyle="1" w:styleId="Normblockquote">
    <w:name w:val="Norm. blockquote"/>
    <w:basedOn w:val="Normal"/>
    <w:next w:val="Normal"/>
    <w:uiPriority w:val="2"/>
    <w:qFormat/>
    <w:rsid w:val="001263EA"/>
    <w:pPr>
      <w:tabs>
        <w:tab w:val="clear" w:pos="9360"/>
        <w:tab w:val="left" w:pos="432"/>
        <w:tab w:val="right" w:pos="8928"/>
      </w:tabs>
      <w:spacing w:before="240" w:after="240"/>
      <w:ind w:left="432" w:right="432" w:firstLine="0"/>
      <w:contextualSpacing/>
    </w:pPr>
  </w:style>
  <w:style w:type="paragraph" w:styleId="PlainText">
    <w:name w:val="Plain Text"/>
    <w:basedOn w:val="Normal"/>
    <w:link w:val="PlainTextChar"/>
    <w:uiPriority w:val="99"/>
    <w:unhideWhenUsed/>
    <w:rsid w:val="001263EA"/>
    <w:rPr>
      <w:rFonts w:ascii="Consolas" w:hAnsi="Consolas"/>
      <w:sz w:val="21"/>
      <w:szCs w:val="21"/>
    </w:rPr>
  </w:style>
  <w:style w:type="character" w:customStyle="1" w:styleId="PlainTextChar">
    <w:name w:val="Plain Text Char"/>
    <w:basedOn w:val="DefaultParagraphFont"/>
    <w:link w:val="PlainText"/>
    <w:uiPriority w:val="99"/>
    <w:rsid w:val="001263E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1940">
      <w:bodyDiv w:val="1"/>
      <w:marLeft w:val="0"/>
      <w:marRight w:val="0"/>
      <w:marTop w:val="0"/>
      <w:marBottom w:val="0"/>
      <w:divBdr>
        <w:top w:val="none" w:sz="0" w:space="0" w:color="auto"/>
        <w:left w:val="none" w:sz="0" w:space="0" w:color="auto"/>
        <w:bottom w:val="none" w:sz="0" w:space="0" w:color="auto"/>
        <w:right w:val="none" w:sz="0" w:space="0" w:color="auto"/>
      </w:divBdr>
    </w:div>
    <w:div w:id="718017285">
      <w:bodyDiv w:val="1"/>
      <w:marLeft w:val="0"/>
      <w:marRight w:val="0"/>
      <w:marTop w:val="0"/>
      <w:marBottom w:val="0"/>
      <w:divBdr>
        <w:top w:val="none" w:sz="0" w:space="0" w:color="auto"/>
        <w:left w:val="none" w:sz="0" w:space="0" w:color="auto"/>
        <w:bottom w:val="none" w:sz="0" w:space="0" w:color="auto"/>
        <w:right w:val="none" w:sz="0" w:space="0" w:color="auto"/>
      </w:divBdr>
      <w:divsChild>
        <w:div w:id="200481571">
          <w:marLeft w:val="0"/>
          <w:marRight w:val="0"/>
          <w:marTop w:val="0"/>
          <w:marBottom w:val="0"/>
          <w:divBdr>
            <w:top w:val="none" w:sz="0" w:space="0" w:color="auto"/>
            <w:left w:val="none" w:sz="0" w:space="0" w:color="auto"/>
            <w:bottom w:val="none" w:sz="0" w:space="0" w:color="auto"/>
            <w:right w:val="none" w:sz="0" w:space="0" w:color="auto"/>
          </w:divBdr>
        </w:div>
        <w:div w:id="1454405440">
          <w:marLeft w:val="0"/>
          <w:marRight w:val="0"/>
          <w:marTop w:val="0"/>
          <w:marBottom w:val="0"/>
          <w:divBdr>
            <w:top w:val="none" w:sz="0" w:space="0" w:color="auto"/>
            <w:left w:val="none" w:sz="0" w:space="0" w:color="auto"/>
            <w:bottom w:val="none" w:sz="0" w:space="0" w:color="auto"/>
            <w:right w:val="none" w:sz="0" w:space="0" w:color="auto"/>
          </w:divBdr>
        </w:div>
      </w:divsChild>
    </w:div>
    <w:div w:id="13583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20Richards\AppData\Roaming\Microsoft\Templates\Poe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Eli00</b:Tag>
    <b:SourceType>Book</b:SourceType>
    <b:Guid>{D6842AB5-459C-494F-9347-C0FA48102C2C}</b:Guid>
    <b:Author>
      <b:Author>
        <b:NameList>
          <b:Person>
            <b:Last>Elias</b:Last>
            <b:First>Norbert</b:First>
          </b:Person>
        </b:NameList>
      </b:Author>
      <b:Editor>
        <b:NameList>
          <b:Person>
            <b:Last>Dunning</b:Last>
            <b:First>Eric</b:First>
          </b:Person>
          <b:Person>
            <b:Last>Goudsblom</b:Last>
            <b:First>Johan</b:First>
          </b:Person>
          <b:Person>
            <b:Last>Mennell</b:Last>
            <b:First>Stephen</b:First>
          </b:Person>
        </b:NameList>
      </b:Editor>
      <b:Translator>
        <b:NameList>
          <b:Person>
            <b:Last>Jephcott</b:Last>
            <b:First>Edmund</b:First>
          </b:Person>
        </b:NameList>
      </b:Translator>
    </b:Author>
    <b:Title>The Civillizing Process: sociogenetic and psychogenetic investigations</b:Title>
    <b:Year>2000</b:Year>
    <b:City>Oxford</b:City>
    <b:Publisher>Blackwell Publishers</b:Publisher>
    <b:RefOrder>1</b:RefOrder>
  </b:Source>
  <b:Source>
    <b:Tag>Gil40</b:Tag>
    <b:SourceType>JournalArticle</b:SourceType>
    <b:Guid>{12914923-B50F-4BB6-A18F-4D6869BA92EF}</b:Guid>
    <b:LCID>en-CA</b:LCID>
    <b:Author>
      <b:Author>
        <b:NameList>
          <b:Person>
            <b:Last>Gillies</b:Last>
            <b:First>A.</b:First>
          </b:Person>
        </b:NameList>
      </b:Author>
    </b:Author>
    <b:Title>Herder's Approach to the Philosophy of History</b:Title>
    <b:Year>1940</b:Year>
    <b:Publisher>Modern Humanities Research AssociationStable</b:Publisher>
    <b:JournalName>The Modern Language Review</b:JournalName>
    <b:Pages>193-206</b:Pages>
    <b:Month>April</b:Month>
    <b:Volume>35</b:Volume>
    <b:Issue>2</b:Issue>
    <b:Comments>http://www.jstor.org/stable/3717328</b:Comments>
    <b:RefOrder>2</b:RefOrder>
  </b:Source>
  <b:Source>
    <b:Tag>Adl08</b:Tag>
    <b:SourceType>Book</b:SourceType>
    <b:Guid>{44BACB8B-639B-431B-9C43-4B3F3E057B1F}</b:Guid>
    <b:Author>
      <b:Author>
        <b:NameList>
          <b:Person>
            <b:Last>Adler</b:Last>
            <b:First>Philip</b:First>
            <b:Middle>J.</b:Middle>
          </b:Person>
          <b:Person>
            <b:Last>Pouwels</b:Last>
            <b:First>Randall</b:First>
            <b:Middle>L.</b:Middle>
          </b:Person>
        </b:NameList>
      </b:Author>
    </b:Author>
    <b:Title>World Civilizations</b:Title>
    <b:Year>2008</b:Year>
    <b:City>Boston</b:City>
    <b:Publisher>Thomson Higher Education</b:Publisher>
    <b:RefOrder>3</b:RefOrder>
  </b:Source>
  <b:Source>
    <b:Tag>Red00</b:Tag>
    <b:SourceType>Book</b:SourceType>
    <b:Guid>{1AD3D5A8-4C1E-43AC-B79D-09771258C221}</b:Guid>
    <b:Author>
      <b:Author>
        <b:NameList>
          <b:Person>
            <b:Last>Redekop</b:Last>
            <b:First>Benjamin</b:First>
            <b:Middle>W.</b:Middle>
          </b:Person>
        </b:NameList>
      </b:Author>
    </b:Author>
    <b:Title>Enlightenment and community: Lessing, Abbt, Herder and the quest</b:Title>
    <b:Year>2000</b:Year>
    <b:City>Montreal</b:City>
    <b:Publisher>McGill-Queen's University Press</b:Publisher>
    <b:RefOrder>4</b:RefOrder>
  </b:Source>
</b:Sources>
</file>

<file path=customXml/itemProps1.xml><?xml version="1.0" encoding="utf-8"?>
<ds:datastoreItem xmlns:ds="http://schemas.openxmlformats.org/officeDocument/2006/customXml" ds:itemID="{604C82D5-205F-4175-A91A-3B2EE230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Poem.dotm</Template>
  <TotalTime>403</TotalTime>
  <Pages>2</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Joel Richards</dc:creator>
  <cp:lastModifiedBy>Adam Joel Richards</cp:lastModifiedBy>
  <cp:revision>3</cp:revision>
  <dcterms:created xsi:type="dcterms:W3CDTF">2010-12-16T07:17:00Z</dcterms:created>
  <dcterms:modified xsi:type="dcterms:W3CDTF">2010-12-16T14:00:00Z</dcterms:modified>
</cp:coreProperties>
</file>
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CF" w:rsidRDefault="00C040CF">
      <w:pPr>
        <w:rPr>
          <w:b/>
          <w:u w:val="single"/>
        </w:rPr>
      </w:pPr>
      <w:r>
        <w:rPr>
          <w:b/>
          <w:u w:val="single"/>
        </w:rPr>
        <w:t>Where are my socks, mom?</w:t>
      </w:r>
    </w:p>
    <w:p w:rsidR="00C040CF" w:rsidRDefault="00C040CF"/>
    <w:p w:rsidR="00C040CF" w:rsidRDefault="00C040CF">
      <w:r>
        <w:t>you know what?</w:t>
      </w:r>
    </w:p>
    <w:p w:rsidR="00C040CF" w:rsidRDefault="00C040CF"/>
    <w:p w:rsidR="00C040CF" w:rsidRDefault="00C040CF">
      <w:r>
        <w:t>you scare the pants off me</w:t>
      </w:r>
    </w:p>
    <w:p w:rsidR="00C040CF" w:rsidRDefault="00C040CF"/>
    <w:p w:rsidR="00C040CF" w:rsidRDefault="00C040CF">
      <w:r>
        <w:t>and now my pants are off</w:t>
      </w:r>
    </w:p>
    <w:p w:rsidR="00C040CF" w:rsidRDefault="00C040CF">
      <w:r>
        <w:t>i am powerless to resist you -</w:t>
      </w:r>
    </w:p>
    <w:p w:rsidR="00C040CF" w:rsidRDefault="00C040CF">
      <w:r>
        <w:t>i cannot fend you off.</w:t>
      </w:r>
    </w:p>
    <w:p w:rsidR="00C040CF" w:rsidRDefault="00C040CF">
      <w:r>
        <w:t>you will take rude advantage of me</w:t>
      </w:r>
    </w:p>
    <w:p w:rsidR="00C040CF" w:rsidRDefault="00C040CF">
      <w:r>
        <w:t>what can i do?</w:t>
      </w:r>
    </w:p>
    <w:p w:rsidR="00C040CF" w:rsidRDefault="00C040CF"/>
    <w:p w:rsidR="00C040CF" w:rsidRDefault="00C040CF">
      <w:r>
        <w:t>poor me</w:t>
      </w:r>
    </w:p>
    <w:p w:rsidR="00C040CF" w:rsidRDefault="00C040CF">
      <w:r>
        <w:t>ravished and ravaged</w:t>
      </w:r>
    </w:p>
    <w:p w:rsidR="00C040CF" w:rsidRDefault="00C040CF">
      <w:r>
        <w:t>a final lost outpost</w:t>
      </w:r>
    </w:p>
    <w:p w:rsidR="00C040CF" w:rsidRDefault="00C040CF">
      <w:r>
        <w:t>of the civilization of the self-lover</w:t>
      </w:r>
    </w:p>
    <w:p w:rsidR="00C040CF" w:rsidRDefault="00C040CF">
      <w:r>
        <w:t>but i am proud</w:t>
      </w:r>
    </w:p>
    <w:p w:rsidR="00C040CF" w:rsidRDefault="00C040CF">
      <w:r>
        <w:t>i will not beg you for mercy</w:t>
      </w:r>
    </w:p>
    <w:p w:rsidR="00C040CF" w:rsidRDefault="00C040CF"/>
    <w:p w:rsidR="00C040CF" w:rsidRDefault="00C040CF">
      <w:r>
        <w:t>do your worst</w:t>
      </w:r>
    </w:p>
    <w:sectPr w:rsidR="00C040CF" w:rsidSect="00C040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40CF"/>
    <w:rsid w:val="00C0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50</Words>
  <Characters>286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are my socks, mom</dc:title>
  <dc:subject/>
  <dc:creator>Adam Richards</dc:creator>
  <cp:keywords/>
  <dc:description/>
  <cp:lastModifiedBy>Adam Richards</cp:lastModifiedBy>
  <cp:revision>6</cp:revision>
  <dcterms:created xsi:type="dcterms:W3CDTF">2006-11-23T16:28:00Z</dcterms:created>
  <dcterms:modified xsi:type="dcterms:W3CDTF">2006-12-22T02:12:00Z</dcterms:modified>
</cp:coreProperties>
</file>
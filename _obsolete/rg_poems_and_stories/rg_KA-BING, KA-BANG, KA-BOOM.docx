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8A" w:rsidRDefault="0038078A">
      <w:pPr>
        <w:rPr>
          <w:b/>
          <w:bCs/>
          <w:u w:val="single"/>
        </w:rPr>
      </w:pPr>
      <w:r>
        <w:rPr>
          <w:b/>
          <w:bCs/>
          <w:u w:val="single"/>
        </w:rPr>
        <w:t>KA-BING, KA-BANG, KA-BOOM</w:t>
      </w:r>
    </w:p>
    <w:p w:rsidR="0038078A" w:rsidRDefault="0038078A"/>
    <w:p w:rsidR="0038078A" w:rsidRDefault="0038078A">
      <w:r>
        <w:t>oh no, oh no, my head went ka-splat!</w:t>
      </w:r>
    </w:p>
    <w:p w:rsidR="0038078A" w:rsidRDefault="0038078A">
      <w:r>
        <w:t>my father said, “How will you put on your hat?”</w:t>
      </w:r>
    </w:p>
    <w:p w:rsidR="0038078A" w:rsidRDefault="0038078A"/>
    <w:p w:rsidR="0038078A" w:rsidRDefault="0038078A">
      <w:r>
        <w:t>oh no, oh no, my feet went ka-boom!</w:t>
      </w:r>
    </w:p>
    <w:p w:rsidR="0038078A" w:rsidRDefault="0038078A">
      <w:r>
        <w:t>my father said, “Time that you crawled to your room.”</w:t>
      </w:r>
    </w:p>
    <w:p w:rsidR="0038078A" w:rsidRDefault="0038078A"/>
    <w:p w:rsidR="0038078A" w:rsidRDefault="0038078A">
      <w:r>
        <w:t>oh no, oh no, my legs went ka-blam!</w:t>
      </w:r>
    </w:p>
    <w:p w:rsidR="0038078A" w:rsidRDefault="0038078A">
      <w:r>
        <w:t>my father said, “Stand in the corner, young man.”</w:t>
      </w:r>
    </w:p>
    <w:p w:rsidR="0038078A" w:rsidRDefault="0038078A"/>
    <w:p w:rsidR="0038078A" w:rsidRDefault="0038078A">
      <w:r>
        <w:t>oh no, oh no, my knees went ka-plop!</w:t>
      </w:r>
    </w:p>
    <w:p w:rsidR="0038078A" w:rsidRDefault="0038078A">
      <w:r>
        <w:t>my father said, “That’s going to hurt when you hop.”</w:t>
      </w:r>
    </w:p>
    <w:p w:rsidR="0038078A" w:rsidRDefault="0038078A"/>
    <w:p w:rsidR="0038078A" w:rsidRDefault="0038078A">
      <w:r>
        <w:t>oh no, oh no, my hands went ka-bing!</w:t>
      </w:r>
    </w:p>
    <w:p w:rsidR="0038078A" w:rsidRDefault="0038078A">
      <w:r>
        <w:t>my father said, “Now you can’t hold anything.”</w:t>
      </w:r>
    </w:p>
    <w:p w:rsidR="0038078A" w:rsidRDefault="0038078A"/>
    <w:p w:rsidR="0038078A" w:rsidRDefault="0038078A">
      <w:r>
        <w:t>oh no, oh no, my dad went KA-BONG!</w:t>
      </w:r>
    </w:p>
    <w:p w:rsidR="0038078A" w:rsidRDefault="0038078A">
      <w:r>
        <w:t>I know he’s just faking, he’s not really gone.</w:t>
      </w:r>
    </w:p>
    <w:p w:rsidR="0038078A" w:rsidRDefault="0038078A">
      <w:r>
        <w:t>I know that’s it’s different, he’s a big grown-up.</w:t>
      </w:r>
    </w:p>
    <w:p w:rsidR="0038078A" w:rsidRDefault="0038078A">
      <w:r>
        <w:t>They’re always still there, even after they’ve blown up.</w:t>
      </w:r>
    </w:p>
    <w:sectPr w:rsidR="0038078A" w:rsidSect="003807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078A"/>
    <w:rsid w:val="0038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94</Words>
  <Characters>541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KA-BING, KA-BANG, KA-BOOM</dc:title>
  <dc:subject/>
  <dc:creator>Adam Richards</dc:creator>
  <cp:keywords/>
  <dc:description/>
  <cp:lastModifiedBy>Adam Richards</cp:lastModifiedBy>
  <cp:revision>2</cp:revision>
  <dcterms:created xsi:type="dcterms:W3CDTF">2006-12-12T17:52:00Z</dcterms:created>
  <dcterms:modified xsi:type="dcterms:W3CDTF">2006-12-12T18:31:00Z</dcterms:modified>
</cp:coreProperties>
</file>
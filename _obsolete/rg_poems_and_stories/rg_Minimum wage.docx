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8D" w:rsidRDefault="0018798D">
      <w:pPr>
        <w:pStyle w:val="Heading1"/>
      </w:pPr>
      <w:r>
        <w:t>Minimum wage</w:t>
      </w:r>
    </w:p>
    <w:p w:rsidR="0018798D" w:rsidRDefault="0018798D"/>
    <w:p w:rsidR="0018798D" w:rsidRDefault="0018798D">
      <w:r>
        <w:t>you need not pay me in cash</w:t>
      </w:r>
    </w:p>
    <w:p w:rsidR="0018798D" w:rsidRDefault="0018798D">
      <w:r>
        <w:t>I will take all sorts of things</w:t>
      </w:r>
    </w:p>
    <w:p w:rsidR="0018798D" w:rsidRDefault="0018798D"/>
    <w:p w:rsidR="0018798D" w:rsidRDefault="0018798D">
      <w:r>
        <w:t>I will have a handful of one of your two selves</w:t>
      </w:r>
    </w:p>
    <w:p w:rsidR="0018798D" w:rsidRDefault="0018798D">
      <w:r>
        <w:t>you may choose which,</w:t>
      </w:r>
    </w:p>
    <w:p w:rsidR="0018798D" w:rsidRDefault="0018798D">
      <w:r>
        <w:t>as long as it is yours</w:t>
      </w:r>
    </w:p>
    <w:p w:rsidR="0018798D" w:rsidRDefault="0018798D">
      <w:r>
        <w:t>and not something you found and keep in your pocket</w:t>
      </w:r>
    </w:p>
    <w:p w:rsidR="0018798D" w:rsidRDefault="0018798D"/>
    <w:p w:rsidR="0018798D" w:rsidRDefault="0018798D">
      <w:r>
        <w:t>not just any handful, mind you</w:t>
      </w:r>
    </w:p>
    <w:p w:rsidR="0018798D" w:rsidRDefault="0018798D">
      <w:r>
        <w:t>it must be something beyond the day-to-day</w:t>
      </w:r>
    </w:p>
    <w:p w:rsidR="0018798D" w:rsidRDefault="0018798D">
      <w:r>
        <w:t>something you think you cannot live without</w:t>
      </w:r>
    </w:p>
    <w:p w:rsidR="0018798D" w:rsidRDefault="0018798D">
      <w:r>
        <w:t>I promise you, you can.</w:t>
      </w:r>
    </w:p>
    <w:p w:rsidR="0018798D" w:rsidRDefault="0018798D"/>
    <w:p w:rsidR="0018798D" w:rsidRDefault="0018798D">
      <w:r>
        <w:t>fear is good</w:t>
      </w:r>
    </w:p>
    <w:p w:rsidR="0018798D" w:rsidRDefault="0018798D">
      <w:r>
        <w:t>give it to me: your fear</w:t>
      </w:r>
    </w:p>
    <w:p w:rsidR="0018798D" w:rsidRDefault="0018798D">
      <w:r>
        <w:t>is not often needed</w:t>
      </w:r>
    </w:p>
    <w:p w:rsidR="0018798D" w:rsidRDefault="0018798D">
      <w:r>
        <w:t>maybe you don’t need it all –</w:t>
      </w:r>
    </w:p>
    <w:p w:rsidR="0018798D" w:rsidRDefault="0018798D">
      <w:r>
        <w:t>you have far too much,</w:t>
      </w:r>
    </w:p>
    <w:p w:rsidR="0018798D" w:rsidRDefault="0018798D">
      <w:r>
        <w:t>a storehouse filled over the years</w:t>
      </w:r>
    </w:p>
    <w:p w:rsidR="0018798D" w:rsidRDefault="0018798D"/>
    <w:p w:rsidR="0018798D" w:rsidRDefault="0018798D">
      <w:r>
        <w:t>but your anger is real</w:t>
      </w:r>
    </w:p>
    <w:p w:rsidR="0018798D" w:rsidRDefault="0018798D">
      <w:r>
        <w:t xml:space="preserve">I’ll have some of that </w:t>
      </w:r>
    </w:p>
    <w:p w:rsidR="0018798D" w:rsidRDefault="0018798D">
      <w:r>
        <w:t>I will bake it into cookies</w:t>
      </w:r>
    </w:p>
    <w:p w:rsidR="0018798D" w:rsidRDefault="0018798D">
      <w:r>
        <w:t>and put them in the freezer</w:t>
      </w:r>
    </w:p>
    <w:p w:rsidR="0018798D" w:rsidRDefault="0018798D">
      <w:r>
        <w:t>I will keep it, trust me, and never use it</w:t>
      </w:r>
    </w:p>
    <w:p w:rsidR="0018798D" w:rsidRDefault="0018798D">
      <w:r>
        <w:t>maybe return it on a special day</w:t>
      </w:r>
    </w:p>
    <w:p w:rsidR="0018798D" w:rsidRDefault="0018798D"/>
    <w:p w:rsidR="0018798D" w:rsidRDefault="0018798D">
      <w:r>
        <w:t>as for the other things</w:t>
      </w:r>
    </w:p>
    <w:p w:rsidR="0018798D" w:rsidRDefault="0018798D">
      <w:r>
        <w:t>your love, your desire, your phantom rest</w:t>
      </w:r>
    </w:p>
    <w:p w:rsidR="0018798D" w:rsidRDefault="0018798D">
      <w:r>
        <w:t>I have these things already</w:t>
      </w:r>
    </w:p>
    <w:p w:rsidR="0018798D" w:rsidRDefault="0018798D">
      <w:r>
        <w:t>and you will never get them back.</w:t>
      </w:r>
    </w:p>
    <w:sectPr w:rsidR="0018798D" w:rsidSect="001879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798D"/>
    <w:rsid w:val="00187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8D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118</Words>
  <Characters>675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Minimum wage</dc:title>
  <dc:subject/>
  <dc:creator>Adam Richards</dc:creator>
  <cp:keywords/>
  <dc:description/>
  <cp:lastModifiedBy>Adam Richards</cp:lastModifiedBy>
  <cp:revision>2</cp:revision>
  <dcterms:created xsi:type="dcterms:W3CDTF">2007-04-05T00:57:00Z</dcterms:created>
  <dcterms:modified xsi:type="dcterms:W3CDTF">2007-04-05T02:04:00Z</dcterms:modified>
</cp:coreProperties>
</file>
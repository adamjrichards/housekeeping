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32E5" w:rsidRDefault="005432E5">
      <w:r>
        <w:rPr>
          <w:b/>
          <w:u w:val="single"/>
        </w:rPr>
        <w:t>Existential Humour Club</w:t>
      </w:r>
    </w:p>
    <w:p w:rsidR="005432E5" w:rsidRDefault="005432E5"/>
    <w:p w:rsidR="005432E5" w:rsidRDefault="005432E5">
      <w:r>
        <w:t>we’re having a membership drive</w:t>
      </w:r>
    </w:p>
    <w:p w:rsidR="005432E5" w:rsidRDefault="005432E5">
      <w:r>
        <w:t>you’re in</w:t>
      </w:r>
    </w:p>
    <w:p w:rsidR="005432E5" w:rsidRDefault="005432E5"/>
    <w:p w:rsidR="005432E5" w:rsidRDefault="005432E5">
      <w:r>
        <w:t>once you are a member</w:t>
      </w:r>
    </w:p>
    <w:p w:rsidR="005432E5" w:rsidRDefault="005432E5">
      <w:r>
        <w:t>everything you do matters</w:t>
      </w:r>
    </w:p>
    <w:p w:rsidR="005432E5" w:rsidRDefault="005432E5">
      <w:r>
        <w:t>there is nothing you can do</w:t>
      </w:r>
    </w:p>
    <w:p w:rsidR="005432E5" w:rsidRDefault="005432E5">
      <w:r>
        <w:t>that is not club business</w:t>
      </w:r>
    </w:p>
    <w:p w:rsidR="005432E5" w:rsidRDefault="005432E5"/>
    <w:p w:rsidR="005432E5" w:rsidRDefault="005432E5">
      <w:r>
        <w:t>that is not to say</w:t>
      </w:r>
    </w:p>
    <w:p w:rsidR="005432E5" w:rsidRDefault="005432E5">
      <w:r>
        <w:t>that we cannot have fun</w:t>
      </w:r>
    </w:p>
    <w:p w:rsidR="005432E5" w:rsidRDefault="005432E5"/>
    <w:p w:rsidR="005432E5" w:rsidRDefault="005432E5">
      <w:r>
        <w:t>in fact it is to say</w:t>
      </w:r>
    </w:p>
    <w:p w:rsidR="005432E5" w:rsidRDefault="005432E5">
      <w:r>
        <w:t>that you have a responsibility:</w:t>
      </w:r>
    </w:p>
    <w:p w:rsidR="005432E5" w:rsidRDefault="005432E5">
      <w:r>
        <w:t>the fun you have now leads to the fun you have then</w:t>
      </w:r>
    </w:p>
    <w:p w:rsidR="005432E5" w:rsidRDefault="005432E5">
      <w:r>
        <w:t>fun for one should be fun for all</w:t>
      </w:r>
    </w:p>
    <w:p w:rsidR="005432E5" w:rsidRDefault="005432E5"/>
    <w:p w:rsidR="005432E5" w:rsidRDefault="005432E5">
      <w:r>
        <w:t>by reading this poem</w:t>
      </w:r>
    </w:p>
    <w:p w:rsidR="005432E5" w:rsidRDefault="005432E5">
      <w:r>
        <w:t>you agree to abide by all the laws, rules, dictates, compulsions,</w:t>
      </w:r>
    </w:p>
    <w:p w:rsidR="005432E5" w:rsidRDefault="005432E5">
      <w:r>
        <w:t>strictures, orders, bindings and restrictions</w:t>
      </w:r>
    </w:p>
    <w:p w:rsidR="005432E5" w:rsidRDefault="005432E5">
      <w:r>
        <w:t>of the Club, Organization, Association or Corporation</w:t>
      </w:r>
    </w:p>
    <w:p w:rsidR="005432E5" w:rsidRDefault="005432E5">
      <w:r>
        <w:t>as Constitutionally mandated under the Charter.</w:t>
      </w:r>
    </w:p>
    <w:p w:rsidR="005432E5" w:rsidRDefault="005432E5"/>
    <w:p w:rsidR="005432E5" w:rsidRDefault="005432E5">
      <w:r>
        <w:t>by the way</w:t>
      </w:r>
    </w:p>
    <w:p w:rsidR="005432E5" w:rsidRDefault="005432E5">
      <w:r>
        <w:t>HA!</w:t>
      </w:r>
    </w:p>
    <w:p w:rsidR="005432E5" w:rsidRDefault="005432E5">
      <w:r>
        <w:t>(we have your soul in our shoebox)</w:t>
      </w:r>
    </w:p>
    <w:p w:rsidR="005432E5" w:rsidRDefault="005432E5"/>
    <w:p w:rsidR="005432E5" w:rsidRDefault="005432E5">
      <w:pPr>
        <w:rPr>
          <w:i/>
        </w:rPr>
      </w:pPr>
      <w:r>
        <w:rPr>
          <w:i/>
        </w:rPr>
        <w:t>The preceding was an unpaid announcement</w:t>
      </w:r>
    </w:p>
    <w:p w:rsidR="005432E5" w:rsidRDefault="005432E5">
      <w:pPr>
        <w:rPr>
          <w:i/>
        </w:rPr>
      </w:pPr>
      <w:r>
        <w:rPr>
          <w:i/>
        </w:rPr>
        <w:t>of the Central Commissariat of the EHC</w:t>
      </w:r>
    </w:p>
    <w:p w:rsidR="005432E5" w:rsidRDefault="005432E5">
      <w:pPr>
        <w:rPr>
          <w:i/>
        </w:rPr>
      </w:pPr>
      <w:r>
        <w:rPr>
          <w:i/>
        </w:rPr>
        <w:t>and</w:t>
      </w:r>
    </w:p>
    <w:p w:rsidR="005432E5" w:rsidRDefault="005432E5">
      <w:pPr>
        <w:rPr>
          <w:i/>
        </w:rPr>
      </w:pPr>
      <w:r>
        <w:rPr>
          <w:i/>
        </w:rPr>
        <w:t>included voluntarily by the author</w:t>
      </w:r>
    </w:p>
    <w:p w:rsidR="005432E5" w:rsidRDefault="005432E5">
      <w:pPr>
        <w:rPr>
          <w:i/>
        </w:rPr>
      </w:pPr>
      <w:r>
        <w:rPr>
          <w:i/>
        </w:rPr>
        <w:t>of this book you hold in your hot little hands.</w:t>
      </w:r>
    </w:p>
    <w:sectPr w:rsidR="005432E5" w:rsidSect="005432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clickAndTypeStyle w:val="NoSpacing"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432E5"/>
    <w:rsid w:val="005432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Pr>
      <w:rFonts w:ascii="Times New Roman" w:hAnsi="Times New Roman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480"/>
      <w:outlineLvl w:val="0"/>
    </w:pPr>
    <w:rPr>
      <w:rFonts w:ascii="Cambria" w:hAnsi="Cambria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before="200"/>
      <w:outlineLvl w:val="1"/>
    </w:pPr>
    <w:rPr>
      <w:rFonts w:ascii="Cambria" w:hAnsi="Cambria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pPr>
      <w:spacing w:before="200" w:line="271" w:lineRule="auto"/>
      <w:outlineLvl w:val="2"/>
    </w:pPr>
    <w:rPr>
      <w:rFonts w:ascii="Cambria" w:hAnsi="Cambria"/>
      <w:b/>
      <w:bCs/>
    </w:rPr>
  </w:style>
  <w:style w:type="paragraph" w:styleId="Heading4">
    <w:name w:val="heading 4"/>
    <w:basedOn w:val="Normal"/>
    <w:next w:val="Normal"/>
    <w:link w:val="Heading4Char"/>
    <w:uiPriority w:val="9"/>
    <w:qFormat/>
    <w:pPr>
      <w:spacing w:before="200"/>
      <w:outlineLvl w:val="3"/>
    </w:pPr>
    <w:rPr>
      <w:rFonts w:ascii="Cambria" w:hAnsi="Cambria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qFormat/>
    <w:pPr>
      <w:spacing w:before="200"/>
      <w:outlineLvl w:val="4"/>
    </w:pPr>
    <w:rPr>
      <w:rFonts w:ascii="Cambria" w:hAnsi="Cambria"/>
      <w:b/>
      <w:bCs/>
      <w:color w:val="7F7F7F"/>
    </w:rPr>
  </w:style>
  <w:style w:type="paragraph" w:styleId="Heading6">
    <w:name w:val="heading 6"/>
    <w:basedOn w:val="Normal"/>
    <w:next w:val="Normal"/>
    <w:link w:val="Heading6Char"/>
    <w:uiPriority w:val="9"/>
    <w:qFormat/>
    <w:pPr>
      <w:spacing w:line="271" w:lineRule="auto"/>
      <w:outlineLvl w:val="5"/>
    </w:pPr>
    <w:rPr>
      <w:rFonts w:ascii="Cambria" w:hAnsi="Cambria"/>
      <w:b/>
      <w:bCs/>
      <w:i/>
      <w:iCs/>
      <w:color w:val="7F7F7F"/>
    </w:rPr>
  </w:style>
  <w:style w:type="paragraph" w:styleId="Heading7">
    <w:name w:val="heading 7"/>
    <w:basedOn w:val="Normal"/>
    <w:next w:val="Normal"/>
    <w:link w:val="Heading7Char"/>
    <w:uiPriority w:val="9"/>
    <w:qFormat/>
    <w:pPr>
      <w:outlineLvl w:val="6"/>
    </w:pPr>
    <w:rPr>
      <w:rFonts w:ascii="Cambria" w:hAnsi="Cambria"/>
      <w:i/>
      <w:iCs/>
    </w:rPr>
  </w:style>
  <w:style w:type="paragraph" w:styleId="Heading8">
    <w:name w:val="heading 8"/>
    <w:basedOn w:val="Normal"/>
    <w:next w:val="Normal"/>
    <w:link w:val="Heading8Char"/>
    <w:uiPriority w:val="9"/>
    <w:qFormat/>
    <w:pPr>
      <w:outlineLvl w:val="7"/>
    </w:pPr>
    <w:rPr>
      <w:rFonts w:ascii="Cambria" w:hAnsi="Cambria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qFormat/>
    <w:pPr>
      <w:outlineLvl w:val="8"/>
    </w:pPr>
    <w:rPr>
      <w:rFonts w:ascii="Cambria" w:hAnsi="Cambria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Cambria" w:hAnsi="Cambria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="Cambria" w:hAnsi="Cambria" w:cs="Times New Roman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="Cambria" w:hAnsi="Cambria" w:cs="Times New Roman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="Cambria" w:hAnsi="Cambria" w:cs="Times New Roman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="Cambria" w:hAnsi="Cambria" w:cs="Times New Roman"/>
      <w:b/>
      <w:bCs/>
      <w:color w:val="7F7F7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="Cambria" w:hAnsi="Cambria" w:cs="Times New Roman"/>
      <w:b/>
      <w:bCs/>
      <w:i/>
      <w:iCs/>
      <w:color w:val="7F7F7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="Cambria" w:hAnsi="Cambria" w:cs="Times New Roman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="Cambria" w:hAnsi="Cambria" w:cs="Times New Roman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="Cambria" w:hAnsi="Cambria" w:cs="Times New Roman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4" w:space="1" w:color="auto"/>
      </w:pBdr>
    </w:pPr>
    <w:rPr>
      <w:rFonts w:ascii="Cambria" w:hAnsi="Cambria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="Cambria" w:hAnsi="Cambria" w:cs="Times New Roman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600"/>
    </w:pPr>
    <w:rPr>
      <w:rFonts w:ascii="Cambria" w:hAnsi="Cambria"/>
      <w:i/>
      <w:iCs/>
      <w:spacing w:val="13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="Cambria" w:hAnsi="Cambria" w:cs="Times New Roman"/>
      <w:i/>
      <w:iCs/>
      <w:spacing w:val="13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</w:rPr>
  </w:style>
  <w:style w:type="character" w:styleId="Emphasis">
    <w:name w:val="Emphasis"/>
    <w:basedOn w:val="DefaultParagraphFont"/>
    <w:uiPriority w:val="20"/>
    <w:qFormat/>
    <w:rPr>
      <w:b/>
      <w:i/>
      <w:spacing w:val="10"/>
      <w:shd w:val="clear" w:color="auto" w:fill="auto"/>
    </w:rPr>
  </w:style>
  <w:style w:type="paragraph" w:styleId="NoSpacing">
    <w:name w:val="No Spacing"/>
    <w:basedOn w:val="Normal"/>
    <w:uiPriority w:val="1"/>
    <w:qFormat/>
  </w:style>
  <w:style w:type="paragraph" w:styleId="ListParagraph">
    <w:name w:val="List Paragraph"/>
    <w:basedOn w:val="Normal"/>
    <w:uiPriority w:val="34"/>
    <w:qFormat/>
    <w:pPr>
      <w:ind w:left="720"/>
    </w:p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360" w:right="360"/>
    </w:pPr>
    <w:rPr>
      <w:rFonts w:ascii="Calibri" w:hAnsi="Calibri"/>
      <w:i/>
      <w:iCs/>
    </w:rPr>
  </w:style>
  <w:style w:type="character" w:customStyle="1" w:styleId="QuoteChar">
    <w:name w:val="Quote Char"/>
    <w:basedOn w:val="DefaultParagraphFont"/>
    <w:link w:val="Quote"/>
    <w:uiPriority w:val="29"/>
    <w:rPr>
      <w:rFonts w:cs="Times New Roman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1" w:color="auto"/>
      </w:pBdr>
      <w:spacing w:before="200" w:after="280"/>
      <w:ind w:left="1008" w:right="1152"/>
      <w:jc w:val="both"/>
    </w:pPr>
    <w:rPr>
      <w:rFonts w:ascii="Calibri" w:hAnsi="Calibri"/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cs="Times New Roman"/>
      <w:b/>
      <w:bCs/>
      <w:i/>
      <w:iCs/>
    </w:rPr>
  </w:style>
  <w:style w:type="character" w:styleId="SubtleEmphasis">
    <w:name w:val="Subtle Emphasis"/>
    <w:basedOn w:val="DefaultParagraphFont"/>
    <w:uiPriority w:val="19"/>
    <w:qFormat/>
    <w:rPr>
      <w:i/>
    </w:rPr>
  </w:style>
  <w:style w:type="character" w:styleId="IntenseEmphasis">
    <w:name w:val="Intense Emphasis"/>
    <w:basedOn w:val="DefaultParagraphFont"/>
    <w:uiPriority w:val="21"/>
    <w:qFormat/>
    <w:rPr>
      <w:b/>
    </w:rPr>
  </w:style>
  <w:style w:type="character" w:styleId="SubtleReference">
    <w:name w:val="Subtle Reference"/>
    <w:basedOn w:val="DefaultParagraphFont"/>
    <w:uiPriority w:val="31"/>
    <w:qFormat/>
    <w:rPr>
      <w:smallCaps/>
    </w:rPr>
  </w:style>
  <w:style w:type="character" w:styleId="IntenseReference">
    <w:name w:val="Intense Reference"/>
    <w:basedOn w:val="DefaultParagraphFont"/>
    <w:uiPriority w:val="32"/>
    <w:qFormat/>
    <w:rPr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i/>
      <w:smallCaps/>
      <w:spacing w:val="5"/>
    </w:rPr>
  </w:style>
  <w:style w:type="paragraph" w:styleId="TOCHeading">
    <w:name w:val="TOC Heading"/>
    <w:basedOn w:val="Heading1"/>
    <w:next w:val="Normal"/>
    <w:uiPriority w:val="39"/>
    <w:qFormat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55</TotalTime>
  <Pages>1</Pages>
  <Words>117</Words>
  <Characters>667</Characters>
  <Application>Microsoft Office Outlook</Application>
  <DocSecurity>0</DocSecurity>
  <Lines>0</Lines>
  <Paragraphs>0</Paragraphs>
  <ScaleCrop>false</ScaleCrop>
  <Company> 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Richards</dc:creator>
  <cp:keywords/>
  <dc:description/>
  <cp:lastModifiedBy>Adam Richards</cp:lastModifiedBy>
  <cp:revision>4</cp:revision>
  <dcterms:created xsi:type="dcterms:W3CDTF">2007-03-24T17:40:00Z</dcterms:created>
  <dcterms:modified xsi:type="dcterms:W3CDTF">2007-05-01T19:03:00Z</dcterms:modified>
</cp:coreProperties>
</file>
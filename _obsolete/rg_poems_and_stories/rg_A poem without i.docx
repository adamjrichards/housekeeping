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0E" w:rsidRDefault="00441A0E">
      <w:pPr>
        <w:rPr>
          <w:b/>
          <w:bCs/>
          <w:u w:val="single"/>
        </w:rPr>
      </w:pPr>
      <w:r>
        <w:rPr>
          <w:b/>
          <w:bCs/>
          <w:u w:val="single"/>
        </w:rPr>
        <w:t>A poem without i</w:t>
      </w:r>
    </w:p>
    <w:p w:rsidR="00441A0E" w:rsidRDefault="00441A0E"/>
    <w:p w:rsidR="00441A0E" w:rsidRDefault="00441A0E">
      <w:pPr>
        <w:ind w:left="540" w:hanging="540"/>
      </w:pPr>
      <w:r>
        <w:t>lately it’s all been about me</w:t>
      </w:r>
    </w:p>
    <w:p w:rsidR="00441A0E" w:rsidRDefault="00441A0E">
      <w:pPr>
        <w:ind w:left="540" w:hanging="540"/>
      </w:pPr>
    </w:p>
    <w:p w:rsidR="00441A0E" w:rsidRDefault="00441A0E">
      <w:pPr>
        <w:ind w:left="540" w:hanging="540"/>
      </w:pPr>
      <w:r>
        <w:t>i this i that</w:t>
      </w:r>
    </w:p>
    <w:p w:rsidR="00441A0E" w:rsidRDefault="00441A0E">
      <w:pPr>
        <w:ind w:left="540" w:hanging="540"/>
      </w:pPr>
      <w:r>
        <w:t>my horizons have shrunken to the size of my head</w:t>
      </w:r>
    </w:p>
    <w:p w:rsidR="00441A0E" w:rsidRDefault="00441A0E">
      <w:pPr>
        <w:ind w:left="540" w:hanging="540"/>
      </w:pPr>
      <w:r>
        <w:t>let me talk about you</w:t>
      </w:r>
    </w:p>
    <w:p w:rsidR="00441A0E" w:rsidRDefault="00441A0E">
      <w:pPr>
        <w:ind w:left="540" w:hanging="540"/>
      </w:pPr>
    </w:p>
    <w:p w:rsidR="00441A0E" w:rsidRDefault="00441A0E">
      <w:pPr>
        <w:ind w:left="540" w:hanging="540"/>
      </w:pPr>
      <w:r>
        <w:t>your hair is tendrils to another place:</w:t>
      </w:r>
    </w:p>
    <w:p w:rsidR="00441A0E" w:rsidRDefault="00441A0E">
      <w:pPr>
        <w:ind w:left="540" w:hanging="540"/>
      </w:pPr>
      <w:r>
        <w:t>the attic of life</w:t>
      </w:r>
    </w:p>
    <w:p w:rsidR="00441A0E" w:rsidRDefault="00441A0E">
      <w:pPr>
        <w:ind w:left="540" w:hanging="540"/>
      </w:pPr>
      <w:r>
        <w:t>where are kept the instruments of completion</w:t>
      </w:r>
    </w:p>
    <w:p w:rsidR="00441A0E" w:rsidRDefault="00441A0E">
      <w:pPr>
        <w:ind w:left="540" w:hanging="540"/>
      </w:pPr>
    </w:p>
    <w:p w:rsidR="00441A0E" w:rsidRDefault="00441A0E">
      <w:pPr>
        <w:ind w:left="540" w:hanging="540"/>
      </w:pPr>
      <w:r>
        <w:t>i have never heard you play the flute</w:t>
      </w:r>
    </w:p>
    <w:p w:rsidR="00441A0E" w:rsidRDefault="00441A0E">
      <w:pPr>
        <w:ind w:left="540" w:hanging="540"/>
      </w:pPr>
    </w:p>
    <w:p w:rsidR="00441A0E" w:rsidRDefault="00441A0E">
      <w:pPr>
        <w:ind w:left="540" w:hanging="540"/>
      </w:pPr>
      <w:r>
        <w:t>you have a storehouse</w:t>
      </w:r>
    </w:p>
    <w:p w:rsidR="00441A0E" w:rsidRDefault="00441A0E">
      <w:pPr>
        <w:ind w:left="540" w:hanging="540"/>
      </w:pPr>
      <w:r>
        <w:t>of loves and desires</w:t>
      </w:r>
    </w:p>
    <w:p w:rsidR="00441A0E" w:rsidRDefault="00441A0E">
      <w:pPr>
        <w:ind w:left="540" w:hanging="540"/>
      </w:pPr>
      <w:r>
        <w:t>you have kept in a cool dry place</w:t>
      </w:r>
    </w:p>
    <w:p w:rsidR="00441A0E" w:rsidRDefault="00441A0E">
      <w:pPr>
        <w:ind w:left="540" w:hanging="540"/>
      </w:pPr>
      <w:r>
        <w:t>that it spills out now</w:t>
      </w:r>
    </w:p>
    <w:p w:rsidR="00441A0E" w:rsidRDefault="00441A0E">
      <w:pPr>
        <w:ind w:left="540" w:hanging="540"/>
      </w:pPr>
      <w:r>
        <w:t>is your surprise and your contentment</w:t>
      </w:r>
    </w:p>
    <w:p w:rsidR="00441A0E" w:rsidRDefault="00441A0E">
      <w:pPr>
        <w:ind w:left="540" w:hanging="540"/>
      </w:pPr>
      <w:r>
        <w:t>you never say no to a good thing;</w:t>
      </w:r>
    </w:p>
    <w:p w:rsidR="00441A0E" w:rsidRDefault="00441A0E">
      <w:pPr>
        <w:ind w:left="540" w:hanging="540"/>
      </w:pPr>
      <w:r>
        <w:t>you say have me</w:t>
      </w:r>
    </w:p>
    <w:p w:rsidR="00441A0E" w:rsidRDefault="00441A0E">
      <w:pPr>
        <w:ind w:left="540" w:hanging="540"/>
      </w:pPr>
    </w:p>
    <w:p w:rsidR="00441A0E" w:rsidRDefault="00441A0E">
      <w:pPr>
        <w:ind w:left="540" w:hanging="540"/>
      </w:pPr>
      <w:r>
        <w:t>wait -</w:t>
      </w:r>
    </w:p>
    <w:p w:rsidR="00441A0E" w:rsidRDefault="00441A0E">
      <w:pPr>
        <w:ind w:left="540" w:hanging="540"/>
      </w:pPr>
      <w:r>
        <w:t>i have missed something:</w:t>
      </w:r>
    </w:p>
    <w:p w:rsidR="00441A0E" w:rsidRDefault="00441A0E">
      <w:pPr>
        <w:ind w:left="540" w:hanging="540"/>
      </w:pPr>
      <w:r>
        <w:t>a longing for finality,</w:t>
      </w:r>
    </w:p>
    <w:p w:rsidR="00441A0E" w:rsidRDefault="00441A0E">
      <w:pPr>
        <w:ind w:left="540" w:hanging="540"/>
      </w:pPr>
      <w:r>
        <w:t>when the bag you pack will contain only</w:t>
      </w:r>
    </w:p>
    <w:p w:rsidR="00441A0E" w:rsidRDefault="00441A0E">
      <w:pPr>
        <w:ind w:left="540" w:hanging="540"/>
      </w:pPr>
      <w:r>
        <w:t>the best of what was</w:t>
      </w:r>
    </w:p>
    <w:sectPr w:rsidR="00441A0E" w:rsidSect="00441A0E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A0E"/>
    <w:rsid w:val="0044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84</Words>
  <Characters>481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poem without i</dc:title>
  <dc:subject/>
  <dc:creator>Adam</dc:creator>
  <cp:keywords/>
  <dc:description/>
  <cp:lastModifiedBy>Adam Richards</cp:lastModifiedBy>
  <cp:revision>6</cp:revision>
  <dcterms:created xsi:type="dcterms:W3CDTF">2006-07-26T20:51:00Z</dcterms:created>
  <dcterms:modified xsi:type="dcterms:W3CDTF">2007-01-19T19:54:00Z</dcterms:modified>
</cp:coreProperties>
</file>
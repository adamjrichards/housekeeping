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0F" w:rsidRPr="0051019E" w:rsidRDefault="0022730F" w:rsidP="005F5F08">
      <w:pPr>
        <w:rPr>
          <w:b/>
          <w:u w:val="single"/>
        </w:rPr>
      </w:pPr>
      <w:r>
        <w:rPr>
          <w:b/>
          <w:u w:val="single"/>
        </w:rPr>
        <w:t>Coffee</w:t>
      </w:r>
    </w:p>
    <w:p w:rsidR="0022730F" w:rsidRDefault="0022730F" w:rsidP="005F5F08"/>
    <w:p w:rsidR="0022730F" w:rsidRDefault="0022730F" w:rsidP="005F5F08">
      <w:r>
        <w:t>hello brain</w:t>
      </w:r>
    </w:p>
    <w:p w:rsidR="0022730F" w:rsidRDefault="0022730F" w:rsidP="005F5F08">
      <w:r>
        <w:t>what have you got for me this morning?</w:t>
      </w:r>
    </w:p>
    <w:p w:rsidR="0022730F" w:rsidRDefault="0022730F" w:rsidP="005F5F08"/>
    <w:p w:rsidR="0022730F" w:rsidRDefault="0022730F" w:rsidP="005F5F08">
      <w:r>
        <w:t>first things first</w:t>
      </w:r>
    </w:p>
    <w:p w:rsidR="0022730F" w:rsidRDefault="0022730F" w:rsidP="005F5F08">
      <w:r>
        <w:t>i will tell you nothing until you give me caffeine</w:t>
      </w:r>
    </w:p>
    <w:p w:rsidR="0022730F" w:rsidRDefault="0022730F" w:rsidP="005F5F08"/>
    <w:p w:rsidR="0022730F" w:rsidRDefault="0022730F" w:rsidP="005F5F08">
      <w:r>
        <w:t>*</w:t>
      </w:r>
    </w:p>
    <w:p w:rsidR="0022730F" w:rsidRDefault="0022730F" w:rsidP="005F5F08"/>
    <w:p w:rsidR="0022730F" w:rsidRDefault="0022730F" w:rsidP="005F5F08">
      <w:r>
        <w:t>okay brain</w:t>
      </w:r>
    </w:p>
    <w:p w:rsidR="0022730F" w:rsidRDefault="0022730F" w:rsidP="005F5F08">
      <w:r>
        <w:t>spill the beans</w:t>
      </w:r>
    </w:p>
    <w:p w:rsidR="0022730F" w:rsidRDefault="0022730F" w:rsidP="005F5F08"/>
    <w:p w:rsidR="0022730F" w:rsidRDefault="0022730F" w:rsidP="005F5F08">
      <w:r>
        <w:t>go pee first</w:t>
      </w:r>
    </w:p>
    <w:p w:rsidR="0022730F" w:rsidRDefault="0022730F" w:rsidP="005F5F08">
      <w:r>
        <w:t>i want your undivided attention on this</w:t>
      </w:r>
    </w:p>
    <w:p w:rsidR="0022730F" w:rsidRDefault="0022730F" w:rsidP="005F5F08"/>
    <w:p w:rsidR="0022730F" w:rsidRDefault="0022730F" w:rsidP="005F5F08">
      <w:r>
        <w:t>*</w:t>
      </w:r>
    </w:p>
    <w:p w:rsidR="0022730F" w:rsidRDefault="0022730F" w:rsidP="005F5F08"/>
    <w:p w:rsidR="0022730F" w:rsidRDefault="0022730F" w:rsidP="005F5F08">
      <w:r>
        <w:t>now brain</w:t>
      </w:r>
    </w:p>
    <w:p w:rsidR="0022730F" w:rsidRDefault="0022730F" w:rsidP="005F5F08">
      <w:r>
        <w:t>no more diversions</w:t>
      </w:r>
    </w:p>
    <w:p w:rsidR="0022730F" w:rsidRDefault="0022730F" w:rsidP="005F5F08"/>
    <w:p w:rsidR="0022730F" w:rsidRDefault="0022730F" w:rsidP="005F5F08">
      <w:r>
        <w:t>are you sure?</w:t>
      </w:r>
    </w:p>
    <w:p w:rsidR="0022730F" w:rsidRDefault="0022730F" w:rsidP="005F5F08">
      <w:r>
        <w:t>i think we should watch the news</w:t>
      </w:r>
    </w:p>
    <w:p w:rsidR="0022730F" w:rsidRDefault="0022730F" w:rsidP="005F5F08"/>
    <w:p w:rsidR="0022730F" w:rsidRDefault="0022730F" w:rsidP="005F5F08">
      <w:r>
        <w:t>*</w:t>
      </w:r>
    </w:p>
    <w:p w:rsidR="0022730F" w:rsidRDefault="0022730F" w:rsidP="005F5F08"/>
    <w:p w:rsidR="0022730F" w:rsidRDefault="0022730F" w:rsidP="005F5F08">
      <w:r>
        <w:t>i’m bored with this</w:t>
      </w:r>
    </w:p>
    <w:p w:rsidR="0022730F" w:rsidRDefault="0022730F" w:rsidP="005F5F08">
      <w:r>
        <w:t>i want my revelation</w:t>
      </w:r>
    </w:p>
    <w:p w:rsidR="0022730F" w:rsidRDefault="0022730F" w:rsidP="005F5F08"/>
    <w:p w:rsidR="0022730F" w:rsidRDefault="0022730F" w:rsidP="005F5F08">
      <w:r>
        <w:t>okay, i think you’re ready</w:t>
      </w:r>
    </w:p>
    <w:p w:rsidR="0022730F" w:rsidRDefault="0022730F" w:rsidP="005F5F08">
      <w:r>
        <w:t>here it is</w:t>
      </w:r>
    </w:p>
    <w:p w:rsidR="0022730F" w:rsidRDefault="0022730F" w:rsidP="005F5F08"/>
    <w:p w:rsidR="0022730F" w:rsidRDefault="0022730F" w:rsidP="005F5F08">
      <w:r>
        <w:t>“Whatever you were being</w:t>
      </w:r>
    </w:p>
    <w:p w:rsidR="0022730F" w:rsidRDefault="0022730F" w:rsidP="005F5F08">
      <w:r>
        <w:t>when you went to sleep</w:t>
      </w:r>
    </w:p>
    <w:p w:rsidR="0022730F" w:rsidRDefault="0022730F" w:rsidP="005F5F08">
      <w:r>
        <w:t>is not what you’re being now.”</w:t>
      </w:r>
    </w:p>
    <w:p w:rsidR="0022730F" w:rsidRDefault="0022730F" w:rsidP="005F5F08"/>
    <w:p w:rsidR="0022730F" w:rsidRDefault="0022730F" w:rsidP="005F5F08">
      <w:r>
        <w:t>that’s it?</w:t>
      </w:r>
    </w:p>
    <w:p w:rsidR="0022730F" w:rsidRDefault="0022730F" w:rsidP="005F5F08">
      <w:r>
        <w:t>you made me wait for that?</w:t>
      </w:r>
    </w:p>
    <w:p w:rsidR="0022730F" w:rsidRDefault="0022730F" w:rsidP="005F5F08">
      <w:r>
        <w:t>that’s what you tell me every morning!</w:t>
      </w:r>
    </w:p>
    <w:p w:rsidR="0022730F" w:rsidRDefault="0022730F" w:rsidP="005F5F08"/>
    <w:p w:rsidR="0022730F" w:rsidRDefault="0022730F" w:rsidP="005F5F08">
      <w:r>
        <w:t>because</w:t>
      </w:r>
    </w:p>
    <w:p w:rsidR="0022730F" w:rsidRDefault="0022730F" w:rsidP="005F5F08">
      <w:r>
        <w:t>that is the thought</w:t>
      </w:r>
    </w:p>
    <w:p w:rsidR="0022730F" w:rsidRDefault="0022730F" w:rsidP="005F5F08">
      <w:r>
        <w:t>that should start every day</w:t>
      </w:r>
    </w:p>
    <w:p w:rsidR="0022730F" w:rsidRDefault="0022730F" w:rsidP="005F5F08"/>
    <w:p w:rsidR="0022730F" w:rsidRDefault="0022730F" w:rsidP="005F5F08">
      <w:r>
        <w:t>but i could have had that thought without</w:t>
      </w:r>
    </w:p>
    <w:p w:rsidR="0022730F" w:rsidRDefault="0022730F" w:rsidP="005F5F08">
      <w:r>
        <w:t>caffeine</w:t>
      </w:r>
    </w:p>
    <w:p w:rsidR="0022730F" w:rsidRDefault="0022730F" w:rsidP="005F5F08">
      <w:r>
        <w:t>peeing</w:t>
      </w:r>
    </w:p>
    <w:p w:rsidR="0022730F" w:rsidRDefault="0022730F" w:rsidP="005F5F08">
      <w:r>
        <w:t>watching the news</w:t>
      </w:r>
    </w:p>
    <w:p w:rsidR="0022730F" w:rsidRDefault="0022730F" w:rsidP="005F5F08"/>
    <w:p w:rsidR="0022730F" w:rsidRDefault="0022730F" w:rsidP="005F5F08">
      <w:r>
        <w:t>yes</w:t>
      </w:r>
    </w:p>
    <w:p w:rsidR="0022730F" w:rsidRDefault="0022730F" w:rsidP="005F5F08">
      <w:r>
        <w:t>but you wouldn’t have been listening</w:t>
      </w:r>
    </w:p>
    <w:p w:rsidR="0022730F" w:rsidRDefault="0022730F" w:rsidP="005F5F08"/>
    <w:p w:rsidR="0022730F" w:rsidRPr="005F5F08" w:rsidRDefault="0022730F" w:rsidP="005F5F08">
      <w:r>
        <w:t>what?</w:t>
      </w:r>
    </w:p>
    <w:sectPr w:rsidR="0022730F" w:rsidRPr="005F5F08" w:rsidSect="0051019E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C1F"/>
    <w:rsid w:val="0002085D"/>
    <w:rsid w:val="00085B2E"/>
    <w:rsid w:val="000A194D"/>
    <w:rsid w:val="00133D98"/>
    <w:rsid w:val="001C1DB4"/>
    <w:rsid w:val="0022730F"/>
    <w:rsid w:val="00262028"/>
    <w:rsid w:val="002824D4"/>
    <w:rsid w:val="002B33E8"/>
    <w:rsid w:val="002C438C"/>
    <w:rsid w:val="003005D8"/>
    <w:rsid w:val="00323295"/>
    <w:rsid w:val="003E068D"/>
    <w:rsid w:val="00417D87"/>
    <w:rsid w:val="00475C5A"/>
    <w:rsid w:val="004A73AF"/>
    <w:rsid w:val="004B0171"/>
    <w:rsid w:val="0051019E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A270ED"/>
    <w:rsid w:val="00A60EAC"/>
    <w:rsid w:val="00B0244C"/>
    <w:rsid w:val="00C336AA"/>
    <w:rsid w:val="00C92C5B"/>
    <w:rsid w:val="00CE114F"/>
    <w:rsid w:val="00D32C1F"/>
    <w:rsid w:val="00D3573A"/>
    <w:rsid w:val="00DB2898"/>
    <w:rsid w:val="00DD729B"/>
    <w:rsid w:val="00DF6DBE"/>
    <w:rsid w:val="00E05AC9"/>
    <w:rsid w:val="00E16C5B"/>
    <w:rsid w:val="00E86234"/>
    <w:rsid w:val="00EB0B4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107</Words>
  <Characters>614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2007-03-24T17:29:00Z</dcterms:created>
  <dcterms:modified xsi:type="dcterms:W3CDTF">2007-03-24T17:37:00Z</dcterms:modified>
</cp:coreProperties>
</file>
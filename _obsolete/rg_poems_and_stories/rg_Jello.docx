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077" w:rsidRDefault="00A41077">
      <w:pPr>
        <w:rPr>
          <w:b/>
          <w:u w:val="single"/>
        </w:rPr>
      </w:pPr>
      <w:r>
        <w:rPr>
          <w:b/>
          <w:u w:val="single"/>
        </w:rPr>
        <w:t>Jello</w:t>
      </w:r>
    </w:p>
    <w:p w:rsidR="00A41077" w:rsidRDefault="00A41077">
      <w:pPr>
        <w:pStyle w:val="NoSpacing"/>
      </w:pPr>
    </w:p>
    <w:p w:rsidR="00A41077" w:rsidRDefault="00A41077">
      <w:pPr>
        <w:pStyle w:val="NoSpacing"/>
      </w:pPr>
      <w:r>
        <w:t>the air is thick, like jello</w:t>
      </w:r>
    </w:p>
    <w:p w:rsidR="00A41077" w:rsidRDefault="00A41077">
      <w:pPr>
        <w:pStyle w:val="NoSpacing"/>
      </w:pPr>
      <w:r>
        <w:t>and the earth is possessive</w:t>
      </w:r>
    </w:p>
    <w:p w:rsidR="00A41077" w:rsidRDefault="00A41077">
      <w:pPr>
        <w:pStyle w:val="NoSpacing"/>
      </w:pPr>
      <w:r>
        <w:t>gorging on sunlight and slaves</w:t>
      </w:r>
    </w:p>
    <w:p w:rsidR="00A41077" w:rsidRDefault="00A41077">
      <w:pPr>
        <w:pStyle w:val="NoSpacing"/>
      </w:pPr>
      <w:r>
        <w:t>‘more virgins’ she says</w:t>
      </w:r>
    </w:p>
    <w:p w:rsidR="00A41077" w:rsidRDefault="00A41077">
      <w:pPr>
        <w:pStyle w:val="NoSpacing"/>
      </w:pPr>
      <w:r>
        <w:t>‘send in the young ones’</w:t>
      </w:r>
    </w:p>
    <w:p w:rsidR="00A41077" w:rsidRDefault="00A41077">
      <w:pPr>
        <w:pStyle w:val="NoSpacing"/>
      </w:pPr>
      <w:r>
        <w:t>and i am passed over again</w:t>
      </w:r>
    </w:p>
    <w:p w:rsidR="00A41077" w:rsidRDefault="00A41077">
      <w:pPr>
        <w:pStyle w:val="NoSpacing"/>
      </w:pPr>
    </w:p>
    <w:p w:rsidR="00A41077" w:rsidRDefault="00A41077">
      <w:pPr>
        <w:pStyle w:val="NoSpacing"/>
      </w:pPr>
      <w:r>
        <w:t>oh well</w:t>
      </w:r>
    </w:p>
    <w:p w:rsidR="00A41077" w:rsidRDefault="00A41077">
      <w:pPr>
        <w:pStyle w:val="NoSpacing"/>
      </w:pPr>
      <w:r>
        <w:t>i guess i shouldn’t take it personally</w:t>
      </w:r>
    </w:p>
    <w:p w:rsidR="00A41077" w:rsidRDefault="00A41077">
      <w:pPr>
        <w:pStyle w:val="NoSpacing"/>
      </w:pPr>
      <w:r>
        <w:t>i had my time</w:t>
      </w:r>
    </w:p>
    <w:p w:rsidR="00A41077" w:rsidRDefault="00A41077">
      <w:pPr>
        <w:pStyle w:val="NoSpacing"/>
      </w:pPr>
      <w:r>
        <w:t>standing barefoot in the garden –</w:t>
      </w:r>
    </w:p>
    <w:p w:rsidR="00A41077" w:rsidRDefault="00A41077">
      <w:pPr>
        <w:pStyle w:val="NoSpacing"/>
      </w:pPr>
      <w:r>
        <w:t>barefoot from head to toe</w:t>
      </w:r>
    </w:p>
    <w:p w:rsidR="00A41077" w:rsidRDefault="00A41077">
      <w:pPr>
        <w:pStyle w:val="NoSpacing"/>
      </w:pPr>
      <w:r>
        <w:t>talking through the soles of my feet</w:t>
      </w:r>
    </w:p>
    <w:p w:rsidR="00A41077" w:rsidRDefault="00A41077">
      <w:pPr>
        <w:pStyle w:val="NoSpacing"/>
      </w:pPr>
    </w:p>
    <w:p w:rsidR="00A41077" w:rsidRDefault="00A41077">
      <w:pPr>
        <w:pStyle w:val="NoSpacing"/>
      </w:pPr>
      <w:r>
        <w:t>everytime i step in a hole</w:t>
      </w:r>
    </w:p>
    <w:p w:rsidR="00A41077" w:rsidRDefault="00A41077">
      <w:pPr>
        <w:pStyle w:val="NoSpacing"/>
      </w:pPr>
      <w:r>
        <w:t>or drop hot coffee</w:t>
      </w:r>
    </w:p>
    <w:p w:rsidR="00A41077" w:rsidRDefault="00A41077">
      <w:pPr>
        <w:pStyle w:val="NoSpacing"/>
      </w:pPr>
      <w:r>
        <w:t>or fall on my face</w:t>
      </w:r>
    </w:p>
    <w:p w:rsidR="00A41077" w:rsidRDefault="00A41077">
      <w:pPr>
        <w:pStyle w:val="NoSpacing"/>
      </w:pPr>
      <w:r>
        <w:t>i am making a prayer</w:t>
      </w:r>
    </w:p>
    <w:p w:rsidR="00A41077" w:rsidRDefault="00A41077">
      <w:pPr>
        <w:pStyle w:val="NoSpacing"/>
      </w:pPr>
      <w:r>
        <w:t>a supplication to the goddess</w:t>
      </w:r>
    </w:p>
    <w:p w:rsidR="00A41077" w:rsidRDefault="00A41077">
      <w:pPr>
        <w:pStyle w:val="NoSpacing"/>
      </w:pPr>
      <w:r>
        <w:t>who once wanted to suck me in</w:t>
      </w:r>
    </w:p>
    <w:p w:rsidR="00A41077" w:rsidRDefault="00A41077">
      <w:pPr>
        <w:pStyle w:val="NoSpacing"/>
      </w:pPr>
    </w:p>
    <w:p w:rsidR="00A41077" w:rsidRDefault="00A41077">
      <w:pPr>
        <w:pStyle w:val="NoSpacing"/>
      </w:pPr>
      <w:r>
        <w:t>my lungs are full of water</w:t>
      </w:r>
    </w:p>
    <w:p w:rsidR="00A41077" w:rsidRDefault="00A41077">
      <w:pPr>
        <w:pStyle w:val="NoSpacing"/>
      </w:pPr>
      <w:r>
        <w:t xml:space="preserve">amniotic fluid </w:t>
      </w:r>
    </w:p>
    <w:p w:rsidR="00A41077" w:rsidRDefault="00A41077">
      <w:pPr>
        <w:pStyle w:val="NoSpacing"/>
      </w:pPr>
      <w:r>
        <w:t>fitting, as i was born just now</w:t>
      </w:r>
    </w:p>
    <w:p w:rsidR="00A41077" w:rsidRDefault="00A41077">
      <w:pPr>
        <w:pStyle w:val="NoSpacing"/>
      </w:pPr>
      <w:r>
        <w:t>maybe</w:t>
      </w:r>
    </w:p>
    <w:p w:rsidR="00A41077" w:rsidRDefault="00A41077">
      <w:pPr>
        <w:pStyle w:val="NoSpacing"/>
      </w:pPr>
      <w:r>
        <w:t>the goddess</w:t>
      </w:r>
    </w:p>
    <w:p w:rsidR="00A41077" w:rsidRDefault="00A41077">
      <w:pPr>
        <w:pStyle w:val="NoSpacing"/>
      </w:pPr>
      <w:r>
        <w:t>will want me next</w:t>
      </w:r>
    </w:p>
    <w:sectPr w:rsidR="00A41077" w:rsidSect="00A41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1077"/>
    <w:rsid w:val="00A41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</TotalTime>
  <Pages>1</Pages>
  <Words>85</Words>
  <Characters>485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2007-03-09T21:35:00Z</dcterms:created>
  <dcterms:modified xsi:type="dcterms:W3CDTF">2007-05-24T03:31:00Z</dcterms:modified>
</cp:coreProperties>
</file>
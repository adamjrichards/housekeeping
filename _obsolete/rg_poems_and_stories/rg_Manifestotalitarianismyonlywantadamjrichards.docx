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59" w:rsidRDefault="002F4159">
      <w:pPr>
        <w:pStyle w:val="Heading1"/>
      </w:pPr>
      <w:r>
        <w:t>Manifestotalitarianismyonlywantadamjrichards</w:t>
      </w:r>
    </w:p>
    <w:p w:rsidR="002F4159" w:rsidRDefault="002F4159"/>
    <w:p w:rsidR="002F4159" w:rsidRDefault="002F4159">
      <w:r>
        <w:t>there are two kinds of poets</w:t>
      </w:r>
    </w:p>
    <w:p w:rsidR="002F4159" w:rsidRDefault="002F4159">
      <w:r>
        <w:t>those who make simple things</w:t>
      </w:r>
    </w:p>
    <w:p w:rsidR="002F4159" w:rsidRDefault="002F4159">
      <w:r>
        <w:t>and those who make difficult things</w:t>
      </w:r>
    </w:p>
    <w:p w:rsidR="002F4159" w:rsidRDefault="002F4159">
      <w:r>
        <w:t>I wish to be regarded as the former</w:t>
      </w:r>
    </w:p>
    <w:p w:rsidR="002F4159" w:rsidRDefault="002F4159"/>
    <w:p w:rsidR="002F4159" w:rsidRDefault="002F4159">
      <w:r>
        <w:t>there are two kinds of poets who make things simple</w:t>
      </w:r>
    </w:p>
    <w:p w:rsidR="002F4159" w:rsidRDefault="002F4159">
      <w:r>
        <w:t>those who make simple things simpler</w:t>
      </w:r>
    </w:p>
    <w:p w:rsidR="002F4159" w:rsidRDefault="002F4159">
      <w:r>
        <w:t>and those who make difficult things simple</w:t>
      </w:r>
    </w:p>
    <w:p w:rsidR="002F4159" w:rsidRDefault="002F4159">
      <w:r>
        <w:t>I wish to be regarded as the latter</w:t>
      </w:r>
    </w:p>
    <w:p w:rsidR="002F4159" w:rsidRDefault="002F4159"/>
    <w:p w:rsidR="002F4159" w:rsidRDefault="002F4159">
      <w:r>
        <w:t>there are two kinds of poets who make things difficult</w:t>
      </w:r>
    </w:p>
    <w:p w:rsidR="002F4159" w:rsidRDefault="002F4159">
      <w:r>
        <w:t>those who make simple things difficult</w:t>
      </w:r>
    </w:p>
    <w:p w:rsidR="002F4159" w:rsidRDefault="002F4159">
      <w:r>
        <w:t>and those who make difficult things difficulter</w:t>
      </w:r>
    </w:p>
    <w:p w:rsidR="002F4159" w:rsidRDefault="002F4159">
      <w:r>
        <w:t>I wish to be regarded as neither of these</w:t>
      </w:r>
    </w:p>
    <w:p w:rsidR="002F4159" w:rsidRDefault="002F4159"/>
    <w:p w:rsidR="002F4159" w:rsidRDefault="002F4159">
      <w:r>
        <w:t>there are two kinds of poets who make complicated things simple</w:t>
      </w:r>
    </w:p>
    <w:p w:rsidR="002F4159" w:rsidRDefault="002F4159">
      <w:r>
        <w:t>those who reduce towards abstraction</w:t>
      </w:r>
    </w:p>
    <w:p w:rsidR="002F4159" w:rsidRDefault="002F4159">
      <w:r>
        <w:t>and those who deconstruct</w:t>
      </w:r>
    </w:p>
    <w:p w:rsidR="002F4159" w:rsidRDefault="002F4159">
      <w:r>
        <w:t>I wish to be regarded as both</w:t>
      </w:r>
    </w:p>
    <w:p w:rsidR="002F4159" w:rsidRDefault="002F4159"/>
    <w:p w:rsidR="002F4159" w:rsidRDefault="002F4159">
      <w:r>
        <w:t>there are two kinds of poets who reduce towards abstraction</w:t>
      </w:r>
    </w:p>
    <w:p w:rsidR="002F4159" w:rsidRDefault="002F4159">
      <w:r>
        <w:t>those to whom abstraction is form</w:t>
      </w:r>
    </w:p>
    <w:p w:rsidR="002F4159" w:rsidRDefault="002F4159">
      <w:r>
        <w:t>and those to whom abstraction is a tool</w:t>
      </w:r>
    </w:p>
    <w:p w:rsidR="002F4159" w:rsidRDefault="002F4159">
      <w:r>
        <w:t>I wish to be regarded as the latter</w:t>
      </w:r>
    </w:p>
    <w:p w:rsidR="002F4159" w:rsidRDefault="002F4159"/>
    <w:p w:rsidR="002F4159" w:rsidRDefault="002F4159">
      <w:r>
        <w:t>there are two kinds of poets who deconstruct</w:t>
      </w:r>
    </w:p>
    <w:p w:rsidR="002F4159" w:rsidRDefault="002F4159">
      <w:r>
        <w:t>those to whom deconstruction is a game</w:t>
      </w:r>
    </w:p>
    <w:p w:rsidR="002F4159" w:rsidRDefault="002F4159">
      <w:r>
        <w:t>and those to whom deconstruction is a tool</w:t>
      </w:r>
    </w:p>
    <w:p w:rsidR="002F4159" w:rsidRDefault="002F4159">
      <w:r>
        <w:t>I wish to be regarded as both</w:t>
      </w:r>
    </w:p>
    <w:p w:rsidR="002F4159" w:rsidRDefault="002F4159"/>
    <w:p w:rsidR="002F4159" w:rsidRDefault="002F4159">
      <w:r>
        <w:t>there are two kinds of poets who are me</w:t>
      </w:r>
    </w:p>
    <w:p w:rsidR="002F4159" w:rsidRDefault="002F4159">
      <w:r>
        <w:t>the me that takes the above seriously</w:t>
      </w:r>
    </w:p>
    <w:p w:rsidR="002F4159" w:rsidRDefault="002F4159">
      <w:r>
        <w:t>and the me that considers the above to be horse potatoes</w:t>
      </w:r>
    </w:p>
    <w:p w:rsidR="002F4159" w:rsidRDefault="002F4159">
      <w:r>
        <w:t>I wish to be regarded</w:t>
      </w:r>
    </w:p>
    <w:p w:rsidR="002F4159" w:rsidRDefault="002F4159">
      <w:pPr>
        <w:rPr>
          <w:b/>
          <w:bCs/>
          <w:u w:val="single"/>
        </w:rPr>
      </w:pPr>
    </w:p>
    <w:p w:rsidR="002F4159" w:rsidRDefault="002F4159">
      <w:pPr>
        <w:rPr>
          <w:b/>
          <w:bCs/>
          <w:u w:val="single"/>
        </w:rPr>
      </w:pPr>
    </w:p>
    <w:sectPr w:rsidR="002F4159" w:rsidSect="002F41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4159"/>
    <w:rsid w:val="002F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5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170</Words>
  <Characters>970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Manifestotalitarianismyonlywantadamjrichards</dc:title>
  <dc:subject/>
  <dc:creator>Adam Richards</dc:creator>
  <cp:keywords/>
  <dc:description/>
  <cp:lastModifiedBy>Adam Richards</cp:lastModifiedBy>
  <cp:revision>3</cp:revision>
  <dcterms:created xsi:type="dcterms:W3CDTF">2007-01-01T21:17:00Z</dcterms:created>
  <dcterms:modified xsi:type="dcterms:W3CDTF">2007-01-03T00:01:00Z</dcterms:modified>
</cp:coreProperties>
</file>
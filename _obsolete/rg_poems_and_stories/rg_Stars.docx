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694" w:rsidRDefault="008D7694">
      <w:pPr>
        <w:rPr>
          <w:lang w:val="en-US"/>
        </w:rPr>
      </w:pPr>
      <w:r>
        <w:rPr>
          <w:b/>
          <w:bCs/>
          <w:u w:val="single"/>
          <w:lang w:val="en-US"/>
        </w:rPr>
        <w:t>Stars</w:t>
      </w:r>
    </w:p>
    <w:p w:rsidR="008D7694" w:rsidRDefault="008D7694">
      <w:pPr>
        <w:rPr>
          <w:lang w:val="en-US"/>
        </w:rPr>
      </w:pPr>
    </w:p>
    <w:p w:rsidR="008D7694" w:rsidRDefault="008D7694">
      <w:r>
        <w:t>a pinprick in the veil of night</w:t>
      </w:r>
    </w:p>
    <w:p w:rsidR="008D7694" w:rsidRDefault="008D7694">
      <w:r>
        <w:t>a velvet shield before our eyes</w:t>
      </w:r>
    </w:p>
    <w:p w:rsidR="008D7694" w:rsidRDefault="008D7694">
      <w:r>
        <w:t>and far beyond, the source of light</w:t>
      </w:r>
    </w:p>
    <w:p w:rsidR="008D7694" w:rsidRDefault="008D7694">
      <w:r>
        <w:t>which retina and mind despise</w:t>
      </w:r>
    </w:p>
    <w:p w:rsidR="008D7694" w:rsidRDefault="008D7694">
      <w:r>
        <w:t>creatures slow of mind, in shade</w:t>
      </w:r>
    </w:p>
    <w:p w:rsidR="008D7694" w:rsidRDefault="008D7694">
      <w:r>
        <w:t>scan the skies with hopeful gaze</w:t>
      </w:r>
    </w:p>
    <w:p w:rsidR="008D7694" w:rsidRDefault="008D7694">
      <w:r>
        <w:t>imagined contact lost, and made</w:t>
      </w:r>
    </w:p>
    <w:p w:rsidR="008D7694" w:rsidRDefault="008D7694">
      <w:r>
        <w:t>wander lustless through the maze</w:t>
      </w:r>
    </w:p>
    <w:p w:rsidR="008D7694" w:rsidRDefault="008D7694">
      <w:r>
        <w:t>Polaris! Sirius! Betelgeuse!</w:t>
      </w:r>
    </w:p>
    <w:p w:rsidR="008D7694" w:rsidRDefault="008D7694">
      <w:r>
        <w:t>each one a captain of our fate</w:t>
      </w:r>
    </w:p>
    <w:p w:rsidR="008D7694" w:rsidRDefault="008D7694">
      <w:r>
        <w:t>adorned and scorned as any muse</w:t>
      </w:r>
    </w:p>
    <w:p w:rsidR="008D7694" w:rsidRDefault="008D7694">
      <w:r>
        <w:t>entice us but to sit and wait</w:t>
      </w:r>
    </w:p>
    <w:p w:rsidR="008D7694" w:rsidRDefault="008D7694">
      <w:pPr>
        <w:tabs>
          <w:tab w:val="left" w:pos="720"/>
        </w:tabs>
        <w:autoSpaceDE w:val="0"/>
        <w:autoSpaceDN w:val="0"/>
        <w:adjustRightInd w:val="0"/>
        <w:ind w:right="18"/>
      </w:pPr>
      <w:r>
        <w:t>as planets wander, marking time</w:t>
      </w:r>
    </w:p>
    <w:p w:rsidR="008D7694" w:rsidRDefault="008D7694">
      <w:r>
        <w:t>the Goddess, wakened starts her climb</w:t>
      </w:r>
    </w:p>
    <w:p w:rsidR="008D7694" w:rsidRDefault="008D7694">
      <w:r>
        <w:t>would that the stars could touch the soul</w:t>
      </w:r>
    </w:p>
    <w:p w:rsidR="008D7694" w:rsidRDefault="008D7694">
      <w:r>
        <w:t>in glory, oceans of delight</w:t>
      </w:r>
    </w:p>
    <w:p w:rsidR="008D7694" w:rsidRDefault="008D7694">
      <w:r>
        <w:t>and fill that aching blackest hole</w:t>
      </w:r>
    </w:p>
    <w:p w:rsidR="008D7694" w:rsidRDefault="008D7694">
      <w:r>
        <w:t>with blind affection, sweet and bright</w:t>
      </w:r>
    </w:p>
    <w:p w:rsidR="008D7694" w:rsidRDefault="008D7694"/>
    <w:sectPr w:rsidR="008D7694" w:rsidSect="008D76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7694"/>
    <w:rsid w:val="008D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</TotalTime>
  <Pages>1</Pages>
  <Words>87</Words>
  <Characters>499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Stars</dc:title>
  <dc:subject/>
  <dc:creator>Adam Richards</dc:creator>
  <cp:keywords/>
  <dc:description/>
  <cp:lastModifiedBy>Adam Richards</cp:lastModifiedBy>
  <cp:revision>2</cp:revision>
  <dcterms:created xsi:type="dcterms:W3CDTF">2007-06-18T03:27:00Z</dcterms:created>
  <dcterms:modified xsi:type="dcterms:W3CDTF">2007-08-25T20:16:00Z</dcterms:modified>
</cp:coreProperties>
</file>
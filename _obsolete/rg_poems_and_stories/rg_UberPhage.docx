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63" w:rsidRDefault="00A52B63">
      <w:r>
        <w:rPr>
          <w:b/>
          <w:u w:val="single"/>
        </w:rPr>
        <w:t>UberPhage</w:t>
      </w:r>
    </w:p>
    <w:p w:rsidR="00A52B63" w:rsidRDefault="00A52B63"/>
    <w:p w:rsidR="00A52B63" w:rsidRDefault="00A52B63">
      <w:r>
        <w:t>ignore the anger raised in you</w:t>
      </w:r>
    </w:p>
    <w:p w:rsidR="00A52B63" w:rsidRDefault="00A52B63">
      <w:r>
        <w:t>upon the sight of the well-to-do</w:t>
      </w:r>
    </w:p>
    <w:p w:rsidR="00A52B63" w:rsidRDefault="00A52B63">
      <w:r>
        <w:t>suppress the need to strike a blow</w:t>
      </w:r>
    </w:p>
    <w:p w:rsidR="00A52B63" w:rsidRDefault="00A52B63">
      <w:r>
        <w:t>in cold revenge re-turn the screw</w:t>
      </w:r>
    </w:p>
    <w:p w:rsidR="00A52B63" w:rsidRDefault="00A52B63">
      <w:r>
        <w:t>deny your wish to lay them low</w:t>
      </w:r>
    </w:p>
    <w:p w:rsidR="00A52B63" w:rsidRDefault="00A52B63">
      <w:r>
        <w:t>retreat my friend for time will show</w:t>
      </w:r>
    </w:p>
    <w:p w:rsidR="00A52B63" w:rsidRDefault="00A52B63">
      <w:r>
        <w:t>the pampered ones their awful toll</w:t>
      </w:r>
    </w:p>
    <w:p w:rsidR="00A52B63" w:rsidRDefault="00A52B63">
      <w:r>
        <w:t>these homeless helpless hungry know</w:t>
      </w:r>
    </w:p>
    <w:p w:rsidR="00A52B63" w:rsidRDefault="00A52B63">
      <w:r>
        <w:t>economy means empty bowl</w:t>
      </w:r>
    </w:p>
    <w:p w:rsidR="00A52B63" w:rsidRDefault="00A52B63">
      <w:r>
        <w:t>empty belly empty soul</w:t>
      </w:r>
    </w:p>
    <w:p w:rsidR="00A52B63" w:rsidRDefault="00A52B63">
      <w:r>
        <w:t>breeds an animal amoral</w:t>
      </w:r>
    </w:p>
    <w:p w:rsidR="00A52B63" w:rsidRDefault="00A52B63">
      <w:r>
        <w:t>gratification the only goal</w:t>
      </w:r>
    </w:p>
    <w:p w:rsidR="00A52B63" w:rsidRDefault="00A52B63">
      <w:r>
        <w:t>so while the drunkard with the laurel</w:t>
      </w:r>
    </w:p>
    <w:p w:rsidR="00A52B63" w:rsidRDefault="00A52B63">
      <w:r>
        <w:t>reclines beneath his jewelled whore i’ll</w:t>
      </w:r>
    </w:p>
    <w:p w:rsidR="00A52B63" w:rsidRDefault="00A52B63">
      <w:r>
        <w:t>bide my time let build the rage</w:t>
      </w:r>
    </w:p>
    <w:p w:rsidR="00A52B63" w:rsidRDefault="00A52B63">
      <w:r>
        <w:t>as great as reefs as slow as coral</w:t>
      </w:r>
    </w:p>
    <w:p w:rsidR="00A52B63" w:rsidRDefault="00A52B63">
      <w:r>
        <w:t>as treacherous and hard to gauge</w:t>
      </w:r>
    </w:p>
    <w:p w:rsidR="00A52B63" w:rsidRDefault="00A52B63">
      <w:r>
        <w:t>beware the lurking uberphage</w:t>
      </w:r>
    </w:p>
    <w:p w:rsidR="00A52B63" w:rsidRDefault="00A52B63">
      <w:r>
        <w:t>that stoops not to judgement nor to trial</w:t>
      </w:r>
    </w:p>
    <w:p w:rsidR="00A52B63" w:rsidRDefault="00A52B63">
      <w:r>
        <w:t>dismiss the fool consult the sage</w:t>
      </w:r>
    </w:p>
    <w:p w:rsidR="00A52B63" w:rsidRDefault="00A52B63">
      <w:r>
        <w:t>whose job to justify denial</w:t>
      </w:r>
    </w:p>
    <w:p w:rsidR="00A52B63" w:rsidRDefault="00A52B63">
      <w:r>
        <w:t>and couch contempt in terms of style</w:t>
      </w:r>
    </w:p>
    <w:p w:rsidR="00A52B63" w:rsidRDefault="00A52B63">
      <w:r>
        <w:t>so sharply is rendered obsolete</w:t>
      </w:r>
    </w:p>
    <w:p w:rsidR="00A52B63" w:rsidRDefault="00A52B63">
      <w:r>
        <w:t>now speaks in throat made thick with bile</w:t>
      </w:r>
    </w:p>
    <w:p w:rsidR="00A52B63" w:rsidRDefault="00A52B63">
      <w:r>
        <w:t>the uberphage will alles eat!</w:t>
      </w:r>
    </w:p>
    <w:p w:rsidR="00A52B63" w:rsidRDefault="00A52B63">
      <w:r>
        <w:t>i resign, decline to share defeat</w:t>
      </w:r>
    </w:p>
    <w:p w:rsidR="00A52B63" w:rsidRDefault="00A52B63">
      <w:r>
        <w:t>abandoned then by staff and servants</w:t>
      </w:r>
    </w:p>
    <w:p w:rsidR="00A52B63" w:rsidRDefault="00A52B63">
      <w:r>
        <w:t>made vulnerable and indiscrete</w:t>
      </w:r>
    </w:p>
    <w:p w:rsidR="00A52B63" w:rsidRDefault="00A52B63">
      <w:r>
        <w:t>do change their tones with strident fervence</w:t>
      </w:r>
    </w:p>
    <w:p w:rsidR="00A52B63" w:rsidRDefault="00A52B63">
      <w:r>
        <w:t>but will remain on close observance</w:t>
      </w:r>
    </w:p>
    <w:p w:rsidR="00A52B63" w:rsidRDefault="00A52B63">
      <w:r>
        <w:t>a juicy</w:t>
      </w:r>
    </w:p>
    <w:p w:rsidR="00A52B63" w:rsidRDefault="00A52B63">
      <w:r>
        <w:tab/>
        <w:t>tasty</w:t>
      </w:r>
    </w:p>
    <w:p w:rsidR="00A52B63" w:rsidRDefault="00A52B63">
      <w:r>
        <w:tab/>
        <w:t xml:space="preserve">         treat.</w:t>
      </w:r>
    </w:p>
    <w:sectPr w:rsidR="00A52B63" w:rsidSect="00A52B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2B63"/>
    <w:rsid w:val="00A5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151</Words>
  <Characters>866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UberPhage</dc:title>
  <dc:subject/>
  <dc:creator>Adam Richards</dc:creator>
  <cp:keywords/>
  <dc:description/>
  <cp:lastModifiedBy>Adam Richards</cp:lastModifiedBy>
  <cp:revision>2</cp:revision>
  <dcterms:created xsi:type="dcterms:W3CDTF">2006-10-14T01:54:00Z</dcterms:created>
  <dcterms:modified xsi:type="dcterms:W3CDTF">2007-05-01T19:40:00Z</dcterms:modified>
</cp:coreProperties>
</file>
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5F" w:rsidRDefault="00882E5F">
      <w:pPr>
        <w:rPr>
          <w:lang w:val="en-US"/>
        </w:rPr>
      </w:pPr>
      <w:r>
        <w:rPr>
          <w:b/>
          <w:bCs/>
          <w:u w:val="single"/>
          <w:lang w:val="en-US"/>
        </w:rPr>
        <w:t>Fiction</w:t>
      </w:r>
    </w:p>
    <w:p w:rsidR="00882E5F" w:rsidRDefault="00882E5F">
      <w:pPr>
        <w:rPr>
          <w:lang w:val="en-US"/>
        </w:rPr>
      </w:pPr>
    </w:p>
    <w:p w:rsidR="00882E5F" w:rsidRDefault="00882E5F">
      <w:pPr>
        <w:rPr>
          <w:lang w:val="en-US"/>
        </w:rPr>
      </w:pPr>
      <w:r>
        <w:rPr>
          <w:lang w:val="en-US"/>
        </w:rPr>
        <w:t>soon i will go</w:t>
      </w:r>
    </w:p>
    <w:p w:rsidR="00882E5F" w:rsidRDefault="00882E5F">
      <w:pPr>
        <w:rPr>
          <w:lang w:val="en-US"/>
        </w:rPr>
      </w:pPr>
      <w:r>
        <w:rPr>
          <w:lang w:val="en-US"/>
        </w:rPr>
        <w:t>gather my slim possessions</w:t>
      </w:r>
    </w:p>
    <w:p w:rsidR="00882E5F" w:rsidRDefault="00882E5F">
      <w:pPr>
        <w:rPr>
          <w:lang w:val="en-US"/>
        </w:rPr>
      </w:pPr>
      <w:r>
        <w:rPr>
          <w:lang w:val="en-US"/>
        </w:rPr>
        <w:t>my skin like wet leather</w:t>
      </w:r>
    </w:p>
    <w:p w:rsidR="00882E5F" w:rsidRDefault="00882E5F">
      <w:pPr>
        <w:rPr>
          <w:lang w:val="en-US"/>
        </w:rPr>
      </w:pPr>
      <w:r>
        <w:rPr>
          <w:lang w:val="en-US"/>
        </w:rPr>
        <w:t>and slip from this room into the next</w:t>
      </w:r>
    </w:p>
    <w:p w:rsidR="00882E5F" w:rsidRDefault="00882E5F">
      <w:pPr>
        <w:rPr>
          <w:lang w:val="en-US"/>
        </w:rPr>
      </w:pPr>
    </w:p>
    <w:p w:rsidR="00882E5F" w:rsidRDefault="00882E5F">
      <w:pPr>
        <w:rPr>
          <w:lang w:val="en-US"/>
        </w:rPr>
      </w:pPr>
      <w:r>
        <w:rPr>
          <w:lang w:val="en-US"/>
        </w:rPr>
        <w:t>there i know i’ll find</w:t>
      </w:r>
    </w:p>
    <w:p w:rsidR="00882E5F" w:rsidRDefault="00882E5F">
      <w:pPr>
        <w:rPr>
          <w:lang w:val="en-US"/>
        </w:rPr>
      </w:pPr>
      <w:r>
        <w:rPr>
          <w:lang w:val="en-US"/>
        </w:rPr>
        <w:t>the door to another room</w:t>
      </w:r>
    </w:p>
    <w:p w:rsidR="00882E5F" w:rsidRDefault="00882E5F">
      <w:pPr>
        <w:rPr>
          <w:lang w:val="en-US"/>
        </w:rPr>
      </w:pPr>
      <w:r>
        <w:rPr>
          <w:lang w:val="en-US"/>
        </w:rPr>
        <w:t>i will put down my stuff</w:t>
      </w:r>
    </w:p>
    <w:p w:rsidR="00882E5F" w:rsidRDefault="00882E5F">
      <w:pPr>
        <w:rPr>
          <w:lang w:val="en-US"/>
        </w:rPr>
      </w:pPr>
      <w:r>
        <w:rPr>
          <w:lang w:val="en-US"/>
        </w:rPr>
        <w:t>open my computer, write</w:t>
      </w:r>
    </w:p>
    <w:p w:rsidR="00882E5F" w:rsidRDefault="00882E5F">
      <w:pPr>
        <w:rPr>
          <w:lang w:val="en-US"/>
        </w:rPr>
      </w:pPr>
    </w:p>
    <w:p w:rsidR="00882E5F" w:rsidRDefault="00882E5F">
      <w:pPr>
        <w:rPr>
          <w:lang w:val="en-US"/>
        </w:rPr>
      </w:pPr>
      <w:r>
        <w:rPr>
          <w:lang w:val="en-US"/>
        </w:rPr>
        <w:t>my god, but my ass hurts</w:t>
      </w:r>
    </w:p>
    <w:p w:rsidR="00882E5F" w:rsidRDefault="00882E5F">
      <w:pPr>
        <w:rPr>
          <w:lang w:val="en-US"/>
        </w:rPr>
      </w:pPr>
      <w:r>
        <w:rPr>
          <w:lang w:val="en-US"/>
        </w:rPr>
        <w:t>couldn’t this world have softer chairs?</w:t>
      </w:r>
    </w:p>
    <w:p w:rsidR="00882E5F" w:rsidRDefault="00882E5F">
      <w:pPr>
        <w:rPr>
          <w:lang w:val="en-US"/>
        </w:rPr>
      </w:pPr>
      <w:r>
        <w:rPr>
          <w:lang w:val="en-US"/>
        </w:rPr>
        <w:t>or maybe i just need</w:t>
      </w:r>
    </w:p>
    <w:p w:rsidR="00882E5F" w:rsidRDefault="00882E5F">
      <w:pPr>
        <w:rPr>
          <w:lang w:val="en-US"/>
        </w:rPr>
      </w:pPr>
      <w:r>
        <w:rPr>
          <w:lang w:val="en-US"/>
        </w:rPr>
        <w:t>a thicker skin, padded with better ideas</w:t>
      </w:r>
    </w:p>
    <w:p w:rsidR="00882E5F" w:rsidRDefault="00882E5F">
      <w:pPr>
        <w:rPr>
          <w:lang w:val="en-US"/>
        </w:rPr>
      </w:pPr>
    </w:p>
    <w:p w:rsidR="00882E5F" w:rsidRDefault="00882E5F">
      <w:pPr>
        <w:rPr>
          <w:lang w:val="en-US"/>
        </w:rPr>
      </w:pPr>
      <w:r>
        <w:rPr>
          <w:lang w:val="en-US"/>
        </w:rPr>
        <w:t>there is always a coffee waiting for me</w:t>
      </w:r>
    </w:p>
    <w:p w:rsidR="00882E5F" w:rsidRDefault="00882E5F">
      <w:pPr>
        <w:rPr>
          <w:lang w:val="en-US"/>
        </w:rPr>
      </w:pPr>
      <w:r>
        <w:rPr>
          <w:lang w:val="en-US"/>
        </w:rPr>
        <w:t>i leave a coin from my bottomless pocket</w:t>
      </w:r>
    </w:p>
    <w:p w:rsidR="00882E5F" w:rsidRDefault="00882E5F">
      <w:pPr>
        <w:rPr>
          <w:lang w:val="en-US"/>
        </w:rPr>
      </w:pPr>
      <w:r>
        <w:rPr>
          <w:lang w:val="en-US"/>
        </w:rPr>
        <w:t>tap out letters and make them into words</w:t>
      </w:r>
    </w:p>
    <w:p w:rsidR="00882E5F" w:rsidRDefault="00882E5F">
      <w:pPr>
        <w:rPr>
          <w:lang w:val="en-US"/>
        </w:rPr>
      </w:pPr>
      <w:r>
        <w:rPr>
          <w:lang w:val="en-US"/>
        </w:rPr>
        <w:t>finish my coffee and go</w:t>
      </w:r>
    </w:p>
    <w:p w:rsidR="00882E5F" w:rsidRDefault="00882E5F">
      <w:pPr>
        <w:rPr>
          <w:lang w:val="en-US"/>
        </w:rPr>
      </w:pPr>
    </w:p>
    <w:p w:rsidR="00882E5F" w:rsidRDefault="00882E5F">
      <w:pPr>
        <w:rPr>
          <w:lang w:val="en-US"/>
        </w:rPr>
      </w:pPr>
      <w:r>
        <w:rPr>
          <w:lang w:val="en-US"/>
        </w:rPr>
        <w:t>the door is sometimes hard to open</w:t>
      </w:r>
    </w:p>
    <w:p w:rsidR="00882E5F" w:rsidRDefault="00882E5F">
      <w:pPr>
        <w:rPr>
          <w:lang w:val="en-US"/>
        </w:rPr>
      </w:pPr>
      <w:r>
        <w:rPr>
          <w:lang w:val="en-US"/>
        </w:rPr>
        <w:t>but is never locked</w:t>
      </w:r>
    </w:p>
    <w:p w:rsidR="00882E5F" w:rsidRDefault="00882E5F">
      <w:pPr>
        <w:rPr>
          <w:lang w:val="en-US"/>
        </w:rPr>
      </w:pPr>
      <w:r>
        <w:rPr>
          <w:lang w:val="en-US"/>
        </w:rPr>
        <w:t>there is always a moment</w:t>
      </w:r>
    </w:p>
    <w:p w:rsidR="00882E5F" w:rsidRDefault="00882E5F">
      <w:pPr>
        <w:rPr>
          <w:lang w:val="en-US"/>
        </w:rPr>
      </w:pPr>
      <w:r>
        <w:rPr>
          <w:lang w:val="en-US"/>
        </w:rPr>
        <w:t>of the most blissful panic</w:t>
      </w:r>
    </w:p>
    <w:p w:rsidR="00882E5F" w:rsidRDefault="00882E5F">
      <w:pPr>
        <w:rPr>
          <w:lang w:val="en-US"/>
        </w:rPr>
      </w:pPr>
    </w:p>
    <w:p w:rsidR="00882E5F" w:rsidRDefault="00882E5F">
      <w:pPr>
        <w:rPr>
          <w:lang w:val="en-US"/>
        </w:rPr>
      </w:pPr>
      <w:r>
        <w:rPr>
          <w:lang w:val="en-US"/>
        </w:rPr>
        <w:t>the walls have changed</w:t>
      </w:r>
    </w:p>
    <w:p w:rsidR="00882E5F" w:rsidRDefault="00882E5F">
      <w:pPr>
        <w:rPr>
          <w:lang w:val="en-US"/>
        </w:rPr>
      </w:pPr>
      <w:r>
        <w:rPr>
          <w:lang w:val="en-US"/>
        </w:rPr>
        <w:t xml:space="preserve">the colour of embarrassment. have i </w:t>
      </w:r>
    </w:p>
    <w:p w:rsidR="00882E5F" w:rsidRDefault="00882E5F">
      <w:pPr>
        <w:rPr>
          <w:lang w:val="en-US"/>
        </w:rPr>
      </w:pPr>
      <w:r>
        <w:rPr>
          <w:lang w:val="en-US"/>
        </w:rPr>
        <w:t>changed so much?</w:t>
      </w:r>
    </w:p>
    <w:sectPr w:rsidR="00882E5F" w:rsidSect="00882E5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E5F"/>
    <w:rsid w:val="00882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97</Words>
  <Characters>555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Fiction</dc:title>
  <dc:subject/>
  <dc:creator>Adam Richards</dc:creator>
  <cp:keywords/>
  <dc:description/>
  <cp:lastModifiedBy>Adam Richards</cp:lastModifiedBy>
  <cp:revision>2</cp:revision>
  <dcterms:created xsi:type="dcterms:W3CDTF">2007-04-14T18:17:00Z</dcterms:created>
  <dcterms:modified xsi:type="dcterms:W3CDTF">2007-05-01T18:59:00Z</dcterms:modified>
</cp:coreProperties>
</file>
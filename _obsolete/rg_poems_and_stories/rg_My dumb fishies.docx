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EB8" w:rsidRDefault="00485EB8">
      <w:pPr>
        <w:pStyle w:val="Heading1"/>
      </w:pPr>
      <w:r>
        <w:t>My dumb fishies</w:t>
      </w:r>
    </w:p>
    <w:p w:rsidR="00485EB8" w:rsidRDefault="00485EB8"/>
    <w:p w:rsidR="00485EB8" w:rsidRDefault="00485EB8">
      <w:r>
        <w:t>I bought five little fishies</w:t>
      </w:r>
    </w:p>
    <w:p w:rsidR="00485EB8" w:rsidRDefault="00485EB8">
      <w:r>
        <w:t>I put them in the pond</w:t>
      </w:r>
    </w:p>
    <w:p w:rsidR="00485EB8" w:rsidRDefault="00485EB8">
      <w:r>
        <w:t>But I should’ve never bought that duck</w:t>
      </w:r>
    </w:p>
    <w:p w:rsidR="00485EB8" w:rsidRDefault="00485EB8">
      <w:r>
        <w:t>‘cause now one fishy’s gone</w:t>
      </w:r>
    </w:p>
    <w:p w:rsidR="00485EB8" w:rsidRDefault="00485EB8"/>
    <w:p w:rsidR="00485EB8" w:rsidRDefault="00485EB8">
      <w:r>
        <w:t>I had four little fishies</w:t>
      </w:r>
    </w:p>
    <w:p w:rsidR="00485EB8" w:rsidRDefault="00485EB8">
      <w:r>
        <w:t>just swimming in the water</w:t>
      </w:r>
    </w:p>
    <w:p w:rsidR="00485EB8" w:rsidRDefault="00485EB8">
      <w:r>
        <w:t>but now one’s disappeared and I</w:t>
      </w:r>
    </w:p>
    <w:p w:rsidR="00485EB8" w:rsidRDefault="00485EB8">
      <w:r>
        <w:t>should not have bought an otter</w:t>
      </w:r>
    </w:p>
    <w:p w:rsidR="00485EB8" w:rsidRDefault="00485EB8"/>
    <w:p w:rsidR="00485EB8" w:rsidRDefault="00485EB8">
      <w:r>
        <w:t>I had three little fishies</w:t>
      </w:r>
    </w:p>
    <w:p w:rsidR="00485EB8" w:rsidRDefault="00485EB8">
      <w:r>
        <w:t>in my little lake</w:t>
      </w:r>
    </w:p>
    <w:p w:rsidR="00485EB8" w:rsidRDefault="00485EB8">
      <w:r>
        <w:t>but now I think that it was wrong</w:t>
      </w:r>
    </w:p>
    <w:p w:rsidR="00485EB8" w:rsidRDefault="00485EB8">
      <w:r>
        <w:t>to go and buy a snake</w:t>
      </w:r>
    </w:p>
    <w:p w:rsidR="00485EB8" w:rsidRDefault="00485EB8"/>
    <w:p w:rsidR="00485EB8" w:rsidRDefault="00485EB8">
      <w:r>
        <w:t>I had two little fishies</w:t>
      </w:r>
    </w:p>
    <w:p w:rsidR="00485EB8" w:rsidRDefault="00485EB8">
      <w:r>
        <w:t>hiding in the dark</w:t>
      </w:r>
    </w:p>
    <w:p w:rsidR="00485EB8" w:rsidRDefault="00485EB8">
      <w:r>
        <w:t>I know it’s wrong to put them in</w:t>
      </w:r>
    </w:p>
    <w:p w:rsidR="00485EB8" w:rsidRDefault="00485EB8">
      <w:r>
        <w:t>the same pond as my shark</w:t>
      </w:r>
    </w:p>
    <w:p w:rsidR="00485EB8" w:rsidRDefault="00485EB8"/>
    <w:p w:rsidR="00485EB8" w:rsidRDefault="00485EB8">
      <w:r>
        <w:t>I have a little fishy</w:t>
      </w:r>
    </w:p>
    <w:p w:rsidR="00485EB8" w:rsidRDefault="00485EB8">
      <w:r>
        <w:t>there was five, now there’s one</w:t>
      </w:r>
    </w:p>
    <w:p w:rsidR="00485EB8" w:rsidRDefault="00485EB8">
      <w:r>
        <w:t>I think I’ll put him in a bowl</w:t>
      </w:r>
    </w:p>
    <w:p w:rsidR="00485EB8" w:rsidRDefault="00485EB8">
      <w:r>
        <w:t>and guard him with a gun</w:t>
      </w:r>
    </w:p>
    <w:sectPr w:rsidR="00485EB8" w:rsidSect="00485EB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5EB8"/>
    <w:rsid w:val="00485E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EB8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82</Words>
  <Characters>470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dumb fishies</dc:title>
  <dc:subject/>
  <dc:creator>Adam Richards</dc:creator>
  <cp:keywords/>
  <dc:description/>
  <cp:lastModifiedBy>Adam Richards</cp:lastModifiedBy>
  <cp:revision>2</cp:revision>
  <dcterms:created xsi:type="dcterms:W3CDTF">2006-12-12T18:08:00Z</dcterms:created>
  <dcterms:modified xsi:type="dcterms:W3CDTF">2006-12-12T18:31:00Z</dcterms:modified>
</cp:coreProperties>
</file>
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F8" w:rsidRDefault="009D10F8">
      <w:pPr>
        <w:rPr>
          <w:b/>
          <w:u w:val="single"/>
        </w:rPr>
      </w:pPr>
      <w:r>
        <w:rPr>
          <w:b/>
          <w:u w:val="single"/>
        </w:rPr>
        <w:t>Sunglasses</w:t>
      </w:r>
    </w:p>
    <w:p w:rsidR="009D10F8" w:rsidRDefault="009D10F8"/>
    <w:p w:rsidR="009D10F8" w:rsidRDefault="009D10F8">
      <w:r>
        <w:t>your life is on my table</w:t>
      </w:r>
    </w:p>
    <w:p w:rsidR="009D10F8" w:rsidRDefault="009D10F8"/>
    <w:p w:rsidR="009D10F8" w:rsidRDefault="009D10F8">
      <w:r>
        <w:t>it could not always be so.</w:t>
      </w:r>
    </w:p>
    <w:p w:rsidR="009D10F8" w:rsidRDefault="009D10F8">
      <w:r>
        <w:t>there was a time</w:t>
      </w:r>
    </w:p>
    <w:p w:rsidR="009D10F8" w:rsidRDefault="009D10F8">
      <w:r>
        <w:t>when we were invisible</w:t>
      </w:r>
    </w:p>
    <w:p w:rsidR="009D10F8" w:rsidRDefault="009D10F8">
      <w:r>
        <w:t>a tribe of wraiths</w:t>
      </w:r>
    </w:p>
    <w:p w:rsidR="009D10F8" w:rsidRDefault="009D10F8"/>
    <w:p w:rsidR="009D10F8" w:rsidRDefault="009D10F8">
      <w:r>
        <w:t>we could change names</w:t>
      </w:r>
    </w:p>
    <w:p w:rsidR="009D10F8" w:rsidRDefault="009D10F8">
      <w:r>
        <w:t>homes, lovers and fates</w:t>
      </w:r>
    </w:p>
    <w:p w:rsidR="009D10F8" w:rsidRDefault="009D10F8">
      <w:r>
        <w:t>should one life wear out</w:t>
      </w:r>
    </w:p>
    <w:p w:rsidR="009D10F8" w:rsidRDefault="009D10F8">
      <w:r>
        <w:t>a new one could grow in its place</w:t>
      </w:r>
    </w:p>
    <w:p w:rsidR="009D10F8" w:rsidRDefault="009D10F8"/>
    <w:p w:rsidR="009D10F8" w:rsidRDefault="009D10F8">
      <w:r>
        <w:t>now we are particles:</w:t>
      </w:r>
    </w:p>
    <w:p w:rsidR="009D10F8" w:rsidRDefault="009D10F8">
      <w:r>
        <w:t>frozen in light</w:t>
      </w:r>
    </w:p>
    <w:p w:rsidR="009D10F8" w:rsidRDefault="009D10F8">
      <w:r>
        <w:t>encoded in magnets.</w:t>
      </w:r>
    </w:p>
    <w:p w:rsidR="009D10F8" w:rsidRDefault="009D10F8">
      <w:r>
        <w:t>tiny rivers of electrons</w:t>
      </w:r>
    </w:p>
    <w:p w:rsidR="009D10F8" w:rsidRDefault="009D10F8">
      <w:r>
        <w:t>boiling with the essence of us.</w:t>
      </w:r>
    </w:p>
    <w:p w:rsidR="009D10F8" w:rsidRDefault="009D10F8">
      <w:r>
        <w:t>Your face is my property</w:t>
      </w:r>
    </w:p>
    <w:p w:rsidR="009D10F8" w:rsidRDefault="009D10F8">
      <w:r>
        <w:t>there is nowhere you can go</w:t>
      </w:r>
    </w:p>
    <w:p w:rsidR="009D10F8" w:rsidRDefault="009D10F8">
      <w:r>
        <w:t>that i cannot follow.</w:t>
      </w:r>
    </w:p>
    <w:p w:rsidR="009D10F8" w:rsidRDefault="009D10F8">
      <w:r>
        <w:t>I wear sunglasses even when i sleep</w:t>
      </w:r>
    </w:p>
    <w:p w:rsidR="009D10F8" w:rsidRDefault="009D10F8"/>
    <w:p w:rsidR="009D10F8" w:rsidRDefault="009D10F8">
      <w:r>
        <w:t>and i swear to you</w:t>
      </w:r>
    </w:p>
    <w:p w:rsidR="009D10F8" w:rsidRDefault="009D10F8">
      <w:r>
        <w:t>i love you</w:t>
      </w:r>
    </w:p>
    <w:p w:rsidR="009D10F8" w:rsidRDefault="009D10F8"/>
    <w:p w:rsidR="009D10F8" w:rsidRDefault="009D10F8"/>
    <w:p w:rsidR="009D10F8" w:rsidRDefault="009D10F8"/>
    <w:p w:rsidR="009D10F8" w:rsidRDefault="009D10F8"/>
    <w:sectPr w:rsidR="009D10F8" w:rsidSect="009D1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10F8"/>
    <w:rsid w:val="009D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1</Pages>
  <Words>71</Words>
  <Characters>405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Sunglasses</dc:title>
  <dc:subject/>
  <dc:creator>Adam Richards</dc:creator>
  <cp:keywords/>
  <dc:description/>
  <cp:lastModifiedBy>Adam Richards</cp:lastModifiedBy>
  <cp:revision>3</cp:revision>
  <dcterms:created xsi:type="dcterms:W3CDTF">2006-11-11T02:57:00Z</dcterms:created>
  <dcterms:modified xsi:type="dcterms:W3CDTF">2007-01-19T19:55:00Z</dcterms:modified>
</cp:coreProperties>
</file>
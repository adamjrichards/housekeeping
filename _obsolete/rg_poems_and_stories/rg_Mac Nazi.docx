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3DFE" w:rsidRDefault="00093DFE">
      <w:pPr>
        <w:pStyle w:val="Heading1"/>
      </w:pPr>
      <w:r>
        <w:t>Mac Nazi</w:t>
      </w:r>
    </w:p>
    <w:p w:rsidR="00093DFE" w:rsidRDefault="00093DFE">
      <w:pPr>
        <w:rPr>
          <w:b/>
          <w:bCs/>
          <w:u w:val="single"/>
        </w:rPr>
      </w:pPr>
    </w:p>
    <w:p w:rsidR="00093DFE" w:rsidRDefault="00093DFE">
      <w:r>
        <w:t>it is a thing</w:t>
      </w:r>
    </w:p>
    <w:p w:rsidR="00093DFE" w:rsidRDefault="00093DFE">
      <w:r>
        <w:t>I m-m-m-must possess it</w:t>
      </w:r>
    </w:p>
    <w:p w:rsidR="00093DFE" w:rsidRDefault="00093DFE">
      <w:r>
        <w:t>come to me thing</w:t>
      </w:r>
    </w:p>
    <w:p w:rsidR="00093DFE" w:rsidRDefault="00093DFE">
      <w:r>
        <w:t>be mine</w:t>
      </w:r>
    </w:p>
    <w:p w:rsidR="00093DFE" w:rsidRDefault="00093DFE"/>
    <w:p w:rsidR="00093DFE" w:rsidRDefault="00093DFE">
      <w:r>
        <w:t>you will reflect well on me</w:t>
      </w:r>
    </w:p>
    <w:p w:rsidR="00093DFE" w:rsidRDefault="00093DFE">
      <w:r>
        <w:t>I am a better entity</w:t>
      </w:r>
    </w:p>
    <w:p w:rsidR="00093DFE" w:rsidRDefault="00093DFE">
      <w:r>
        <w:t>for the having of you</w:t>
      </w:r>
    </w:p>
    <w:p w:rsidR="00093DFE" w:rsidRDefault="00093DFE">
      <w:r>
        <w:t>your colours will reflect me</w:t>
      </w:r>
    </w:p>
    <w:p w:rsidR="00093DFE" w:rsidRDefault="00093DFE">
      <w:r>
        <w:t>your cost will elevate me</w:t>
      </w:r>
    </w:p>
    <w:p w:rsidR="00093DFE" w:rsidRDefault="00093DFE">
      <w:r>
        <w:t>your undeniable thingness</w:t>
      </w:r>
    </w:p>
    <w:p w:rsidR="00093DFE" w:rsidRDefault="00093DFE">
      <w:r>
        <w:t>will rub off on me</w:t>
      </w:r>
    </w:p>
    <w:p w:rsidR="00093DFE" w:rsidRDefault="00093DFE">
      <w:r>
        <w:t>like perfume from a silken woman</w:t>
      </w:r>
    </w:p>
    <w:p w:rsidR="00093DFE" w:rsidRDefault="00093DFE"/>
    <w:p w:rsidR="00093DFE" w:rsidRDefault="00093DFE">
      <w:r>
        <w:t>and not only must I possess you</w:t>
      </w:r>
    </w:p>
    <w:p w:rsidR="00093DFE" w:rsidRDefault="00093DFE">
      <w:r>
        <w:t>I must trumpet you</w:t>
      </w:r>
    </w:p>
    <w:p w:rsidR="00093DFE" w:rsidRDefault="00093DFE">
      <w:r>
        <w:t>assail the yobs with the fineness of you</w:t>
      </w:r>
    </w:p>
    <w:p w:rsidR="00093DFE" w:rsidRDefault="00093DFE">
      <w:r>
        <w:t>I must be carried high over their heads</w:t>
      </w:r>
    </w:p>
    <w:p w:rsidR="00093DFE" w:rsidRDefault="00093DFE">
      <w:r>
        <w:t>announced with a flourish</w:t>
      </w:r>
    </w:p>
    <w:p w:rsidR="00093DFE" w:rsidRDefault="00093DFE">
      <w:r>
        <w:t>those who cannot possess you</w:t>
      </w:r>
    </w:p>
    <w:p w:rsidR="00093DFE" w:rsidRDefault="00093DFE">
      <w:r>
        <w:t>will grind their teeth and pretend nonchalance</w:t>
      </w:r>
    </w:p>
    <w:p w:rsidR="00093DFE" w:rsidRDefault="00093DFE">
      <w:r>
        <w:t>but you and I know, my beloved</w:t>
      </w:r>
    </w:p>
    <w:p w:rsidR="00093DFE" w:rsidRDefault="00093DFE">
      <w:r>
        <w:t>that inwardly they know pain</w:t>
      </w:r>
    </w:p>
    <w:p w:rsidR="00093DFE" w:rsidRDefault="00093DFE"/>
    <w:p w:rsidR="00093DFE" w:rsidRDefault="00093DFE">
      <w:r>
        <w:t>this is right, this is good</w:t>
      </w:r>
    </w:p>
    <w:p w:rsidR="00093DFE" w:rsidRDefault="00093DFE">
      <w:r>
        <w:t>you are not an ordinary thing</w:t>
      </w:r>
    </w:p>
    <w:p w:rsidR="00093DFE" w:rsidRDefault="00093DFE">
      <w:r>
        <w:t>you are a minority, an exclusion</w:t>
      </w:r>
    </w:p>
    <w:p w:rsidR="00093DFE" w:rsidRDefault="00093DFE">
      <w:r>
        <w:t>you are a club of limited membership</w:t>
      </w:r>
    </w:p>
    <w:p w:rsidR="00093DFE" w:rsidRDefault="00093DFE">
      <w:r>
        <w:t>and I, my thing, will have escaped the suffering ranks</w:t>
      </w:r>
    </w:p>
    <w:p w:rsidR="00093DFE" w:rsidRDefault="00093DFE">
      <w:r>
        <w:t>we shall be one now</w:t>
      </w:r>
    </w:p>
    <w:p w:rsidR="00093DFE" w:rsidRDefault="00093DFE">
      <w:r>
        <w:t>you are shiny, I am shiny</w:t>
      </w:r>
    </w:p>
    <w:p w:rsidR="00093DFE" w:rsidRDefault="00093DFE">
      <w:r>
        <w:t>you and I</w:t>
      </w:r>
    </w:p>
    <w:p w:rsidR="00093DFE" w:rsidRDefault="00093DFE">
      <w:r>
        <w:t>we share something</w:t>
      </w:r>
    </w:p>
    <w:p w:rsidR="00093DFE" w:rsidRDefault="00093DFE">
      <w:r>
        <w:t>I am yours</w:t>
      </w:r>
    </w:p>
    <w:sectPr w:rsidR="00093DFE" w:rsidSect="00093DFE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doNotTrackMoves/>
  <w:defaultTabStop w:val="720"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93DFE"/>
    <w:rsid w:val="00093D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utoRedefine/>
    <w:qFormat/>
    <w:pPr>
      <w:overflowPunct w:val="0"/>
      <w:autoSpaceDE w:val="0"/>
      <w:autoSpaceDN w:val="0"/>
      <w:adjustRightInd w:val="0"/>
      <w:textAlignment w:val="baseline"/>
    </w:pPr>
    <w:rPr>
      <w:sz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outlineLvl w:val="0"/>
    </w:pPr>
    <w:rPr>
      <w:b/>
      <w:bCs/>
      <w:u w:val="single"/>
    </w:rPr>
  </w:style>
  <w:style w:type="character" w:default="1" w:styleId="DefaultParagraphFont">
    <w:name w:val="Default Paragraph Font"/>
    <w:uiPriority w:val="1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3DFE"/>
    <w:rPr>
      <w:rFonts w:asciiTheme="majorHAnsi" w:eastAsiaTheme="majorEastAsia" w:hAnsiTheme="majorHAnsi" w:cstheme="majorBidi"/>
      <w:b/>
      <w:bCs/>
      <w:kern w:val="32"/>
      <w:sz w:val="32"/>
      <w:szCs w:val="32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91</TotalTime>
  <Pages>1</Pages>
  <Words>121</Words>
  <Characters>695</Characters>
  <Application>Microsoft Office Outlook</Application>
  <DocSecurity>0</DocSecurity>
  <Lines>0</Lines>
  <Paragraphs>0</Paragraphs>
  <ScaleCrop>false</ScaleCrop>
  <Company> 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Mac Nazi</dc:title>
  <dc:subject/>
  <dc:creator>Adam Richards</dc:creator>
  <cp:keywords/>
  <dc:description/>
  <cp:lastModifiedBy>Adam Richards</cp:lastModifiedBy>
  <cp:revision>2</cp:revision>
  <dcterms:created xsi:type="dcterms:W3CDTF">2007-01-24T23:16:00Z</dcterms:created>
  <dcterms:modified xsi:type="dcterms:W3CDTF">2007-01-25T00:49:00Z</dcterms:modified>
</cp:coreProperties>
</file>
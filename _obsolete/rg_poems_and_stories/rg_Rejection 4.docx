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37" w:rsidRPr="00E90C26" w:rsidRDefault="006F2537" w:rsidP="00E90C26">
      <w:pPr>
        <w:pStyle w:val="NoSpacing"/>
        <w:rPr>
          <w:b/>
          <w:u w:val="single"/>
        </w:rPr>
      </w:pPr>
      <w:r w:rsidRPr="00E90C26">
        <w:rPr>
          <w:b/>
          <w:u w:val="single"/>
        </w:rPr>
        <w:t>Rejection 4</w:t>
      </w:r>
    </w:p>
    <w:p w:rsidR="006F2537" w:rsidRDefault="006F2537" w:rsidP="00E90C26">
      <w:pPr>
        <w:pStyle w:val="NoSpacing"/>
      </w:pPr>
    </w:p>
    <w:p w:rsidR="006F2537" w:rsidRDefault="006F2537" w:rsidP="00E90C26">
      <w:pPr>
        <w:pStyle w:val="NoSpacing"/>
      </w:pPr>
      <w:r>
        <w:t>we love you</w:t>
      </w:r>
    </w:p>
    <w:p w:rsidR="006F2537" w:rsidRDefault="006F2537" w:rsidP="00E90C26">
      <w:pPr>
        <w:pStyle w:val="NoSpacing"/>
      </w:pPr>
      <w:r>
        <w:t>we want you</w:t>
      </w:r>
    </w:p>
    <w:p w:rsidR="006F2537" w:rsidRDefault="006F2537" w:rsidP="00E90C26">
      <w:pPr>
        <w:pStyle w:val="NoSpacing"/>
      </w:pPr>
      <w:r>
        <w:t>but we can never have you</w:t>
      </w:r>
    </w:p>
    <w:p w:rsidR="006F2537" w:rsidRDefault="006F2537" w:rsidP="00E90C26">
      <w:pPr>
        <w:pStyle w:val="NoSpacing"/>
      </w:pPr>
    </w:p>
    <w:p w:rsidR="006F2537" w:rsidRDefault="006F2537" w:rsidP="00E90C26">
      <w:pPr>
        <w:pStyle w:val="NoSpacing"/>
      </w:pPr>
      <w:r>
        <w:t>our worlds are so different</w:t>
      </w:r>
    </w:p>
    <w:p w:rsidR="006F2537" w:rsidRDefault="006F2537" w:rsidP="00E90C26">
      <w:pPr>
        <w:pStyle w:val="NoSpacing"/>
      </w:pPr>
      <w:r>
        <w:t>we walk in different directions</w:t>
      </w:r>
    </w:p>
    <w:p w:rsidR="006F2537" w:rsidRDefault="006F2537" w:rsidP="00E90C26">
      <w:pPr>
        <w:pStyle w:val="NoSpacing"/>
      </w:pPr>
      <w:r>
        <w:t>you wearing your cap of winter</w:t>
      </w:r>
    </w:p>
    <w:p w:rsidR="006F2537" w:rsidRDefault="006F2537" w:rsidP="00E90C26">
      <w:pPr>
        <w:pStyle w:val="NoSpacing"/>
      </w:pPr>
      <w:r>
        <w:t>us in our dripping remnant of fall</w:t>
      </w:r>
    </w:p>
    <w:p w:rsidR="006F2537" w:rsidRDefault="006F2537" w:rsidP="00E90C26">
      <w:pPr>
        <w:pStyle w:val="NoSpacing"/>
      </w:pPr>
      <w:r>
        <w:t>our summers are at different ends of the world</w:t>
      </w:r>
    </w:p>
    <w:p w:rsidR="006F2537" w:rsidRDefault="006F2537" w:rsidP="00E90C26">
      <w:pPr>
        <w:pStyle w:val="NoSpacing"/>
      </w:pPr>
    </w:p>
    <w:p w:rsidR="006F2537" w:rsidRDefault="006F2537" w:rsidP="00E90C26">
      <w:pPr>
        <w:pStyle w:val="NoSpacing"/>
      </w:pPr>
      <w:r>
        <w:t>we do have much in common</w:t>
      </w:r>
    </w:p>
    <w:p w:rsidR="006F2537" w:rsidRDefault="006F2537" w:rsidP="00E90C26">
      <w:pPr>
        <w:pStyle w:val="NoSpacing"/>
      </w:pPr>
      <w:r>
        <w:t>the desire to please the mind</w:t>
      </w:r>
    </w:p>
    <w:p w:rsidR="006F2537" w:rsidRDefault="006F2537" w:rsidP="00E90C26">
      <w:pPr>
        <w:pStyle w:val="NoSpacing"/>
      </w:pPr>
      <w:r>
        <w:t>to shake words out of the trees</w:t>
      </w:r>
    </w:p>
    <w:p w:rsidR="006F2537" w:rsidRDefault="006F2537" w:rsidP="00E90C26">
      <w:pPr>
        <w:pStyle w:val="NoSpacing"/>
      </w:pPr>
      <w:r>
        <w:t>nourish the earth with coherence</w:t>
      </w:r>
    </w:p>
    <w:p w:rsidR="006F2537" w:rsidRDefault="006F2537" w:rsidP="00E90C26">
      <w:pPr>
        <w:pStyle w:val="NoSpacing"/>
      </w:pPr>
    </w:p>
    <w:p w:rsidR="006F2537" w:rsidRDefault="006F2537" w:rsidP="00E90C26">
      <w:pPr>
        <w:pStyle w:val="NoSpacing"/>
      </w:pPr>
      <w:r>
        <w:t>but it is not enough</w:t>
      </w:r>
    </w:p>
    <w:p w:rsidR="006F2537" w:rsidRDefault="006F2537" w:rsidP="00E90C26">
      <w:pPr>
        <w:pStyle w:val="NoSpacing"/>
      </w:pPr>
      <w:r>
        <w:t>our fingers may touch</w:t>
      </w:r>
    </w:p>
    <w:p w:rsidR="006F2537" w:rsidRDefault="006F2537" w:rsidP="00E90C26">
      <w:pPr>
        <w:pStyle w:val="NoSpacing"/>
      </w:pPr>
      <w:r>
        <w:t>but our hands will never clasp</w:t>
      </w:r>
    </w:p>
    <w:p w:rsidR="006F2537" w:rsidRDefault="006F2537" w:rsidP="00E90C26">
      <w:pPr>
        <w:pStyle w:val="NoSpacing"/>
      </w:pPr>
    </w:p>
    <w:p w:rsidR="006F2537" w:rsidRDefault="006F2537" w:rsidP="00E90C26">
      <w:pPr>
        <w:pStyle w:val="NoSpacing"/>
      </w:pPr>
      <w:r>
        <w:t>we wish you well</w:t>
      </w:r>
    </w:p>
    <w:p w:rsidR="006F2537" w:rsidRDefault="006F2537" w:rsidP="00E90C26">
      <w:pPr>
        <w:pStyle w:val="NoSpacing"/>
      </w:pPr>
      <w:r>
        <w:t>that you will find your hearth</w:t>
      </w:r>
    </w:p>
    <w:p w:rsidR="006F2537" w:rsidRDefault="006F2537" w:rsidP="00E90C26">
      <w:pPr>
        <w:pStyle w:val="NoSpacing"/>
      </w:pPr>
      <w:r>
        <w:t>that you will be greeted as the lonely hero you are</w:t>
      </w:r>
    </w:p>
    <w:p w:rsidR="006F2537" w:rsidRDefault="006F2537" w:rsidP="00E90C26">
      <w:pPr>
        <w:pStyle w:val="NoSpacing"/>
      </w:pPr>
    </w:p>
    <w:p w:rsidR="006F2537" w:rsidRDefault="006F2537" w:rsidP="00E90C26">
      <w:pPr>
        <w:pStyle w:val="NoSpacing"/>
      </w:pPr>
      <w:r>
        <w:t>you will find</w:t>
      </w:r>
    </w:p>
    <w:p w:rsidR="006F2537" w:rsidRDefault="006F2537" w:rsidP="00E90C26">
      <w:pPr>
        <w:pStyle w:val="NoSpacing"/>
      </w:pPr>
      <w:r>
        <w:t>no succour</w:t>
      </w:r>
    </w:p>
    <w:p w:rsidR="006F2537" w:rsidRDefault="006F2537" w:rsidP="00E90C26">
      <w:pPr>
        <w:pStyle w:val="NoSpacing"/>
      </w:pPr>
      <w:r>
        <w:t>at our shabby dwelling</w:t>
      </w:r>
    </w:p>
    <w:p w:rsidR="006F2537" w:rsidRDefault="006F2537" w:rsidP="00E90C26">
      <w:pPr>
        <w:pStyle w:val="NoSpacing"/>
      </w:pPr>
    </w:p>
    <w:p w:rsidR="006F2537" w:rsidRDefault="006F2537" w:rsidP="00E90C26">
      <w:pPr>
        <w:pStyle w:val="NoSpacing"/>
      </w:pPr>
      <w:r>
        <w:t>but we do have a poetry contest</w:t>
      </w:r>
    </w:p>
    <w:p w:rsidR="006F2537" w:rsidRDefault="006F2537" w:rsidP="00E90C26">
      <w:pPr>
        <w:pStyle w:val="NoSpacing"/>
      </w:pPr>
      <w:r>
        <w:t>we will judge what we have rejected</w:t>
      </w:r>
    </w:p>
    <w:p w:rsidR="006F2537" w:rsidRPr="00E90C26" w:rsidRDefault="006F2537" w:rsidP="00E90C26">
      <w:pPr>
        <w:pStyle w:val="NoSpacing"/>
      </w:pPr>
      <w:r>
        <w:t>and we promise not to hate you</w:t>
      </w:r>
    </w:p>
    <w:sectPr w:rsidR="006F2537" w:rsidRPr="00E90C26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0C26"/>
    <w:rsid w:val="000A194D"/>
    <w:rsid w:val="00133D98"/>
    <w:rsid w:val="00262028"/>
    <w:rsid w:val="002824D4"/>
    <w:rsid w:val="002B33E8"/>
    <w:rsid w:val="002C438C"/>
    <w:rsid w:val="002D59D9"/>
    <w:rsid w:val="004B0171"/>
    <w:rsid w:val="004D31C1"/>
    <w:rsid w:val="005360A4"/>
    <w:rsid w:val="00594416"/>
    <w:rsid w:val="006F2537"/>
    <w:rsid w:val="00715825"/>
    <w:rsid w:val="007C2112"/>
    <w:rsid w:val="00866D0E"/>
    <w:rsid w:val="008A6730"/>
    <w:rsid w:val="008F59FD"/>
    <w:rsid w:val="00903E72"/>
    <w:rsid w:val="009323C8"/>
    <w:rsid w:val="00A21E45"/>
    <w:rsid w:val="00B17C98"/>
    <w:rsid w:val="00C336AA"/>
    <w:rsid w:val="00D3573A"/>
    <w:rsid w:val="00DB2898"/>
    <w:rsid w:val="00E90C26"/>
    <w:rsid w:val="00EF6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2898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E7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7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72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72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72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7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72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72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7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03E72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03E72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03E72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03E72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03E72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03E72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03E72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03E72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03E72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3E7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903E72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72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03E72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903E72"/>
    <w:rPr>
      <w:b/>
    </w:rPr>
  </w:style>
  <w:style w:type="character" w:styleId="Emphasis">
    <w:name w:val="Emphasis"/>
    <w:basedOn w:val="DefaultParagraphFont"/>
    <w:uiPriority w:val="20"/>
    <w:qFormat/>
    <w:rsid w:val="00903E72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903E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E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E72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903E72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7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903E72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903E72"/>
    <w:rPr>
      <w:i/>
    </w:rPr>
  </w:style>
  <w:style w:type="character" w:styleId="IntenseEmphasis">
    <w:name w:val="Intense Emphasis"/>
    <w:basedOn w:val="DefaultParagraphFont"/>
    <w:uiPriority w:val="21"/>
    <w:qFormat/>
    <w:rsid w:val="00903E72"/>
    <w:rPr>
      <w:b/>
    </w:rPr>
  </w:style>
  <w:style w:type="character" w:styleId="SubtleReference">
    <w:name w:val="Subtle Reference"/>
    <w:basedOn w:val="DefaultParagraphFont"/>
    <w:uiPriority w:val="31"/>
    <w:qFormat/>
    <w:rsid w:val="00903E72"/>
    <w:rPr>
      <w:smallCaps/>
    </w:rPr>
  </w:style>
  <w:style w:type="character" w:styleId="IntenseReference">
    <w:name w:val="Intense Reference"/>
    <w:basedOn w:val="DefaultParagraphFont"/>
    <w:uiPriority w:val="32"/>
    <w:qFormat/>
    <w:rsid w:val="00903E72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3E72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E7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1</Pages>
  <Words>102</Words>
  <Characters>582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5</cp:revision>
  <dcterms:created xsi:type="dcterms:W3CDTF">2007-02-16T02:41:00Z</dcterms:created>
  <dcterms:modified xsi:type="dcterms:W3CDTF">2007-02-20T21:16:00Z</dcterms:modified>
</cp:coreProperties>
</file>
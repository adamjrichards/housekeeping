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C3D" w:rsidRDefault="00D07C3D">
      <w:pPr>
        <w:rPr>
          <w:b/>
          <w:u w:val="single"/>
        </w:rPr>
      </w:pPr>
      <w:r>
        <w:rPr>
          <w:b/>
          <w:u w:val="single"/>
        </w:rPr>
        <w:t>Intimacy</w:t>
      </w:r>
    </w:p>
    <w:p w:rsidR="00D07C3D" w:rsidRDefault="00D07C3D">
      <w:pPr>
        <w:pStyle w:val="NoSpacing"/>
      </w:pPr>
    </w:p>
    <w:p w:rsidR="00D07C3D" w:rsidRDefault="00D07C3D">
      <w:pPr>
        <w:pStyle w:val="NoSpacing"/>
      </w:pPr>
      <w:r>
        <w:t>clever hands</w:t>
      </w:r>
    </w:p>
    <w:p w:rsidR="00D07C3D" w:rsidRDefault="00D07C3D">
      <w:pPr>
        <w:pStyle w:val="NoSpacing"/>
      </w:pPr>
    </w:p>
    <w:p w:rsidR="00D07C3D" w:rsidRDefault="00D07C3D">
      <w:pPr>
        <w:pStyle w:val="NoSpacing"/>
      </w:pPr>
      <w:r>
        <w:t>i always wanted clever hands</w:t>
      </w:r>
    </w:p>
    <w:p w:rsidR="00D07C3D" w:rsidRDefault="00D07C3D">
      <w:pPr>
        <w:pStyle w:val="NoSpacing"/>
      </w:pPr>
      <w:r>
        <w:t>hands that would turn raw materials into precious works</w:t>
      </w:r>
    </w:p>
    <w:p w:rsidR="00D07C3D" w:rsidRDefault="00D07C3D">
      <w:pPr>
        <w:pStyle w:val="NoSpacing"/>
      </w:pPr>
      <w:r>
        <w:t>or turn still air into song</w:t>
      </w:r>
    </w:p>
    <w:p w:rsidR="00D07C3D" w:rsidRDefault="00D07C3D">
      <w:pPr>
        <w:pStyle w:val="NoSpacing"/>
      </w:pPr>
      <w:r>
        <w:t>i always wanted graceful feet</w:t>
      </w:r>
    </w:p>
    <w:p w:rsidR="00D07C3D" w:rsidRDefault="00D07C3D">
      <w:pPr>
        <w:pStyle w:val="NoSpacing"/>
      </w:pPr>
      <w:r>
        <w:t>that would lift me up in the sinuous tango</w:t>
      </w:r>
    </w:p>
    <w:p w:rsidR="00D07C3D" w:rsidRDefault="00D07C3D">
      <w:pPr>
        <w:pStyle w:val="NoSpacing"/>
      </w:pPr>
    </w:p>
    <w:p w:rsidR="00D07C3D" w:rsidRDefault="00D07C3D">
      <w:pPr>
        <w:pStyle w:val="NoSpacing"/>
      </w:pPr>
      <w:r>
        <w:t>but i don't have these things</w:t>
      </w:r>
    </w:p>
    <w:p w:rsidR="00D07C3D" w:rsidRDefault="00D07C3D">
      <w:pPr>
        <w:pStyle w:val="NoSpacing"/>
      </w:pPr>
      <w:r>
        <w:t>and it does no good to wish</w:t>
      </w:r>
    </w:p>
    <w:p w:rsidR="00D07C3D" w:rsidRDefault="00D07C3D">
      <w:pPr>
        <w:pStyle w:val="NoSpacing"/>
      </w:pPr>
      <w:r>
        <w:t>i’m too old to start over now anyway</w:t>
      </w:r>
    </w:p>
    <w:p w:rsidR="00D07C3D" w:rsidRDefault="00D07C3D">
      <w:pPr>
        <w:pStyle w:val="NoSpacing"/>
      </w:pPr>
      <w:r>
        <w:t>and must learn to admire the works of others</w:t>
      </w:r>
    </w:p>
    <w:p w:rsidR="00D07C3D" w:rsidRDefault="00D07C3D">
      <w:pPr>
        <w:pStyle w:val="NoSpacing"/>
      </w:pPr>
      <w:r>
        <w:t>be content with beauty</w:t>
      </w:r>
    </w:p>
    <w:p w:rsidR="00D07C3D" w:rsidRDefault="00D07C3D">
      <w:pPr>
        <w:pStyle w:val="NoSpacing"/>
      </w:pPr>
      <w:r>
        <w:t>that comes from another’s heart</w:t>
      </w:r>
    </w:p>
    <w:p w:rsidR="00D07C3D" w:rsidRDefault="00D07C3D">
      <w:pPr>
        <w:pStyle w:val="NoSpacing"/>
      </w:pPr>
    </w:p>
    <w:p w:rsidR="00D07C3D" w:rsidRDefault="00D07C3D">
      <w:pPr>
        <w:pStyle w:val="NoSpacing"/>
      </w:pPr>
      <w:r>
        <w:t>anyone can write a poem</w:t>
      </w:r>
    </w:p>
    <w:p w:rsidR="00D07C3D" w:rsidRDefault="00D07C3D">
      <w:pPr>
        <w:pStyle w:val="NoSpacing"/>
      </w:pPr>
      <w:r>
        <w:t>no grace or skill needed</w:t>
      </w:r>
    </w:p>
    <w:p w:rsidR="00D07C3D" w:rsidRDefault="00D07C3D">
      <w:pPr>
        <w:pStyle w:val="NoSpacing"/>
      </w:pPr>
      <w:r>
        <w:t>many of us care more</w:t>
      </w:r>
    </w:p>
    <w:p w:rsidR="00D07C3D" w:rsidRDefault="00D07C3D">
      <w:pPr>
        <w:pStyle w:val="NoSpacing"/>
      </w:pPr>
      <w:r>
        <w:t>about being poets</w:t>
      </w:r>
    </w:p>
    <w:p w:rsidR="00D07C3D" w:rsidRDefault="00D07C3D">
      <w:pPr>
        <w:pStyle w:val="NoSpacing"/>
      </w:pPr>
      <w:r>
        <w:t>than about writing poetry</w:t>
      </w:r>
    </w:p>
    <w:p w:rsidR="00D07C3D" w:rsidRDefault="00D07C3D">
      <w:pPr>
        <w:pStyle w:val="NoSpacing"/>
      </w:pPr>
      <w:r>
        <w:t>but that’s a good thing (less competition)</w:t>
      </w:r>
    </w:p>
    <w:p w:rsidR="00D07C3D" w:rsidRDefault="00D07C3D">
      <w:pPr>
        <w:pStyle w:val="NoSpacing"/>
      </w:pPr>
    </w:p>
    <w:p w:rsidR="00D07C3D" w:rsidRDefault="00D07C3D">
      <w:pPr>
        <w:pStyle w:val="NoSpacing"/>
      </w:pPr>
      <w:r>
        <w:t>i don’t have clever hands</w:t>
      </w:r>
    </w:p>
    <w:p w:rsidR="00D07C3D" w:rsidRDefault="00D07C3D">
      <w:pPr>
        <w:pStyle w:val="NoSpacing"/>
      </w:pPr>
      <w:r>
        <w:t>but i care for this art</w:t>
      </w:r>
    </w:p>
    <w:p w:rsidR="00D07C3D" w:rsidRDefault="00D07C3D">
      <w:pPr>
        <w:pStyle w:val="NoSpacing"/>
      </w:pPr>
      <w:r>
        <w:t>for the weaving of words</w:t>
      </w:r>
    </w:p>
    <w:p w:rsidR="00D07C3D" w:rsidRDefault="00D07C3D">
      <w:pPr>
        <w:pStyle w:val="NoSpacing"/>
      </w:pPr>
      <w:r>
        <w:t>into a tapestry of mind</w:t>
      </w:r>
    </w:p>
    <w:p w:rsidR="00D07C3D" w:rsidRDefault="00D07C3D">
      <w:pPr>
        <w:pStyle w:val="NoSpacing"/>
      </w:pPr>
      <w:r>
        <w:t>my art is not one of the hands</w:t>
      </w:r>
    </w:p>
    <w:p w:rsidR="00D07C3D" w:rsidRDefault="00D07C3D">
      <w:pPr>
        <w:pStyle w:val="NoSpacing"/>
      </w:pPr>
      <w:r>
        <w:t>it is the art of the internal</w:t>
      </w:r>
    </w:p>
    <w:p w:rsidR="00D07C3D" w:rsidRDefault="00D07C3D">
      <w:pPr>
        <w:pStyle w:val="NoSpacing"/>
      </w:pPr>
    </w:p>
    <w:p w:rsidR="00D07C3D" w:rsidRDefault="00D07C3D">
      <w:pPr>
        <w:pStyle w:val="NoSpacing"/>
      </w:pPr>
      <w:r>
        <w:t>you are given nothing but an idea</w:t>
      </w:r>
    </w:p>
    <w:p w:rsidR="00D07C3D" w:rsidRDefault="00D07C3D">
      <w:pPr>
        <w:pStyle w:val="NoSpacing"/>
      </w:pPr>
      <w:r>
        <w:t>and the picture you paint is your own</w:t>
      </w:r>
    </w:p>
    <w:p w:rsidR="00D07C3D" w:rsidRDefault="00D07C3D">
      <w:pPr>
        <w:pStyle w:val="NoSpacing"/>
      </w:pPr>
      <w:r>
        <w:t>the song you hear is a private song</w:t>
      </w:r>
    </w:p>
    <w:p w:rsidR="00D07C3D" w:rsidRDefault="00D07C3D">
      <w:pPr>
        <w:pStyle w:val="NoSpacing"/>
      </w:pPr>
      <w:r>
        <w:t>i have said i lack intimacy</w:t>
      </w:r>
    </w:p>
    <w:p w:rsidR="00D07C3D" w:rsidRDefault="00D07C3D">
      <w:pPr>
        <w:pStyle w:val="NoSpacing"/>
      </w:pPr>
      <w:r>
        <w:t>that these words are trickery</w:t>
      </w:r>
    </w:p>
    <w:p w:rsidR="00D07C3D" w:rsidRDefault="00D07C3D">
      <w:pPr>
        <w:pStyle w:val="NoSpacing"/>
      </w:pPr>
      <w:r>
        <w:t>but that too was a lie</w:t>
      </w:r>
    </w:p>
    <w:p w:rsidR="00D07C3D" w:rsidRDefault="00D07C3D">
      <w:pPr>
        <w:pStyle w:val="NoSpacing"/>
      </w:pPr>
      <w:r>
        <w:t>for what could be more intimate</w:t>
      </w:r>
    </w:p>
    <w:p w:rsidR="00D07C3D" w:rsidRDefault="00D07C3D">
      <w:pPr>
        <w:pStyle w:val="NoSpacing"/>
      </w:pPr>
      <w:r>
        <w:t>than my visit</w:t>
      </w:r>
    </w:p>
    <w:p w:rsidR="00D07C3D" w:rsidRDefault="00D07C3D">
      <w:pPr>
        <w:pStyle w:val="NoSpacing"/>
      </w:pPr>
      <w:r>
        <w:t>to the inside of your head?</w:t>
      </w:r>
    </w:p>
    <w:sectPr w:rsidR="00D07C3D" w:rsidSect="00D07C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lickAndTypeStyle w:val="NoSpacing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07C3D"/>
    <w:rsid w:val="00D07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after="200"/>
      <w:contextualSpacing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0" w:line="271" w:lineRule="auto"/>
      <w:outlineLvl w:val="2"/>
    </w:pPr>
    <w:rPr>
      <w:rFonts w:ascii="Cambria" w:hAnsi="Cambria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200" w:after="0"/>
      <w:outlineLvl w:val="3"/>
    </w:pPr>
    <w:rPr>
      <w:rFonts w:ascii="Cambria" w:hAnsi="Cambria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before="200" w:after="0"/>
      <w:outlineLvl w:val="4"/>
    </w:pPr>
    <w:rPr>
      <w:rFonts w:ascii="Cambria" w:hAnsi="Cambria"/>
      <w:b/>
      <w:bCs/>
      <w:color w:val="7F7F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after="0"/>
      <w:outlineLvl w:val="6"/>
    </w:pPr>
    <w:rPr>
      <w:rFonts w:ascii="Cambria" w:hAnsi="Cambria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mphasis">
    <w:name w:val="Emphasis"/>
    <w:basedOn w:val="DefaultParagraphFont"/>
    <w:uiPriority w:val="20"/>
    <w:qFormat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pPr>
      <w:spacing w:after="0"/>
    </w:p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rFonts w:ascii="Calibri" w:hAnsi="Calibr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Pr>
      <w:i/>
    </w:rPr>
  </w:style>
  <w:style w:type="character" w:styleId="IntenseEmphasis">
    <w:name w:val="Intense Emphasis"/>
    <w:basedOn w:val="DefaultParagraphFont"/>
    <w:uiPriority w:val="21"/>
    <w:qFormat/>
    <w:rPr>
      <w:b/>
    </w:rPr>
  </w:style>
  <w:style w:type="character" w:styleId="SubtleReference">
    <w:name w:val="Subtle Reference"/>
    <w:basedOn w:val="DefaultParagraphFont"/>
    <w:uiPriority w:val="31"/>
    <w:qFormat/>
    <w:rPr>
      <w:smallCaps/>
    </w:rPr>
  </w:style>
  <w:style w:type="character" w:styleId="IntenseReference">
    <w:name w:val="Intense Reference"/>
    <w:basedOn w:val="DefaultParagraphFont"/>
    <w:uiPriority w:val="32"/>
    <w:qFormat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113</TotalTime>
  <Pages>1</Pages>
  <Words>142</Words>
  <Characters>815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5</cp:revision>
  <dcterms:created xsi:type="dcterms:W3CDTF">2007-02-23T17:03:00Z</dcterms:created>
  <dcterms:modified xsi:type="dcterms:W3CDTF">2007-04-26T18:34:00Z</dcterms:modified>
</cp:coreProperties>
</file>
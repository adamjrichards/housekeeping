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4A7" w:rsidRPr="00C24658" w:rsidRDefault="00A054A7" w:rsidP="005F5F08">
      <w:pPr>
        <w:rPr>
          <w:b/>
          <w:u w:val="single"/>
        </w:rPr>
      </w:pPr>
      <w:r>
        <w:rPr>
          <w:b/>
          <w:u w:val="single"/>
        </w:rPr>
        <w:t>More therapy</w:t>
      </w:r>
    </w:p>
    <w:p w:rsidR="00A054A7" w:rsidRDefault="00A054A7" w:rsidP="005F5F08"/>
    <w:p w:rsidR="00A054A7" w:rsidRDefault="00A054A7" w:rsidP="005F5F08">
      <w:r>
        <w:t>i pronounce you cured</w:t>
      </w:r>
    </w:p>
    <w:p w:rsidR="00A054A7" w:rsidRDefault="00A054A7" w:rsidP="005F5F08">
      <w:r>
        <w:t>you have never been better than you are right now</w:t>
      </w:r>
    </w:p>
    <w:p w:rsidR="00A054A7" w:rsidRDefault="00A054A7" w:rsidP="005F5F08"/>
    <w:p w:rsidR="00A054A7" w:rsidRDefault="00A054A7" w:rsidP="005F5F08">
      <w:r>
        <w:t>keep reading</w:t>
      </w:r>
    </w:p>
    <w:p w:rsidR="00A054A7" w:rsidRDefault="00A054A7" w:rsidP="005F5F08">
      <w:r>
        <w:t>things are bound to improve</w:t>
      </w:r>
    </w:p>
    <w:p w:rsidR="00A054A7" w:rsidRDefault="00A054A7" w:rsidP="005F5F08"/>
    <w:p w:rsidR="00A054A7" w:rsidRDefault="00A054A7" w:rsidP="005F5F08">
      <w:r>
        <w:t>ok, stop reading now</w:t>
      </w:r>
    </w:p>
    <w:p w:rsidR="00A054A7" w:rsidRDefault="00A054A7" w:rsidP="005F5F08">
      <w:r>
        <w:t>don’t be greedy</w:t>
      </w:r>
    </w:p>
    <w:p w:rsidR="00A054A7" w:rsidRDefault="00A054A7" w:rsidP="005F5F08"/>
    <w:p w:rsidR="00A054A7" w:rsidRPr="005F5F08" w:rsidRDefault="00A054A7" w:rsidP="005F5F08">
      <w:r>
        <w:t>(well, maybe a little more)</w:t>
      </w:r>
    </w:p>
    <w:sectPr w:rsidR="00A054A7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52DB"/>
    <w:rsid w:val="0002085D"/>
    <w:rsid w:val="00085B2E"/>
    <w:rsid w:val="000A194D"/>
    <w:rsid w:val="00133D98"/>
    <w:rsid w:val="001C1DB4"/>
    <w:rsid w:val="00262028"/>
    <w:rsid w:val="002824D4"/>
    <w:rsid w:val="002B0FF7"/>
    <w:rsid w:val="002B33E8"/>
    <w:rsid w:val="002C438C"/>
    <w:rsid w:val="003005D8"/>
    <w:rsid w:val="003E068D"/>
    <w:rsid w:val="00417D87"/>
    <w:rsid w:val="00475C5A"/>
    <w:rsid w:val="004A73AF"/>
    <w:rsid w:val="004B0171"/>
    <w:rsid w:val="005F5F08"/>
    <w:rsid w:val="0068053E"/>
    <w:rsid w:val="00715825"/>
    <w:rsid w:val="007C2112"/>
    <w:rsid w:val="00866D0E"/>
    <w:rsid w:val="008A6730"/>
    <w:rsid w:val="008F59FD"/>
    <w:rsid w:val="00903E72"/>
    <w:rsid w:val="009323C8"/>
    <w:rsid w:val="009A3569"/>
    <w:rsid w:val="00A054A7"/>
    <w:rsid w:val="00A270ED"/>
    <w:rsid w:val="00A33B89"/>
    <w:rsid w:val="00A60EAC"/>
    <w:rsid w:val="00B0244C"/>
    <w:rsid w:val="00C24658"/>
    <w:rsid w:val="00C336AA"/>
    <w:rsid w:val="00C92C5B"/>
    <w:rsid w:val="00CE114F"/>
    <w:rsid w:val="00D3573A"/>
    <w:rsid w:val="00DB2898"/>
    <w:rsid w:val="00DD729B"/>
    <w:rsid w:val="00E05AC9"/>
    <w:rsid w:val="00E16C5B"/>
    <w:rsid w:val="00E46C60"/>
    <w:rsid w:val="00E752DB"/>
    <w:rsid w:val="00E86234"/>
    <w:rsid w:val="00EB0B4A"/>
    <w:rsid w:val="00F432EA"/>
    <w:rsid w:val="00FC3E8C"/>
    <w:rsid w:val="00FC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34"/>
    <w:rPr>
      <w:rFonts w:ascii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29</Words>
  <Characters>166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2007-03-23T20:51:00Z</dcterms:created>
  <dcterms:modified xsi:type="dcterms:W3CDTF">2007-03-23T22:04:00Z</dcterms:modified>
</cp:coreProperties>
</file>
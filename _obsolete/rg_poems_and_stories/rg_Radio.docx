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D2" w:rsidRDefault="00747FD2">
      <w:pPr>
        <w:rPr>
          <w:lang w:val="en-US"/>
        </w:rPr>
      </w:pPr>
      <w:r>
        <w:rPr>
          <w:b/>
          <w:bCs/>
          <w:u w:val="single"/>
          <w:lang w:val="en-US"/>
        </w:rPr>
        <w:t>Radio</w:t>
      </w:r>
    </w:p>
    <w:p w:rsidR="00747FD2" w:rsidRDefault="00747FD2">
      <w:pPr>
        <w:rPr>
          <w:lang w:val="en-US"/>
        </w:rPr>
      </w:pPr>
    </w:p>
    <w:p w:rsidR="00747FD2" w:rsidRDefault="00747FD2">
      <w:pPr>
        <w:rPr>
          <w:lang w:val="en-US"/>
        </w:rPr>
      </w:pPr>
      <w:r>
        <w:rPr>
          <w:lang w:val="en-US"/>
        </w:rPr>
        <w:t>the antennae are invisible</w:t>
      </w:r>
    </w:p>
    <w:p w:rsidR="00747FD2" w:rsidRDefault="00747FD2">
      <w:pPr>
        <w:rPr>
          <w:lang w:val="en-US"/>
        </w:rPr>
      </w:pPr>
      <w:r>
        <w:rPr>
          <w:lang w:val="en-US"/>
        </w:rPr>
        <w:t>but i promise you, they are there</w:t>
      </w:r>
    </w:p>
    <w:p w:rsidR="00747FD2" w:rsidRDefault="00747FD2">
      <w:pPr>
        <w:rPr>
          <w:lang w:val="en-US"/>
        </w:rPr>
      </w:pPr>
      <w:r>
        <w:rPr>
          <w:lang w:val="en-US"/>
        </w:rPr>
        <w:t>don’t think anything</w:t>
      </w:r>
    </w:p>
    <w:p w:rsidR="00747FD2" w:rsidRDefault="00747FD2">
      <w:pPr>
        <w:rPr>
          <w:lang w:val="en-US"/>
        </w:rPr>
      </w:pPr>
      <w:r>
        <w:rPr>
          <w:lang w:val="en-US"/>
        </w:rPr>
        <w:t>will ever pass me by</w:t>
      </w:r>
    </w:p>
    <w:p w:rsidR="00747FD2" w:rsidRDefault="00747FD2">
      <w:pPr>
        <w:rPr>
          <w:lang w:val="en-US"/>
        </w:rPr>
      </w:pPr>
    </w:p>
    <w:p w:rsidR="00747FD2" w:rsidRDefault="00747FD2">
      <w:pPr>
        <w:rPr>
          <w:lang w:val="en-US"/>
        </w:rPr>
      </w:pPr>
      <w:r>
        <w:rPr>
          <w:lang w:val="en-US"/>
        </w:rPr>
        <w:t>next to me</w:t>
      </w:r>
    </w:p>
    <w:p w:rsidR="00747FD2" w:rsidRDefault="00747FD2">
      <w:pPr>
        <w:rPr>
          <w:lang w:val="en-US"/>
        </w:rPr>
      </w:pPr>
      <w:r>
        <w:rPr>
          <w:lang w:val="en-US"/>
        </w:rPr>
        <w:t>a man is thinking</w:t>
      </w:r>
    </w:p>
    <w:p w:rsidR="00747FD2" w:rsidRDefault="00747FD2">
      <w:pPr>
        <w:rPr>
          <w:lang w:val="en-US"/>
        </w:rPr>
      </w:pPr>
      <w:r>
        <w:rPr>
          <w:lang w:val="en-US"/>
        </w:rPr>
        <w:t>what will i tell my wife?</w:t>
      </w:r>
    </w:p>
    <w:p w:rsidR="00747FD2" w:rsidRDefault="00747FD2">
      <w:pPr>
        <w:rPr>
          <w:lang w:val="en-US"/>
        </w:rPr>
      </w:pPr>
      <w:r>
        <w:rPr>
          <w:lang w:val="en-US"/>
        </w:rPr>
        <w:t>maybe she’ll be busy, not notice me come in</w:t>
      </w:r>
    </w:p>
    <w:p w:rsidR="00747FD2" w:rsidRDefault="00747FD2">
      <w:pPr>
        <w:rPr>
          <w:lang w:val="en-US"/>
        </w:rPr>
      </w:pPr>
      <w:r>
        <w:rPr>
          <w:lang w:val="en-US"/>
        </w:rPr>
        <w:t>i can put the shirt in the garbage</w:t>
      </w:r>
    </w:p>
    <w:p w:rsidR="00747FD2" w:rsidRDefault="00747FD2">
      <w:pPr>
        <w:rPr>
          <w:lang w:val="en-US"/>
        </w:rPr>
      </w:pPr>
      <w:r>
        <w:rPr>
          <w:lang w:val="en-US"/>
        </w:rPr>
        <w:t>what have i done? i’ll have to lie</w:t>
      </w:r>
    </w:p>
    <w:p w:rsidR="00747FD2" w:rsidRDefault="00747FD2">
      <w:pPr>
        <w:rPr>
          <w:lang w:val="en-US"/>
        </w:rPr>
      </w:pPr>
      <w:r>
        <w:rPr>
          <w:lang w:val="en-US"/>
        </w:rPr>
        <w:t>for the entire rest of my life</w:t>
      </w:r>
    </w:p>
    <w:p w:rsidR="00747FD2" w:rsidRDefault="00747FD2">
      <w:pPr>
        <w:rPr>
          <w:lang w:val="en-US"/>
        </w:rPr>
      </w:pPr>
    </w:p>
    <w:p w:rsidR="00747FD2" w:rsidRDefault="00747FD2">
      <w:pPr>
        <w:rPr>
          <w:lang w:val="en-US"/>
        </w:rPr>
      </w:pPr>
      <w:r>
        <w:rPr>
          <w:lang w:val="en-US"/>
        </w:rPr>
        <w:t>over there</w:t>
      </w:r>
    </w:p>
    <w:p w:rsidR="00747FD2" w:rsidRDefault="00747FD2">
      <w:pPr>
        <w:rPr>
          <w:lang w:val="en-US"/>
        </w:rPr>
      </w:pPr>
      <w:r>
        <w:rPr>
          <w:lang w:val="en-US"/>
        </w:rPr>
        <w:t>a woman ponders</w:t>
      </w:r>
    </w:p>
    <w:p w:rsidR="00747FD2" w:rsidRDefault="00747FD2">
      <w:pPr>
        <w:rPr>
          <w:lang w:val="en-US"/>
        </w:rPr>
      </w:pPr>
      <w:r>
        <w:rPr>
          <w:lang w:val="en-US"/>
        </w:rPr>
        <w:t>what did i give up? where is the me</w:t>
      </w:r>
    </w:p>
    <w:p w:rsidR="00747FD2" w:rsidRDefault="00747FD2">
      <w:pPr>
        <w:rPr>
          <w:lang w:val="en-US"/>
        </w:rPr>
      </w:pPr>
      <w:r>
        <w:rPr>
          <w:lang w:val="en-US"/>
        </w:rPr>
        <w:t>in all the piles of them?</w:t>
      </w:r>
    </w:p>
    <w:p w:rsidR="00747FD2" w:rsidRDefault="00747FD2">
      <w:pPr>
        <w:rPr>
          <w:lang w:val="en-US"/>
        </w:rPr>
      </w:pPr>
      <w:r>
        <w:rPr>
          <w:lang w:val="en-US"/>
        </w:rPr>
        <w:t>i need time, i need space</w:t>
      </w:r>
    </w:p>
    <w:p w:rsidR="00747FD2" w:rsidRDefault="00747FD2">
      <w:pPr>
        <w:rPr>
          <w:lang w:val="en-US"/>
        </w:rPr>
      </w:pPr>
      <w:r>
        <w:rPr>
          <w:lang w:val="en-US"/>
        </w:rPr>
        <w:t>where is my einstein</w:t>
      </w:r>
    </w:p>
    <w:p w:rsidR="00747FD2" w:rsidRDefault="00747FD2">
      <w:pPr>
        <w:rPr>
          <w:lang w:val="en-US"/>
        </w:rPr>
      </w:pPr>
      <w:r>
        <w:rPr>
          <w:lang w:val="en-US"/>
        </w:rPr>
        <w:t>to rearrange the obvious?</w:t>
      </w:r>
    </w:p>
    <w:p w:rsidR="00747FD2" w:rsidRDefault="00747FD2">
      <w:pPr>
        <w:rPr>
          <w:lang w:val="en-US"/>
        </w:rPr>
      </w:pPr>
    </w:p>
    <w:p w:rsidR="00747FD2" w:rsidRDefault="00747FD2">
      <w:pPr>
        <w:rPr>
          <w:lang w:val="en-US"/>
        </w:rPr>
      </w:pPr>
      <w:r>
        <w:rPr>
          <w:lang w:val="en-US"/>
        </w:rPr>
        <w:t>in the corner</w:t>
      </w:r>
    </w:p>
    <w:p w:rsidR="00747FD2" w:rsidRDefault="00747FD2">
      <w:pPr>
        <w:rPr>
          <w:lang w:val="en-US"/>
        </w:rPr>
      </w:pPr>
      <w:r>
        <w:rPr>
          <w:lang w:val="en-US"/>
        </w:rPr>
        <w:t>a young couple, lost in each other</w:t>
      </w:r>
    </w:p>
    <w:p w:rsidR="00747FD2" w:rsidRDefault="00747FD2">
      <w:pPr>
        <w:rPr>
          <w:lang w:val="en-US"/>
        </w:rPr>
      </w:pPr>
      <w:r>
        <w:rPr>
          <w:lang w:val="en-US"/>
        </w:rPr>
        <w:t>i hope this isn’t stupid, that i’m not</w:t>
      </w:r>
    </w:p>
    <w:p w:rsidR="00747FD2" w:rsidRDefault="00747FD2">
      <w:pPr>
        <w:rPr>
          <w:lang w:val="en-US"/>
        </w:rPr>
      </w:pPr>
      <w:r>
        <w:rPr>
          <w:lang w:val="en-US"/>
        </w:rPr>
        <w:t>getting in over my head</w:t>
      </w:r>
    </w:p>
    <w:p w:rsidR="00747FD2" w:rsidRDefault="00747FD2">
      <w:pPr>
        <w:rPr>
          <w:lang w:val="en-US"/>
        </w:rPr>
      </w:pPr>
      <w:r>
        <w:rPr>
          <w:lang w:val="en-US"/>
        </w:rPr>
        <w:t>still, it’s so much fun, how can it be wrong?</w:t>
      </w:r>
    </w:p>
    <w:p w:rsidR="00747FD2" w:rsidRDefault="00747FD2">
      <w:pPr>
        <w:rPr>
          <w:lang w:val="en-US"/>
        </w:rPr>
      </w:pPr>
      <w:r>
        <w:rPr>
          <w:lang w:val="en-US"/>
        </w:rPr>
        <w:t>and nothing lasts forever, does it?</w:t>
      </w:r>
    </w:p>
    <w:p w:rsidR="00747FD2" w:rsidRDefault="00747FD2">
      <w:pPr>
        <w:rPr>
          <w:lang w:val="en-US"/>
        </w:rPr>
      </w:pPr>
      <w:r>
        <w:rPr>
          <w:lang w:val="en-US"/>
        </w:rPr>
        <w:t>promise me</w:t>
      </w:r>
    </w:p>
    <w:p w:rsidR="00747FD2" w:rsidRDefault="00747FD2">
      <w:pPr>
        <w:rPr>
          <w:lang w:val="en-US"/>
        </w:rPr>
      </w:pPr>
    </w:p>
    <w:p w:rsidR="00747FD2" w:rsidRDefault="00747FD2">
      <w:pPr>
        <w:rPr>
          <w:lang w:val="en-US"/>
        </w:rPr>
      </w:pPr>
      <w:r>
        <w:rPr>
          <w:lang w:val="en-US"/>
        </w:rPr>
        <w:t>and her</w:t>
      </w:r>
    </w:p>
    <w:p w:rsidR="00747FD2" w:rsidRDefault="00747FD2">
      <w:pPr>
        <w:rPr>
          <w:lang w:val="en-US"/>
        </w:rPr>
      </w:pPr>
      <w:r>
        <w:rPr>
          <w:lang w:val="en-US"/>
        </w:rPr>
        <w:t>i caught her looking</w:t>
      </w:r>
    </w:p>
    <w:p w:rsidR="00747FD2" w:rsidRDefault="00747FD2">
      <w:pPr>
        <w:rPr>
          <w:lang w:val="en-US"/>
        </w:rPr>
      </w:pPr>
      <w:r>
        <w:rPr>
          <w:lang w:val="en-US"/>
        </w:rPr>
        <w:t>she likes my profile, noble as it is</w:t>
      </w:r>
    </w:p>
    <w:p w:rsidR="00747FD2" w:rsidRDefault="00747FD2">
      <w:pPr>
        <w:rPr>
          <w:lang w:val="en-US"/>
        </w:rPr>
      </w:pPr>
      <w:r>
        <w:rPr>
          <w:lang w:val="en-US"/>
        </w:rPr>
        <w:t>but not the directness with which i return her glance</w:t>
      </w:r>
    </w:p>
    <w:p w:rsidR="00747FD2" w:rsidRDefault="00747FD2">
      <w:pPr>
        <w:rPr>
          <w:lang w:val="en-US"/>
        </w:rPr>
      </w:pPr>
      <w:r>
        <w:rPr>
          <w:lang w:val="en-US"/>
        </w:rPr>
        <w:t>there is a taste in her mind’s mouth</w:t>
      </w:r>
    </w:p>
    <w:p w:rsidR="00747FD2" w:rsidRDefault="00747FD2">
      <w:pPr>
        <w:rPr>
          <w:lang w:val="en-US"/>
        </w:rPr>
      </w:pPr>
      <w:r>
        <w:rPr>
          <w:lang w:val="en-US"/>
        </w:rPr>
        <w:t>which is not the taste of me but</w:t>
      </w:r>
    </w:p>
    <w:p w:rsidR="00747FD2" w:rsidRDefault="00747FD2">
      <w:pPr>
        <w:rPr>
          <w:lang w:val="en-US"/>
        </w:rPr>
      </w:pPr>
      <w:r>
        <w:rPr>
          <w:lang w:val="en-US"/>
        </w:rPr>
        <w:t>desire and repulsion, suddenly i’m lonely</w:t>
      </w:r>
    </w:p>
    <w:p w:rsidR="00747FD2" w:rsidRDefault="00747FD2">
      <w:pPr>
        <w:rPr>
          <w:lang w:val="en-US"/>
        </w:rPr>
      </w:pPr>
    </w:p>
    <w:p w:rsidR="00747FD2" w:rsidRDefault="00747FD2">
      <w:pPr>
        <w:rPr>
          <w:lang w:val="en-US"/>
        </w:rPr>
      </w:pPr>
      <w:r>
        <w:rPr>
          <w:lang w:val="en-US"/>
        </w:rPr>
        <w:t>don’t look at me like that</w:t>
      </w:r>
    </w:p>
    <w:p w:rsidR="00747FD2" w:rsidRDefault="00747FD2">
      <w:pPr>
        <w:rPr>
          <w:lang w:val="en-US"/>
        </w:rPr>
      </w:pPr>
      <w:r>
        <w:rPr>
          <w:lang w:val="en-US"/>
        </w:rPr>
        <w:t>i never asked to be here, to be me</w:t>
      </w:r>
    </w:p>
    <w:p w:rsidR="00747FD2" w:rsidRDefault="00747FD2">
      <w:pPr>
        <w:rPr>
          <w:lang w:val="en-US"/>
        </w:rPr>
      </w:pPr>
      <w:r>
        <w:rPr>
          <w:lang w:val="en-US"/>
        </w:rPr>
        <w:t>i can hide the antennae</w:t>
      </w:r>
    </w:p>
    <w:p w:rsidR="00747FD2" w:rsidRDefault="00747FD2">
      <w:pPr>
        <w:rPr>
          <w:lang w:val="en-US"/>
        </w:rPr>
      </w:pPr>
      <w:r>
        <w:rPr>
          <w:lang w:val="en-US"/>
        </w:rPr>
        <w:t>but not the idiot love</w:t>
      </w:r>
    </w:p>
    <w:p w:rsidR="00747FD2" w:rsidRDefault="00747FD2">
      <w:pPr>
        <w:rPr>
          <w:lang w:val="en-US"/>
        </w:rPr>
      </w:pPr>
      <w:r>
        <w:rPr>
          <w:lang w:val="en-US"/>
        </w:rPr>
        <w:t>so sue me</w:t>
      </w:r>
    </w:p>
    <w:sectPr w:rsidR="00747FD2" w:rsidSect="00747F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FD2"/>
    <w:rsid w:val="0074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149</Words>
  <Characters>851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</dc:title>
  <dc:subject/>
  <dc:creator>Adam Richards</dc:creator>
  <cp:keywords/>
  <dc:description/>
  <cp:lastModifiedBy>Adam Richards</cp:lastModifiedBy>
  <cp:revision>1</cp:revision>
  <dcterms:created xsi:type="dcterms:W3CDTF">2007-04-14T17:59:00Z</dcterms:created>
  <dcterms:modified xsi:type="dcterms:W3CDTF">2007-04-14T18:15:00Z</dcterms:modified>
</cp:coreProperties>
</file>
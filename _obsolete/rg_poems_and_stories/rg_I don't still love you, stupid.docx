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25A0" w:rsidRDefault="00B525A0">
      <w:pPr>
        <w:rPr>
          <w:b/>
          <w:bCs/>
          <w:u w:val="single"/>
        </w:rPr>
      </w:pPr>
      <w:r>
        <w:rPr>
          <w:b/>
          <w:bCs/>
          <w:u w:val="single"/>
        </w:rPr>
        <w:t>I don’t still love you, stupid</w:t>
      </w:r>
    </w:p>
    <w:p w:rsidR="00B525A0" w:rsidRDefault="00B525A0"/>
    <w:p w:rsidR="00B525A0" w:rsidRDefault="00B525A0">
      <w:r>
        <w:t xml:space="preserve"> is it me, or is it hot in here?</w:t>
      </w:r>
    </w:p>
    <w:p w:rsidR="00B525A0" w:rsidRDefault="00B525A0"/>
    <w:p w:rsidR="00B525A0" w:rsidRDefault="00B525A0">
      <w:r>
        <w:t>this thing I wrote</w:t>
      </w:r>
    </w:p>
    <w:p w:rsidR="00B525A0" w:rsidRDefault="00B525A0">
      <w:r>
        <w:t>I hate it</w:t>
      </w:r>
    </w:p>
    <w:p w:rsidR="00B525A0" w:rsidRDefault="00B525A0"/>
    <w:p w:rsidR="00B525A0" w:rsidRDefault="00B525A0">
      <w:r>
        <w:t>at the time, it seemed right</w:t>
      </w:r>
    </w:p>
    <w:p w:rsidR="00B525A0" w:rsidRDefault="00B525A0">
      <w:r>
        <w:t>at this time, it’s really bad</w:t>
      </w:r>
    </w:p>
    <w:p w:rsidR="00B525A0" w:rsidRDefault="00B525A0">
      <w:r>
        <w:t>and I finally know why</w:t>
      </w:r>
    </w:p>
    <w:p w:rsidR="00B525A0" w:rsidRDefault="00B525A0"/>
    <w:p w:rsidR="00B525A0" w:rsidRDefault="00B525A0">
      <w:r>
        <w:t>I told her I loved her</w:t>
      </w:r>
    </w:p>
    <w:p w:rsidR="00B525A0" w:rsidRDefault="00B525A0">
      <w:r>
        <w:t>that I would always love her</w:t>
      </w:r>
    </w:p>
    <w:p w:rsidR="00B525A0" w:rsidRDefault="00B525A0">
      <w:r>
        <w:t>that I was not in love with her</w:t>
      </w:r>
    </w:p>
    <w:p w:rsidR="00B525A0" w:rsidRDefault="00B525A0">
      <w:r>
        <w:t>but she would always be in my heart</w:t>
      </w:r>
    </w:p>
    <w:p w:rsidR="00B525A0" w:rsidRDefault="00B525A0">
      <w:r>
        <w:t>that I had no regrets</w:t>
      </w:r>
    </w:p>
    <w:p w:rsidR="00B525A0" w:rsidRDefault="00B525A0">
      <w:r>
        <w:t>that I only wanted the best</w:t>
      </w:r>
    </w:p>
    <w:p w:rsidR="00B525A0" w:rsidRDefault="00B525A0">
      <w:r>
        <w:t>for her and hers</w:t>
      </w:r>
    </w:p>
    <w:p w:rsidR="00B525A0" w:rsidRDefault="00B525A0">
      <w:r>
        <w:t>so what’s not to like?</w:t>
      </w:r>
    </w:p>
    <w:p w:rsidR="00B525A0" w:rsidRDefault="00B525A0"/>
    <w:p w:rsidR="00B525A0" w:rsidRDefault="00B525A0">
      <w:r>
        <w:t>I edited, reworked, examined and prodded</w:t>
      </w:r>
    </w:p>
    <w:p w:rsidR="00B525A0" w:rsidRDefault="00B525A0">
      <w:r>
        <w:t>and still, I hate it</w:t>
      </w:r>
    </w:p>
    <w:p w:rsidR="00B525A0" w:rsidRDefault="00B525A0"/>
    <w:p w:rsidR="00B525A0" w:rsidRDefault="00B525A0">
      <w:r>
        <w:t>and now I know why</w:t>
      </w:r>
    </w:p>
    <w:p w:rsidR="00B525A0" w:rsidRDefault="00B525A0"/>
    <w:p w:rsidR="00B525A0" w:rsidRDefault="00B525A0">
      <w:r>
        <w:t>I don’t love her</w:t>
      </w:r>
    </w:p>
    <w:p w:rsidR="00B525A0" w:rsidRDefault="00B525A0">
      <w:r>
        <w:t>I will not always love her</w:t>
      </w:r>
    </w:p>
    <w:p w:rsidR="00B525A0" w:rsidRDefault="00B525A0">
      <w:r>
        <w:t>I wasn’t in love with her for the last five years</w:t>
      </w:r>
    </w:p>
    <w:p w:rsidR="00B525A0" w:rsidRDefault="00B525A0">
      <w:r>
        <w:t>she will never again be in my heart</w:t>
      </w:r>
    </w:p>
    <w:p w:rsidR="00B525A0" w:rsidRDefault="00B525A0">
      <w:r>
        <w:t>I have many regrets</w:t>
      </w:r>
    </w:p>
    <w:p w:rsidR="00B525A0" w:rsidRDefault="00B525A0">
      <w:r>
        <w:t>although I do want the best</w:t>
      </w:r>
    </w:p>
    <w:p w:rsidR="00B525A0" w:rsidRDefault="00B525A0">
      <w:r>
        <w:t>for her and hers</w:t>
      </w:r>
    </w:p>
    <w:p w:rsidR="00B525A0" w:rsidRDefault="00B525A0"/>
    <w:p w:rsidR="00B525A0" w:rsidRDefault="00B525A0">
      <w:r>
        <w:t>but I carry a burden of resentment</w:t>
      </w:r>
    </w:p>
    <w:p w:rsidR="00B525A0" w:rsidRDefault="00B525A0">
      <w:r>
        <w:t>no, wait, I don’t even care</w:t>
      </w:r>
    </w:p>
    <w:p w:rsidR="00B525A0" w:rsidRDefault="00B525A0"/>
    <w:p w:rsidR="00B525A0" w:rsidRDefault="00B525A0">
      <w:r>
        <w:t>this is not a good poem I’m writing</w:t>
      </w:r>
    </w:p>
    <w:p w:rsidR="00B525A0" w:rsidRDefault="00B525A0">
      <w:r>
        <w:t>technically, the other was better</w:t>
      </w:r>
    </w:p>
    <w:p w:rsidR="00B525A0" w:rsidRDefault="00B525A0">
      <w:r>
        <w:t>this one is raw and unlovable</w:t>
      </w:r>
    </w:p>
    <w:p w:rsidR="00B525A0" w:rsidRDefault="00B525A0">
      <w:r>
        <w:t>there is no description, no simile</w:t>
      </w:r>
    </w:p>
    <w:p w:rsidR="00B525A0" w:rsidRDefault="00B525A0">
      <w:r>
        <w:t>but I feel better now</w:t>
      </w:r>
    </w:p>
    <w:p w:rsidR="00B525A0" w:rsidRDefault="00B525A0"/>
    <w:p w:rsidR="00B525A0" w:rsidRDefault="00B525A0">
      <w:r>
        <w:t>and yes, it really is hot in here</w:t>
      </w:r>
    </w:p>
    <w:sectPr w:rsidR="00B525A0" w:rsidSect="00B525A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oNotTrackMoves/>
  <w:defaultTabStop w:val="720"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525A0"/>
    <w:rsid w:val="00B525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pPr>
      <w:overflowPunct w:val="0"/>
      <w:autoSpaceDE w:val="0"/>
      <w:autoSpaceDN w:val="0"/>
      <w:adjustRightInd w:val="0"/>
      <w:textAlignment w:val="baseline"/>
    </w:pPr>
    <w:rPr>
      <w:sz w:val="24"/>
      <w:lang w:eastAsia="en-US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22</TotalTime>
  <Pages>1</Pages>
  <Words>133</Words>
  <Characters>762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is it me, or is it hot in here</dc:title>
  <dc:subject/>
  <dc:creator>Adam Richards</dc:creator>
  <cp:keywords/>
  <dc:description/>
  <cp:lastModifiedBy>Adam Richards</cp:lastModifiedBy>
  <cp:revision>2</cp:revision>
  <dcterms:created xsi:type="dcterms:W3CDTF">2007-01-26T18:42:00Z</dcterms:created>
  <dcterms:modified xsi:type="dcterms:W3CDTF">2007-01-26T19:04:00Z</dcterms:modified>
</cp:coreProperties>
</file>
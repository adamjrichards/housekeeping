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7F" w:rsidRDefault="0025167F">
      <w:pPr>
        <w:rPr>
          <w:b/>
          <w:bCs/>
          <w:u w:val="single"/>
        </w:rPr>
      </w:pPr>
      <w:r>
        <w:rPr>
          <w:b/>
          <w:bCs/>
          <w:u w:val="single"/>
        </w:rPr>
        <w:t>Soda can</w:t>
      </w:r>
    </w:p>
    <w:p w:rsidR="0025167F" w:rsidRDefault="0025167F"/>
    <w:p w:rsidR="0025167F" w:rsidRDefault="0025167F">
      <w:r>
        <w:t>it is only to wait:</w:t>
      </w:r>
    </w:p>
    <w:p w:rsidR="0025167F" w:rsidRDefault="0025167F">
      <w:r>
        <w:t>an octopus emerges from a hole</w:t>
      </w:r>
    </w:p>
    <w:p w:rsidR="0025167F" w:rsidRDefault="0025167F">
      <w:r>
        <w:t>too small to pass its eye</w:t>
      </w:r>
    </w:p>
    <w:p w:rsidR="0025167F" w:rsidRDefault="0025167F"/>
    <w:p w:rsidR="0025167F" w:rsidRDefault="0025167F">
      <w:r>
        <w:t>push me</w:t>
      </w:r>
    </w:p>
    <w:p w:rsidR="0025167F" w:rsidRDefault="0025167F">
      <w:r>
        <w:t>put me where I matter</w:t>
      </w:r>
    </w:p>
    <w:p w:rsidR="0025167F" w:rsidRDefault="0025167F">
      <w:r>
        <w:t>find me a future</w:t>
      </w:r>
    </w:p>
    <w:p w:rsidR="0025167F" w:rsidRDefault="0025167F">
      <w:r>
        <w:t>lubricated with the blood of your past</w:t>
      </w:r>
    </w:p>
    <w:p w:rsidR="0025167F" w:rsidRDefault="0025167F"/>
    <w:p w:rsidR="0025167F" w:rsidRDefault="0025167F">
      <w:r>
        <w:t>I am flesh, willing</w:t>
      </w:r>
    </w:p>
    <w:p w:rsidR="0025167F" w:rsidRDefault="0025167F">
      <w:r>
        <w:t>and my essence is a soda can</w:t>
      </w:r>
    </w:p>
    <w:p w:rsidR="0025167F" w:rsidRDefault="0025167F">
      <w:r>
        <w:t>waiting to be shaken</w:t>
      </w:r>
    </w:p>
    <w:p w:rsidR="0025167F" w:rsidRDefault="0025167F"/>
    <w:sectPr w:rsidR="0025167F" w:rsidSect="002516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167F"/>
    <w:rsid w:val="00251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1</Pages>
  <Words>35</Words>
  <Characters>203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Soda can</dc:title>
  <dc:subject/>
  <dc:creator>Adam Richards</dc:creator>
  <cp:keywords/>
  <dc:description/>
  <cp:lastModifiedBy>Adam Richards</cp:lastModifiedBy>
  <cp:revision>4</cp:revision>
  <dcterms:created xsi:type="dcterms:W3CDTF">2007-01-04T00:29:00Z</dcterms:created>
  <dcterms:modified xsi:type="dcterms:W3CDTF">2007-01-27T01:52:00Z</dcterms:modified>
</cp:coreProperties>
</file>
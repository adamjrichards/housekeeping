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B2" w:rsidRDefault="00AE35B2">
      <w:pPr>
        <w:rPr>
          <w:b/>
          <w:bCs/>
          <w:u w:val="single"/>
        </w:rPr>
      </w:pPr>
      <w:r>
        <w:rPr>
          <w:b/>
          <w:bCs/>
          <w:u w:val="single"/>
        </w:rPr>
        <w:t>I dreamed of a woman</w:t>
      </w:r>
    </w:p>
    <w:p w:rsidR="00AE35B2" w:rsidRDefault="00AE35B2"/>
    <w:p w:rsidR="00AE35B2" w:rsidRDefault="00AE35B2">
      <w:r>
        <w:t>I dreamed of a woman who wanted me</w:t>
      </w:r>
    </w:p>
    <w:p w:rsidR="00AE35B2" w:rsidRDefault="00AE35B2">
      <w:r>
        <w:t>who opened herself to me, eyes wide with desire</w:t>
      </w:r>
    </w:p>
    <w:p w:rsidR="00AE35B2" w:rsidRDefault="00AE35B2">
      <w:r>
        <w:t>I said no</w:t>
      </w:r>
    </w:p>
    <w:p w:rsidR="00AE35B2" w:rsidRDefault="00AE35B2">
      <w:r>
        <w:t>even in my dreams am I faithful to you, my love</w:t>
      </w:r>
    </w:p>
    <w:sectPr w:rsidR="00AE35B2" w:rsidSect="00AE35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35B2"/>
    <w:rsid w:val="00AE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23</Words>
  <Characters>134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dreamed of a woman who wanted me</dc:title>
  <dc:subject/>
  <dc:creator>Adam Richards</dc:creator>
  <cp:keywords/>
  <dc:description/>
  <cp:lastModifiedBy>Adam Richards</cp:lastModifiedBy>
  <cp:revision>3</cp:revision>
  <dcterms:created xsi:type="dcterms:W3CDTF">2007-01-19T16:12:00Z</dcterms:created>
  <dcterms:modified xsi:type="dcterms:W3CDTF">2007-01-19T21:22:00Z</dcterms:modified>
</cp:coreProperties>
</file>
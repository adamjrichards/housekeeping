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40" w:rsidRDefault="00AF3443" w:rsidP="00096AE9">
      <w:pPr>
        <w:pStyle w:val="Poemtitle"/>
      </w:pPr>
      <w:bookmarkStart w:id="0" w:name="_GoBack"/>
      <w:r>
        <w:t xml:space="preserve">The Deconstructionist’s </w:t>
      </w:r>
      <w:r w:rsidR="0037486A">
        <w:t>Construction</w:t>
      </w:r>
    </w:p>
    <w:bookmarkEnd w:id="0"/>
    <w:p w:rsidR="00AF3443" w:rsidRDefault="00AF3443" w:rsidP="00AF3443">
      <w:pPr>
        <w:pStyle w:val="Poembody"/>
      </w:pPr>
      <w:r>
        <w:t>this is a poem</w:t>
      </w:r>
    </w:p>
    <w:p w:rsidR="00AF3443" w:rsidRDefault="00AF3443" w:rsidP="00AF3443">
      <w:pPr>
        <w:pStyle w:val="Poembody"/>
      </w:pPr>
      <w:r>
        <w:t xml:space="preserve">it is a poem about </w:t>
      </w:r>
      <w:r w:rsidR="00033E69">
        <w:t>my own inadequacy</w:t>
      </w:r>
    </w:p>
    <w:p w:rsidR="00AF3443" w:rsidRDefault="00AF3443" w:rsidP="00AF3443">
      <w:pPr>
        <w:pStyle w:val="Poembody"/>
      </w:pPr>
    </w:p>
    <w:p w:rsidR="00AF3443" w:rsidRDefault="00AF3443" w:rsidP="00AF3443">
      <w:pPr>
        <w:pStyle w:val="Poembody"/>
      </w:pPr>
      <w:r>
        <w:t>my field, bless us all</w:t>
      </w:r>
    </w:p>
    <w:p w:rsidR="00AF3443" w:rsidRDefault="00AF3443" w:rsidP="00AF3443">
      <w:pPr>
        <w:pStyle w:val="Poembody"/>
      </w:pPr>
      <w:r>
        <w:t>is filled with brilliant nobodies</w:t>
      </w:r>
    </w:p>
    <w:p w:rsidR="00AF3443" w:rsidRDefault="00AF3443" w:rsidP="00AF3443">
      <w:pPr>
        <w:pStyle w:val="Poembody"/>
      </w:pPr>
      <w:r>
        <w:t>towering geniuses</w:t>
      </w:r>
    </w:p>
    <w:p w:rsidR="00AF3443" w:rsidRDefault="00AF3443" w:rsidP="00AF3443">
      <w:pPr>
        <w:pStyle w:val="Poembody"/>
      </w:pPr>
      <w:r>
        <w:t>tirelessly building molehills</w:t>
      </w:r>
    </w:p>
    <w:p w:rsidR="00AF3443" w:rsidRDefault="00AF3443" w:rsidP="00AF3443">
      <w:pPr>
        <w:pStyle w:val="Poembody"/>
      </w:pPr>
      <w:r>
        <w:t>on the sides of mountains</w:t>
      </w:r>
    </w:p>
    <w:p w:rsidR="00AF3443" w:rsidRDefault="00AF3443" w:rsidP="00AF3443">
      <w:pPr>
        <w:pStyle w:val="Poembody"/>
      </w:pPr>
    </w:p>
    <w:p w:rsidR="00AF3443" w:rsidRDefault="00AF3443" w:rsidP="00AF3443">
      <w:pPr>
        <w:pStyle w:val="Poembody"/>
      </w:pPr>
      <w:r>
        <w:t>these molehills</w:t>
      </w:r>
    </w:p>
    <w:p w:rsidR="00AF3443" w:rsidRDefault="00AF3443" w:rsidP="00AF3443">
      <w:pPr>
        <w:pStyle w:val="Poembody"/>
      </w:pPr>
      <w:r>
        <w:t>add nothing to the dimensions</w:t>
      </w:r>
    </w:p>
    <w:p w:rsidR="00AF3443" w:rsidRDefault="00AF3443" w:rsidP="00AF3443">
      <w:pPr>
        <w:pStyle w:val="Poembody"/>
      </w:pPr>
      <w:r>
        <w:t>of the mountains</w:t>
      </w:r>
    </w:p>
    <w:p w:rsidR="00AF3443" w:rsidRDefault="00AF3443" w:rsidP="00AF3443">
      <w:pPr>
        <w:pStyle w:val="Poembody"/>
      </w:pPr>
      <w:r>
        <w:t>nor its other measurements</w:t>
      </w:r>
    </w:p>
    <w:p w:rsidR="00AF3443" w:rsidRDefault="00AF3443" w:rsidP="00AF3443">
      <w:pPr>
        <w:pStyle w:val="Poembody"/>
      </w:pPr>
    </w:p>
    <w:p w:rsidR="00AF3443" w:rsidRDefault="00AF3443" w:rsidP="00AF3443">
      <w:pPr>
        <w:pStyle w:val="Poembody"/>
      </w:pPr>
      <w:r>
        <w:t>every once in a while</w:t>
      </w:r>
    </w:p>
    <w:p w:rsidR="00AF3443" w:rsidRDefault="00AF3443" w:rsidP="00AF3443">
      <w:pPr>
        <w:pStyle w:val="Poembody"/>
      </w:pPr>
      <w:r>
        <w:t>a genius among geniuses comes along</w:t>
      </w:r>
    </w:p>
    <w:p w:rsidR="00AF3443" w:rsidRDefault="00AF3443" w:rsidP="00AF3443">
      <w:pPr>
        <w:pStyle w:val="Poembody"/>
      </w:pPr>
      <w:r>
        <w:t xml:space="preserve">and </w:t>
      </w:r>
      <w:r w:rsidR="00033E69">
        <w:t>excavates</w:t>
      </w:r>
      <w:r>
        <w:t xml:space="preserve"> one mountain</w:t>
      </w:r>
    </w:p>
    <w:p w:rsidR="00AF3443" w:rsidRDefault="00AF3443" w:rsidP="00AF3443">
      <w:pPr>
        <w:pStyle w:val="Poembody"/>
      </w:pPr>
      <w:r>
        <w:t>to add its height to another</w:t>
      </w:r>
    </w:p>
    <w:p w:rsidR="00AF3443" w:rsidRDefault="00AF3443" w:rsidP="00AF3443">
      <w:pPr>
        <w:pStyle w:val="Poembody"/>
      </w:pPr>
    </w:p>
    <w:p w:rsidR="00AF3443" w:rsidRDefault="00AF3443" w:rsidP="00AF3443">
      <w:pPr>
        <w:pStyle w:val="Poembody"/>
      </w:pPr>
      <w:r>
        <w:t>more rarely</w:t>
      </w:r>
    </w:p>
    <w:p w:rsidR="00AF3443" w:rsidRDefault="00AF3443" w:rsidP="00AF3443">
      <w:pPr>
        <w:pStyle w:val="Poembody"/>
      </w:pPr>
      <w:r>
        <w:t>a genius among geniuses among geniuses comes along</w:t>
      </w:r>
    </w:p>
    <w:p w:rsidR="00AF3443" w:rsidRDefault="005E3B87" w:rsidP="00AF3443">
      <w:pPr>
        <w:pStyle w:val="Poembody"/>
      </w:pPr>
      <w:r>
        <w:t>and builds a new mountain</w:t>
      </w:r>
    </w:p>
    <w:p w:rsidR="005F22AB" w:rsidRDefault="005F22AB" w:rsidP="00AF3443">
      <w:pPr>
        <w:pStyle w:val="Poembody"/>
      </w:pPr>
      <w:r>
        <w:t xml:space="preserve">from the </w:t>
      </w:r>
      <w:r w:rsidR="00033E69">
        <w:t>ruins of another</w:t>
      </w:r>
    </w:p>
    <w:p w:rsidR="0037486A" w:rsidRDefault="0037486A" w:rsidP="00AF3443">
      <w:pPr>
        <w:pStyle w:val="Poembody"/>
      </w:pPr>
    </w:p>
    <w:p w:rsidR="0037486A" w:rsidRDefault="0037486A" w:rsidP="00AF3443">
      <w:pPr>
        <w:pStyle w:val="Poembody"/>
      </w:pPr>
      <w:r>
        <w:t>once in an age</w:t>
      </w:r>
    </w:p>
    <w:p w:rsidR="0037486A" w:rsidRDefault="0037486A" w:rsidP="00AF3443">
      <w:pPr>
        <w:pStyle w:val="Poembody"/>
      </w:pPr>
      <w:r>
        <w:t>a genius among you get the picture comes along</w:t>
      </w:r>
    </w:p>
    <w:p w:rsidR="0037486A" w:rsidRDefault="0037486A" w:rsidP="00AF3443">
      <w:pPr>
        <w:pStyle w:val="Poembody"/>
      </w:pPr>
      <w:r>
        <w:t>and begins the process of continental drift</w:t>
      </w:r>
    </w:p>
    <w:p w:rsidR="0037486A" w:rsidRDefault="0037486A" w:rsidP="00AF3443">
      <w:pPr>
        <w:pStyle w:val="Poembody"/>
      </w:pPr>
      <w:r>
        <w:t>which causes a new mountain range to arise</w:t>
      </w:r>
    </w:p>
    <w:p w:rsidR="005F22AB" w:rsidRDefault="005F22AB" w:rsidP="00AF3443">
      <w:pPr>
        <w:pStyle w:val="Poembody"/>
      </w:pPr>
    </w:p>
    <w:p w:rsidR="005F22AB" w:rsidRPr="00AF3443" w:rsidRDefault="005F22AB" w:rsidP="005F22AB">
      <w:pPr>
        <w:pStyle w:val="Poembody"/>
      </w:pPr>
      <w:r>
        <w:t>this poem is a molehill</w:t>
      </w:r>
    </w:p>
    <w:sectPr w:rsidR="005F22AB" w:rsidRPr="00AF3443" w:rsidSect="000A21DE">
      <w:footerReference w:type="default" r:id="rId9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534" w:rsidRDefault="005E1534" w:rsidP="00751B61">
      <w:r>
        <w:separator/>
      </w:r>
    </w:p>
  </w:endnote>
  <w:endnote w:type="continuationSeparator" w:id="0">
    <w:p w:rsidR="005E1534" w:rsidRDefault="005E1534" w:rsidP="0075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F79" w:rsidRDefault="005C5F79" w:rsidP="00751B61">
    <w:pPr>
      <w:pStyle w:val="Footer"/>
    </w:pPr>
  </w:p>
  <w:p w:rsidR="005C5F79" w:rsidRDefault="005C5F79" w:rsidP="008D4C08">
    <w:pPr>
      <w:pStyle w:val="Footer"/>
      <w:ind w:firstLine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534" w:rsidRDefault="005E1534" w:rsidP="00751B61">
      <w:r>
        <w:separator/>
      </w:r>
    </w:p>
  </w:footnote>
  <w:footnote w:type="continuationSeparator" w:id="0">
    <w:p w:rsidR="005E1534" w:rsidRDefault="005E1534" w:rsidP="0075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BEA6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4C5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DC05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3A80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809E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C4AA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1E1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EC3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A412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68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hideSpellingErrors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43"/>
    <w:rsid w:val="0000048A"/>
    <w:rsid w:val="000009C4"/>
    <w:rsid w:val="00004E1C"/>
    <w:rsid w:val="000075B1"/>
    <w:rsid w:val="00011C98"/>
    <w:rsid w:val="000130C1"/>
    <w:rsid w:val="00015958"/>
    <w:rsid w:val="000169AA"/>
    <w:rsid w:val="00033254"/>
    <w:rsid w:val="00033E69"/>
    <w:rsid w:val="000362AC"/>
    <w:rsid w:val="00041039"/>
    <w:rsid w:val="000417D9"/>
    <w:rsid w:val="00043A50"/>
    <w:rsid w:val="000448B1"/>
    <w:rsid w:val="000455A3"/>
    <w:rsid w:val="00053080"/>
    <w:rsid w:val="000606E1"/>
    <w:rsid w:val="000638C8"/>
    <w:rsid w:val="000653B7"/>
    <w:rsid w:val="00070E68"/>
    <w:rsid w:val="000727B2"/>
    <w:rsid w:val="00073EE9"/>
    <w:rsid w:val="00074A84"/>
    <w:rsid w:val="00077C83"/>
    <w:rsid w:val="00077DB6"/>
    <w:rsid w:val="000824D7"/>
    <w:rsid w:val="000877F8"/>
    <w:rsid w:val="00093599"/>
    <w:rsid w:val="00096AE9"/>
    <w:rsid w:val="000A21DE"/>
    <w:rsid w:val="000A247E"/>
    <w:rsid w:val="000A2F77"/>
    <w:rsid w:val="000A4274"/>
    <w:rsid w:val="000A59AE"/>
    <w:rsid w:val="000A7BC7"/>
    <w:rsid w:val="000B2244"/>
    <w:rsid w:val="000B35AD"/>
    <w:rsid w:val="000B63B1"/>
    <w:rsid w:val="000B71B6"/>
    <w:rsid w:val="000C42CA"/>
    <w:rsid w:val="000C4CF0"/>
    <w:rsid w:val="000C5D49"/>
    <w:rsid w:val="000C634C"/>
    <w:rsid w:val="000C639E"/>
    <w:rsid w:val="000D1C62"/>
    <w:rsid w:val="000D3F05"/>
    <w:rsid w:val="000D3F31"/>
    <w:rsid w:val="000D42F6"/>
    <w:rsid w:val="000D5E22"/>
    <w:rsid w:val="000E0F46"/>
    <w:rsid w:val="000E0F8A"/>
    <w:rsid w:val="000E3260"/>
    <w:rsid w:val="000E3B76"/>
    <w:rsid w:val="000E55B7"/>
    <w:rsid w:val="000F0663"/>
    <w:rsid w:val="000F1A92"/>
    <w:rsid w:val="000F4BAD"/>
    <w:rsid w:val="000F70DB"/>
    <w:rsid w:val="00100E02"/>
    <w:rsid w:val="0010502B"/>
    <w:rsid w:val="00113534"/>
    <w:rsid w:val="001160BE"/>
    <w:rsid w:val="00120F81"/>
    <w:rsid w:val="00122DB8"/>
    <w:rsid w:val="00124207"/>
    <w:rsid w:val="001255A1"/>
    <w:rsid w:val="0012605A"/>
    <w:rsid w:val="001263EA"/>
    <w:rsid w:val="00135ED8"/>
    <w:rsid w:val="00137C55"/>
    <w:rsid w:val="00140AC3"/>
    <w:rsid w:val="001424B4"/>
    <w:rsid w:val="0014363C"/>
    <w:rsid w:val="001444C8"/>
    <w:rsid w:val="00144D24"/>
    <w:rsid w:val="00150156"/>
    <w:rsid w:val="001601CF"/>
    <w:rsid w:val="00160419"/>
    <w:rsid w:val="001612C3"/>
    <w:rsid w:val="001656DE"/>
    <w:rsid w:val="00165BA8"/>
    <w:rsid w:val="00175058"/>
    <w:rsid w:val="00181511"/>
    <w:rsid w:val="0018187D"/>
    <w:rsid w:val="00182996"/>
    <w:rsid w:val="00186471"/>
    <w:rsid w:val="001A1385"/>
    <w:rsid w:val="001A22DC"/>
    <w:rsid w:val="001A36A3"/>
    <w:rsid w:val="001A3B7B"/>
    <w:rsid w:val="001A7C1A"/>
    <w:rsid w:val="001B198C"/>
    <w:rsid w:val="001B7C81"/>
    <w:rsid w:val="001C342A"/>
    <w:rsid w:val="001C6FD7"/>
    <w:rsid w:val="001C7E22"/>
    <w:rsid w:val="001D173B"/>
    <w:rsid w:val="001D661C"/>
    <w:rsid w:val="001D73BC"/>
    <w:rsid w:val="001E1BD4"/>
    <w:rsid w:val="001E2DA6"/>
    <w:rsid w:val="001E51C4"/>
    <w:rsid w:val="001F42CA"/>
    <w:rsid w:val="001F4784"/>
    <w:rsid w:val="002009DD"/>
    <w:rsid w:val="00200E5C"/>
    <w:rsid w:val="00203666"/>
    <w:rsid w:val="00205496"/>
    <w:rsid w:val="0020600E"/>
    <w:rsid w:val="002068B1"/>
    <w:rsid w:val="00206C52"/>
    <w:rsid w:val="0020728B"/>
    <w:rsid w:val="00212518"/>
    <w:rsid w:val="0021347B"/>
    <w:rsid w:val="00215BD5"/>
    <w:rsid w:val="00215F87"/>
    <w:rsid w:val="00216A0A"/>
    <w:rsid w:val="00217B8F"/>
    <w:rsid w:val="00232A98"/>
    <w:rsid w:val="00232E7E"/>
    <w:rsid w:val="002332AC"/>
    <w:rsid w:val="00233526"/>
    <w:rsid w:val="00233750"/>
    <w:rsid w:val="00241F05"/>
    <w:rsid w:val="00243558"/>
    <w:rsid w:val="00244382"/>
    <w:rsid w:val="002469E1"/>
    <w:rsid w:val="00254509"/>
    <w:rsid w:val="002547FF"/>
    <w:rsid w:val="0025545D"/>
    <w:rsid w:val="00262112"/>
    <w:rsid w:val="002710B0"/>
    <w:rsid w:val="0028012E"/>
    <w:rsid w:val="00285DAB"/>
    <w:rsid w:val="0029100C"/>
    <w:rsid w:val="002924D8"/>
    <w:rsid w:val="0029393B"/>
    <w:rsid w:val="00293A8A"/>
    <w:rsid w:val="002972C6"/>
    <w:rsid w:val="002A3AA8"/>
    <w:rsid w:val="002A4EBC"/>
    <w:rsid w:val="002B209B"/>
    <w:rsid w:val="002B24DD"/>
    <w:rsid w:val="002B58F0"/>
    <w:rsid w:val="002B5BBD"/>
    <w:rsid w:val="002B6119"/>
    <w:rsid w:val="002B7AA4"/>
    <w:rsid w:val="002C232C"/>
    <w:rsid w:val="002C7D0E"/>
    <w:rsid w:val="002D0304"/>
    <w:rsid w:val="002D0F0B"/>
    <w:rsid w:val="002D53C2"/>
    <w:rsid w:val="002E08CB"/>
    <w:rsid w:val="002E0FAF"/>
    <w:rsid w:val="002E2071"/>
    <w:rsid w:val="002E5A1E"/>
    <w:rsid w:val="002E6092"/>
    <w:rsid w:val="002F1AA0"/>
    <w:rsid w:val="002F58CF"/>
    <w:rsid w:val="002F5B8C"/>
    <w:rsid w:val="00307544"/>
    <w:rsid w:val="00310B96"/>
    <w:rsid w:val="00315D69"/>
    <w:rsid w:val="00320EEF"/>
    <w:rsid w:val="003246F9"/>
    <w:rsid w:val="0033284B"/>
    <w:rsid w:val="00333428"/>
    <w:rsid w:val="00335056"/>
    <w:rsid w:val="00340D3A"/>
    <w:rsid w:val="00341088"/>
    <w:rsid w:val="00342E18"/>
    <w:rsid w:val="00343FD3"/>
    <w:rsid w:val="0034409B"/>
    <w:rsid w:val="0034612A"/>
    <w:rsid w:val="003465DD"/>
    <w:rsid w:val="00351A57"/>
    <w:rsid w:val="00351F14"/>
    <w:rsid w:val="003527FE"/>
    <w:rsid w:val="00352FB0"/>
    <w:rsid w:val="00354B16"/>
    <w:rsid w:val="003636E0"/>
    <w:rsid w:val="00363726"/>
    <w:rsid w:val="00363C45"/>
    <w:rsid w:val="0036611F"/>
    <w:rsid w:val="003668AD"/>
    <w:rsid w:val="00366A8A"/>
    <w:rsid w:val="00370E67"/>
    <w:rsid w:val="00373869"/>
    <w:rsid w:val="00374120"/>
    <w:rsid w:val="0037486A"/>
    <w:rsid w:val="00380E16"/>
    <w:rsid w:val="00380FF2"/>
    <w:rsid w:val="003812A7"/>
    <w:rsid w:val="00383D1D"/>
    <w:rsid w:val="00387398"/>
    <w:rsid w:val="00391607"/>
    <w:rsid w:val="00394D0E"/>
    <w:rsid w:val="003953A9"/>
    <w:rsid w:val="003A2840"/>
    <w:rsid w:val="003A2FCC"/>
    <w:rsid w:val="003A67DF"/>
    <w:rsid w:val="003A7DE4"/>
    <w:rsid w:val="003B302A"/>
    <w:rsid w:val="003B52C8"/>
    <w:rsid w:val="003C4550"/>
    <w:rsid w:val="003C56F8"/>
    <w:rsid w:val="003C6373"/>
    <w:rsid w:val="003D0427"/>
    <w:rsid w:val="003D5FBA"/>
    <w:rsid w:val="003E26B7"/>
    <w:rsid w:val="003E574D"/>
    <w:rsid w:val="003F0182"/>
    <w:rsid w:val="003F04DE"/>
    <w:rsid w:val="003F20DF"/>
    <w:rsid w:val="003F3FB9"/>
    <w:rsid w:val="004004CF"/>
    <w:rsid w:val="00403D3B"/>
    <w:rsid w:val="00405353"/>
    <w:rsid w:val="00415F94"/>
    <w:rsid w:val="004238C2"/>
    <w:rsid w:val="00425A67"/>
    <w:rsid w:val="00431438"/>
    <w:rsid w:val="004352B5"/>
    <w:rsid w:val="00435F02"/>
    <w:rsid w:val="004379E1"/>
    <w:rsid w:val="00440B15"/>
    <w:rsid w:val="00445A39"/>
    <w:rsid w:val="00445BF1"/>
    <w:rsid w:val="00451739"/>
    <w:rsid w:val="00453669"/>
    <w:rsid w:val="00455580"/>
    <w:rsid w:val="004603CB"/>
    <w:rsid w:val="004626B0"/>
    <w:rsid w:val="00464A08"/>
    <w:rsid w:val="00470164"/>
    <w:rsid w:val="004703BF"/>
    <w:rsid w:val="00470D30"/>
    <w:rsid w:val="00471557"/>
    <w:rsid w:val="00473B38"/>
    <w:rsid w:val="00473D06"/>
    <w:rsid w:val="00473DD3"/>
    <w:rsid w:val="00474F92"/>
    <w:rsid w:val="00475A08"/>
    <w:rsid w:val="00477B24"/>
    <w:rsid w:val="00480B73"/>
    <w:rsid w:val="00484C56"/>
    <w:rsid w:val="00490358"/>
    <w:rsid w:val="004936BF"/>
    <w:rsid w:val="004939B1"/>
    <w:rsid w:val="00495BBB"/>
    <w:rsid w:val="004A0B9D"/>
    <w:rsid w:val="004A1A5C"/>
    <w:rsid w:val="004A2696"/>
    <w:rsid w:val="004A522F"/>
    <w:rsid w:val="004A63F0"/>
    <w:rsid w:val="004B0011"/>
    <w:rsid w:val="004B21B9"/>
    <w:rsid w:val="004B5566"/>
    <w:rsid w:val="004B63FC"/>
    <w:rsid w:val="004B732E"/>
    <w:rsid w:val="004B75C2"/>
    <w:rsid w:val="004B7AAB"/>
    <w:rsid w:val="004C0420"/>
    <w:rsid w:val="004C0979"/>
    <w:rsid w:val="004C1951"/>
    <w:rsid w:val="004C2F63"/>
    <w:rsid w:val="004C3177"/>
    <w:rsid w:val="004C55B1"/>
    <w:rsid w:val="004C5B6C"/>
    <w:rsid w:val="004C6F05"/>
    <w:rsid w:val="004D1854"/>
    <w:rsid w:val="004D7EB9"/>
    <w:rsid w:val="004E00DC"/>
    <w:rsid w:val="004F1D17"/>
    <w:rsid w:val="004F6909"/>
    <w:rsid w:val="004F719D"/>
    <w:rsid w:val="005000AF"/>
    <w:rsid w:val="00501D6F"/>
    <w:rsid w:val="0050220C"/>
    <w:rsid w:val="005075A4"/>
    <w:rsid w:val="00510811"/>
    <w:rsid w:val="005108A0"/>
    <w:rsid w:val="005155FF"/>
    <w:rsid w:val="005207D1"/>
    <w:rsid w:val="00525356"/>
    <w:rsid w:val="005258E6"/>
    <w:rsid w:val="005262D7"/>
    <w:rsid w:val="00533B30"/>
    <w:rsid w:val="00534AD6"/>
    <w:rsid w:val="00534D86"/>
    <w:rsid w:val="00535DF9"/>
    <w:rsid w:val="00541910"/>
    <w:rsid w:val="005467B6"/>
    <w:rsid w:val="00546DC0"/>
    <w:rsid w:val="00550AB2"/>
    <w:rsid w:val="005518DF"/>
    <w:rsid w:val="00552F76"/>
    <w:rsid w:val="00554E88"/>
    <w:rsid w:val="005553EE"/>
    <w:rsid w:val="00556478"/>
    <w:rsid w:val="00557A75"/>
    <w:rsid w:val="00566DC1"/>
    <w:rsid w:val="005714CB"/>
    <w:rsid w:val="00575205"/>
    <w:rsid w:val="00576965"/>
    <w:rsid w:val="00576B0E"/>
    <w:rsid w:val="00577946"/>
    <w:rsid w:val="0058302D"/>
    <w:rsid w:val="0058494B"/>
    <w:rsid w:val="005903C1"/>
    <w:rsid w:val="0059374D"/>
    <w:rsid w:val="00593D3E"/>
    <w:rsid w:val="0059606F"/>
    <w:rsid w:val="00597283"/>
    <w:rsid w:val="005A35CE"/>
    <w:rsid w:val="005A5FAD"/>
    <w:rsid w:val="005B278B"/>
    <w:rsid w:val="005B5437"/>
    <w:rsid w:val="005B6093"/>
    <w:rsid w:val="005B72E1"/>
    <w:rsid w:val="005C1551"/>
    <w:rsid w:val="005C2960"/>
    <w:rsid w:val="005C42DB"/>
    <w:rsid w:val="005C50A2"/>
    <w:rsid w:val="005C52CA"/>
    <w:rsid w:val="005C5F79"/>
    <w:rsid w:val="005C7253"/>
    <w:rsid w:val="005C7686"/>
    <w:rsid w:val="005D1AAC"/>
    <w:rsid w:val="005D1C29"/>
    <w:rsid w:val="005D1F94"/>
    <w:rsid w:val="005D2224"/>
    <w:rsid w:val="005D28C8"/>
    <w:rsid w:val="005D5694"/>
    <w:rsid w:val="005E02C2"/>
    <w:rsid w:val="005E1534"/>
    <w:rsid w:val="005E3B87"/>
    <w:rsid w:val="005E4AF8"/>
    <w:rsid w:val="005E4B0E"/>
    <w:rsid w:val="005E5706"/>
    <w:rsid w:val="005F22AB"/>
    <w:rsid w:val="00600419"/>
    <w:rsid w:val="006072A4"/>
    <w:rsid w:val="00607B26"/>
    <w:rsid w:val="00611D58"/>
    <w:rsid w:val="00615012"/>
    <w:rsid w:val="006208A3"/>
    <w:rsid w:val="0062110B"/>
    <w:rsid w:val="006314DB"/>
    <w:rsid w:val="006325D6"/>
    <w:rsid w:val="00633DAF"/>
    <w:rsid w:val="00634D29"/>
    <w:rsid w:val="00636E50"/>
    <w:rsid w:val="00644F15"/>
    <w:rsid w:val="006505C3"/>
    <w:rsid w:val="0065060D"/>
    <w:rsid w:val="00651D78"/>
    <w:rsid w:val="00656486"/>
    <w:rsid w:val="00657CA0"/>
    <w:rsid w:val="0066081C"/>
    <w:rsid w:val="00663545"/>
    <w:rsid w:val="006637B7"/>
    <w:rsid w:val="006662C8"/>
    <w:rsid w:val="006705D6"/>
    <w:rsid w:val="00671379"/>
    <w:rsid w:val="00672FBD"/>
    <w:rsid w:val="0067599F"/>
    <w:rsid w:val="00675F1B"/>
    <w:rsid w:val="006767B7"/>
    <w:rsid w:val="00676E9D"/>
    <w:rsid w:val="00680030"/>
    <w:rsid w:val="00681EBF"/>
    <w:rsid w:val="00686D11"/>
    <w:rsid w:val="00687056"/>
    <w:rsid w:val="00690A15"/>
    <w:rsid w:val="00691EA3"/>
    <w:rsid w:val="00693E2A"/>
    <w:rsid w:val="00696186"/>
    <w:rsid w:val="006A4836"/>
    <w:rsid w:val="006B5985"/>
    <w:rsid w:val="006B6668"/>
    <w:rsid w:val="006B7D61"/>
    <w:rsid w:val="006C138A"/>
    <w:rsid w:val="006C2AA1"/>
    <w:rsid w:val="006C64E7"/>
    <w:rsid w:val="006D0FDB"/>
    <w:rsid w:val="006D224E"/>
    <w:rsid w:val="006D71A4"/>
    <w:rsid w:val="006E046A"/>
    <w:rsid w:val="006E15FB"/>
    <w:rsid w:val="006E4F0B"/>
    <w:rsid w:val="006E4F36"/>
    <w:rsid w:val="006E6BD8"/>
    <w:rsid w:val="006F13C6"/>
    <w:rsid w:val="006F1996"/>
    <w:rsid w:val="006F3379"/>
    <w:rsid w:val="007031B5"/>
    <w:rsid w:val="00703F54"/>
    <w:rsid w:val="007128F6"/>
    <w:rsid w:val="00716719"/>
    <w:rsid w:val="007176EC"/>
    <w:rsid w:val="00724520"/>
    <w:rsid w:val="00726450"/>
    <w:rsid w:val="00732288"/>
    <w:rsid w:val="0075070A"/>
    <w:rsid w:val="00751B61"/>
    <w:rsid w:val="00753C47"/>
    <w:rsid w:val="007560BF"/>
    <w:rsid w:val="00764548"/>
    <w:rsid w:val="00765F81"/>
    <w:rsid w:val="0077209A"/>
    <w:rsid w:val="00772789"/>
    <w:rsid w:val="007727A8"/>
    <w:rsid w:val="00772A19"/>
    <w:rsid w:val="00773458"/>
    <w:rsid w:val="007775FF"/>
    <w:rsid w:val="0078072D"/>
    <w:rsid w:val="00780F25"/>
    <w:rsid w:val="0078210D"/>
    <w:rsid w:val="00784759"/>
    <w:rsid w:val="007860FC"/>
    <w:rsid w:val="007868F1"/>
    <w:rsid w:val="0078698F"/>
    <w:rsid w:val="0079291C"/>
    <w:rsid w:val="00795E11"/>
    <w:rsid w:val="0079644B"/>
    <w:rsid w:val="00797765"/>
    <w:rsid w:val="007A0F3B"/>
    <w:rsid w:val="007A48B8"/>
    <w:rsid w:val="007A610D"/>
    <w:rsid w:val="007B1C7E"/>
    <w:rsid w:val="007B46BD"/>
    <w:rsid w:val="007B5AA0"/>
    <w:rsid w:val="007B5DA5"/>
    <w:rsid w:val="007C5C21"/>
    <w:rsid w:val="007D5FBB"/>
    <w:rsid w:val="007E0A3B"/>
    <w:rsid w:val="007E20FC"/>
    <w:rsid w:val="007E4CB2"/>
    <w:rsid w:val="007F3A94"/>
    <w:rsid w:val="007F7CDC"/>
    <w:rsid w:val="008023B2"/>
    <w:rsid w:val="0080244C"/>
    <w:rsid w:val="00803806"/>
    <w:rsid w:val="0080681C"/>
    <w:rsid w:val="00807857"/>
    <w:rsid w:val="00810431"/>
    <w:rsid w:val="00811AC9"/>
    <w:rsid w:val="00812B52"/>
    <w:rsid w:val="008135AF"/>
    <w:rsid w:val="00815DFE"/>
    <w:rsid w:val="00832136"/>
    <w:rsid w:val="00835E89"/>
    <w:rsid w:val="008415BF"/>
    <w:rsid w:val="00841B10"/>
    <w:rsid w:val="00841E15"/>
    <w:rsid w:val="00843A13"/>
    <w:rsid w:val="00845443"/>
    <w:rsid w:val="00845D3D"/>
    <w:rsid w:val="00847969"/>
    <w:rsid w:val="008529E2"/>
    <w:rsid w:val="008601CD"/>
    <w:rsid w:val="00862128"/>
    <w:rsid w:val="00863F46"/>
    <w:rsid w:val="0086465D"/>
    <w:rsid w:val="0087239E"/>
    <w:rsid w:val="00874B14"/>
    <w:rsid w:val="00874FB2"/>
    <w:rsid w:val="00875F40"/>
    <w:rsid w:val="008763E2"/>
    <w:rsid w:val="00876CDC"/>
    <w:rsid w:val="0087763D"/>
    <w:rsid w:val="00880DC4"/>
    <w:rsid w:val="00881A54"/>
    <w:rsid w:val="00883C1D"/>
    <w:rsid w:val="00883E1D"/>
    <w:rsid w:val="008A2758"/>
    <w:rsid w:val="008A56CD"/>
    <w:rsid w:val="008B44AA"/>
    <w:rsid w:val="008B7458"/>
    <w:rsid w:val="008C3F0A"/>
    <w:rsid w:val="008C43A9"/>
    <w:rsid w:val="008C4667"/>
    <w:rsid w:val="008C489B"/>
    <w:rsid w:val="008D0A72"/>
    <w:rsid w:val="008D2DC8"/>
    <w:rsid w:val="008D383E"/>
    <w:rsid w:val="008D4C08"/>
    <w:rsid w:val="008E698F"/>
    <w:rsid w:val="008F087F"/>
    <w:rsid w:val="008F27AB"/>
    <w:rsid w:val="008F2B8F"/>
    <w:rsid w:val="008F305B"/>
    <w:rsid w:val="008F4895"/>
    <w:rsid w:val="008F6744"/>
    <w:rsid w:val="00905265"/>
    <w:rsid w:val="00910212"/>
    <w:rsid w:val="00910581"/>
    <w:rsid w:val="00911EFB"/>
    <w:rsid w:val="009123B8"/>
    <w:rsid w:val="00912534"/>
    <w:rsid w:val="0091543D"/>
    <w:rsid w:val="00915DAF"/>
    <w:rsid w:val="00917A54"/>
    <w:rsid w:val="00917B99"/>
    <w:rsid w:val="009301DF"/>
    <w:rsid w:val="00931362"/>
    <w:rsid w:val="0093380C"/>
    <w:rsid w:val="009344C0"/>
    <w:rsid w:val="00935967"/>
    <w:rsid w:val="00935E5B"/>
    <w:rsid w:val="00937215"/>
    <w:rsid w:val="0094375D"/>
    <w:rsid w:val="00945C6A"/>
    <w:rsid w:val="00945E05"/>
    <w:rsid w:val="00945F5D"/>
    <w:rsid w:val="0095008A"/>
    <w:rsid w:val="00957168"/>
    <w:rsid w:val="009621C0"/>
    <w:rsid w:val="00963189"/>
    <w:rsid w:val="00980C9E"/>
    <w:rsid w:val="00985FE4"/>
    <w:rsid w:val="00986B08"/>
    <w:rsid w:val="00987497"/>
    <w:rsid w:val="00987BBB"/>
    <w:rsid w:val="0099450E"/>
    <w:rsid w:val="009A173F"/>
    <w:rsid w:val="009A3044"/>
    <w:rsid w:val="009A54A0"/>
    <w:rsid w:val="009B421D"/>
    <w:rsid w:val="009B427C"/>
    <w:rsid w:val="009B7325"/>
    <w:rsid w:val="009B7DBA"/>
    <w:rsid w:val="009C5BCD"/>
    <w:rsid w:val="009C68EE"/>
    <w:rsid w:val="009D0F1D"/>
    <w:rsid w:val="009D113C"/>
    <w:rsid w:val="009D25C8"/>
    <w:rsid w:val="009D7C50"/>
    <w:rsid w:val="009E0BA0"/>
    <w:rsid w:val="009E39FB"/>
    <w:rsid w:val="009E3E7C"/>
    <w:rsid w:val="009E4A99"/>
    <w:rsid w:val="009E7039"/>
    <w:rsid w:val="009E71B1"/>
    <w:rsid w:val="009F0193"/>
    <w:rsid w:val="009F0836"/>
    <w:rsid w:val="009F0AF2"/>
    <w:rsid w:val="009F2C09"/>
    <w:rsid w:val="009F30E3"/>
    <w:rsid w:val="009F3875"/>
    <w:rsid w:val="00A01E35"/>
    <w:rsid w:val="00A10870"/>
    <w:rsid w:val="00A11310"/>
    <w:rsid w:val="00A13F37"/>
    <w:rsid w:val="00A15641"/>
    <w:rsid w:val="00A15F7A"/>
    <w:rsid w:val="00A168DF"/>
    <w:rsid w:val="00A26A78"/>
    <w:rsid w:val="00A31528"/>
    <w:rsid w:val="00A3328A"/>
    <w:rsid w:val="00A34420"/>
    <w:rsid w:val="00A351C6"/>
    <w:rsid w:val="00A43E7E"/>
    <w:rsid w:val="00A449E6"/>
    <w:rsid w:val="00A44D25"/>
    <w:rsid w:val="00A46ABD"/>
    <w:rsid w:val="00A47675"/>
    <w:rsid w:val="00A503A7"/>
    <w:rsid w:val="00A56D05"/>
    <w:rsid w:val="00A6082B"/>
    <w:rsid w:val="00A64959"/>
    <w:rsid w:val="00A6709C"/>
    <w:rsid w:val="00A748A8"/>
    <w:rsid w:val="00A83F95"/>
    <w:rsid w:val="00A84A20"/>
    <w:rsid w:val="00A855E7"/>
    <w:rsid w:val="00A8786D"/>
    <w:rsid w:val="00A91FFB"/>
    <w:rsid w:val="00A920E7"/>
    <w:rsid w:val="00A93D2A"/>
    <w:rsid w:val="00A97BAA"/>
    <w:rsid w:val="00AA24EB"/>
    <w:rsid w:val="00AA44B4"/>
    <w:rsid w:val="00AB0787"/>
    <w:rsid w:val="00AB60C9"/>
    <w:rsid w:val="00AC03B8"/>
    <w:rsid w:val="00AC3889"/>
    <w:rsid w:val="00AC54A2"/>
    <w:rsid w:val="00AC68B1"/>
    <w:rsid w:val="00AD07CE"/>
    <w:rsid w:val="00AD4A57"/>
    <w:rsid w:val="00AE7A6A"/>
    <w:rsid w:val="00AF1CAF"/>
    <w:rsid w:val="00AF2D13"/>
    <w:rsid w:val="00AF3443"/>
    <w:rsid w:val="00AF75F4"/>
    <w:rsid w:val="00AF790D"/>
    <w:rsid w:val="00AF7F70"/>
    <w:rsid w:val="00B01764"/>
    <w:rsid w:val="00B026DB"/>
    <w:rsid w:val="00B07EB9"/>
    <w:rsid w:val="00B10F6D"/>
    <w:rsid w:val="00B13509"/>
    <w:rsid w:val="00B13CBA"/>
    <w:rsid w:val="00B152FB"/>
    <w:rsid w:val="00B16C65"/>
    <w:rsid w:val="00B17418"/>
    <w:rsid w:val="00B25840"/>
    <w:rsid w:val="00B25EFD"/>
    <w:rsid w:val="00B304D8"/>
    <w:rsid w:val="00B3533D"/>
    <w:rsid w:val="00B359B7"/>
    <w:rsid w:val="00B36457"/>
    <w:rsid w:val="00B36A70"/>
    <w:rsid w:val="00B40FC6"/>
    <w:rsid w:val="00B4735D"/>
    <w:rsid w:val="00B54AFC"/>
    <w:rsid w:val="00B603A1"/>
    <w:rsid w:val="00B60CFD"/>
    <w:rsid w:val="00B65BA9"/>
    <w:rsid w:val="00B81715"/>
    <w:rsid w:val="00B8483C"/>
    <w:rsid w:val="00B849BB"/>
    <w:rsid w:val="00B865C7"/>
    <w:rsid w:val="00B925A8"/>
    <w:rsid w:val="00B93D96"/>
    <w:rsid w:val="00B953D7"/>
    <w:rsid w:val="00B95EC3"/>
    <w:rsid w:val="00B96C6C"/>
    <w:rsid w:val="00B9782C"/>
    <w:rsid w:val="00BA5BE0"/>
    <w:rsid w:val="00BA6087"/>
    <w:rsid w:val="00BB416C"/>
    <w:rsid w:val="00BB4E14"/>
    <w:rsid w:val="00BC3417"/>
    <w:rsid w:val="00BC76E9"/>
    <w:rsid w:val="00BC7A68"/>
    <w:rsid w:val="00BD0545"/>
    <w:rsid w:val="00BD4B7C"/>
    <w:rsid w:val="00BD7127"/>
    <w:rsid w:val="00BE6683"/>
    <w:rsid w:val="00BE7012"/>
    <w:rsid w:val="00BE72C8"/>
    <w:rsid w:val="00BE75B9"/>
    <w:rsid w:val="00BF1104"/>
    <w:rsid w:val="00BF202C"/>
    <w:rsid w:val="00BF2A78"/>
    <w:rsid w:val="00BF4AD4"/>
    <w:rsid w:val="00BF6138"/>
    <w:rsid w:val="00BF7D93"/>
    <w:rsid w:val="00C00AA7"/>
    <w:rsid w:val="00C0594C"/>
    <w:rsid w:val="00C16921"/>
    <w:rsid w:val="00C246FE"/>
    <w:rsid w:val="00C333AB"/>
    <w:rsid w:val="00C33BED"/>
    <w:rsid w:val="00C34E96"/>
    <w:rsid w:val="00C41E29"/>
    <w:rsid w:val="00C42025"/>
    <w:rsid w:val="00C46E62"/>
    <w:rsid w:val="00C46F65"/>
    <w:rsid w:val="00C50B6C"/>
    <w:rsid w:val="00C511A1"/>
    <w:rsid w:val="00C51201"/>
    <w:rsid w:val="00C51BC8"/>
    <w:rsid w:val="00C5223B"/>
    <w:rsid w:val="00C52C38"/>
    <w:rsid w:val="00C55E34"/>
    <w:rsid w:val="00C56AE4"/>
    <w:rsid w:val="00C602A1"/>
    <w:rsid w:val="00C627AD"/>
    <w:rsid w:val="00C6665E"/>
    <w:rsid w:val="00C66CA5"/>
    <w:rsid w:val="00C6734E"/>
    <w:rsid w:val="00C73F86"/>
    <w:rsid w:val="00C77820"/>
    <w:rsid w:val="00C8368D"/>
    <w:rsid w:val="00C858CF"/>
    <w:rsid w:val="00C873BD"/>
    <w:rsid w:val="00C908A3"/>
    <w:rsid w:val="00C92072"/>
    <w:rsid w:val="00CA1C26"/>
    <w:rsid w:val="00CA25C3"/>
    <w:rsid w:val="00CA44F2"/>
    <w:rsid w:val="00CA45FC"/>
    <w:rsid w:val="00CA64EB"/>
    <w:rsid w:val="00CA6EF3"/>
    <w:rsid w:val="00CB415C"/>
    <w:rsid w:val="00CB52D5"/>
    <w:rsid w:val="00CC39E5"/>
    <w:rsid w:val="00CC7F77"/>
    <w:rsid w:val="00CD558B"/>
    <w:rsid w:val="00CD698C"/>
    <w:rsid w:val="00CD7493"/>
    <w:rsid w:val="00CE1A51"/>
    <w:rsid w:val="00CE3261"/>
    <w:rsid w:val="00CE349A"/>
    <w:rsid w:val="00CF2AFD"/>
    <w:rsid w:val="00CF3F7D"/>
    <w:rsid w:val="00D01A88"/>
    <w:rsid w:val="00D03ECB"/>
    <w:rsid w:val="00D04ACA"/>
    <w:rsid w:val="00D0763D"/>
    <w:rsid w:val="00D100E5"/>
    <w:rsid w:val="00D16F3F"/>
    <w:rsid w:val="00D20757"/>
    <w:rsid w:val="00D232BD"/>
    <w:rsid w:val="00D26AA0"/>
    <w:rsid w:val="00D30DBF"/>
    <w:rsid w:val="00D35D04"/>
    <w:rsid w:val="00D360E8"/>
    <w:rsid w:val="00D37488"/>
    <w:rsid w:val="00D405B4"/>
    <w:rsid w:val="00D42609"/>
    <w:rsid w:val="00D44A23"/>
    <w:rsid w:val="00D457D0"/>
    <w:rsid w:val="00D47706"/>
    <w:rsid w:val="00D564E1"/>
    <w:rsid w:val="00D56A9D"/>
    <w:rsid w:val="00D62000"/>
    <w:rsid w:val="00D621EE"/>
    <w:rsid w:val="00D62E29"/>
    <w:rsid w:val="00D65B7E"/>
    <w:rsid w:val="00D7577D"/>
    <w:rsid w:val="00D76C2C"/>
    <w:rsid w:val="00D8092D"/>
    <w:rsid w:val="00D80A3F"/>
    <w:rsid w:val="00D80F1F"/>
    <w:rsid w:val="00D81B02"/>
    <w:rsid w:val="00D8227B"/>
    <w:rsid w:val="00D8341F"/>
    <w:rsid w:val="00D85062"/>
    <w:rsid w:val="00D854C6"/>
    <w:rsid w:val="00D909E5"/>
    <w:rsid w:val="00D926A3"/>
    <w:rsid w:val="00D953C2"/>
    <w:rsid w:val="00D9565A"/>
    <w:rsid w:val="00DA09CD"/>
    <w:rsid w:val="00DA65DC"/>
    <w:rsid w:val="00DA68FB"/>
    <w:rsid w:val="00DB2F1B"/>
    <w:rsid w:val="00DB66A1"/>
    <w:rsid w:val="00DC01F0"/>
    <w:rsid w:val="00DC1939"/>
    <w:rsid w:val="00DC6481"/>
    <w:rsid w:val="00DD5F1B"/>
    <w:rsid w:val="00DD61E9"/>
    <w:rsid w:val="00DE2087"/>
    <w:rsid w:val="00DE4616"/>
    <w:rsid w:val="00DE5AB3"/>
    <w:rsid w:val="00DF265B"/>
    <w:rsid w:val="00DF289F"/>
    <w:rsid w:val="00DF3868"/>
    <w:rsid w:val="00DF5777"/>
    <w:rsid w:val="00E009A4"/>
    <w:rsid w:val="00E04DBE"/>
    <w:rsid w:val="00E077D5"/>
    <w:rsid w:val="00E103E2"/>
    <w:rsid w:val="00E10D40"/>
    <w:rsid w:val="00E15559"/>
    <w:rsid w:val="00E158E9"/>
    <w:rsid w:val="00E17207"/>
    <w:rsid w:val="00E23422"/>
    <w:rsid w:val="00E24C8D"/>
    <w:rsid w:val="00E25191"/>
    <w:rsid w:val="00E351CB"/>
    <w:rsid w:val="00E37343"/>
    <w:rsid w:val="00E376B4"/>
    <w:rsid w:val="00E41BCC"/>
    <w:rsid w:val="00E4250B"/>
    <w:rsid w:val="00E44378"/>
    <w:rsid w:val="00E4625D"/>
    <w:rsid w:val="00E47294"/>
    <w:rsid w:val="00E473C4"/>
    <w:rsid w:val="00E53E01"/>
    <w:rsid w:val="00E54839"/>
    <w:rsid w:val="00E56185"/>
    <w:rsid w:val="00E60CE2"/>
    <w:rsid w:val="00E61711"/>
    <w:rsid w:val="00E63B9C"/>
    <w:rsid w:val="00E675BB"/>
    <w:rsid w:val="00E701F4"/>
    <w:rsid w:val="00E7494A"/>
    <w:rsid w:val="00E8518C"/>
    <w:rsid w:val="00E869C6"/>
    <w:rsid w:val="00E87E7A"/>
    <w:rsid w:val="00E914FC"/>
    <w:rsid w:val="00EA0864"/>
    <w:rsid w:val="00EA2D2B"/>
    <w:rsid w:val="00EA3EFE"/>
    <w:rsid w:val="00EB0A58"/>
    <w:rsid w:val="00EB10C5"/>
    <w:rsid w:val="00EB1BDF"/>
    <w:rsid w:val="00EB55AC"/>
    <w:rsid w:val="00EB5C68"/>
    <w:rsid w:val="00EB7ED9"/>
    <w:rsid w:val="00EC02E1"/>
    <w:rsid w:val="00EC3591"/>
    <w:rsid w:val="00EC4A2C"/>
    <w:rsid w:val="00EC7FD6"/>
    <w:rsid w:val="00ED3A75"/>
    <w:rsid w:val="00ED3CD1"/>
    <w:rsid w:val="00ED4AB5"/>
    <w:rsid w:val="00EE0E14"/>
    <w:rsid w:val="00EF6B09"/>
    <w:rsid w:val="00F0014B"/>
    <w:rsid w:val="00F0257E"/>
    <w:rsid w:val="00F03EF2"/>
    <w:rsid w:val="00F04B73"/>
    <w:rsid w:val="00F06DC8"/>
    <w:rsid w:val="00F1038E"/>
    <w:rsid w:val="00F12524"/>
    <w:rsid w:val="00F13A7E"/>
    <w:rsid w:val="00F2118D"/>
    <w:rsid w:val="00F217DC"/>
    <w:rsid w:val="00F3386F"/>
    <w:rsid w:val="00F36BE8"/>
    <w:rsid w:val="00F43938"/>
    <w:rsid w:val="00F51CBA"/>
    <w:rsid w:val="00F56742"/>
    <w:rsid w:val="00F60B56"/>
    <w:rsid w:val="00F624D0"/>
    <w:rsid w:val="00F707D0"/>
    <w:rsid w:val="00F720C9"/>
    <w:rsid w:val="00F75621"/>
    <w:rsid w:val="00F812D4"/>
    <w:rsid w:val="00F81348"/>
    <w:rsid w:val="00F81874"/>
    <w:rsid w:val="00F85AF7"/>
    <w:rsid w:val="00F92E49"/>
    <w:rsid w:val="00F93A72"/>
    <w:rsid w:val="00F95440"/>
    <w:rsid w:val="00FA2BA1"/>
    <w:rsid w:val="00FA5A64"/>
    <w:rsid w:val="00FA772C"/>
    <w:rsid w:val="00FB4EAC"/>
    <w:rsid w:val="00FB53FB"/>
    <w:rsid w:val="00FB579D"/>
    <w:rsid w:val="00FB5F96"/>
    <w:rsid w:val="00FB7053"/>
    <w:rsid w:val="00FB7F5A"/>
    <w:rsid w:val="00FC0F99"/>
    <w:rsid w:val="00FC15CE"/>
    <w:rsid w:val="00FC3CEA"/>
    <w:rsid w:val="00FC73FC"/>
    <w:rsid w:val="00FC7DF6"/>
    <w:rsid w:val="00FD0889"/>
    <w:rsid w:val="00FD13C4"/>
    <w:rsid w:val="00FD1A12"/>
    <w:rsid w:val="00FD1E0F"/>
    <w:rsid w:val="00FF0213"/>
    <w:rsid w:val="00FF4036"/>
    <w:rsid w:val="00FF4891"/>
    <w:rsid w:val="00F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0" w:uiPriority="4" w:unhideWhenUsed="0" w:qFormat="1"/>
    <w:lsdException w:name="heading 6" w:uiPriority="16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6"/>
    <w:lsdException w:name="footer" w:uiPriority="6"/>
    <w:lsdException w:name="caption" w:uiPriority="35" w:qFormat="1"/>
    <w:lsdException w:name="Title" w:semiHidden="0" w:uiPriority="12" w:unhideWhenUsed="0"/>
    <w:lsdException w:name="Default Paragraph Font" w:uiPriority="1"/>
    <w:lsdException w:name="Subtitle" w:semiHidden="0" w:uiPriority="13" w:unhideWhenUsed="0"/>
    <w:lsdException w:name="Strong" w:semiHidden="0" w:uiPriority="10" w:unhideWhenUsed="0"/>
    <w:lsdException w:name="Emphasis" w:semiHidden="0" w:uiPriority="1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9" w:unhideWhenUsed="0"/>
    <w:lsdException w:name="Bibliography" w:uiPriority="8"/>
    <w:lsdException w:name="TOC Heading" w:uiPriority="39" w:qFormat="1"/>
  </w:latentStyles>
  <w:style w:type="paragraph" w:default="1" w:styleId="Normal">
    <w:name w:val="Normal"/>
    <w:qFormat/>
    <w:rsid w:val="005714CB"/>
    <w:pPr>
      <w:tabs>
        <w:tab w:val="center" w:pos="4680"/>
        <w:tab w:val="right" w:pos="9360"/>
      </w:tabs>
      <w:spacing w:after="0" w:line="240" w:lineRule="auto"/>
      <w:ind w:firstLine="432"/>
    </w:pPr>
    <w:rPr>
      <w:rFonts w:ascii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4"/>
    <w:qFormat/>
    <w:rsid w:val="001263EA"/>
    <w:pPr>
      <w:keepNext/>
      <w:keepLines/>
      <w:spacing w:before="480" w:after="1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4"/>
    <w:qFormat/>
    <w:rsid w:val="001263EA"/>
    <w:pPr>
      <w:keepNext/>
      <w:keepLines/>
      <w:spacing w:before="24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4"/>
    <w:qFormat/>
    <w:rsid w:val="001263EA"/>
    <w:pPr>
      <w:spacing w:before="100" w:beforeAutospacing="1" w:after="240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4"/>
    <w:qFormat/>
    <w:rsid w:val="001263EA"/>
    <w:pPr>
      <w:spacing w:before="60"/>
      <w:ind w:firstLine="0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4"/>
    <w:qFormat/>
    <w:rsid w:val="001263E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3"/>
    <w:qFormat/>
    <w:rsid w:val="00C34E96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3"/>
    <w:locked/>
    <w:rsid w:val="00C34E96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Char">
    <w:name w:val="Poem Char"/>
    <w:basedOn w:val="DefaultParagraphFont"/>
    <w:link w:val="Poem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3"/>
    <w:qFormat/>
    <w:rsid w:val="001263EA"/>
    <w:pPr>
      <w:jc w:val="right"/>
    </w:pPr>
    <w:rPr>
      <w:i/>
      <w:lang w:val="fr-CA"/>
    </w:rPr>
  </w:style>
  <w:style w:type="paragraph" w:customStyle="1" w:styleId="Poemepigram">
    <w:name w:val="Poem epigram"/>
    <w:basedOn w:val="Poembody"/>
    <w:next w:val="Poembody"/>
    <w:link w:val="PoemepigramChar"/>
    <w:uiPriority w:val="3"/>
    <w:qFormat/>
    <w:rsid w:val="001263EA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bodyChar"/>
    <w:link w:val="Poemepigram"/>
    <w:uiPriority w:val="3"/>
    <w:rsid w:val="001263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oemsub-heading">
    <w:name w:val="Poem sub-heading"/>
    <w:basedOn w:val="Poembody"/>
    <w:link w:val="Poemsub-headingChar"/>
    <w:uiPriority w:val="3"/>
    <w:qFormat/>
    <w:rsid w:val="001263EA"/>
    <w:pPr>
      <w:spacing w:after="120"/>
    </w:pPr>
    <w:rPr>
      <w:b/>
    </w:rPr>
  </w:style>
  <w:style w:type="character" w:customStyle="1" w:styleId="Poemsub-headingChar">
    <w:name w:val="Poem sub-heading Char"/>
    <w:basedOn w:val="PoembodyChar"/>
    <w:link w:val="Poemsub-heading"/>
    <w:uiPriority w:val="3"/>
    <w:rsid w:val="001263EA"/>
    <w:rPr>
      <w:rFonts w:ascii="Times New Roman" w:hAnsi="Times New Roman" w:cs="Times New Roman"/>
      <w:b/>
      <w:sz w:val="24"/>
      <w:szCs w:val="24"/>
    </w:rPr>
  </w:style>
  <w:style w:type="paragraph" w:customStyle="1" w:styleId="Poemtitle">
    <w:name w:val="Poem title"/>
    <w:basedOn w:val="Normtitle"/>
    <w:next w:val="Poembody"/>
    <w:link w:val="PoemtitleChar"/>
    <w:uiPriority w:val="3"/>
    <w:qFormat/>
    <w:rsid w:val="001263EA"/>
    <w:pPr>
      <w:spacing w:after="240"/>
      <w:jc w:val="left"/>
      <w:outlineLvl w:val="1"/>
    </w:pPr>
  </w:style>
  <w:style w:type="character" w:customStyle="1" w:styleId="PoemtitleChar">
    <w:name w:val="Poem title Char"/>
    <w:basedOn w:val="NormtitleChar"/>
    <w:link w:val="Poemtitle"/>
    <w:uiPriority w:val="3"/>
    <w:rsid w:val="001263EA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4"/>
    <w:rsid w:val="001263EA"/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4"/>
    <w:rsid w:val="001263EA"/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4"/>
    <w:rsid w:val="0012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4"/>
    <w:rsid w:val="001263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63EA"/>
    <w:pPr>
      <w:ind w:left="720"/>
    </w:pPr>
  </w:style>
  <w:style w:type="paragraph" w:styleId="Quote">
    <w:name w:val="Quote"/>
    <w:basedOn w:val="Normal"/>
    <w:next w:val="Normal"/>
    <w:link w:val="QuoteChar"/>
    <w:uiPriority w:val="4"/>
    <w:rsid w:val="001263EA"/>
    <w:rPr>
      <w:i/>
      <w:iCs/>
    </w:rPr>
  </w:style>
  <w:style w:type="character" w:customStyle="1" w:styleId="QuoteChar">
    <w:name w:val="Quote Char"/>
    <w:basedOn w:val="DefaultParagraphFont"/>
    <w:link w:val="Quote"/>
    <w:uiPriority w:val="4"/>
    <w:rsid w:val="001263EA"/>
    <w:rPr>
      <w:rFonts w:ascii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10"/>
    <w:rsid w:val="001263EA"/>
    <w:rPr>
      <w:b/>
      <w:bCs/>
    </w:rPr>
  </w:style>
  <w:style w:type="paragraph" w:styleId="Title">
    <w:name w:val="Title"/>
    <w:basedOn w:val="Normal"/>
    <w:next w:val="Normal"/>
    <w:link w:val="TitleChar"/>
    <w:uiPriority w:val="12"/>
    <w:rsid w:val="001263EA"/>
    <w:pPr>
      <w:pBdr>
        <w:bottom w:val="single" w:sz="8" w:space="4" w:color="4F81BD" w:themeColor="accent1"/>
      </w:pBdr>
      <w:spacing w:after="300"/>
      <w:jc w:val="center"/>
      <w:outlineLvl w:val="0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2"/>
    <w:rsid w:val="001263EA"/>
    <w:rPr>
      <w:rFonts w:ascii="Times New Roman" w:eastAsiaTheme="majorEastAsia" w:hAnsi="Times New Roman" w:cstheme="majorBidi"/>
      <w:b/>
      <w:spacing w:val="5"/>
      <w:kern w:val="28"/>
      <w:sz w:val="72"/>
      <w:szCs w:val="52"/>
    </w:rPr>
  </w:style>
  <w:style w:type="paragraph" w:customStyle="1" w:styleId="Body">
    <w:name w:val="Body"/>
    <w:basedOn w:val="Normal"/>
    <w:rsid w:val="001263EA"/>
    <w:pPr>
      <w:suppressAutoHyphens/>
      <w:ind w:firstLine="0"/>
      <w:jc w:val="both"/>
    </w:pPr>
    <w:rPr>
      <w:rFonts w:eastAsia="Calibri" w:cs="Times New Roman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6"/>
    <w:rsid w:val="00F13A7E"/>
    <w:pPr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6"/>
    <w:rsid w:val="00F13A7E"/>
    <w:rPr>
      <w:rFonts w:ascii="Times New Roman" w:hAnsi="Times New Roman"/>
      <w:sz w:val="18"/>
      <w:szCs w:val="24"/>
    </w:rPr>
  </w:style>
  <w:style w:type="paragraph" w:styleId="Footer">
    <w:name w:val="footer"/>
    <w:basedOn w:val="Normal"/>
    <w:link w:val="FooterChar"/>
    <w:uiPriority w:val="6"/>
    <w:rsid w:val="001263EA"/>
  </w:style>
  <w:style w:type="character" w:customStyle="1" w:styleId="FooterChar">
    <w:name w:val="Footer Char"/>
    <w:basedOn w:val="DefaultParagraphFont"/>
    <w:link w:val="Footer"/>
    <w:uiPriority w:val="6"/>
    <w:rsid w:val="001263EA"/>
    <w:rPr>
      <w:rFonts w:ascii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1263EA"/>
    <w:pPr>
      <w:tabs>
        <w:tab w:val="left" w:pos="1080"/>
      </w:tabs>
      <w:suppressAutoHyphens/>
    </w:pPr>
    <w:rPr>
      <w:rFonts w:eastAsiaTheme="minorEastAsia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3EA"/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1263EA"/>
    <w:rPr>
      <w:sz w:val="16"/>
      <w:szCs w:val="16"/>
    </w:rPr>
  </w:style>
  <w:style w:type="character" w:styleId="Emphasis">
    <w:name w:val="Emphasis"/>
    <w:basedOn w:val="DefaultParagraphFont"/>
    <w:uiPriority w:val="10"/>
    <w:rsid w:val="001263EA"/>
    <w:rPr>
      <w:i/>
      <w:iCs/>
    </w:rPr>
  </w:style>
  <w:style w:type="character" w:customStyle="1" w:styleId="artcopy">
    <w:name w:val="artcopy"/>
    <w:basedOn w:val="DefaultParagraphFont"/>
    <w:uiPriority w:val="19"/>
    <w:rsid w:val="001263EA"/>
  </w:style>
  <w:style w:type="paragraph" w:styleId="DocumentMap">
    <w:name w:val="Document Map"/>
    <w:basedOn w:val="Normal"/>
    <w:link w:val="DocumentMapChar"/>
    <w:uiPriority w:val="99"/>
    <w:semiHidden/>
    <w:unhideWhenUsed/>
    <w:rsid w:val="00F7562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621"/>
    <w:rPr>
      <w:rFonts w:ascii="Tahoma" w:hAnsi="Tahoma" w:cs="Tahoma"/>
      <w:sz w:val="16"/>
      <w:szCs w:val="16"/>
      <w:lang w:eastAsia="en-CA"/>
    </w:rPr>
  </w:style>
  <w:style w:type="character" w:styleId="LineNumber">
    <w:name w:val="line number"/>
    <w:basedOn w:val="DefaultParagraphFont"/>
    <w:uiPriority w:val="99"/>
    <w:semiHidden/>
    <w:unhideWhenUsed/>
    <w:rsid w:val="005108A0"/>
  </w:style>
  <w:style w:type="paragraph" w:customStyle="1" w:styleId="Uppalcol1">
    <w:name w:val="Uppal col. 1"/>
    <w:basedOn w:val="Normal"/>
    <w:uiPriority w:val="13"/>
    <w:qFormat/>
    <w:rsid w:val="001263EA"/>
    <w:pPr>
      <w:outlineLvl w:val="0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026DB"/>
    <w:rPr>
      <w:color w:val="0000FF"/>
      <w:u w:val="single"/>
    </w:rPr>
  </w:style>
  <w:style w:type="paragraph" w:styleId="Bibliography">
    <w:name w:val="Bibliography"/>
    <w:basedOn w:val="Normal"/>
    <w:next w:val="Normal"/>
    <w:uiPriority w:val="8"/>
    <w:rsid w:val="001263EA"/>
    <w:pPr>
      <w:ind w:left="432" w:hanging="432"/>
    </w:pPr>
  </w:style>
  <w:style w:type="paragraph" w:customStyle="1" w:styleId="Heading3Bodytext">
    <w:name w:val="Heading 3 Body text"/>
    <w:basedOn w:val="Normal"/>
    <w:uiPriority w:val="4"/>
    <w:rsid w:val="001263EA"/>
    <w:pPr>
      <w:spacing w:before="360" w:after="120"/>
    </w:pPr>
    <w:rPr>
      <w:b/>
      <w:sz w:val="27"/>
    </w:rPr>
  </w:style>
  <w:style w:type="paragraph" w:customStyle="1" w:styleId="Frenchbody">
    <w:name w:val="French body"/>
    <w:basedOn w:val="Normal"/>
    <w:uiPriority w:val="11"/>
    <w:qFormat/>
    <w:rsid w:val="001263EA"/>
    <w:pPr>
      <w:widowControl w:val="0"/>
      <w:suppressAutoHyphens/>
      <w:ind w:firstLine="567"/>
    </w:pPr>
    <w:rPr>
      <w:rFonts w:eastAsia="Calibri" w:cs="Times New Roman"/>
      <w:lang w:val="fr-FR"/>
    </w:rPr>
  </w:style>
  <w:style w:type="paragraph" w:customStyle="1" w:styleId="Poembody">
    <w:name w:val="Poem body"/>
    <w:basedOn w:val="Normal"/>
    <w:link w:val="PoembodyChar"/>
    <w:autoRedefine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bodyChar">
    <w:name w:val="Poem body Char"/>
    <w:basedOn w:val="DefaultParagraphFont"/>
    <w:link w:val="Poembody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Germanbody">
    <w:name w:val="German body"/>
    <w:basedOn w:val="Normal"/>
    <w:uiPriority w:val="11"/>
    <w:qFormat/>
    <w:rsid w:val="001263EA"/>
    <w:rPr>
      <w:noProof/>
      <w:lang w:val="de-DE"/>
    </w:rPr>
  </w:style>
  <w:style w:type="character" w:customStyle="1" w:styleId="Heading5Char">
    <w:name w:val="Heading 5 Char"/>
    <w:basedOn w:val="DefaultParagraphFont"/>
    <w:link w:val="Heading5"/>
    <w:uiPriority w:val="4"/>
    <w:rsid w:val="00126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title">
    <w:name w:val="Norm. title"/>
    <w:basedOn w:val="Normal"/>
    <w:next w:val="Normal"/>
    <w:link w:val="NormtitleChar"/>
    <w:uiPriority w:val="2"/>
    <w:qFormat/>
    <w:rsid w:val="001263EA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NormtitleChar">
    <w:name w:val="Norm. title Char"/>
    <w:basedOn w:val="DefaultParagraphFont"/>
    <w:link w:val="Normtitle"/>
    <w:uiPriority w:val="2"/>
    <w:locked/>
    <w:rsid w:val="001263EA"/>
    <w:rPr>
      <w:rFonts w:ascii="Times New Roman" w:hAnsi="Times New Roman" w:cs="Times New Roman"/>
      <w:b/>
      <w:sz w:val="36"/>
      <w:szCs w:val="36"/>
    </w:rPr>
  </w:style>
  <w:style w:type="paragraph" w:customStyle="1" w:styleId="Normauthor">
    <w:name w:val="Norm. author"/>
    <w:basedOn w:val="Normal"/>
    <w:next w:val="Normal"/>
    <w:uiPriority w:val="1"/>
    <w:qFormat/>
    <w:rsid w:val="001263EA"/>
    <w:pPr>
      <w:spacing w:before="120" w:after="480"/>
      <w:ind w:firstLine="0"/>
      <w:contextualSpacing/>
      <w:jc w:val="center"/>
    </w:pPr>
    <w:rPr>
      <w:b/>
      <w:i/>
      <w:sz w:val="32"/>
    </w:rPr>
  </w:style>
  <w:style w:type="paragraph" w:customStyle="1" w:styleId="Normnoindent">
    <w:name w:val="Norm. no indent"/>
    <w:basedOn w:val="Normal"/>
    <w:next w:val="Normal"/>
    <w:uiPriority w:val="2"/>
    <w:qFormat/>
    <w:rsid w:val="001263EA"/>
    <w:pPr>
      <w:ind w:firstLine="0"/>
    </w:pPr>
  </w:style>
  <w:style w:type="paragraph" w:customStyle="1" w:styleId="Normblockquote">
    <w:name w:val="Norm. blockquote"/>
    <w:basedOn w:val="Normal"/>
    <w:next w:val="Normal"/>
    <w:uiPriority w:val="2"/>
    <w:qFormat/>
    <w:rsid w:val="001263EA"/>
    <w:pPr>
      <w:tabs>
        <w:tab w:val="clear" w:pos="9360"/>
        <w:tab w:val="left" w:pos="432"/>
        <w:tab w:val="right" w:pos="8928"/>
      </w:tabs>
      <w:spacing w:before="240" w:after="240"/>
      <w:ind w:left="432" w:right="432" w:firstLine="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63E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3E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0" w:uiPriority="4" w:unhideWhenUsed="0" w:qFormat="1"/>
    <w:lsdException w:name="heading 6" w:uiPriority="16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6"/>
    <w:lsdException w:name="footer" w:uiPriority="6"/>
    <w:lsdException w:name="caption" w:uiPriority="35" w:qFormat="1"/>
    <w:lsdException w:name="Title" w:semiHidden="0" w:uiPriority="12" w:unhideWhenUsed="0"/>
    <w:lsdException w:name="Default Paragraph Font" w:uiPriority="1"/>
    <w:lsdException w:name="Subtitle" w:semiHidden="0" w:uiPriority="13" w:unhideWhenUsed="0"/>
    <w:lsdException w:name="Strong" w:semiHidden="0" w:uiPriority="10" w:unhideWhenUsed="0"/>
    <w:lsdException w:name="Emphasis" w:semiHidden="0" w:uiPriority="1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9" w:unhideWhenUsed="0"/>
    <w:lsdException w:name="Bibliography" w:uiPriority="8"/>
    <w:lsdException w:name="TOC Heading" w:uiPriority="39" w:qFormat="1"/>
  </w:latentStyles>
  <w:style w:type="paragraph" w:default="1" w:styleId="Normal">
    <w:name w:val="Normal"/>
    <w:qFormat/>
    <w:rsid w:val="005714CB"/>
    <w:pPr>
      <w:tabs>
        <w:tab w:val="center" w:pos="4680"/>
        <w:tab w:val="right" w:pos="9360"/>
      </w:tabs>
      <w:spacing w:after="0" w:line="240" w:lineRule="auto"/>
      <w:ind w:firstLine="432"/>
    </w:pPr>
    <w:rPr>
      <w:rFonts w:ascii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4"/>
    <w:qFormat/>
    <w:rsid w:val="001263EA"/>
    <w:pPr>
      <w:keepNext/>
      <w:keepLines/>
      <w:spacing w:before="480" w:after="1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4"/>
    <w:qFormat/>
    <w:rsid w:val="001263EA"/>
    <w:pPr>
      <w:keepNext/>
      <w:keepLines/>
      <w:spacing w:before="24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4"/>
    <w:qFormat/>
    <w:rsid w:val="001263EA"/>
    <w:pPr>
      <w:spacing w:before="100" w:beforeAutospacing="1" w:after="240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4"/>
    <w:qFormat/>
    <w:rsid w:val="001263EA"/>
    <w:pPr>
      <w:spacing w:before="60"/>
      <w:ind w:firstLine="0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4"/>
    <w:qFormat/>
    <w:rsid w:val="001263E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3"/>
    <w:qFormat/>
    <w:rsid w:val="00C34E96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3"/>
    <w:locked/>
    <w:rsid w:val="00C34E96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Char">
    <w:name w:val="Poem Char"/>
    <w:basedOn w:val="DefaultParagraphFont"/>
    <w:link w:val="Poem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3"/>
    <w:qFormat/>
    <w:rsid w:val="001263EA"/>
    <w:pPr>
      <w:jc w:val="right"/>
    </w:pPr>
    <w:rPr>
      <w:i/>
      <w:lang w:val="fr-CA"/>
    </w:rPr>
  </w:style>
  <w:style w:type="paragraph" w:customStyle="1" w:styleId="Poemepigram">
    <w:name w:val="Poem epigram"/>
    <w:basedOn w:val="Poembody"/>
    <w:next w:val="Poembody"/>
    <w:link w:val="PoemepigramChar"/>
    <w:uiPriority w:val="3"/>
    <w:qFormat/>
    <w:rsid w:val="001263EA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bodyChar"/>
    <w:link w:val="Poemepigram"/>
    <w:uiPriority w:val="3"/>
    <w:rsid w:val="001263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oemsub-heading">
    <w:name w:val="Poem sub-heading"/>
    <w:basedOn w:val="Poembody"/>
    <w:link w:val="Poemsub-headingChar"/>
    <w:uiPriority w:val="3"/>
    <w:qFormat/>
    <w:rsid w:val="001263EA"/>
    <w:pPr>
      <w:spacing w:after="120"/>
    </w:pPr>
    <w:rPr>
      <w:b/>
    </w:rPr>
  </w:style>
  <w:style w:type="character" w:customStyle="1" w:styleId="Poemsub-headingChar">
    <w:name w:val="Poem sub-heading Char"/>
    <w:basedOn w:val="PoembodyChar"/>
    <w:link w:val="Poemsub-heading"/>
    <w:uiPriority w:val="3"/>
    <w:rsid w:val="001263EA"/>
    <w:rPr>
      <w:rFonts w:ascii="Times New Roman" w:hAnsi="Times New Roman" w:cs="Times New Roman"/>
      <w:b/>
      <w:sz w:val="24"/>
      <w:szCs w:val="24"/>
    </w:rPr>
  </w:style>
  <w:style w:type="paragraph" w:customStyle="1" w:styleId="Poemtitle">
    <w:name w:val="Poem title"/>
    <w:basedOn w:val="Normtitle"/>
    <w:next w:val="Poembody"/>
    <w:link w:val="PoemtitleChar"/>
    <w:uiPriority w:val="3"/>
    <w:qFormat/>
    <w:rsid w:val="001263EA"/>
    <w:pPr>
      <w:spacing w:after="240"/>
      <w:jc w:val="left"/>
      <w:outlineLvl w:val="1"/>
    </w:pPr>
  </w:style>
  <w:style w:type="character" w:customStyle="1" w:styleId="PoemtitleChar">
    <w:name w:val="Poem title Char"/>
    <w:basedOn w:val="NormtitleChar"/>
    <w:link w:val="Poemtitle"/>
    <w:uiPriority w:val="3"/>
    <w:rsid w:val="001263EA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4"/>
    <w:rsid w:val="001263EA"/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4"/>
    <w:rsid w:val="001263EA"/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4"/>
    <w:rsid w:val="0012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4"/>
    <w:rsid w:val="001263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63EA"/>
    <w:pPr>
      <w:ind w:left="720"/>
    </w:pPr>
  </w:style>
  <w:style w:type="paragraph" w:styleId="Quote">
    <w:name w:val="Quote"/>
    <w:basedOn w:val="Normal"/>
    <w:next w:val="Normal"/>
    <w:link w:val="QuoteChar"/>
    <w:uiPriority w:val="4"/>
    <w:rsid w:val="001263EA"/>
    <w:rPr>
      <w:i/>
      <w:iCs/>
    </w:rPr>
  </w:style>
  <w:style w:type="character" w:customStyle="1" w:styleId="QuoteChar">
    <w:name w:val="Quote Char"/>
    <w:basedOn w:val="DefaultParagraphFont"/>
    <w:link w:val="Quote"/>
    <w:uiPriority w:val="4"/>
    <w:rsid w:val="001263EA"/>
    <w:rPr>
      <w:rFonts w:ascii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10"/>
    <w:rsid w:val="001263EA"/>
    <w:rPr>
      <w:b/>
      <w:bCs/>
    </w:rPr>
  </w:style>
  <w:style w:type="paragraph" w:styleId="Title">
    <w:name w:val="Title"/>
    <w:basedOn w:val="Normal"/>
    <w:next w:val="Normal"/>
    <w:link w:val="TitleChar"/>
    <w:uiPriority w:val="12"/>
    <w:rsid w:val="001263EA"/>
    <w:pPr>
      <w:pBdr>
        <w:bottom w:val="single" w:sz="8" w:space="4" w:color="4F81BD" w:themeColor="accent1"/>
      </w:pBdr>
      <w:spacing w:after="300"/>
      <w:jc w:val="center"/>
      <w:outlineLvl w:val="0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2"/>
    <w:rsid w:val="001263EA"/>
    <w:rPr>
      <w:rFonts w:ascii="Times New Roman" w:eastAsiaTheme="majorEastAsia" w:hAnsi="Times New Roman" w:cstheme="majorBidi"/>
      <w:b/>
      <w:spacing w:val="5"/>
      <w:kern w:val="28"/>
      <w:sz w:val="72"/>
      <w:szCs w:val="52"/>
    </w:rPr>
  </w:style>
  <w:style w:type="paragraph" w:customStyle="1" w:styleId="Body">
    <w:name w:val="Body"/>
    <w:basedOn w:val="Normal"/>
    <w:rsid w:val="001263EA"/>
    <w:pPr>
      <w:suppressAutoHyphens/>
      <w:ind w:firstLine="0"/>
      <w:jc w:val="both"/>
    </w:pPr>
    <w:rPr>
      <w:rFonts w:eastAsia="Calibri" w:cs="Times New Roman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6"/>
    <w:rsid w:val="00F13A7E"/>
    <w:pPr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6"/>
    <w:rsid w:val="00F13A7E"/>
    <w:rPr>
      <w:rFonts w:ascii="Times New Roman" w:hAnsi="Times New Roman"/>
      <w:sz w:val="18"/>
      <w:szCs w:val="24"/>
    </w:rPr>
  </w:style>
  <w:style w:type="paragraph" w:styleId="Footer">
    <w:name w:val="footer"/>
    <w:basedOn w:val="Normal"/>
    <w:link w:val="FooterChar"/>
    <w:uiPriority w:val="6"/>
    <w:rsid w:val="001263EA"/>
  </w:style>
  <w:style w:type="character" w:customStyle="1" w:styleId="FooterChar">
    <w:name w:val="Footer Char"/>
    <w:basedOn w:val="DefaultParagraphFont"/>
    <w:link w:val="Footer"/>
    <w:uiPriority w:val="6"/>
    <w:rsid w:val="001263EA"/>
    <w:rPr>
      <w:rFonts w:ascii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1263EA"/>
    <w:pPr>
      <w:tabs>
        <w:tab w:val="left" w:pos="1080"/>
      </w:tabs>
      <w:suppressAutoHyphens/>
    </w:pPr>
    <w:rPr>
      <w:rFonts w:eastAsiaTheme="minorEastAsia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3EA"/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1263EA"/>
    <w:rPr>
      <w:sz w:val="16"/>
      <w:szCs w:val="16"/>
    </w:rPr>
  </w:style>
  <w:style w:type="character" w:styleId="Emphasis">
    <w:name w:val="Emphasis"/>
    <w:basedOn w:val="DefaultParagraphFont"/>
    <w:uiPriority w:val="10"/>
    <w:rsid w:val="001263EA"/>
    <w:rPr>
      <w:i/>
      <w:iCs/>
    </w:rPr>
  </w:style>
  <w:style w:type="character" w:customStyle="1" w:styleId="artcopy">
    <w:name w:val="artcopy"/>
    <w:basedOn w:val="DefaultParagraphFont"/>
    <w:uiPriority w:val="19"/>
    <w:rsid w:val="001263EA"/>
  </w:style>
  <w:style w:type="paragraph" w:styleId="DocumentMap">
    <w:name w:val="Document Map"/>
    <w:basedOn w:val="Normal"/>
    <w:link w:val="DocumentMapChar"/>
    <w:uiPriority w:val="99"/>
    <w:semiHidden/>
    <w:unhideWhenUsed/>
    <w:rsid w:val="00F7562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621"/>
    <w:rPr>
      <w:rFonts w:ascii="Tahoma" w:hAnsi="Tahoma" w:cs="Tahoma"/>
      <w:sz w:val="16"/>
      <w:szCs w:val="16"/>
      <w:lang w:eastAsia="en-CA"/>
    </w:rPr>
  </w:style>
  <w:style w:type="character" w:styleId="LineNumber">
    <w:name w:val="line number"/>
    <w:basedOn w:val="DefaultParagraphFont"/>
    <w:uiPriority w:val="99"/>
    <w:semiHidden/>
    <w:unhideWhenUsed/>
    <w:rsid w:val="005108A0"/>
  </w:style>
  <w:style w:type="paragraph" w:customStyle="1" w:styleId="Uppalcol1">
    <w:name w:val="Uppal col. 1"/>
    <w:basedOn w:val="Normal"/>
    <w:uiPriority w:val="13"/>
    <w:qFormat/>
    <w:rsid w:val="001263EA"/>
    <w:pPr>
      <w:outlineLvl w:val="0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026DB"/>
    <w:rPr>
      <w:color w:val="0000FF"/>
      <w:u w:val="single"/>
    </w:rPr>
  </w:style>
  <w:style w:type="paragraph" w:styleId="Bibliography">
    <w:name w:val="Bibliography"/>
    <w:basedOn w:val="Normal"/>
    <w:next w:val="Normal"/>
    <w:uiPriority w:val="8"/>
    <w:rsid w:val="001263EA"/>
    <w:pPr>
      <w:ind w:left="432" w:hanging="432"/>
    </w:pPr>
  </w:style>
  <w:style w:type="paragraph" w:customStyle="1" w:styleId="Heading3Bodytext">
    <w:name w:val="Heading 3 Body text"/>
    <w:basedOn w:val="Normal"/>
    <w:uiPriority w:val="4"/>
    <w:rsid w:val="001263EA"/>
    <w:pPr>
      <w:spacing w:before="360" w:after="120"/>
    </w:pPr>
    <w:rPr>
      <w:b/>
      <w:sz w:val="27"/>
    </w:rPr>
  </w:style>
  <w:style w:type="paragraph" w:customStyle="1" w:styleId="Frenchbody">
    <w:name w:val="French body"/>
    <w:basedOn w:val="Normal"/>
    <w:uiPriority w:val="11"/>
    <w:qFormat/>
    <w:rsid w:val="001263EA"/>
    <w:pPr>
      <w:widowControl w:val="0"/>
      <w:suppressAutoHyphens/>
      <w:ind w:firstLine="567"/>
    </w:pPr>
    <w:rPr>
      <w:rFonts w:eastAsia="Calibri" w:cs="Times New Roman"/>
      <w:lang w:val="fr-FR"/>
    </w:rPr>
  </w:style>
  <w:style w:type="paragraph" w:customStyle="1" w:styleId="Poembody">
    <w:name w:val="Poem body"/>
    <w:basedOn w:val="Normal"/>
    <w:link w:val="PoembodyChar"/>
    <w:autoRedefine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bodyChar">
    <w:name w:val="Poem body Char"/>
    <w:basedOn w:val="DefaultParagraphFont"/>
    <w:link w:val="Poembody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Germanbody">
    <w:name w:val="German body"/>
    <w:basedOn w:val="Normal"/>
    <w:uiPriority w:val="11"/>
    <w:qFormat/>
    <w:rsid w:val="001263EA"/>
    <w:rPr>
      <w:noProof/>
      <w:lang w:val="de-DE"/>
    </w:rPr>
  </w:style>
  <w:style w:type="character" w:customStyle="1" w:styleId="Heading5Char">
    <w:name w:val="Heading 5 Char"/>
    <w:basedOn w:val="DefaultParagraphFont"/>
    <w:link w:val="Heading5"/>
    <w:uiPriority w:val="4"/>
    <w:rsid w:val="00126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title">
    <w:name w:val="Norm. title"/>
    <w:basedOn w:val="Normal"/>
    <w:next w:val="Normal"/>
    <w:link w:val="NormtitleChar"/>
    <w:uiPriority w:val="2"/>
    <w:qFormat/>
    <w:rsid w:val="001263EA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NormtitleChar">
    <w:name w:val="Norm. title Char"/>
    <w:basedOn w:val="DefaultParagraphFont"/>
    <w:link w:val="Normtitle"/>
    <w:uiPriority w:val="2"/>
    <w:locked/>
    <w:rsid w:val="001263EA"/>
    <w:rPr>
      <w:rFonts w:ascii="Times New Roman" w:hAnsi="Times New Roman" w:cs="Times New Roman"/>
      <w:b/>
      <w:sz w:val="36"/>
      <w:szCs w:val="36"/>
    </w:rPr>
  </w:style>
  <w:style w:type="paragraph" w:customStyle="1" w:styleId="Normauthor">
    <w:name w:val="Norm. author"/>
    <w:basedOn w:val="Normal"/>
    <w:next w:val="Normal"/>
    <w:uiPriority w:val="1"/>
    <w:qFormat/>
    <w:rsid w:val="001263EA"/>
    <w:pPr>
      <w:spacing w:before="120" w:after="480"/>
      <w:ind w:firstLine="0"/>
      <w:contextualSpacing/>
      <w:jc w:val="center"/>
    </w:pPr>
    <w:rPr>
      <w:b/>
      <w:i/>
      <w:sz w:val="32"/>
    </w:rPr>
  </w:style>
  <w:style w:type="paragraph" w:customStyle="1" w:styleId="Normnoindent">
    <w:name w:val="Norm. no indent"/>
    <w:basedOn w:val="Normal"/>
    <w:next w:val="Normal"/>
    <w:uiPriority w:val="2"/>
    <w:qFormat/>
    <w:rsid w:val="001263EA"/>
    <w:pPr>
      <w:ind w:firstLine="0"/>
    </w:pPr>
  </w:style>
  <w:style w:type="paragraph" w:customStyle="1" w:styleId="Normblockquote">
    <w:name w:val="Norm. blockquote"/>
    <w:basedOn w:val="Normal"/>
    <w:next w:val="Normal"/>
    <w:uiPriority w:val="2"/>
    <w:qFormat/>
    <w:rsid w:val="001263EA"/>
    <w:pPr>
      <w:tabs>
        <w:tab w:val="clear" w:pos="9360"/>
        <w:tab w:val="left" w:pos="432"/>
        <w:tab w:val="right" w:pos="8928"/>
      </w:tabs>
      <w:spacing w:before="240" w:after="240"/>
      <w:ind w:left="432" w:right="432" w:firstLine="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63E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3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%20Richards\AppData\Roaming\Microsoft\Templates\Poe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Eli00</b:Tag>
    <b:SourceType>Book</b:SourceType>
    <b:Guid>{D6842AB5-459C-494F-9347-C0FA48102C2C}</b:Guid>
    <b:Author>
      <b:Author>
        <b:NameList>
          <b:Person>
            <b:Last>Elias</b:Last>
            <b:First>Norbert</b:First>
          </b:Person>
        </b:NameList>
      </b:Author>
      <b:Editor>
        <b:NameList>
          <b:Person>
            <b:Last>Dunning</b:Last>
            <b:First>Eric</b:First>
          </b:Person>
          <b:Person>
            <b:Last>Goudsblom</b:Last>
            <b:First>Johan</b:First>
          </b:Person>
          <b:Person>
            <b:Last>Mennell</b:Last>
            <b:First>Stephen</b:First>
          </b:Person>
        </b:NameList>
      </b:Editor>
      <b:Translator>
        <b:NameList>
          <b:Person>
            <b:Last>Jephcott</b:Last>
            <b:First>Edmund</b:First>
          </b:Person>
        </b:NameList>
      </b:Translator>
    </b:Author>
    <b:Title>The Civillizing Process: sociogenetic and psychogenetic investigations</b:Title>
    <b:Year>2000</b:Year>
    <b:City>Oxford</b:City>
    <b:Publisher>Blackwell Publishers</b:Publisher>
    <b:RefOrder>1</b:RefOrder>
  </b:Source>
  <b:Source>
    <b:Tag>Gil40</b:Tag>
    <b:SourceType>JournalArticle</b:SourceType>
    <b:Guid>{12914923-B50F-4BB6-A18F-4D6869BA92EF}</b:Guid>
    <b:LCID>en-CA</b:LCID>
    <b:Author>
      <b:Author>
        <b:NameList>
          <b:Person>
            <b:Last>Gillies</b:Last>
            <b:First>A.</b:First>
          </b:Person>
        </b:NameList>
      </b:Author>
    </b:Author>
    <b:Title>Herder's Approach to the Philosophy of History</b:Title>
    <b:Year>1940</b:Year>
    <b:Publisher>Modern Humanities Research AssociationStable</b:Publisher>
    <b:JournalName>The Modern Language Review</b:JournalName>
    <b:Pages>193-206</b:Pages>
    <b:Month>April</b:Month>
    <b:Volume>35</b:Volume>
    <b:Issue>2</b:Issue>
    <b:Comments>http://www.jstor.org/stable/3717328</b:Comments>
    <b:RefOrder>2</b:RefOrder>
  </b:Source>
  <b:Source>
    <b:Tag>Adl08</b:Tag>
    <b:SourceType>Book</b:SourceType>
    <b:Guid>{44BACB8B-639B-431B-9C43-4B3F3E057B1F}</b:Guid>
    <b:Author>
      <b:Author>
        <b:NameList>
          <b:Person>
            <b:Last>Adler</b:Last>
            <b:First>Philip</b:First>
            <b:Middle>J.</b:Middle>
          </b:Person>
          <b:Person>
            <b:Last>Pouwels</b:Last>
            <b:First>Randall</b:First>
            <b:Middle>L.</b:Middle>
          </b:Person>
        </b:NameList>
      </b:Author>
    </b:Author>
    <b:Title>World Civilizations</b:Title>
    <b:Year>2008</b:Year>
    <b:City>Boston</b:City>
    <b:Publisher>Thomson Higher Education</b:Publisher>
    <b:RefOrder>3</b:RefOrder>
  </b:Source>
  <b:Source>
    <b:Tag>Red00</b:Tag>
    <b:SourceType>Book</b:SourceType>
    <b:Guid>{1AD3D5A8-4C1E-43AC-B79D-09771258C221}</b:Guid>
    <b:Author>
      <b:Author>
        <b:NameList>
          <b:Person>
            <b:Last>Redekop</b:Last>
            <b:First>Benjamin</b:First>
            <b:Middle>W.</b:Middle>
          </b:Person>
        </b:NameList>
      </b:Author>
    </b:Author>
    <b:Title>Enlightenment and community: Lessing, Abbt, Herder and the quest</b:Title>
    <b:Year>2000</b:Year>
    <b:City>Montreal</b:City>
    <b:Publisher>McGill-Queen's University Press</b:Publisher>
    <b:RefOrder>4</b:RefOrder>
  </b:Source>
</b:Sources>
</file>

<file path=customXml/itemProps1.xml><?xml version="1.0" encoding="utf-8"?>
<ds:datastoreItem xmlns:ds="http://schemas.openxmlformats.org/officeDocument/2006/customXml" ds:itemID="{1B341838-FEC6-4539-9EC3-DE0BCF96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Poem.dotm</Template>
  <TotalTime>23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Joel Richards</dc:creator>
  <cp:lastModifiedBy>Adam Joel Richards</cp:lastModifiedBy>
  <cp:revision>1</cp:revision>
  <dcterms:created xsi:type="dcterms:W3CDTF">2010-12-11T17:36:00Z</dcterms:created>
  <dcterms:modified xsi:type="dcterms:W3CDTF">2010-12-11T17:59:00Z</dcterms:modified>
</cp:coreProperties>
</file>
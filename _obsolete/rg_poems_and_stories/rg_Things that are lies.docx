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4D5" w:rsidRDefault="008B64D5">
      <w:pPr>
        <w:pStyle w:val="Heading1"/>
      </w:pPr>
      <w:r>
        <w:t>Things that are lies</w:t>
      </w:r>
    </w:p>
    <w:p w:rsidR="008B64D5" w:rsidRDefault="008B64D5"/>
    <w:p w:rsidR="008B64D5" w:rsidRDefault="008B64D5">
      <w:r>
        <w:t>a dragonfly</w:t>
      </w:r>
    </w:p>
    <w:p w:rsidR="008B64D5" w:rsidRDefault="008B64D5">
      <w:r>
        <w:t>in a spider’s web</w:t>
      </w:r>
    </w:p>
    <w:p w:rsidR="008B64D5" w:rsidRDefault="008B64D5"/>
    <w:p w:rsidR="008B64D5" w:rsidRDefault="008B64D5">
      <w:r>
        <w:t>a colourless veil of sheerest gauze, surrounding a red brocade divan</w:t>
      </w:r>
    </w:p>
    <w:p w:rsidR="008B64D5" w:rsidRDefault="008B64D5">
      <w:r>
        <w:t>a lissom female, large of breast, dark of hair and mien</w:t>
      </w:r>
    </w:p>
    <w:p w:rsidR="008B64D5" w:rsidRDefault="008B64D5">
      <w:r>
        <w:t>beyond the veil, another, and another still</w:t>
      </w:r>
    </w:p>
    <w:p w:rsidR="008B64D5" w:rsidRDefault="008B64D5">
      <w:r>
        <w:t xml:space="preserve">receding into an unfathomable distance </w:t>
      </w:r>
    </w:p>
    <w:p w:rsidR="008B64D5" w:rsidRDefault="008B64D5">
      <w:r>
        <w:t>slender feet bare, neck pearled and fingers bejeweled</w:t>
      </w:r>
    </w:p>
    <w:p w:rsidR="008B64D5" w:rsidRDefault="008B64D5">
      <w:r>
        <w:t>skirted in the egyptian style, a silken bodice barely covering</w:t>
      </w:r>
    </w:p>
    <w:p w:rsidR="008B64D5" w:rsidRDefault="008B64D5">
      <w:r>
        <w:t>languid, soporific, she exudes the sultry</w:t>
      </w:r>
    </w:p>
    <w:p w:rsidR="008B64D5" w:rsidRDefault="008B64D5">
      <w:r>
        <w:t>wrapped, as she is, in the musky perfume of want</w:t>
      </w:r>
    </w:p>
    <w:p w:rsidR="008B64D5" w:rsidRDefault="008B64D5"/>
    <w:p w:rsidR="008B64D5" w:rsidRDefault="008B64D5">
      <w:r>
        <w:t>there is a marble pedestal close at hand</w:t>
      </w:r>
    </w:p>
    <w:p w:rsidR="008B64D5" w:rsidRDefault="008B64D5">
      <w:r>
        <w:t>on it arrayed fine fruit, temperate and sweet</w:t>
      </w:r>
    </w:p>
    <w:p w:rsidR="008B64D5" w:rsidRDefault="008B64D5">
      <w:r>
        <w:t>gathered from far corners of a heavy-scented land</w:t>
      </w:r>
    </w:p>
    <w:p w:rsidR="008B64D5" w:rsidRDefault="008B64D5">
      <w:r>
        <w:t>a glass of fine wine mingles it’s heady nose</w:t>
      </w:r>
    </w:p>
    <w:p w:rsidR="008B64D5" w:rsidRDefault="008B64D5">
      <w:r>
        <w:t>with the perfume of which we spoke</w:t>
      </w:r>
    </w:p>
    <w:p w:rsidR="008B64D5" w:rsidRDefault="008B64D5">
      <w:r>
        <w:t>there can be no finer thing</w:t>
      </w:r>
    </w:p>
    <w:p w:rsidR="008B64D5" w:rsidRDefault="008B64D5">
      <w:r>
        <w:t>no man could stumble across this sight</w:t>
      </w:r>
    </w:p>
    <w:p w:rsidR="008B64D5" w:rsidRDefault="008B64D5">
      <w:r>
        <w:t>and not get hard</w:t>
      </w:r>
    </w:p>
    <w:p w:rsidR="008B64D5" w:rsidRDefault="008B64D5"/>
    <w:p w:rsidR="008B64D5" w:rsidRDefault="008B64D5">
      <w:r>
        <w:t>many veils away</w:t>
      </w:r>
    </w:p>
    <w:p w:rsidR="008B64D5" w:rsidRDefault="008B64D5">
      <w:r>
        <w:t>a man in a boring suit is pushing at the fabric</w:t>
      </w:r>
    </w:p>
    <w:p w:rsidR="008B64D5" w:rsidRDefault="008B64D5">
      <w:r>
        <w:t>he’s a regular guy, beige and unpolished</w:t>
      </w:r>
    </w:p>
    <w:p w:rsidR="008B64D5" w:rsidRDefault="008B64D5">
      <w:r>
        <w:t>maybe a little smarter than most, but</w:t>
      </w:r>
    </w:p>
    <w:p w:rsidR="008B64D5" w:rsidRDefault="008B64D5">
      <w:r>
        <w:t>definitely unspectacular</w:t>
      </w:r>
    </w:p>
    <w:p w:rsidR="008B64D5" w:rsidRDefault="008B64D5">
      <w:r>
        <w:t>he sees the lady</w:t>
      </w:r>
    </w:p>
    <w:p w:rsidR="008B64D5" w:rsidRDefault="008B64D5">
      <w:r>
        <w:t>the lady of his dreams, she’s relaxing</w:t>
      </w:r>
    </w:p>
    <w:p w:rsidR="008B64D5" w:rsidRDefault="008B64D5">
      <w:r>
        <w:t>he wants that, got to have that</w:t>
      </w:r>
    </w:p>
    <w:p w:rsidR="008B64D5" w:rsidRDefault="008B64D5">
      <w:r>
        <w:t>has never seen anything like that</w:t>
      </w:r>
    </w:p>
    <w:p w:rsidR="008B64D5" w:rsidRDefault="008B64D5"/>
    <w:p w:rsidR="008B64D5" w:rsidRDefault="008B64D5">
      <w:r>
        <w:t>he pushes aside another veil</w:t>
      </w:r>
    </w:p>
    <w:p w:rsidR="008B64D5" w:rsidRDefault="008B64D5">
      <w:r>
        <w:t>each one he moves, he can see her better</w:t>
      </w:r>
    </w:p>
    <w:p w:rsidR="008B64D5" w:rsidRDefault="008B64D5">
      <w:r>
        <w:t>this is very good</w:t>
      </w:r>
    </w:p>
    <w:p w:rsidR="008B64D5" w:rsidRDefault="008B64D5">
      <w:r>
        <w:t>there is nothing between him and her</w:t>
      </w:r>
    </w:p>
    <w:p w:rsidR="008B64D5" w:rsidRDefault="008B64D5">
      <w:r>
        <w:t>except these goddamn veils</w:t>
      </w:r>
    </w:p>
    <w:p w:rsidR="008B64D5" w:rsidRDefault="008B64D5"/>
    <w:p w:rsidR="008B64D5" w:rsidRDefault="008B64D5">
      <w:r>
        <w:t>a goddess in white, she hears a distant sound</w:t>
      </w:r>
    </w:p>
    <w:p w:rsidR="008B64D5" w:rsidRDefault="008B64D5">
      <w:r>
        <w:t>a swishing, the sound a golden wing would make</w:t>
      </w:r>
    </w:p>
    <w:p w:rsidR="008B64D5" w:rsidRDefault="008B64D5">
      <w:r>
        <w:t>as she turns her head, her midnight tresses</w:t>
      </w:r>
    </w:p>
    <w:p w:rsidR="008B64D5" w:rsidRDefault="008B64D5">
      <w:r>
        <w:t>spread out, a fan on the perfect skin of her olive shoulder</w:t>
      </w:r>
    </w:p>
    <w:p w:rsidR="008B64D5" w:rsidRDefault="008B64D5">
      <w:r>
        <w:t>her bosom shifts enticingly, her glorious hips turn</w:t>
      </w:r>
    </w:p>
    <w:p w:rsidR="008B64D5" w:rsidRDefault="008B64D5">
      <w:r>
        <w:t>as she moves to face the source</w:t>
      </w:r>
    </w:p>
    <w:p w:rsidR="008B64D5" w:rsidRDefault="008B64D5"/>
    <w:p w:rsidR="008B64D5" w:rsidRDefault="008B64D5">
      <w:r>
        <w:t>a graceful hand reaches for the fruit</w:t>
      </w:r>
    </w:p>
    <w:p w:rsidR="008B64D5" w:rsidRDefault="008B64D5">
      <w:r>
        <w:t>selects an unblemished grape, she closes red lips</w:t>
      </w:r>
    </w:p>
    <w:p w:rsidR="008B64D5" w:rsidRDefault="008B64D5">
      <w:r>
        <w:t>around it, reaches long fingers, beringed and painted,</w:t>
      </w:r>
    </w:p>
    <w:p w:rsidR="008B64D5" w:rsidRDefault="008B64D5">
      <w:r>
        <w:t>for the wine, drinks like a queen</w:t>
      </w:r>
    </w:p>
    <w:p w:rsidR="008B64D5" w:rsidRDefault="008B64D5"/>
    <w:p w:rsidR="008B64D5" w:rsidRDefault="008B64D5">
      <w:r>
        <w:t>the guy is pushing the veils aside still</w:t>
      </w:r>
    </w:p>
    <w:p w:rsidR="008B64D5" w:rsidRDefault="008B64D5">
      <w:r>
        <w:t>he can see her almost clearly now, excellent</w:t>
      </w:r>
    </w:p>
    <w:p w:rsidR="008B64D5" w:rsidRDefault="008B64D5">
      <w:r>
        <w:t>just a couple more of these curtains</w:t>
      </w:r>
    </w:p>
    <w:p w:rsidR="008B64D5" w:rsidRDefault="008B64D5">
      <w:r>
        <w:t>and he will be there, to sit down and fondle her</w:t>
      </w:r>
    </w:p>
    <w:p w:rsidR="008B64D5" w:rsidRDefault="008B64D5"/>
    <w:p w:rsidR="008B64D5" w:rsidRDefault="008B64D5">
      <w:r>
        <w:t>her oval face registers the faintest alarm</w:t>
      </w:r>
    </w:p>
    <w:p w:rsidR="008B64D5" w:rsidRDefault="008B64D5">
      <w:r>
        <w:t>she can see him now, emerging from the darkness</w:t>
      </w:r>
    </w:p>
    <w:p w:rsidR="008B64D5" w:rsidRDefault="008B64D5">
      <w:r>
        <w:t>but she feels amost nothing, nothing but herself</w:t>
      </w:r>
    </w:p>
    <w:p w:rsidR="008B64D5" w:rsidRDefault="008B64D5">
      <w:r>
        <w:t>a hand, rough and masculine</w:t>
      </w:r>
    </w:p>
    <w:p w:rsidR="008B64D5" w:rsidRDefault="008B64D5">
      <w:r>
        <w:t>pushes aside the final protection</w:t>
      </w:r>
    </w:p>
    <w:p w:rsidR="008B64D5" w:rsidRDefault="008B64D5">
      <w:r>
        <w:t>a man steps through, he blinks twice</w:t>
      </w:r>
    </w:p>
    <w:p w:rsidR="008B64D5" w:rsidRDefault="008B64D5">
      <w:r>
        <w:t>at first glance, a look of longing and hunger,</w:t>
      </w:r>
    </w:p>
    <w:p w:rsidR="008B64D5" w:rsidRDefault="008B64D5">
      <w:r>
        <w:t>that fades through surprise to disappointment</w:t>
      </w:r>
    </w:p>
    <w:p w:rsidR="008B64D5" w:rsidRDefault="008B64D5">
      <w:r>
        <w:t>her face mirrors his, the sequence identical</w:t>
      </w:r>
    </w:p>
    <w:p w:rsidR="008B64D5" w:rsidRDefault="008B64D5"/>
    <w:p w:rsidR="008B64D5" w:rsidRDefault="008B64D5">
      <w:r>
        <w:t>he stands over her, the big goof</w:t>
      </w:r>
    </w:p>
    <w:p w:rsidR="008B64D5" w:rsidRDefault="008B64D5">
      <w:r>
        <w:t>she’s nothing special, what the hell?</w:t>
      </w:r>
    </w:p>
    <w:p w:rsidR="008B64D5" w:rsidRDefault="008B64D5">
      <w:r>
        <w:t>a small woman, ordinary, a little flat where</w:t>
      </w:r>
    </w:p>
    <w:p w:rsidR="008B64D5" w:rsidRDefault="008B64D5">
      <w:r>
        <w:t>he’d expected more, a little wide where</w:t>
      </w:r>
    </w:p>
    <w:p w:rsidR="008B64D5" w:rsidRDefault="008B64D5">
      <w:r>
        <w:t>he’d expected less, dressed like a nurse, what’s</w:t>
      </w:r>
    </w:p>
    <w:p w:rsidR="008B64D5" w:rsidRDefault="008B64D5">
      <w:r>
        <w:t>up with that?  Where’s the golden babe,</w:t>
      </w:r>
    </w:p>
    <w:p w:rsidR="008B64D5" w:rsidRDefault="008B64D5">
      <w:r>
        <w:t>the jewelled whore, the dark piece he’d seen</w:t>
      </w:r>
    </w:p>
    <w:p w:rsidR="008B64D5" w:rsidRDefault="008B64D5">
      <w:r>
        <w:t>from far away?  He’s pissed, stubs his toe on something</w:t>
      </w:r>
    </w:p>
    <w:p w:rsidR="008B64D5" w:rsidRDefault="008B64D5">
      <w:r>
        <w:t>can’t see what, it’s outside the pool of light</w:t>
      </w:r>
    </w:p>
    <w:p w:rsidR="008B64D5" w:rsidRDefault="008B64D5">
      <w:r>
        <w:t>trips and falls forward, hands out in front of him</w:t>
      </w:r>
    </w:p>
    <w:p w:rsidR="008B64D5" w:rsidRDefault="008B64D5">
      <w:r>
        <w:t>like he’s reaching for her, but he just wants the couch</w:t>
      </w:r>
    </w:p>
    <w:p w:rsidR="008B64D5" w:rsidRDefault="008B64D5">
      <w:r>
        <w:t>so he doesn’t hit the floor face first</w:t>
      </w:r>
    </w:p>
    <w:p w:rsidR="008B64D5" w:rsidRDefault="008B64D5"/>
    <w:p w:rsidR="008B64D5" w:rsidRDefault="008B64D5">
      <w:r>
        <w:t>she screams, almost to break his ears</w:t>
      </w:r>
    </w:p>
    <w:p w:rsidR="008B64D5" w:rsidRDefault="008B64D5">
      <w:r>
        <w:t>leaps to her feet, backs away, in terror</w:t>
      </w:r>
    </w:p>
    <w:p w:rsidR="008B64D5" w:rsidRDefault="008B64D5">
      <w:r>
        <w:t>what happened to the handsome man she’d glimpsed</w:t>
      </w:r>
    </w:p>
    <w:p w:rsidR="008B64D5" w:rsidRDefault="008B64D5">
      <w:r>
        <w:t>through the final veils? this lout, this lumpy thing</w:t>
      </w:r>
    </w:p>
    <w:p w:rsidR="008B64D5" w:rsidRDefault="008B64D5">
      <w:r>
        <w:t>he lunges for her, she backs away, turns</w:t>
      </w:r>
    </w:p>
    <w:p w:rsidR="008B64D5" w:rsidRDefault="008B64D5">
      <w:r>
        <w:t>finds a space in the veil on the side far side</w:t>
      </w:r>
    </w:p>
    <w:p w:rsidR="008B64D5" w:rsidRDefault="008B64D5">
      <w:r>
        <w:t>pushes it aside, runs through one veil at a time, until she</w:t>
      </w:r>
    </w:p>
    <w:p w:rsidR="008B64D5" w:rsidRDefault="008B64D5">
      <w:r>
        <w:t>disappears</w:t>
      </w:r>
    </w:p>
    <w:p w:rsidR="008B64D5" w:rsidRDefault="008B64D5"/>
    <w:p w:rsidR="008B64D5" w:rsidRDefault="008B64D5">
      <w:r>
        <w:t>he’s tired he thinks, maybe I should just sit down</w:t>
      </w:r>
    </w:p>
    <w:p w:rsidR="008B64D5" w:rsidRDefault="008B64D5">
      <w:r>
        <w:t>plops his ass down on the couch, wonders</w:t>
      </w:r>
    </w:p>
    <w:p w:rsidR="008B64D5" w:rsidRDefault="008B64D5">
      <w:r>
        <w:t>what just happened?  he really thought he had</w:t>
      </w:r>
    </w:p>
    <w:p w:rsidR="008B64D5" w:rsidRDefault="008B64D5">
      <w:r>
        <w:t>something</w:t>
      </w:r>
    </w:p>
    <w:p w:rsidR="008B64D5" w:rsidRDefault="008B64D5">
      <w:r>
        <w:t>he looks up, sees the fruit, the unfinished wine</w:t>
      </w:r>
    </w:p>
    <w:p w:rsidR="008B64D5" w:rsidRDefault="008B64D5">
      <w:r>
        <w:t>reaches for it, pops a grape into his mouth</w:t>
      </w:r>
    </w:p>
    <w:p w:rsidR="008B64D5" w:rsidRDefault="008B64D5">
      <w:r>
        <w:t>sips at the wine, suddenly he has to lie down</w:t>
      </w:r>
    </w:p>
    <w:p w:rsidR="008B64D5" w:rsidRDefault="008B64D5">
      <w:r>
        <w:t>he reclines, lost for a time, I’ll just close my eyes</w:t>
      </w:r>
    </w:p>
    <w:p w:rsidR="008B64D5" w:rsidRDefault="008B64D5">
      <w:r>
        <w:t>for a minute</w:t>
      </w:r>
    </w:p>
    <w:p w:rsidR="008B64D5" w:rsidRDefault="008B64D5"/>
    <w:p w:rsidR="008B64D5" w:rsidRDefault="008B64D5">
      <w:r>
        <w:t>he hears something, the sound of a wing</w:t>
      </w:r>
    </w:p>
    <w:p w:rsidR="008B64D5" w:rsidRDefault="008B64D5">
      <w:r>
        <w:t>a hundred veils away, someone approaches</w:t>
      </w:r>
    </w:p>
    <w:p w:rsidR="008B64D5" w:rsidRDefault="008B64D5">
      <w:r>
        <w:t>the footsteps are light, almost delicate</w:t>
      </w:r>
    </w:p>
    <w:p w:rsidR="008B64D5" w:rsidRDefault="008B64D5">
      <w:r>
        <w:t>a woman’s step, seemingly retracing his own path</w:t>
      </w:r>
    </w:p>
    <w:p w:rsidR="008B64D5" w:rsidRDefault="008B64D5"/>
    <w:p w:rsidR="008B64D5" w:rsidRDefault="008B64D5">
      <w:r>
        <w:t>she pushes one veil after another away, pesky things</w:t>
      </w:r>
    </w:p>
    <w:p w:rsidR="008B64D5" w:rsidRDefault="008B64D5">
      <w:r>
        <w:t>she can see something now</w:t>
      </w:r>
    </w:p>
    <w:p w:rsidR="008B64D5" w:rsidRDefault="008B64D5">
      <w:r>
        <w:t>a man, tall and perfectly formed</w:t>
      </w:r>
    </w:p>
    <w:p w:rsidR="008B64D5" w:rsidRDefault="008B64D5">
      <w:r>
        <w:t>lying, carefree and handsome</w:t>
      </w:r>
    </w:p>
    <w:p w:rsidR="008B64D5" w:rsidRDefault="008B64D5">
      <w:r>
        <w:t>on a red brocade divan</w:t>
      </w:r>
    </w:p>
    <w:p w:rsidR="008B64D5" w:rsidRDefault="008B64D5"/>
    <w:p w:rsidR="008B64D5" w:rsidRDefault="008B64D5">
      <w:r>
        <w:t>a dragonfly</w:t>
      </w:r>
    </w:p>
    <w:p w:rsidR="008B64D5" w:rsidRDefault="008B64D5">
      <w:r>
        <w:t>in a spider’s web</w:t>
      </w:r>
    </w:p>
    <w:p w:rsidR="008B64D5" w:rsidRDefault="008B64D5"/>
    <w:p w:rsidR="008B64D5" w:rsidRDefault="008B64D5"/>
    <w:p w:rsidR="008B64D5" w:rsidRDefault="008B64D5"/>
    <w:sectPr w:rsidR="008B64D5" w:rsidSect="008B64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64D5"/>
    <w:rsid w:val="008B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4D5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201</TotalTime>
  <Pages>1</Pages>
  <Words>554</Words>
  <Characters>3161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are lies</dc:title>
  <dc:subject/>
  <dc:creator>Adam Richards</dc:creator>
  <cp:keywords/>
  <dc:description/>
  <cp:lastModifiedBy>Adam Richards</cp:lastModifiedBy>
  <cp:revision>9</cp:revision>
  <dcterms:created xsi:type="dcterms:W3CDTF">2007-01-11T05:34:00Z</dcterms:created>
  <dcterms:modified xsi:type="dcterms:W3CDTF">2007-01-14T21:00:00Z</dcterms:modified>
</cp:coreProperties>
</file>
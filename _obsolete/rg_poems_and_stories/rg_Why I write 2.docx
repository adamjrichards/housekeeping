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86" w:rsidRPr="006E1ABE" w:rsidRDefault="00416F86" w:rsidP="006E1ABE">
      <w:pPr>
        <w:rPr>
          <w:b/>
          <w:u w:val="single"/>
        </w:rPr>
      </w:pPr>
      <w:r>
        <w:rPr>
          <w:b/>
          <w:u w:val="single"/>
        </w:rPr>
        <w:t>Why I write</w:t>
      </w:r>
    </w:p>
    <w:p w:rsidR="00416F86" w:rsidRDefault="00416F86" w:rsidP="006E1ABE"/>
    <w:p w:rsidR="00416F86" w:rsidRPr="006E1ABE" w:rsidRDefault="00416F86" w:rsidP="006E1ABE">
      <w:r w:rsidRPr="006E1ABE">
        <w:t>you are a demanding siren</w:t>
      </w:r>
      <w:r>
        <w:t>.</w:t>
      </w:r>
    </w:p>
    <w:p w:rsidR="00416F86" w:rsidRPr="006E1ABE" w:rsidRDefault="00416F86" w:rsidP="006E1ABE">
      <w:r w:rsidRPr="006E1ABE">
        <w:t>i will lie you down in fields of verse</w:t>
      </w:r>
    </w:p>
    <w:p w:rsidR="00416F86" w:rsidRPr="006E1ABE" w:rsidRDefault="00416F86" w:rsidP="006E1ABE">
      <w:r w:rsidRPr="006E1ABE">
        <w:t>my pen the core of my body</w:t>
      </w:r>
    </w:p>
    <w:p w:rsidR="00416F86" w:rsidRPr="006E1ABE" w:rsidRDefault="00416F86" w:rsidP="006E1ABE">
      <w:r w:rsidRPr="006E1ABE">
        <w:t>you are the tabula rasa</w:t>
      </w:r>
    </w:p>
    <w:p w:rsidR="00416F86" w:rsidRPr="006E1ABE" w:rsidRDefault="00416F86" w:rsidP="006E1ABE">
      <w:r w:rsidRPr="006E1ABE">
        <w:t>upon which i will scrawl my indelible desire</w:t>
      </w:r>
      <w:r>
        <w:t>.</w:t>
      </w:r>
    </w:p>
    <w:p w:rsidR="00416F86" w:rsidRPr="006E1ABE" w:rsidRDefault="00416F86" w:rsidP="006E1ABE">
      <w:r w:rsidRPr="006E1ABE">
        <w:t>before i allow you to rise</w:t>
      </w:r>
    </w:p>
    <w:p w:rsidR="00416F86" w:rsidRPr="006E1ABE" w:rsidRDefault="00416F86" w:rsidP="006E1ABE">
      <w:r w:rsidRPr="006E1ABE">
        <w:t>the flag of my world</w:t>
      </w:r>
    </w:p>
    <w:p w:rsidR="00416F86" w:rsidRDefault="00416F86" w:rsidP="006E1ABE">
      <w:r w:rsidRPr="006E1ABE">
        <w:t>i will press you between my thighs,</w:t>
      </w:r>
    </w:p>
    <w:p w:rsidR="00416F86" w:rsidRPr="006E1ABE" w:rsidRDefault="00416F86" w:rsidP="006E1ABE">
      <w:r w:rsidRPr="006E1ABE">
        <w:t xml:space="preserve">my skin the carven letters of Gutenberg's </w:t>
      </w:r>
      <w:r>
        <w:t>will</w:t>
      </w:r>
    </w:p>
    <w:p w:rsidR="00416F86" w:rsidRPr="006E1ABE" w:rsidRDefault="00416F86" w:rsidP="006E1ABE">
      <w:r w:rsidRPr="006E1ABE">
        <w:t>you will echo me, and ring through time</w:t>
      </w:r>
    </w:p>
    <w:p w:rsidR="00416F86" w:rsidRPr="006E1ABE" w:rsidRDefault="00416F86" w:rsidP="006E1ABE">
      <w:r w:rsidRPr="006E1ABE">
        <w:t>proof, if any is needed</w:t>
      </w:r>
    </w:p>
    <w:p w:rsidR="00416F86" w:rsidRPr="006E1ABE" w:rsidRDefault="00416F86" w:rsidP="006E1ABE">
      <w:r w:rsidRPr="006E1ABE">
        <w:t>that you are who i say you are</w:t>
      </w:r>
    </w:p>
    <w:sectPr w:rsidR="00416F86" w:rsidRPr="006E1ABE" w:rsidSect="000C51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ABE"/>
    <w:rsid w:val="000C5128"/>
    <w:rsid w:val="001B1C3B"/>
    <w:rsid w:val="00416F86"/>
    <w:rsid w:val="006E1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60</Words>
  <Characters>342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I write</dc:title>
  <dc:subject/>
  <dc:creator>Adam Richards</dc:creator>
  <cp:keywords/>
  <dc:description/>
  <cp:lastModifiedBy>Adam Richards</cp:lastModifiedBy>
  <cp:revision>2</cp:revision>
  <dcterms:created xsi:type="dcterms:W3CDTF">2006-11-11T04:49:00Z</dcterms:created>
  <dcterms:modified xsi:type="dcterms:W3CDTF">2007-02-24T01:54:00Z</dcterms:modified>
</cp:coreProperties>
</file>
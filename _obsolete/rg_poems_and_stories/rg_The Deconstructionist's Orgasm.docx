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F4" w:rsidRDefault="005830F4">
      <w:r>
        <w:rPr>
          <w:b/>
          <w:u w:val="single"/>
        </w:rPr>
        <w:t>The Deconstructionist’s Orgasm</w:t>
      </w:r>
    </w:p>
    <w:p w:rsidR="005830F4" w:rsidRDefault="005830F4"/>
    <w:p w:rsidR="005830F4" w:rsidRDefault="005830F4">
      <w:r>
        <w:t>this is a poem</w:t>
      </w:r>
    </w:p>
    <w:p w:rsidR="005830F4" w:rsidRDefault="005830F4">
      <w:r>
        <w:t>like all the poems in this series</w:t>
      </w:r>
    </w:p>
    <w:p w:rsidR="005830F4" w:rsidRDefault="005830F4">
      <w:r>
        <w:t>it starts with this is a poem</w:t>
      </w:r>
    </w:p>
    <w:p w:rsidR="005830F4" w:rsidRDefault="005830F4">
      <w:r>
        <w:t>but this one is more than the others</w:t>
      </w:r>
    </w:p>
    <w:p w:rsidR="005830F4" w:rsidRDefault="005830F4">
      <w:r>
        <w:t>this one may be final</w:t>
      </w:r>
    </w:p>
    <w:p w:rsidR="005830F4" w:rsidRDefault="005830F4">
      <w:r>
        <w:t>it is the poem about the deconstruction of all things:</w:t>
      </w:r>
    </w:p>
    <w:p w:rsidR="005830F4" w:rsidRDefault="005830F4">
      <w:r>
        <w:t>the universal deconstruction</w:t>
      </w:r>
    </w:p>
    <w:p w:rsidR="005830F4" w:rsidRDefault="005830F4"/>
    <w:p w:rsidR="005830F4" w:rsidRDefault="005830F4">
      <w:r>
        <w:t>perhaps this is too easy:</w:t>
      </w:r>
    </w:p>
    <w:p w:rsidR="005830F4" w:rsidRDefault="005830F4">
      <w:r>
        <w:t>everything, universe, galaxy, star cluster, solar system, earth,</w:t>
      </w:r>
    </w:p>
    <w:p w:rsidR="005830F4" w:rsidRDefault="005830F4">
      <w:r>
        <w:t>molecules, atoms, particles, strings</w:t>
      </w:r>
    </w:p>
    <w:p w:rsidR="005830F4" w:rsidRDefault="005830F4">
      <w:r>
        <w:t>and we’re done</w:t>
      </w:r>
    </w:p>
    <w:p w:rsidR="005830F4" w:rsidRDefault="005830F4"/>
    <w:p w:rsidR="005830F4" w:rsidRDefault="005830F4">
      <w:r>
        <w:t>but there is more than mere stuff at work here</w:t>
      </w:r>
    </w:p>
    <w:p w:rsidR="005830F4" w:rsidRDefault="005830F4">
      <w:r>
        <w:t>there is the story of us</w:t>
      </w:r>
    </w:p>
    <w:p w:rsidR="005830F4" w:rsidRDefault="005830F4"/>
    <w:p w:rsidR="005830F4" w:rsidRDefault="005830F4">
      <w:r>
        <w:t>this is a poem (as previously noted)</w:t>
      </w:r>
    </w:p>
    <w:p w:rsidR="005830F4" w:rsidRDefault="005830F4">
      <w:r>
        <w:t>it is a thing, but exists not as one of the above</w:t>
      </w:r>
    </w:p>
    <w:p w:rsidR="005830F4" w:rsidRDefault="005830F4">
      <w:r>
        <w:t>or more</w:t>
      </w:r>
    </w:p>
    <w:p w:rsidR="005830F4" w:rsidRDefault="005830F4">
      <w:r>
        <w:t>it is a thing that is not a thing</w:t>
      </w:r>
    </w:p>
    <w:p w:rsidR="005830F4" w:rsidRDefault="005830F4">
      <w:r>
        <w:t>this poem transcends thingness</w:t>
      </w:r>
    </w:p>
    <w:p w:rsidR="005830F4" w:rsidRDefault="005830F4"/>
    <w:p w:rsidR="005830F4" w:rsidRDefault="005830F4">
      <w:r>
        <w:t>therefore there are two things:</w:t>
      </w:r>
    </w:p>
    <w:p w:rsidR="005830F4" w:rsidRDefault="005830F4">
      <w:r>
        <w:t>but one is not a thing that is a thing</w:t>
      </w:r>
    </w:p>
    <w:p w:rsidR="005830F4" w:rsidRDefault="005830F4">
      <w:r>
        <w:t>and the other is a thing that is a thing</w:t>
      </w:r>
    </w:p>
    <w:p w:rsidR="005830F4" w:rsidRDefault="005830F4">
      <w:r>
        <w:t>they are both descriptions here, they cannot be thingly</w:t>
      </w:r>
    </w:p>
    <w:p w:rsidR="005830F4" w:rsidRDefault="005830F4">
      <w:r>
        <w:t>in this poem, which is about all things</w:t>
      </w:r>
    </w:p>
    <w:p w:rsidR="005830F4" w:rsidRDefault="005830F4">
      <w:r>
        <w:t>therefore, there are two things</w:t>
      </w:r>
    </w:p>
    <w:p w:rsidR="005830F4" w:rsidRDefault="005830F4">
      <w:r>
        <w:t>which are both things and not things</w:t>
      </w:r>
    </w:p>
    <w:p w:rsidR="005830F4" w:rsidRDefault="005830F4"/>
    <w:p w:rsidR="005830F4" w:rsidRDefault="005830F4">
      <w:r>
        <w:t>as things that are things</w:t>
      </w:r>
    </w:p>
    <w:p w:rsidR="005830F4" w:rsidRDefault="005830F4">
      <w:r>
        <w:t>there are always two</w:t>
      </w:r>
    </w:p>
    <w:p w:rsidR="005830F4" w:rsidRDefault="005830F4">
      <w:r>
        <w:t>as things that are not things</w:t>
      </w:r>
    </w:p>
    <w:p w:rsidR="005830F4" w:rsidRDefault="005830F4">
      <w:r>
        <w:t>there is no thing</w:t>
      </w:r>
    </w:p>
    <w:p w:rsidR="005830F4" w:rsidRDefault="005830F4"/>
    <w:p w:rsidR="005830F4" w:rsidRDefault="005830F4">
      <w:r>
        <w:t>as all things are things and not things</w:t>
      </w:r>
    </w:p>
    <w:p w:rsidR="005830F4" w:rsidRDefault="005830F4">
      <w:r>
        <w:t>such as this poem</w:t>
      </w:r>
    </w:p>
    <w:p w:rsidR="005830F4" w:rsidRDefault="005830F4">
      <w:r>
        <w:t>all things may be deconstructed</w:t>
      </w:r>
    </w:p>
    <w:p w:rsidR="005830F4" w:rsidRDefault="005830F4">
      <w:r>
        <w:t>if the thingliness may be deconstructed</w:t>
      </w:r>
    </w:p>
    <w:p w:rsidR="005830F4" w:rsidRDefault="005830F4">
      <w:r>
        <w:t>then no thing may be deconstructed</w:t>
      </w:r>
    </w:p>
    <w:p w:rsidR="005830F4" w:rsidRDefault="005830F4">
      <w:r>
        <w:t>no thing is nothing</w:t>
      </w:r>
    </w:p>
    <w:p w:rsidR="005830F4" w:rsidRDefault="005830F4">
      <w:r>
        <w:t>nothing may be deconstructed</w:t>
      </w:r>
    </w:p>
    <w:p w:rsidR="005830F4" w:rsidRDefault="005830F4"/>
    <w:p w:rsidR="005830F4" w:rsidRDefault="005830F4">
      <w:r>
        <w:t>if nothing may be deconstructed</w:t>
      </w:r>
    </w:p>
    <w:p w:rsidR="005830F4" w:rsidRDefault="005830F4">
      <w:r>
        <w:t>the poem which is about universal deconstruction</w:t>
      </w:r>
    </w:p>
    <w:p w:rsidR="005830F4" w:rsidRDefault="005830F4">
      <w:r>
        <w:t>may not be deconstructed</w:t>
      </w:r>
    </w:p>
    <w:p w:rsidR="005830F4" w:rsidRDefault="005830F4">
      <w:r>
        <w:t>if this is the poem about univeral deconstruction</w:t>
      </w:r>
    </w:p>
    <w:p w:rsidR="005830F4" w:rsidRDefault="005830F4"/>
    <w:p w:rsidR="005830F4" w:rsidRDefault="005830F4">
      <w:r>
        <w:t>then this is not a poem</w:t>
      </w:r>
    </w:p>
    <w:p w:rsidR="005830F4" w:rsidRDefault="005830F4"/>
    <w:p w:rsidR="005830F4" w:rsidRPr="00676821" w:rsidRDefault="005830F4">
      <w:r>
        <w:t>so there.</w:t>
      </w:r>
    </w:p>
    <w:sectPr w:rsidR="005830F4" w:rsidRPr="00676821" w:rsidSect="005830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821"/>
    <w:rsid w:val="005830F4"/>
    <w:rsid w:val="00676821"/>
    <w:rsid w:val="008E08AB"/>
    <w:rsid w:val="00CA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211</Words>
  <Characters>1203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Orgasm</dc:title>
  <dc:subject/>
  <dc:creator>Adam Richards</dc:creator>
  <cp:keywords/>
  <dc:description/>
  <cp:lastModifiedBy>Adam Richards</cp:lastModifiedBy>
  <cp:revision>2</cp:revision>
  <dcterms:created xsi:type="dcterms:W3CDTF">2006-11-12T20:09:00Z</dcterms:created>
  <dcterms:modified xsi:type="dcterms:W3CDTF">2006-11-12T20:22:00Z</dcterms:modified>
</cp:coreProperties>
</file>
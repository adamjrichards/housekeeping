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5F" w:rsidRPr="009755F5" w:rsidRDefault="00CF0A5F" w:rsidP="009023B4">
      <w:pPr>
        <w:pStyle w:val="NoSpacing"/>
        <w:ind w:left="567" w:hanging="567"/>
        <w:rPr>
          <w:b/>
          <w:u w:val="single"/>
        </w:rPr>
      </w:pPr>
      <w:r>
        <w:rPr>
          <w:b/>
          <w:u w:val="single"/>
        </w:rPr>
        <w:t>The Ballad of Just Desserts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waves broke over the bow</w:t>
      </w:r>
    </w:p>
    <w:p w:rsidR="00CF0A5F" w:rsidRDefault="00CF0A5F" w:rsidP="009023B4">
      <w:pPr>
        <w:pStyle w:val="NoSpacing"/>
        <w:ind w:left="567" w:hanging="567"/>
      </w:pPr>
      <w:r>
        <w:t>smashing men against the rails</w:t>
      </w:r>
    </w:p>
    <w:p w:rsidR="00CF0A5F" w:rsidRDefault="00CF0A5F" w:rsidP="009023B4">
      <w:pPr>
        <w:pStyle w:val="NoSpacing"/>
        <w:ind w:left="567" w:hanging="567"/>
      </w:pPr>
      <w:r>
        <w:t>waves as big to us as if we were mere surfers</w:t>
      </w:r>
    </w:p>
    <w:p w:rsidR="00CF0A5F" w:rsidRDefault="00CF0A5F" w:rsidP="009023B4">
      <w:pPr>
        <w:pStyle w:val="NoSpacing"/>
        <w:ind w:left="567" w:hanging="567"/>
      </w:pPr>
      <w:r>
        <w:t>on a blue Hawaiian sea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the captain’s voice cut through the watery din</w:t>
      </w:r>
    </w:p>
    <w:p w:rsidR="00CF0A5F" w:rsidRDefault="00CF0A5F" w:rsidP="009023B4">
      <w:pPr>
        <w:pStyle w:val="NoSpacing"/>
        <w:ind w:left="567" w:hanging="567"/>
      </w:pPr>
      <w:r>
        <w:t>we couldn’t quite tell what he was saying</w:t>
      </w:r>
    </w:p>
    <w:p w:rsidR="00CF0A5F" w:rsidRDefault="00CF0A5F" w:rsidP="009023B4">
      <w:pPr>
        <w:pStyle w:val="NoSpacing"/>
        <w:ind w:left="567" w:hanging="567"/>
      </w:pPr>
      <w:r>
        <w:t>but we were well-rehearsed,</w:t>
      </w:r>
    </w:p>
    <w:p w:rsidR="00CF0A5F" w:rsidRDefault="00CF0A5F" w:rsidP="009023B4">
      <w:pPr>
        <w:pStyle w:val="NoSpacing"/>
        <w:ind w:left="567" w:hanging="567"/>
      </w:pPr>
      <w:r>
        <w:t>played our parts with care and control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the harpoon was readied</w:t>
      </w:r>
    </w:p>
    <w:p w:rsidR="00CF0A5F" w:rsidRDefault="00CF0A5F" w:rsidP="009023B4">
      <w:pPr>
        <w:pStyle w:val="NoSpacing"/>
        <w:ind w:left="567" w:hanging="567"/>
      </w:pPr>
      <w:r>
        <w:t>i took my station on the platform</w:t>
      </w:r>
    </w:p>
    <w:p w:rsidR="00CF0A5F" w:rsidRDefault="00CF0A5F" w:rsidP="009023B4">
      <w:pPr>
        <w:pStyle w:val="NoSpacing"/>
        <w:ind w:left="567" w:hanging="567"/>
      </w:pPr>
      <w:r>
        <w:t>and sighted down the barrel</w:t>
      </w:r>
    </w:p>
    <w:p w:rsidR="00CF0A5F" w:rsidRDefault="00CF0A5F" w:rsidP="009023B4">
      <w:pPr>
        <w:pStyle w:val="NoSpacing"/>
        <w:ind w:left="567" w:hanging="567"/>
      </w:pPr>
      <w:r>
        <w:t>nothing there yet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i turned to see the captain</w:t>
      </w:r>
    </w:p>
    <w:p w:rsidR="00CF0A5F" w:rsidRDefault="00CF0A5F" w:rsidP="009023B4">
      <w:pPr>
        <w:pStyle w:val="NoSpacing"/>
        <w:ind w:left="567" w:hanging="567"/>
      </w:pPr>
      <w:r>
        <w:t>join me on the small deck</w:t>
      </w:r>
    </w:p>
    <w:p w:rsidR="00CF0A5F" w:rsidRDefault="00CF0A5F" w:rsidP="009023B4">
      <w:pPr>
        <w:pStyle w:val="NoSpacing"/>
        <w:ind w:left="567" w:hanging="567"/>
      </w:pPr>
      <w:r>
        <w:t>he wouldn’t have missed this</w:t>
      </w:r>
    </w:p>
    <w:p w:rsidR="00CF0A5F" w:rsidRDefault="00CF0A5F" w:rsidP="009023B4">
      <w:pPr>
        <w:pStyle w:val="NoSpacing"/>
        <w:ind w:left="567" w:hanging="567"/>
      </w:pPr>
      <w:r>
        <w:t>for the world, or even for Newfoundland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without warning</w:t>
      </w:r>
    </w:p>
    <w:p w:rsidR="00CF0A5F" w:rsidRDefault="00CF0A5F" w:rsidP="009023B4">
      <w:pPr>
        <w:pStyle w:val="NoSpacing"/>
        <w:ind w:left="567" w:hanging="567"/>
      </w:pPr>
      <w:r>
        <w:t>the huge bulk hove into view</w:t>
      </w:r>
    </w:p>
    <w:p w:rsidR="00CF0A5F" w:rsidRDefault="00CF0A5F" w:rsidP="009023B4">
      <w:pPr>
        <w:pStyle w:val="NoSpacing"/>
        <w:ind w:left="567" w:hanging="567"/>
      </w:pPr>
      <w:r>
        <w:t>“Great gouts of snot!” yelled the captain,</w:t>
      </w:r>
    </w:p>
    <w:p w:rsidR="00CF0A5F" w:rsidRDefault="00CF0A5F" w:rsidP="009023B4">
      <w:pPr>
        <w:pStyle w:val="NoSpacing"/>
        <w:ind w:left="567" w:hanging="567"/>
      </w:pPr>
      <w:r>
        <w:t>“ready the harpoon!”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my hands were ready</w:t>
      </w:r>
    </w:p>
    <w:p w:rsidR="00CF0A5F" w:rsidRDefault="00CF0A5F" w:rsidP="009023B4">
      <w:pPr>
        <w:pStyle w:val="NoSpacing"/>
        <w:ind w:left="567" w:hanging="567"/>
      </w:pPr>
      <w:r>
        <w:t>as the target slid into my sights</w:t>
      </w:r>
    </w:p>
    <w:p w:rsidR="00CF0A5F" w:rsidRDefault="00CF0A5F" w:rsidP="009023B4">
      <w:pPr>
        <w:pStyle w:val="NoSpacing"/>
        <w:ind w:left="567" w:hanging="567"/>
      </w:pPr>
      <w:r>
        <w:t>i pressed the trigger</w:t>
      </w:r>
    </w:p>
    <w:p w:rsidR="00CF0A5F" w:rsidRDefault="00CF0A5F" w:rsidP="009023B4">
      <w:pPr>
        <w:pStyle w:val="NoSpacing"/>
        <w:ind w:left="567" w:hanging="567"/>
      </w:pPr>
      <w:r>
        <w:t>the harpoon flew true to its mark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the captain’s eyes were wide</w:t>
      </w:r>
    </w:p>
    <w:p w:rsidR="00CF0A5F" w:rsidRDefault="00CF0A5F" w:rsidP="009023B4">
      <w:pPr>
        <w:pStyle w:val="NoSpacing"/>
        <w:ind w:left="567" w:hanging="567"/>
      </w:pPr>
      <w:r>
        <w:t>for this, he had waited half a lifetime</w:t>
      </w:r>
    </w:p>
    <w:p w:rsidR="00CF0A5F" w:rsidRDefault="00CF0A5F" w:rsidP="009023B4">
      <w:pPr>
        <w:pStyle w:val="NoSpacing"/>
        <w:ind w:left="567" w:hanging="567"/>
      </w:pPr>
      <w:r>
        <w:t>searching, hunting</w:t>
      </w:r>
    </w:p>
    <w:p w:rsidR="00CF0A5F" w:rsidRDefault="00CF0A5F" w:rsidP="009023B4">
      <w:pPr>
        <w:pStyle w:val="NoSpacing"/>
        <w:ind w:left="567" w:hanging="567"/>
      </w:pPr>
      <w:r>
        <w:t>abandoning all in his obsession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the wind struck us again</w:t>
      </w:r>
    </w:p>
    <w:p w:rsidR="00CF0A5F" w:rsidRDefault="00CF0A5F" w:rsidP="009023B4">
      <w:pPr>
        <w:pStyle w:val="NoSpacing"/>
        <w:ind w:left="567" w:hanging="567"/>
      </w:pPr>
      <w:r>
        <w:t>more fiercely than ever</w:t>
      </w:r>
    </w:p>
    <w:p w:rsidR="00CF0A5F" w:rsidRDefault="00CF0A5F" w:rsidP="009023B4">
      <w:pPr>
        <w:pStyle w:val="NoSpacing"/>
        <w:ind w:left="567" w:hanging="567"/>
      </w:pPr>
      <w:r>
        <w:t>first she rolled left, then right</w:t>
      </w:r>
    </w:p>
    <w:p w:rsidR="00CF0A5F" w:rsidRDefault="00CF0A5F" w:rsidP="009023B4">
      <w:pPr>
        <w:pStyle w:val="NoSpacing"/>
        <w:ind w:left="567" w:hanging="567"/>
      </w:pPr>
      <w:r>
        <w:t>then righted, and we drew breath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the line was retracted</w:t>
      </w:r>
    </w:p>
    <w:p w:rsidR="00CF0A5F" w:rsidRDefault="00CF0A5F" w:rsidP="009023B4">
      <w:pPr>
        <w:pStyle w:val="NoSpacing"/>
        <w:ind w:left="567" w:hanging="567"/>
      </w:pPr>
      <w:r>
        <w:t>drawing the great bulk towards us</w:t>
      </w:r>
    </w:p>
    <w:p w:rsidR="00CF0A5F" w:rsidRDefault="00CF0A5F" w:rsidP="009023B4">
      <w:pPr>
        <w:pStyle w:val="NoSpacing"/>
        <w:ind w:left="567" w:hanging="567"/>
      </w:pPr>
      <w:r>
        <w:t>the yawning mouth of the sea door</w:t>
      </w:r>
    </w:p>
    <w:p w:rsidR="00CF0A5F" w:rsidRDefault="00CF0A5F" w:rsidP="009023B4">
      <w:pPr>
        <w:pStyle w:val="NoSpacing"/>
        <w:ind w:left="567" w:hanging="567"/>
      </w:pPr>
      <w:r>
        <w:t>opened to swallow it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the prey struggled</w:t>
      </w:r>
    </w:p>
    <w:p w:rsidR="00CF0A5F" w:rsidRDefault="00CF0A5F" w:rsidP="009023B4">
      <w:pPr>
        <w:pStyle w:val="NoSpacing"/>
        <w:ind w:left="567" w:hanging="567"/>
      </w:pPr>
      <w:r>
        <w:t>seemed to sense its approaching doom</w:t>
      </w:r>
    </w:p>
    <w:p w:rsidR="00CF0A5F" w:rsidRDefault="00CF0A5F" w:rsidP="009023B4">
      <w:pPr>
        <w:pStyle w:val="NoSpacing"/>
        <w:ind w:left="567" w:hanging="567"/>
      </w:pPr>
      <w:r>
        <w:t>pulled tight the line</w:t>
      </w:r>
    </w:p>
    <w:p w:rsidR="00CF0A5F" w:rsidRDefault="00CF0A5F" w:rsidP="009023B4">
      <w:pPr>
        <w:pStyle w:val="NoSpacing"/>
        <w:ind w:left="567" w:hanging="567"/>
      </w:pPr>
      <w:r>
        <w:t>and finally snapped it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the captain was berserk with rage</w:t>
      </w:r>
    </w:p>
    <w:p w:rsidR="00CF0A5F" w:rsidRDefault="00CF0A5F" w:rsidP="009023B4">
      <w:pPr>
        <w:pStyle w:val="NoSpacing"/>
        <w:ind w:left="567" w:hanging="567"/>
      </w:pPr>
      <w:r>
        <w:t>“Flounders of hell,” he shouted</w:t>
      </w:r>
    </w:p>
    <w:p w:rsidR="00CF0A5F" w:rsidRDefault="00CF0A5F" w:rsidP="009023B4">
      <w:pPr>
        <w:pStyle w:val="NoSpacing"/>
        <w:ind w:left="567" w:hanging="567"/>
      </w:pPr>
      <w:r>
        <w:t>“After it!”</w:t>
      </w:r>
    </w:p>
    <w:p w:rsidR="00CF0A5F" w:rsidRDefault="00CF0A5F" w:rsidP="009023B4">
      <w:pPr>
        <w:pStyle w:val="NoSpacing"/>
        <w:ind w:left="567" w:hanging="567"/>
      </w:pPr>
      <w:r>
        <w:t>we made steam and pursued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but it was not to be</w:t>
      </w:r>
    </w:p>
    <w:p w:rsidR="00CF0A5F" w:rsidRDefault="00CF0A5F" w:rsidP="009023B4">
      <w:pPr>
        <w:pStyle w:val="NoSpacing"/>
        <w:ind w:left="567" w:hanging="567"/>
      </w:pPr>
      <w:r>
        <w:t>the object of his desire</w:t>
      </w:r>
    </w:p>
    <w:p w:rsidR="00CF0A5F" w:rsidRDefault="00CF0A5F" w:rsidP="009023B4">
      <w:pPr>
        <w:pStyle w:val="NoSpacing"/>
        <w:ind w:left="567" w:hanging="567"/>
      </w:pPr>
      <w:r>
        <w:t>disappeared from sight</w:t>
      </w:r>
    </w:p>
    <w:p w:rsidR="00CF0A5F" w:rsidRDefault="00CF0A5F" w:rsidP="009023B4">
      <w:pPr>
        <w:pStyle w:val="NoSpacing"/>
        <w:ind w:left="567" w:hanging="567"/>
      </w:pPr>
      <w:r>
        <w:t>the captain’s rage was awesome to behold</w:t>
      </w:r>
    </w:p>
    <w:p w:rsidR="00CF0A5F" w:rsidRDefault="00CF0A5F" w:rsidP="009023B4">
      <w:pPr>
        <w:pStyle w:val="NoSpacing"/>
        <w:ind w:left="567" w:hanging="567"/>
      </w:pPr>
    </w:p>
    <w:p w:rsidR="00CF0A5F" w:rsidRDefault="00CF0A5F" w:rsidP="009023B4">
      <w:pPr>
        <w:pStyle w:val="NoSpacing"/>
        <w:ind w:left="567" w:hanging="567"/>
      </w:pPr>
      <w:r>
        <w:t>later we were sunk by a bunch of hippies in a concrete-hulled boat</w:t>
      </w:r>
    </w:p>
    <w:p w:rsidR="00CF0A5F" w:rsidRDefault="00CF0A5F" w:rsidP="009023B4">
      <w:pPr>
        <w:pStyle w:val="NoSpacing"/>
        <w:ind w:left="567" w:hanging="567"/>
      </w:pPr>
      <w:r>
        <w:t>write your own epic if you don’t like it.</w:t>
      </w:r>
    </w:p>
    <w:p w:rsidR="00CF0A5F" w:rsidRPr="00D3573A" w:rsidRDefault="00CF0A5F" w:rsidP="002D3417">
      <w:pPr>
        <w:pStyle w:val="NoSpacing"/>
      </w:pPr>
    </w:p>
    <w:sectPr w:rsidR="00CF0A5F" w:rsidRPr="00D3573A" w:rsidSect="009023B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3417"/>
    <w:rsid w:val="000A194D"/>
    <w:rsid w:val="00262028"/>
    <w:rsid w:val="002B33E8"/>
    <w:rsid w:val="002C438C"/>
    <w:rsid w:val="002D3417"/>
    <w:rsid w:val="003975A4"/>
    <w:rsid w:val="005A09BA"/>
    <w:rsid w:val="006215ED"/>
    <w:rsid w:val="00715825"/>
    <w:rsid w:val="00866D0E"/>
    <w:rsid w:val="00870580"/>
    <w:rsid w:val="008A6730"/>
    <w:rsid w:val="009023B4"/>
    <w:rsid w:val="009755F5"/>
    <w:rsid w:val="00C336AA"/>
    <w:rsid w:val="00CF0A5F"/>
    <w:rsid w:val="00D3573A"/>
    <w:rsid w:val="00DB2898"/>
    <w:rsid w:val="00E9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2898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898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9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98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98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98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9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98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9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9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B289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B289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B289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B289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B289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B289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B289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B289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B289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289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B289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9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B289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DB2898"/>
    <w:rPr>
      <w:b/>
    </w:rPr>
  </w:style>
  <w:style w:type="character" w:styleId="Emphasis">
    <w:name w:val="Emphasis"/>
    <w:basedOn w:val="DefaultParagraphFont"/>
    <w:uiPriority w:val="20"/>
    <w:qFormat/>
    <w:rsid w:val="00DB289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DB28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28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289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DB289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B289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DB2898"/>
    <w:rPr>
      <w:i/>
    </w:rPr>
  </w:style>
  <w:style w:type="character" w:styleId="IntenseEmphasis">
    <w:name w:val="Intense Emphasis"/>
    <w:basedOn w:val="DefaultParagraphFont"/>
    <w:uiPriority w:val="21"/>
    <w:qFormat/>
    <w:rsid w:val="00DB2898"/>
    <w:rPr>
      <w:b/>
    </w:rPr>
  </w:style>
  <w:style w:type="character" w:styleId="SubtleReference">
    <w:name w:val="Subtle Reference"/>
    <w:basedOn w:val="DefaultParagraphFont"/>
    <w:uiPriority w:val="31"/>
    <w:qFormat/>
    <w:rsid w:val="00DB2898"/>
    <w:rPr>
      <w:smallCaps/>
    </w:rPr>
  </w:style>
  <w:style w:type="character" w:styleId="IntenseReference">
    <w:name w:val="Intense Reference"/>
    <w:basedOn w:val="DefaultParagraphFont"/>
    <w:uiPriority w:val="32"/>
    <w:qFormat/>
    <w:rsid w:val="00DB289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289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289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230</Words>
  <Characters>1311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2007-02-20T21:46:00Z</dcterms:created>
  <dcterms:modified xsi:type="dcterms:W3CDTF">2007-02-20T21:47:00Z</dcterms:modified>
</cp:coreProperties>
</file>
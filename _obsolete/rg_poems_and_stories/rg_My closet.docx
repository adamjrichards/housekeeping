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081" w:rsidRDefault="001F1081">
      <w:pPr>
        <w:rPr>
          <w:b/>
          <w:bCs/>
          <w:u w:val="single"/>
        </w:rPr>
      </w:pPr>
      <w:r>
        <w:rPr>
          <w:b/>
          <w:bCs/>
          <w:u w:val="single"/>
        </w:rPr>
        <w:t>My Closet</w:t>
      </w:r>
    </w:p>
    <w:p w:rsidR="001F1081" w:rsidRDefault="001F1081"/>
    <w:p w:rsidR="001F1081" w:rsidRDefault="001F1081">
      <w:r>
        <w:t>here is a dark monster</w:t>
      </w:r>
    </w:p>
    <w:p w:rsidR="001F1081" w:rsidRDefault="001F1081">
      <w:r>
        <w:t>listen to it: it’s not so bad really</w:t>
      </w:r>
    </w:p>
    <w:p w:rsidR="001F1081" w:rsidRDefault="001F1081"/>
    <w:p w:rsidR="001F1081" w:rsidRDefault="001F1081">
      <w:r>
        <w:t>(never close the door</w:t>
      </w:r>
    </w:p>
    <w:p w:rsidR="001F1081" w:rsidRDefault="001F1081">
      <w:r>
        <w:t>with the light still on)</w:t>
      </w:r>
    </w:p>
    <w:p w:rsidR="001F1081" w:rsidRDefault="001F1081"/>
    <w:p w:rsidR="001F1081" w:rsidRDefault="001F1081">
      <w:r>
        <w:t>when there is nowhere else</w:t>
      </w:r>
    </w:p>
    <w:p w:rsidR="001F1081" w:rsidRDefault="001F1081">
      <w:r>
        <w:t>a closet will do well</w:t>
      </w:r>
    </w:p>
    <w:p w:rsidR="001F1081" w:rsidRDefault="001F1081"/>
    <w:p w:rsidR="001F1081" w:rsidRDefault="001F1081">
      <w:r>
        <w:t>but beware</w:t>
      </w:r>
    </w:p>
    <w:p w:rsidR="001F1081" w:rsidRDefault="001F1081">
      <w:r>
        <w:t>it seduces with security</w:t>
      </w:r>
    </w:p>
    <w:p w:rsidR="001F1081" w:rsidRDefault="001F1081"/>
    <w:p w:rsidR="001F1081" w:rsidRDefault="001F1081">
      <w:r>
        <w:t>a closet is a fine place</w:t>
      </w:r>
    </w:p>
    <w:p w:rsidR="001F1081" w:rsidRDefault="001F1081">
      <w:r>
        <w:t>but i wouldn’t want to live there</w:t>
      </w:r>
    </w:p>
    <w:sectPr w:rsidR="001F1081" w:rsidSect="001F10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1081"/>
    <w:rsid w:val="001F1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38</Words>
  <Characters>219</Characters>
  <Application>Microsoft Office Outlook</Application>
  <DocSecurity>0</DocSecurity>
  <Lines>0</Lines>
  <Paragraphs>0</Paragraphs>
  <ScaleCrop>false</ScaleCrop>
  <Company>Richards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closet is a fine place</dc:title>
  <dc:subject/>
  <dc:creator>Adam</dc:creator>
  <cp:keywords/>
  <dc:description/>
  <cp:lastModifiedBy>Adam Richards</cp:lastModifiedBy>
  <cp:revision>4</cp:revision>
  <dcterms:created xsi:type="dcterms:W3CDTF">2006-07-26T18:16:00Z</dcterms:created>
  <dcterms:modified xsi:type="dcterms:W3CDTF">2006-12-22T02:30:00Z</dcterms:modified>
</cp:coreProperties>
</file>
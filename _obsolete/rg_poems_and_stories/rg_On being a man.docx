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4D6" w:rsidRDefault="003E34D6">
      <w:pPr>
        <w:pStyle w:val="Heading1"/>
      </w:pPr>
      <w:r>
        <w:t>On being a man</w:t>
      </w:r>
    </w:p>
    <w:p w:rsidR="003E34D6" w:rsidRDefault="003E34D6"/>
    <w:p w:rsidR="003E34D6" w:rsidRDefault="003E34D6">
      <w:r>
        <w:t>that word disturbs me</w:t>
      </w:r>
    </w:p>
    <w:p w:rsidR="003E34D6" w:rsidRDefault="003E34D6">
      <w:r>
        <w:t>i am but a callow youth in the mirror of my eyelids</w:t>
      </w:r>
    </w:p>
    <w:p w:rsidR="003E34D6" w:rsidRDefault="003E34D6"/>
    <w:p w:rsidR="003E34D6" w:rsidRDefault="003E34D6">
      <w:r>
        <w:t>preoccupied with this cherished meat</w:t>
      </w:r>
    </w:p>
    <w:p w:rsidR="003E34D6" w:rsidRDefault="003E34D6">
      <w:r>
        <w:t>is it big? is it small? is there ever enough?</w:t>
      </w:r>
    </w:p>
    <w:p w:rsidR="003E34D6" w:rsidRDefault="003E34D6"/>
    <w:p w:rsidR="003E34D6" w:rsidRDefault="003E34D6">
      <w:r>
        <w:t>i can reach the top shelf:</w:t>
      </w:r>
    </w:p>
    <w:p w:rsidR="003E34D6" w:rsidRDefault="003E34D6">
      <w:r>
        <w:t>sometimes this is my value</w:t>
      </w:r>
    </w:p>
    <w:p w:rsidR="003E34D6" w:rsidRDefault="003E34D6">
      <w:r>
        <w:t>to push things, to pile things</w:t>
      </w:r>
    </w:p>
    <w:p w:rsidR="003E34D6" w:rsidRDefault="003E34D6">
      <w:r>
        <w:t>to go through, not around</w:t>
      </w:r>
    </w:p>
    <w:p w:rsidR="003E34D6" w:rsidRDefault="003E34D6"/>
    <w:p w:rsidR="003E34D6" w:rsidRDefault="003E34D6">
      <w:r>
        <w:t>i wish to penetrate all</w:t>
      </w:r>
    </w:p>
    <w:p w:rsidR="003E34D6" w:rsidRDefault="003E34D6">
      <w:r>
        <w:t>to claim as mine</w:t>
      </w:r>
    </w:p>
    <w:p w:rsidR="003E34D6" w:rsidRDefault="003E34D6">
      <w:r>
        <w:t>the stone in the cherry, the depth of a woman</w:t>
      </w:r>
    </w:p>
    <w:p w:rsidR="003E34D6" w:rsidRDefault="003E34D6">
      <w:r>
        <w:t>the black hole around which all rotates</w:t>
      </w:r>
    </w:p>
    <w:p w:rsidR="003E34D6" w:rsidRDefault="003E34D6"/>
    <w:p w:rsidR="003E34D6" w:rsidRDefault="003E34D6">
      <w:r>
        <w:t>this is me: from in to ex</w:t>
      </w:r>
    </w:p>
    <w:p w:rsidR="003E34D6" w:rsidRDefault="003E34D6"/>
    <w:p w:rsidR="003E34D6" w:rsidRDefault="003E34D6">
      <w:r>
        <w:t>and were it not for the power of hands</w:t>
      </w:r>
    </w:p>
    <w:p w:rsidR="003E34D6" w:rsidRDefault="003E34D6">
      <w:r>
        <w:t>i would be your slave</w:t>
      </w:r>
    </w:p>
    <w:sectPr w:rsidR="003E34D6" w:rsidSect="003E34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34D6"/>
    <w:rsid w:val="003E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4D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291</TotalTime>
  <Pages>1</Pages>
  <Words>72</Words>
  <Characters>414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being a man</dc:title>
  <dc:subject/>
  <dc:creator>Adam</dc:creator>
  <cp:keywords/>
  <dc:description/>
  <cp:lastModifiedBy>Adam Richards</cp:lastModifiedBy>
  <cp:revision>2</cp:revision>
  <dcterms:created xsi:type="dcterms:W3CDTF">2006-07-21T19:47:00Z</dcterms:created>
  <dcterms:modified xsi:type="dcterms:W3CDTF">2006-12-22T18:35:00Z</dcterms:modified>
</cp:coreProperties>
</file>
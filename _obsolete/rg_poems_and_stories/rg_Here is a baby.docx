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33C" w:rsidRDefault="000E633C">
      <w:pPr>
        <w:rPr>
          <w:b/>
          <w:bCs/>
          <w:u w:val="single"/>
        </w:rPr>
      </w:pPr>
      <w:r>
        <w:rPr>
          <w:b/>
          <w:bCs/>
          <w:u w:val="single"/>
        </w:rPr>
        <w:t>here is a baby</w:t>
      </w:r>
    </w:p>
    <w:p w:rsidR="000E633C" w:rsidRDefault="000E633C"/>
    <w:p w:rsidR="000E633C" w:rsidRDefault="000E633C">
      <w:r>
        <w:t>soft fat thing</w:t>
      </w:r>
    </w:p>
    <w:p w:rsidR="000E633C" w:rsidRDefault="000E633C">
      <w:r>
        <w:t>we speak silly talk to her</w:t>
      </w:r>
    </w:p>
    <w:p w:rsidR="000E633C" w:rsidRDefault="000E633C"/>
    <w:p w:rsidR="000E633C" w:rsidRDefault="000E633C">
      <w:r>
        <w:t>all things go in a mouth:</w:t>
      </w:r>
    </w:p>
    <w:p w:rsidR="000E633C" w:rsidRDefault="000E633C">
      <w:r>
        <w:t>it doesn’t matter where they came from</w:t>
      </w:r>
    </w:p>
    <w:p w:rsidR="000E633C" w:rsidRDefault="000E633C"/>
    <w:p w:rsidR="000E633C" w:rsidRDefault="000E633C">
      <w:r>
        <w:t>i look in her eyes from centimeters away</w:t>
      </w:r>
    </w:p>
    <w:p w:rsidR="000E633C" w:rsidRDefault="000E633C">
      <w:r>
        <w:t>and know i am building her life</w:t>
      </w:r>
    </w:p>
    <w:sectPr w:rsidR="000E633C" w:rsidSect="000E63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633C"/>
    <w:rsid w:val="000E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28</Words>
  <Characters>163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is a baby</dc:title>
  <dc:subject/>
  <dc:creator>Adam</dc:creator>
  <cp:keywords/>
  <dc:description/>
  <cp:lastModifiedBy>Adam Richards</cp:lastModifiedBy>
  <cp:revision>3</cp:revision>
  <dcterms:created xsi:type="dcterms:W3CDTF">2006-07-26T17:16:00Z</dcterms:created>
  <dcterms:modified xsi:type="dcterms:W3CDTF">2006-08-17T17:01:00Z</dcterms:modified>
</cp:coreProperties>
</file>
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47" w:rsidRDefault="00EB5647">
      <w:pPr>
        <w:rPr>
          <w:b/>
          <w:bCs/>
          <w:u w:val="single"/>
        </w:rPr>
      </w:pPr>
      <w:r>
        <w:rPr>
          <w:b/>
          <w:bCs/>
          <w:u w:val="single"/>
        </w:rPr>
        <w:t>Things I think you should consider</w:t>
      </w:r>
    </w:p>
    <w:p w:rsidR="00EB5647" w:rsidRDefault="00EB5647"/>
    <w:p w:rsidR="00EB5647" w:rsidRDefault="00EB5647">
      <w:r>
        <w:t>I think we should send these things back to committee:</w:t>
      </w:r>
    </w:p>
    <w:p w:rsidR="00EB5647" w:rsidRDefault="00EB5647"/>
    <w:p w:rsidR="00EB5647" w:rsidRDefault="00EB5647">
      <w:r>
        <w:t>all words having to do with sexual relations or body parts</w:t>
      </w:r>
    </w:p>
    <w:p w:rsidR="00EB5647" w:rsidRDefault="00EB5647">
      <w:r>
        <w:t>poems about break-ups</w:t>
      </w:r>
    </w:p>
    <w:p w:rsidR="00EB5647" w:rsidRDefault="00EB5647">
      <w:r>
        <w:t>starbucks’ coffee</w:t>
      </w:r>
    </w:p>
    <w:p w:rsidR="00EB5647" w:rsidRDefault="00EB5647">
      <w:r>
        <w:t>the visual design of the human male</w:t>
      </w:r>
    </w:p>
    <w:p w:rsidR="00EB5647" w:rsidRDefault="00EB5647">
      <w:r>
        <w:t>those stupid hand dryers in washrooms</w:t>
      </w:r>
    </w:p>
    <w:p w:rsidR="00EB5647" w:rsidRDefault="00EB5647">
      <w:r>
        <w:t>the entire month of March</w:t>
      </w:r>
    </w:p>
    <w:p w:rsidR="00EB5647" w:rsidRDefault="00EB5647">
      <w:r>
        <w:t>all SUVs except my girlfriend’s which is cool</w:t>
      </w:r>
    </w:p>
    <w:p w:rsidR="00EB5647" w:rsidRDefault="00EB5647">
      <w:r>
        <w:t>German hockey</w:t>
      </w:r>
    </w:p>
    <w:p w:rsidR="00EB5647" w:rsidRDefault="00EB5647">
      <w:r>
        <w:t>entitlement</w:t>
      </w:r>
    </w:p>
    <w:p w:rsidR="00EB5647" w:rsidRDefault="00EB5647">
      <w:r>
        <w:t>any food called lite</w:t>
      </w:r>
    </w:p>
    <w:p w:rsidR="00EB5647" w:rsidRDefault="00EB5647">
      <w:r>
        <w:t>the herpes virus</w:t>
      </w:r>
    </w:p>
    <w:p w:rsidR="00EB5647" w:rsidRDefault="00EB5647">
      <w:r>
        <w:t>western global responsibility</w:t>
      </w:r>
    </w:p>
    <w:p w:rsidR="00EB5647" w:rsidRDefault="00EB5647">
      <w:r>
        <w:t xml:space="preserve">anything made by labatts </w:t>
      </w:r>
    </w:p>
    <w:p w:rsidR="00EB5647" w:rsidRDefault="00EB5647">
      <w:r>
        <w:t>the CBC’s new demographic</w:t>
      </w:r>
    </w:p>
    <w:p w:rsidR="00EB5647" w:rsidRDefault="00EB5647">
      <w:r>
        <w:t>people who say ‘yo’</w:t>
      </w:r>
    </w:p>
    <w:p w:rsidR="00EB5647" w:rsidRDefault="00EB5647">
      <w:r>
        <w:t>my feet</w:t>
      </w:r>
    </w:p>
    <w:p w:rsidR="00EB5647" w:rsidRDefault="00EB5647">
      <w:r>
        <w:t>capitalism</w:t>
      </w:r>
    </w:p>
    <w:p w:rsidR="00EB5647" w:rsidRDefault="00EB5647">
      <w:r>
        <w:t>crotchless panties</w:t>
      </w:r>
    </w:p>
    <w:p w:rsidR="00EB5647" w:rsidRDefault="00EB5647">
      <w:r>
        <w:t>turnips</w:t>
      </w:r>
    </w:p>
    <w:p w:rsidR="00EB5647" w:rsidRDefault="00EB5647">
      <w:r>
        <w:t>calculus</w:t>
      </w:r>
    </w:p>
    <w:p w:rsidR="00EB5647" w:rsidRDefault="00EB5647">
      <w:r>
        <w:t>rap music</w:t>
      </w:r>
    </w:p>
    <w:p w:rsidR="00EB5647" w:rsidRDefault="00EB5647">
      <w:r>
        <w:t>cats with hairballs</w:t>
      </w:r>
    </w:p>
    <w:p w:rsidR="00EB5647" w:rsidRDefault="00EB5647">
      <w:r>
        <w:t>loneliness</w:t>
      </w:r>
    </w:p>
    <w:p w:rsidR="00EB5647" w:rsidRDefault="00EB5647"/>
    <w:p w:rsidR="00EB5647" w:rsidRDefault="00EB5647"/>
    <w:p w:rsidR="00EB5647" w:rsidRDefault="00EB5647"/>
    <w:p w:rsidR="00EB5647" w:rsidRDefault="00EB5647"/>
    <w:sectPr w:rsidR="00EB5647" w:rsidSect="00EB56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4040"/>
    <w:rsid w:val="000E4040"/>
    <w:rsid w:val="00C43065"/>
    <w:rsid w:val="00EB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127</TotalTime>
  <Pages>1</Pages>
  <Words>90</Words>
  <Characters>513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your consideration</dc:title>
  <dc:subject/>
  <dc:creator>Adam Richards</dc:creator>
  <cp:keywords/>
  <dc:description/>
  <cp:lastModifiedBy>Adam Richards</cp:lastModifiedBy>
  <cp:revision>4</cp:revision>
  <dcterms:created xsi:type="dcterms:W3CDTF">2007-02-03T18:16:00Z</dcterms:created>
  <dcterms:modified xsi:type="dcterms:W3CDTF">2007-03-17T20:45:00Z</dcterms:modified>
</cp:coreProperties>
</file>
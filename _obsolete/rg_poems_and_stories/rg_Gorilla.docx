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72A" w:rsidRDefault="00F4772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Gorilla</w:t>
      </w:r>
    </w:p>
    <w:p w:rsidR="00F4772A" w:rsidRDefault="00F4772A">
      <w:pPr>
        <w:rPr>
          <w:b/>
          <w:bCs/>
          <w:u w:val="single"/>
          <w:lang w:val="en-US"/>
        </w:rPr>
      </w:pPr>
    </w:p>
    <w:p w:rsidR="00F4772A" w:rsidRDefault="00F4772A">
      <w:pPr>
        <w:rPr>
          <w:lang w:val="en-US"/>
        </w:rPr>
      </w:pPr>
      <w:r>
        <w:rPr>
          <w:lang w:val="en-US"/>
        </w:rPr>
        <w:t>i need a gorilla</w:t>
      </w:r>
    </w:p>
    <w:p w:rsidR="00F4772A" w:rsidRDefault="00F4772A">
      <w:pPr>
        <w:rPr>
          <w:lang w:val="en-US"/>
        </w:rPr>
      </w:pPr>
      <w:r>
        <w:rPr>
          <w:lang w:val="en-US"/>
        </w:rPr>
        <w:t>i have none</w:t>
      </w:r>
    </w:p>
    <w:p w:rsidR="00F4772A" w:rsidRDefault="00F4772A">
      <w:pPr>
        <w:rPr>
          <w:lang w:val="en-US"/>
        </w:rPr>
      </w:pPr>
      <w:r>
        <w:rPr>
          <w:lang w:val="en-US"/>
        </w:rPr>
        <w:t>there was one on tv – a good one</w:t>
      </w:r>
    </w:p>
    <w:p w:rsidR="00F4772A" w:rsidRDefault="00F4772A">
      <w:pPr>
        <w:rPr>
          <w:lang w:val="en-US"/>
        </w:rPr>
      </w:pPr>
      <w:r>
        <w:rPr>
          <w:lang w:val="en-US"/>
        </w:rPr>
        <w:t>i realized at that moment</w:t>
      </w:r>
    </w:p>
    <w:p w:rsidR="00F4772A" w:rsidRDefault="00F4772A">
      <w:pPr>
        <w:rPr>
          <w:lang w:val="en-US"/>
        </w:rPr>
      </w:pPr>
      <w:r>
        <w:rPr>
          <w:lang w:val="en-US"/>
        </w:rPr>
        <w:t>there was a vacuum in my life</w:t>
      </w:r>
    </w:p>
    <w:p w:rsidR="00F4772A" w:rsidRDefault="00F4772A">
      <w:pPr>
        <w:rPr>
          <w:lang w:val="en-US"/>
        </w:rPr>
      </w:pPr>
      <w:r>
        <w:rPr>
          <w:lang w:val="en-US"/>
        </w:rPr>
        <w:t>but there are gorillas and then there are gorillas</w:t>
      </w:r>
    </w:p>
    <w:p w:rsidR="00F4772A" w:rsidRDefault="00F4772A">
      <w:pPr>
        <w:rPr>
          <w:lang w:val="en-US"/>
        </w:rPr>
      </w:pPr>
      <w:r>
        <w:rPr>
          <w:lang w:val="en-US"/>
        </w:rPr>
        <w:t>i would prefer one with a stripe down the middle</w:t>
      </w:r>
    </w:p>
    <w:p w:rsidR="00F4772A" w:rsidRDefault="00F4772A">
      <w:pPr>
        <w:rPr>
          <w:lang w:val="en-US"/>
        </w:rPr>
      </w:pPr>
      <w:r>
        <w:rPr>
          <w:lang w:val="en-US"/>
        </w:rPr>
        <w:t>it will go next to my toaster</w:t>
      </w:r>
    </w:p>
    <w:p w:rsidR="00F4772A" w:rsidRDefault="00F4772A">
      <w:pPr>
        <w:rPr>
          <w:lang w:val="en-US"/>
        </w:rPr>
      </w:pPr>
      <w:r>
        <w:rPr>
          <w:lang w:val="en-US"/>
        </w:rPr>
        <w:t>and it may eat the crumbs that leak through the bottom</w:t>
      </w:r>
    </w:p>
    <w:p w:rsidR="00F4772A" w:rsidRDefault="00F4772A">
      <w:pPr>
        <w:rPr>
          <w:b/>
          <w:bCs/>
          <w:u w:val="single"/>
          <w:lang w:val="en-US"/>
        </w:rPr>
      </w:pPr>
      <w:r>
        <w:rPr>
          <w:lang w:val="en-US"/>
        </w:rPr>
        <w:t>oh look – a Mazda!</w:t>
      </w:r>
    </w:p>
    <w:sectPr w:rsidR="00F4772A" w:rsidSect="00F4772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772A"/>
    <w:rsid w:val="00F4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47</Words>
  <Characters>273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Gorilla</dc:title>
  <dc:subject/>
  <dc:creator>Adam Richards</dc:creator>
  <cp:keywords/>
  <dc:description/>
  <cp:lastModifiedBy>Adam Richards</cp:lastModifiedBy>
  <cp:revision>1</cp:revision>
  <dcterms:created xsi:type="dcterms:W3CDTF">2007-05-24T03:51:00Z</dcterms:created>
  <dcterms:modified xsi:type="dcterms:W3CDTF">2007-05-24T03:54:00Z</dcterms:modified>
</cp:coreProperties>
</file>
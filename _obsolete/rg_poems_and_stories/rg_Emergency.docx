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A0" w:rsidRDefault="003F75A0">
      <w:pPr>
        <w:rPr>
          <w:b/>
          <w:bCs/>
          <w:u w:val="single"/>
        </w:rPr>
      </w:pPr>
      <w:r>
        <w:rPr>
          <w:b/>
          <w:bCs/>
          <w:u w:val="single"/>
        </w:rPr>
        <w:t>Emergency!</w:t>
      </w:r>
    </w:p>
    <w:p w:rsidR="003F75A0" w:rsidRDefault="003F75A0"/>
    <w:p w:rsidR="003F75A0" w:rsidRDefault="003F75A0">
      <w:r>
        <w:t>oh no!</w:t>
      </w:r>
    </w:p>
    <w:p w:rsidR="003F75A0" w:rsidRDefault="003F75A0">
      <w:r>
        <w:t>I’m losing power</w:t>
      </w:r>
    </w:p>
    <w:p w:rsidR="003F75A0" w:rsidRDefault="003F75A0">
      <w:r>
        <w:t>the engine is on fire</w:t>
      </w:r>
    </w:p>
    <w:p w:rsidR="003F75A0" w:rsidRDefault="003F75A0">
      <w:r>
        <w:t>stacked up over you</w:t>
      </w:r>
    </w:p>
    <w:p w:rsidR="003F75A0" w:rsidRDefault="003F75A0">
      <w:r>
        <w:t>at 5 000 meters</w:t>
      </w:r>
    </w:p>
    <w:p w:rsidR="003F75A0" w:rsidRDefault="003F75A0">
      <w:r>
        <w:t>I can see the rolling hills of your breasts</w:t>
      </w:r>
    </w:p>
    <w:p w:rsidR="003F75A0" w:rsidRDefault="003F75A0">
      <w:r>
        <w:t>the fertile field of your belly</w:t>
      </w:r>
    </w:p>
    <w:p w:rsidR="003F75A0" w:rsidRDefault="003F75A0">
      <w:r>
        <w:t>and, but faintly,</w:t>
      </w:r>
    </w:p>
    <w:p w:rsidR="003F75A0" w:rsidRDefault="003F75A0">
      <w:r>
        <w:t>a tiny forest at the top of a valley</w:t>
      </w:r>
    </w:p>
    <w:p w:rsidR="003F75A0" w:rsidRDefault="003F75A0">
      <w:r>
        <w:t>I’m going to try to get</w:t>
      </w:r>
    </w:p>
    <w:p w:rsidR="003F75A0" w:rsidRDefault="003F75A0">
      <w:r>
        <w:t>to the safe landing of your love</w:t>
      </w:r>
    </w:p>
    <w:p w:rsidR="003F75A0" w:rsidRDefault="003F75A0">
      <w:r>
        <w:t>but I don’t know if I can keep control</w:t>
      </w:r>
    </w:p>
    <w:p w:rsidR="003F75A0" w:rsidRDefault="003F75A0">
      <w:r>
        <w:t>g-forces rip at me</w:t>
      </w:r>
    </w:p>
    <w:p w:rsidR="003F75A0" w:rsidRDefault="003F75A0">
      <w:r>
        <w:t>the blood rushes from my head</w:t>
      </w:r>
    </w:p>
    <w:p w:rsidR="003F75A0" w:rsidRDefault="003F75A0">
      <w:r>
        <w:t>my hands grip the controls</w:t>
      </w:r>
    </w:p>
    <w:p w:rsidR="003F75A0" w:rsidRDefault="003F75A0">
      <w:r>
        <w:t>but I’m spiralling</w:t>
      </w:r>
    </w:p>
    <w:p w:rsidR="003F75A0" w:rsidRDefault="003F75A0">
      <w:r>
        <w:t>smoke pouring from me</w:t>
      </w:r>
    </w:p>
    <w:p w:rsidR="003F75A0" w:rsidRDefault="003F75A0">
      <w:r>
        <w:t>pressure rising</w:t>
      </w:r>
    </w:p>
    <w:p w:rsidR="003F75A0" w:rsidRDefault="003F75A0">
      <w:r>
        <w:t>pull back on the stick!</w:t>
      </w:r>
    </w:p>
    <w:p w:rsidR="003F75A0" w:rsidRDefault="003F75A0">
      <w:r>
        <w:t>up with the flaps!</w:t>
      </w:r>
    </w:p>
    <w:p w:rsidR="003F75A0" w:rsidRDefault="003F75A0">
      <w:r>
        <w:t>I’m losing altitude</w:t>
      </w:r>
    </w:p>
    <w:p w:rsidR="003F75A0" w:rsidRDefault="003F75A0">
      <w:r>
        <w:t>I can see you now, rising like mountains</w:t>
      </w:r>
    </w:p>
    <w:p w:rsidR="003F75A0" w:rsidRDefault="003F75A0">
      <w:r>
        <w:t>I fight the air</w:t>
      </w:r>
    </w:p>
    <w:p w:rsidR="003F75A0" w:rsidRDefault="003F75A0">
      <w:r>
        <w:t>struggle with gravity</w:t>
      </w:r>
    </w:p>
    <w:p w:rsidR="003F75A0" w:rsidRDefault="003F75A0">
      <w:r>
        <w:t>can I make it? can I do it?</w:t>
      </w:r>
    </w:p>
    <w:p w:rsidR="003F75A0" w:rsidRDefault="003F75A0">
      <w:r>
        <w:t>I have no power left in me</w:t>
      </w:r>
    </w:p>
    <w:p w:rsidR="003F75A0" w:rsidRDefault="003F75A0">
      <w:r>
        <w:t>my wheels touch down</w:t>
      </w:r>
    </w:p>
    <w:p w:rsidR="003F75A0" w:rsidRDefault="003F75A0">
      <w:r>
        <w:t>speeding, it’s too fast</w:t>
      </w:r>
    </w:p>
    <w:p w:rsidR="003F75A0" w:rsidRDefault="003F75A0">
      <w:r>
        <w:t>danger, danger!</w:t>
      </w:r>
    </w:p>
    <w:p w:rsidR="003F75A0" w:rsidRDefault="003F75A0"/>
    <w:p w:rsidR="003F75A0" w:rsidRDefault="003F75A0">
      <w:r>
        <w:t>was it good for you too, my love?</w:t>
      </w:r>
    </w:p>
    <w:p w:rsidR="003F75A0" w:rsidRDefault="003F75A0"/>
    <w:p w:rsidR="003F75A0" w:rsidRDefault="003F75A0"/>
    <w:p w:rsidR="003F75A0" w:rsidRDefault="003F75A0"/>
    <w:p w:rsidR="003F75A0" w:rsidRDefault="003F75A0"/>
    <w:p w:rsidR="003F75A0" w:rsidRDefault="003F75A0">
      <w:r>
        <w:t>i</w:t>
      </w:r>
    </w:p>
    <w:p w:rsidR="003F75A0" w:rsidRDefault="003F75A0"/>
    <w:sectPr w:rsidR="003F75A0" w:rsidSect="003F75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F75A0"/>
    <w:rsid w:val="003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108</Words>
  <Characters>621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</dc:title>
  <dc:subject/>
  <dc:creator>Adam Richards</dc:creator>
  <cp:keywords/>
  <dc:description/>
  <cp:lastModifiedBy>Adam Richards</cp:lastModifiedBy>
  <cp:revision>1</cp:revision>
  <dcterms:created xsi:type="dcterms:W3CDTF">2007-01-05T02:16:00Z</dcterms:created>
  <dcterms:modified xsi:type="dcterms:W3CDTF">2007-01-05T02:31:00Z</dcterms:modified>
</cp:coreProperties>
</file>
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8A7" w:rsidRDefault="007538A7">
      <w:pPr>
        <w:pStyle w:val="BodyText"/>
        <w:ind w:left="0" w:firstLine="0"/>
      </w:pPr>
      <w:r>
        <w:t>Song of an imaginary breakup with a fictitious girlfriend under</w:t>
      </w:r>
    </w:p>
    <w:p w:rsidR="007538A7" w:rsidRDefault="007538A7">
      <w:pPr>
        <w:pStyle w:val="BodyText"/>
        <w:ind w:left="0" w:firstLine="0"/>
      </w:pPr>
      <w:r>
        <w:t>spurious circumstances</w:t>
      </w:r>
    </w:p>
    <w:p w:rsidR="007538A7" w:rsidRDefault="007538A7"/>
    <w:p w:rsidR="007538A7" w:rsidRDefault="007538A7">
      <w:r>
        <w:t>it will all be your fault, I will be</w:t>
      </w:r>
    </w:p>
    <w:p w:rsidR="007538A7" w:rsidRDefault="007538A7">
      <w:r>
        <w:t>blameless</w:t>
      </w:r>
    </w:p>
    <w:p w:rsidR="007538A7" w:rsidRDefault="007538A7"/>
    <w:p w:rsidR="007538A7" w:rsidRDefault="007538A7">
      <w:r>
        <w:t>your self-loathing</w:t>
      </w:r>
    </w:p>
    <w:p w:rsidR="007538A7" w:rsidRDefault="007538A7">
      <w:r>
        <w:t>anchored like a canoe against</w:t>
      </w:r>
    </w:p>
    <w:p w:rsidR="007538A7" w:rsidRDefault="007538A7">
      <w:r>
        <w:t>a background of lascivious</w:t>
      </w:r>
    </w:p>
    <w:p w:rsidR="007538A7" w:rsidRDefault="007538A7">
      <w:r>
        <w:t>beach, growing</w:t>
      </w:r>
    </w:p>
    <w:p w:rsidR="007538A7" w:rsidRDefault="007538A7">
      <w:r>
        <w:t>cancerous in the delta of</w:t>
      </w:r>
    </w:p>
    <w:p w:rsidR="007538A7" w:rsidRDefault="007538A7">
      <w:r>
        <w:t>your burning thighs</w:t>
      </w:r>
    </w:p>
    <w:p w:rsidR="007538A7" w:rsidRDefault="007538A7">
      <w:r>
        <w:t>bringing to mind the shock</w:t>
      </w:r>
    </w:p>
    <w:p w:rsidR="007538A7" w:rsidRDefault="007538A7">
      <w:r>
        <w:t>of the quotidien rage</w:t>
      </w:r>
    </w:p>
    <w:p w:rsidR="007538A7" w:rsidRDefault="007538A7">
      <w:r>
        <w:t>that punctuated the senseless</w:t>
      </w:r>
    </w:p>
    <w:p w:rsidR="007538A7" w:rsidRDefault="007538A7">
      <w:r>
        <w:t>slide of your days from</w:t>
      </w:r>
    </w:p>
    <w:p w:rsidR="007538A7" w:rsidRDefault="007538A7">
      <w:r>
        <w:t>clarity to</w:t>
      </w:r>
    </w:p>
    <w:p w:rsidR="007538A7" w:rsidRDefault="007538A7"/>
    <w:p w:rsidR="007538A7" w:rsidRDefault="007538A7">
      <w:r>
        <w:t>contradiction and</w:t>
      </w:r>
    </w:p>
    <w:p w:rsidR="007538A7" w:rsidRDefault="007538A7">
      <w:r>
        <w:t>I will always re-</w:t>
      </w:r>
    </w:p>
    <w:p w:rsidR="007538A7" w:rsidRDefault="007538A7">
      <w:r>
        <w:t>member</w:t>
      </w:r>
    </w:p>
    <w:p w:rsidR="007538A7" w:rsidRDefault="007538A7">
      <w:r>
        <w:t>the way you waved your</w:t>
      </w:r>
    </w:p>
    <w:p w:rsidR="007538A7" w:rsidRDefault="007538A7">
      <w:r>
        <w:t>chapped hands, perhaps</w:t>
      </w:r>
    </w:p>
    <w:p w:rsidR="007538A7" w:rsidRDefault="007538A7">
      <w:r>
        <w:t>absorbing energy from the</w:t>
      </w:r>
    </w:p>
    <w:p w:rsidR="007538A7" w:rsidRDefault="007538A7">
      <w:r>
        <w:t>plate of bacon I had served</w:t>
      </w:r>
    </w:p>
    <w:p w:rsidR="007538A7" w:rsidRDefault="007538A7">
      <w:r>
        <w:t>you as a peace offering after</w:t>
      </w:r>
    </w:p>
    <w:p w:rsidR="007538A7" w:rsidRDefault="007538A7">
      <w:r>
        <w:t>the sex hadn’t</w:t>
      </w:r>
    </w:p>
    <w:p w:rsidR="007538A7" w:rsidRDefault="007538A7"/>
    <w:p w:rsidR="007538A7" w:rsidRDefault="007538A7">
      <w:r>
        <w:t>worked. you gave me no</w:t>
      </w:r>
    </w:p>
    <w:p w:rsidR="007538A7" w:rsidRDefault="007538A7">
      <w:r>
        <w:t>choice, I had to escape a</w:t>
      </w:r>
    </w:p>
    <w:p w:rsidR="007538A7" w:rsidRDefault="007538A7">
      <w:r>
        <w:t>turmoil painfully reminiscent of</w:t>
      </w:r>
    </w:p>
    <w:p w:rsidR="007538A7" w:rsidRDefault="007538A7">
      <w:r>
        <w:t>the cuckoo’s love</w:t>
      </w:r>
    </w:p>
    <w:p w:rsidR="007538A7" w:rsidRDefault="007538A7">
      <w:r>
        <w:t>child pushing the robin’s bluest</w:t>
      </w:r>
    </w:p>
    <w:p w:rsidR="007538A7" w:rsidRDefault="007538A7">
      <w:r>
        <w:t>eggs from the stolen</w:t>
      </w:r>
    </w:p>
    <w:p w:rsidR="007538A7" w:rsidRDefault="007538A7">
      <w:r>
        <w:t>nest like</w:t>
      </w:r>
    </w:p>
    <w:p w:rsidR="007538A7" w:rsidRDefault="007538A7">
      <w:r>
        <w:t>beetles rolling dung from</w:t>
      </w:r>
    </w:p>
    <w:p w:rsidR="007538A7" w:rsidRDefault="007538A7">
      <w:r>
        <w:t>lawn to tiny holes, prefabbed</w:t>
      </w:r>
    </w:p>
    <w:p w:rsidR="007538A7" w:rsidRDefault="007538A7">
      <w:r>
        <w:t>with glittering</w:t>
      </w:r>
      <w:r>
        <w:br w:type="column"/>
      </w:r>
    </w:p>
    <w:p w:rsidR="007538A7" w:rsidRDefault="007538A7"/>
    <w:p w:rsidR="007538A7" w:rsidRDefault="007538A7"/>
    <w:p w:rsidR="007538A7" w:rsidRDefault="007538A7"/>
    <w:p w:rsidR="007538A7" w:rsidRDefault="007538A7">
      <w:r>
        <w:t>claws. I have stepped from</w:t>
      </w:r>
    </w:p>
    <w:p w:rsidR="007538A7" w:rsidRDefault="007538A7">
      <w:r>
        <w:t>the edge of the boiling pot</w:t>
      </w:r>
    </w:p>
    <w:p w:rsidR="007538A7" w:rsidRDefault="007538A7">
      <w:r>
        <w:t>onto the semi-functional</w:t>
      </w:r>
    </w:p>
    <w:p w:rsidR="007538A7" w:rsidRDefault="007538A7">
      <w:r>
        <w:t>element of a stove we bought</w:t>
      </w:r>
    </w:p>
    <w:p w:rsidR="007538A7" w:rsidRDefault="007538A7">
      <w:r>
        <w:t>together in a department</w:t>
      </w:r>
    </w:p>
    <w:p w:rsidR="007538A7" w:rsidRDefault="007538A7">
      <w:r>
        <w:t>store of withering dreams,</w:t>
      </w:r>
    </w:p>
    <w:p w:rsidR="007538A7" w:rsidRDefault="007538A7">
      <w:r>
        <w:t>that we hauled clamlike</w:t>
      </w:r>
    </w:p>
    <w:p w:rsidR="007538A7" w:rsidRDefault="007538A7">
      <w:r>
        <w:t>across the bloor street</w:t>
      </w:r>
    </w:p>
    <w:p w:rsidR="007538A7" w:rsidRDefault="007538A7"/>
    <w:p w:rsidR="007538A7" w:rsidRDefault="007538A7">
      <w:r>
        <w:t>viaduct, my mind restlessly</w:t>
      </w:r>
    </w:p>
    <w:p w:rsidR="007538A7" w:rsidRDefault="007538A7">
      <w:r>
        <w:t>pitching old socks over the edge, to</w:t>
      </w:r>
    </w:p>
    <w:p w:rsidR="007538A7" w:rsidRDefault="007538A7">
      <w:r>
        <w:t>lie deathly chilled</w:t>
      </w:r>
    </w:p>
    <w:p w:rsidR="007538A7" w:rsidRDefault="007538A7">
      <w:r>
        <w:t>on the DVP pavement of your</w:t>
      </w:r>
    </w:p>
    <w:p w:rsidR="007538A7" w:rsidRDefault="007538A7"/>
    <w:p w:rsidR="007538A7" w:rsidRDefault="007538A7">
      <w:r>
        <w:t>detestable matter-of-</w:t>
      </w:r>
    </w:p>
    <w:p w:rsidR="007538A7" w:rsidRDefault="007538A7">
      <w:r>
        <w:t>factness.</w:t>
      </w:r>
    </w:p>
    <w:sectPr w:rsidR="007538A7" w:rsidSect="007538A7">
      <w:pgSz w:w="12240" w:h="15840"/>
      <w:pgMar w:top="1440" w:right="1800" w:bottom="1440" w:left="1800" w:header="708" w:footer="70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38A7"/>
    <w:rsid w:val="00753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ind w:left="540" w:hanging="54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Pr>
      <w:b/>
      <w:bCs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38A7"/>
    <w:rPr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</TotalTime>
  <Pages>1</Pages>
  <Words>169</Words>
  <Characters>967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Song of an imaginary breakup with a fictitious girlfriend under</dc:title>
  <dc:subject/>
  <dc:creator>Adam Richards</dc:creator>
  <cp:keywords/>
  <dc:description/>
  <cp:lastModifiedBy>Adam Richards</cp:lastModifiedBy>
  <cp:revision>4</cp:revision>
  <dcterms:created xsi:type="dcterms:W3CDTF">2007-02-05T17:44:00Z</dcterms:created>
  <dcterms:modified xsi:type="dcterms:W3CDTF">2007-02-06T04:58:00Z</dcterms:modified>
</cp:coreProperties>
</file>
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30" w:rsidRPr="00516541" w:rsidRDefault="007E2430" w:rsidP="005F5F08">
      <w:pPr>
        <w:rPr>
          <w:b/>
          <w:u w:val="single"/>
        </w:rPr>
      </w:pPr>
      <w:r>
        <w:rPr>
          <w:b/>
          <w:u w:val="single"/>
        </w:rPr>
        <w:t>Self-esteem</w:t>
      </w:r>
    </w:p>
    <w:p w:rsidR="007E2430" w:rsidRDefault="007E2430" w:rsidP="005F5F08"/>
    <w:p w:rsidR="007E2430" w:rsidRDefault="007E2430" w:rsidP="005F5F08">
      <w:r>
        <w:t>i expected a cookie</w:t>
      </w:r>
    </w:p>
    <w:p w:rsidR="007E2430" w:rsidRDefault="007E2430" w:rsidP="005F5F08">
      <w:r>
        <w:t>i made it through the day, didn’t i?</w:t>
      </w:r>
    </w:p>
    <w:p w:rsidR="007E2430" w:rsidRDefault="007E2430" w:rsidP="005F5F08">
      <w:r>
        <w:t>surely that deserves some kind of reward</w:t>
      </w:r>
    </w:p>
    <w:p w:rsidR="007E2430" w:rsidRDefault="007E2430" w:rsidP="005F5F08"/>
    <w:p w:rsidR="007E2430" w:rsidRDefault="007E2430" w:rsidP="005F5F08">
      <w:r>
        <w:t>everything i did was adequate:</w:t>
      </w:r>
    </w:p>
    <w:p w:rsidR="007E2430" w:rsidRDefault="007E2430" w:rsidP="005F5F08">
      <w:r>
        <w:t>my consumption was normal</w:t>
      </w:r>
    </w:p>
    <w:p w:rsidR="007E2430" w:rsidRDefault="007E2430" w:rsidP="005F5F08">
      <w:r>
        <w:t>my production was acceptable</w:t>
      </w:r>
    </w:p>
    <w:p w:rsidR="007E2430" w:rsidRDefault="007E2430" w:rsidP="005F5F08"/>
    <w:p w:rsidR="007E2430" w:rsidRDefault="007E2430" w:rsidP="00902924">
      <w:r>
        <w:t>everything was super</w:t>
      </w:r>
    </w:p>
    <w:p w:rsidR="007E2430" w:rsidRDefault="007E2430" w:rsidP="00902924">
      <w:r>
        <w:t>except when it wasn’t</w:t>
      </w:r>
    </w:p>
    <w:p w:rsidR="007E2430" w:rsidRDefault="007E2430" w:rsidP="00902924">
      <w:r>
        <w:t>nothing was missing</w:t>
      </w:r>
    </w:p>
    <w:p w:rsidR="007E2430" w:rsidRDefault="007E2430" w:rsidP="00902924">
      <w:r>
        <w:t>except stuff</w:t>
      </w:r>
    </w:p>
    <w:p w:rsidR="007E2430" w:rsidRDefault="007E2430" w:rsidP="00902924"/>
    <w:p w:rsidR="007E2430" w:rsidRDefault="007E2430" w:rsidP="005F5F08">
      <w:r>
        <w:t>i presented as presentable</w:t>
      </w:r>
    </w:p>
    <w:p w:rsidR="007E2430" w:rsidRDefault="007E2430" w:rsidP="005F5F08">
      <w:r>
        <w:t>in fact, i almost made an effort</w:t>
      </w:r>
    </w:p>
    <w:p w:rsidR="007E2430" w:rsidRDefault="007E2430" w:rsidP="005F5F08">
      <w:r>
        <w:t>i came close to trying hard</w:t>
      </w:r>
    </w:p>
    <w:p w:rsidR="007E2430" w:rsidRDefault="007E2430" w:rsidP="005F5F08">
      <w:r>
        <w:t>it may not happen again</w:t>
      </w:r>
    </w:p>
    <w:p w:rsidR="007E2430" w:rsidRDefault="007E2430" w:rsidP="005F5F08"/>
    <w:p w:rsidR="007E2430" w:rsidRDefault="007E2430">
      <w:r>
        <w:t>don’t complain</w:t>
      </w:r>
    </w:p>
    <w:p w:rsidR="007E2430" w:rsidRDefault="007E2430">
      <w:r>
        <w:t>kids like me</w:t>
      </w:r>
    </w:p>
    <w:p w:rsidR="007E2430" w:rsidRDefault="007E2430">
      <w:r>
        <w:t>had parents like you</w:t>
      </w:r>
    </w:p>
    <w:sectPr w:rsidR="007E2430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D9F"/>
    <w:rsid w:val="0002085D"/>
    <w:rsid w:val="00085B2E"/>
    <w:rsid w:val="000A194D"/>
    <w:rsid w:val="00133D98"/>
    <w:rsid w:val="001C1DB4"/>
    <w:rsid w:val="00262028"/>
    <w:rsid w:val="002824D4"/>
    <w:rsid w:val="002A009E"/>
    <w:rsid w:val="002B33E8"/>
    <w:rsid w:val="002C438C"/>
    <w:rsid w:val="003005D8"/>
    <w:rsid w:val="003E068D"/>
    <w:rsid w:val="00417D87"/>
    <w:rsid w:val="00475C5A"/>
    <w:rsid w:val="004A73AF"/>
    <w:rsid w:val="004B0171"/>
    <w:rsid w:val="00516541"/>
    <w:rsid w:val="005B3155"/>
    <w:rsid w:val="005F5F08"/>
    <w:rsid w:val="0068053E"/>
    <w:rsid w:val="00715825"/>
    <w:rsid w:val="00726D9F"/>
    <w:rsid w:val="007C2112"/>
    <w:rsid w:val="007E2430"/>
    <w:rsid w:val="00866D0E"/>
    <w:rsid w:val="008A6730"/>
    <w:rsid w:val="008F59FD"/>
    <w:rsid w:val="00902924"/>
    <w:rsid w:val="00903E72"/>
    <w:rsid w:val="009323C8"/>
    <w:rsid w:val="009A3569"/>
    <w:rsid w:val="00A270ED"/>
    <w:rsid w:val="00A60EAC"/>
    <w:rsid w:val="00B0244C"/>
    <w:rsid w:val="00C336AA"/>
    <w:rsid w:val="00C92C5B"/>
    <w:rsid w:val="00CE114F"/>
    <w:rsid w:val="00D3573A"/>
    <w:rsid w:val="00DB2898"/>
    <w:rsid w:val="00DD729B"/>
    <w:rsid w:val="00E05AC9"/>
    <w:rsid w:val="00E16C5B"/>
    <w:rsid w:val="00E86234"/>
    <w:rsid w:val="00EB0B4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65</Words>
  <Characters>373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2007-03-23T22:04:00Z</dcterms:created>
  <dcterms:modified xsi:type="dcterms:W3CDTF">2007-03-23T22:28:00Z</dcterms:modified>
</cp:coreProperties>
</file>
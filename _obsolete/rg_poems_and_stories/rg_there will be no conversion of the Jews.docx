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284" w:rsidRDefault="009C5284">
      <w:pPr>
        <w:rPr>
          <w:lang w:val="en-US"/>
        </w:rPr>
      </w:pPr>
      <w:r>
        <w:rPr>
          <w:lang w:val="en-US"/>
        </w:rPr>
        <w:t>there will be no conversion of the Jews</w:t>
      </w:r>
    </w:p>
    <w:p w:rsidR="009C5284" w:rsidRDefault="009C5284">
      <w:pPr>
        <w:rPr>
          <w:lang w:val="en-US"/>
        </w:rPr>
      </w:pPr>
      <w:r>
        <w:rPr>
          <w:lang w:val="en-US"/>
        </w:rPr>
        <w:t>no prerequisite homecoming joined of rapture</w:t>
      </w:r>
    </w:p>
    <w:p w:rsidR="009C5284" w:rsidRDefault="009C5284">
      <w:pPr>
        <w:rPr>
          <w:lang w:val="en-US"/>
        </w:rPr>
      </w:pPr>
      <w:r>
        <w:rPr>
          <w:lang w:val="en-US"/>
        </w:rPr>
        <w:t>no utility left to threat of death or capture</w:t>
      </w:r>
    </w:p>
    <w:p w:rsidR="009C5284" w:rsidRDefault="009C5284">
      <w:pPr>
        <w:rPr>
          <w:lang w:val="en-US"/>
        </w:rPr>
      </w:pPr>
      <w:r>
        <w:rPr>
          <w:lang w:val="en-US"/>
        </w:rPr>
        <w:t>no force to make us choose or rechoose</w:t>
      </w:r>
    </w:p>
    <w:p w:rsidR="009C5284" w:rsidRDefault="009C5284">
      <w:pPr>
        <w:rPr>
          <w:lang w:val="en-US"/>
        </w:rPr>
      </w:pPr>
    </w:p>
    <w:p w:rsidR="009C5284" w:rsidRDefault="009C5284">
      <w:pPr>
        <w:rPr>
          <w:lang w:val="en-US"/>
        </w:rPr>
      </w:pPr>
      <w:r>
        <w:rPr>
          <w:lang w:val="en-US"/>
        </w:rPr>
        <w:t>so should I hold my peace again</w:t>
      </w:r>
    </w:p>
    <w:p w:rsidR="009C5284" w:rsidRDefault="009C5284">
      <w:pPr>
        <w:rPr>
          <w:lang w:val="en-US"/>
        </w:rPr>
      </w:pPr>
      <w:r>
        <w:rPr>
          <w:lang w:val="en-US"/>
        </w:rPr>
        <w:t>permit the consignment of my soul to hell</w:t>
      </w:r>
    </w:p>
    <w:p w:rsidR="009C5284" w:rsidRDefault="009C5284">
      <w:pPr>
        <w:rPr>
          <w:lang w:val="en-US"/>
        </w:rPr>
      </w:pPr>
      <w:r>
        <w:rPr>
          <w:lang w:val="en-US"/>
        </w:rPr>
        <w:t>and speak nothing of a god who well</w:t>
      </w:r>
    </w:p>
    <w:p w:rsidR="009C5284" w:rsidRDefault="009C5284">
      <w:pPr>
        <w:rPr>
          <w:lang w:val="en-US"/>
        </w:rPr>
      </w:pPr>
      <w:r>
        <w:rPr>
          <w:lang w:val="en-US"/>
        </w:rPr>
        <w:t>should reward the right and spare the pain?</w:t>
      </w:r>
    </w:p>
    <w:p w:rsidR="009C5284" w:rsidRDefault="009C5284">
      <w:pPr>
        <w:rPr>
          <w:lang w:val="en-US"/>
        </w:rPr>
      </w:pPr>
    </w:p>
    <w:p w:rsidR="009C5284" w:rsidRDefault="009C5284">
      <w:pPr>
        <w:rPr>
          <w:lang w:val="en-US"/>
        </w:rPr>
      </w:pPr>
    </w:p>
    <w:sectPr w:rsidR="009C5284" w:rsidSect="009C52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284"/>
    <w:rsid w:val="009C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1</Pages>
  <Words>47</Words>
  <Characters>269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 will be no conversion of the Jews</dc:title>
  <dc:subject/>
  <dc:creator>Adam Richards</dc:creator>
  <cp:keywords/>
  <dc:description/>
  <cp:lastModifiedBy>Adam Richards</cp:lastModifiedBy>
  <cp:revision>2</cp:revision>
  <dcterms:created xsi:type="dcterms:W3CDTF">2007-07-28T20:38:00Z</dcterms:created>
  <dcterms:modified xsi:type="dcterms:W3CDTF">2007-07-28T21:19:00Z</dcterms:modified>
</cp:coreProperties>
</file>
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03" w:rsidRDefault="00391603">
      <w:pPr>
        <w:pStyle w:val="Heading1"/>
      </w:pPr>
      <w:r>
        <w:t>The Kiss</w:t>
      </w:r>
    </w:p>
    <w:p w:rsidR="00391603" w:rsidRDefault="00391603"/>
    <w:p w:rsidR="00391603" w:rsidRDefault="00391603">
      <w:r>
        <w:t>we would eat each other,</w:t>
      </w:r>
    </w:p>
    <w:p w:rsidR="00391603" w:rsidRDefault="00391603">
      <w:r>
        <w:t>given half a chance</w:t>
      </w:r>
    </w:p>
    <w:p w:rsidR="00391603" w:rsidRDefault="00391603">
      <w:r>
        <w:t>for what else is a kiss,</w:t>
      </w:r>
    </w:p>
    <w:p w:rsidR="00391603" w:rsidRDefault="00391603">
      <w:r>
        <w:t>but the desire to place onself</w:t>
      </w:r>
    </w:p>
    <w:p w:rsidR="00391603" w:rsidRDefault="00391603">
      <w:r>
        <w:t>inside another, or to engulf</w:t>
      </w:r>
    </w:p>
    <w:p w:rsidR="00391603" w:rsidRDefault="00391603"/>
    <w:p w:rsidR="00391603" w:rsidRDefault="00391603">
      <w:r>
        <w:t>but that is not the chance</w:t>
      </w:r>
    </w:p>
    <w:p w:rsidR="00391603" w:rsidRDefault="00391603">
      <w:r>
        <w:t>we are given</w:t>
      </w:r>
    </w:p>
    <w:p w:rsidR="00391603" w:rsidRDefault="00391603">
      <w:r>
        <w:t>when my lips meet yours</w:t>
      </w:r>
    </w:p>
    <w:p w:rsidR="00391603" w:rsidRDefault="00391603">
      <w:r>
        <w:t>our bruised reds</w:t>
      </w:r>
    </w:p>
    <w:p w:rsidR="00391603" w:rsidRDefault="00391603">
      <w:r>
        <w:t>are the wild badges of courage</w:t>
      </w:r>
    </w:p>
    <w:p w:rsidR="00391603" w:rsidRDefault="00391603">
      <w:r>
        <w:t>the flags of need and want, planted loudly</w:t>
      </w:r>
    </w:p>
    <w:p w:rsidR="00391603" w:rsidRDefault="00391603">
      <w:r>
        <w:t>in a front yard, where all may see</w:t>
      </w:r>
    </w:p>
    <w:p w:rsidR="00391603" w:rsidRDefault="00391603">
      <w:r>
        <w:t>when my tongue meets yours</w:t>
      </w:r>
    </w:p>
    <w:p w:rsidR="00391603" w:rsidRDefault="00391603">
      <w:r>
        <w:t>slippery words, arranged</w:t>
      </w:r>
    </w:p>
    <w:p w:rsidR="00391603" w:rsidRDefault="00391603">
      <w:r>
        <w:t>in motions of desire</w:t>
      </w:r>
    </w:p>
    <w:p w:rsidR="00391603" w:rsidRDefault="00391603">
      <w:r>
        <w:t>slide willingly from one to another,</w:t>
      </w:r>
    </w:p>
    <w:p w:rsidR="00391603" w:rsidRDefault="00391603">
      <w:r>
        <w:t>snakes winding down a pole</w:t>
      </w:r>
    </w:p>
    <w:p w:rsidR="00391603" w:rsidRDefault="00391603">
      <w:r>
        <w:t>carrying messages encoded in</w:t>
      </w:r>
    </w:p>
    <w:p w:rsidR="00391603" w:rsidRDefault="00391603">
      <w:r>
        <w:t>the fine wine of passion, when aches</w:t>
      </w:r>
    </w:p>
    <w:p w:rsidR="00391603" w:rsidRDefault="00391603">
      <w:r>
        <w:t>the body, for unity of being</w:t>
      </w:r>
    </w:p>
    <w:p w:rsidR="00391603" w:rsidRDefault="00391603">
      <w:r>
        <w:t>for I know</w:t>
      </w:r>
    </w:p>
    <w:p w:rsidR="00391603" w:rsidRDefault="00391603">
      <w:r>
        <w:t>there is a deeper communication</w:t>
      </w:r>
    </w:p>
    <w:p w:rsidR="00391603" w:rsidRDefault="00391603">
      <w:r>
        <w:t>in the chemistry of fluids that mingle,</w:t>
      </w:r>
    </w:p>
    <w:p w:rsidR="00391603" w:rsidRDefault="00391603">
      <w:r>
        <w:t>making us one entity</w:t>
      </w:r>
    </w:p>
    <w:p w:rsidR="00391603" w:rsidRDefault="00391603">
      <w:r>
        <w:t>in the only place that matters</w:t>
      </w:r>
    </w:p>
    <w:p w:rsidR="00391603" w:rsidRDefault="00391603"/>
    <w:p w:rsidR="00391603" w:rsidRDefault="00391603">
      <w:r>
        <w:t>I will reach down your throat</w:t>
      </w:r>
    </w:p>
    <w:p w:rsidR="00391603" w:rsidRDefault="00391603">
      <w:r>
        <w:t>find the quiet humming of love</w:t>
      </w:r>
    </w:p>
    <w:p w:rsidR="00391603" w:rsidRDefault="00391603">
      <w:r>
        <w:t>fill your lungs with the subliminal</w:t>
      </w:r>
    </w:p>
    <w:p w:rsidR="00391603" w:rsidRDefault="00391603">
      <w:r>
        <w:t>and place the imprint</w:t>
      </w:r>
    </w:p>
    <w:p w:rsidR="00391603" w:rsidRDefault="00391603">
      <w:r>
        <w:t>of my teeth</w:t>
      </w:r>
    </w:p>
    <w:p w:rsidR="00391603" w:rsidRDefault="00391603">
      <w:r>
        <w:t>on your heart</w:t>
      </w:r>
    </w:p>
    <w:p w:rsidR="00391603" w:rsidRDefault="00391603"/>
    <w:p w:rsidR="00391603" w:rsidRDefault="00391603"/>
    <w:p w:rsidR="00391603" w:rsidRDefault="00391603"/>
    <w:p w:rsidR="00391603" w:rsidRDefault="00391603"/>
    <w:p w:rsidR="00391603" w:rsidRDefault="00391603">
      <w:pPr>
        <w:rPr>
          <w:b/>
          <w:bCs/>
          <w:u w:val="single"/>
        </w:rPr>
      </w:pPr>
    </w:p>
    <w:sectPr w:rsidR="00391603" w:rsidSect="003916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1603"/>
    <w:rsid w:val="00391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0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122</Words>
  <Characters>700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Kiss</dc:title>
  <dc:subject/>
  <dc:creator>Adam Richards</dc:creator>
  <cp:keywords/>
  <dc:description/>
  <cp:lastModifiedBy>Adam Richards</cp:lastModifiedBy>
  <cp:revision>1</cp:revision>
  <dcterms:created xsi:type="dcterms:W3CDTF">2007-01-12T19:01:00Z</dcterms:created>
  <dcterms:modified xsi:type="dcterms:W3CDTF">2007-01-12T20:49:00Z</dcterms:modified>
</cp:coreProperties>
</file>
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35" w:rsidRDefault="00BD2D35">
      <w:pPr>
        <w:pStyle w:val="Heading1"/>
      </w:pPr>
      <w:r>
        <w:t>On the seventh floor of the library</w:t>
      </w:r>
    </w:p>
    <w:p w:rsidR="00BD2D35" w:rsidRDefault="00BD2D35"/>
    <w:p w:rsidR="00BD2D35" w:rsidRDefault="00BD2D35">
      <w:r>
        <w:t>on the seventh floor of the library</w:t>
      </w:r>
    </w:p>
    <w:p w:rsidR="00BD2D35" w:rsidRDefault="00BD2D35">
      <w:r>
        <w:t>I make my discrete investigations</w:t>
      </w:r>
    </w:p>
    <w:p w:rsidR="00BD2D35" w:rsidRDefault="00BD2D35">
      <w:r>
        <w:t>I know I should be wearing sunglasses</w:t>
      </w:r>
    </w:p>
    <w:p w:rsidR="00BD2D35" w:rsidRDefault="00BD2D35"/>
    <w:p w:rsidR="00BD2D35" w:rsidRDefault="00BD2D35">
      <w:r>
        <w:t>these delicate things</w:t>
      </w:r>
    </w:p>
    <w:p w:rsidR="00BD2D35" w:rsidRDefault="00BD2D35">
      <w:r>
        <w:t>in their wide variety</w:t>
      </w:r>
    </w:p>
    <w:p w:rsidR="00BD2D35" w:rsidRDefault="00BD2D35">
      <w:r>
        <w:t>it amazes me that men and women</w:t>
      </w:r>
    </w:p>
    <w:p w:rsidR="00BD2D35" w:rsidRDefault="00BD2D35">
      <w:r>
        <w:t>should even get along,</w:t>
      </w:r>
    </w:p>
    <w:p w:rsidR="00BD2D35" w:rsidRDefault="00BD2D35">
      <w:r>
        <w:t>let alone wish for one another</w:t>
      </w:r>
    </w:p>
    <w:p w:rsidR="00BD2D35" w:rsidRDefault="00BD2D35"/>
    <w:p w:rsidR="00BD2D35" w:rsidRDefault="00BD2D35">
      <w:r>
        <w:t>women here</w:t>
      </w:r>
    </w:p>
    <w:p w:rsidR="00BD2D35" w:rsidRDefault="00BD2D35">
      <w:r>
        <w:t>spend their days having vaginas</w:t>
      </w:r>
    </w:p>
    <w:p w:rsidR="00BD2D35" w:rsidRDefault="00BD2D35">
      <w:r>
        <w:t>this fascinates me</w:t>
      </w:r>
    </w:p>
    <w:p w:rsidR="00BD2D35" w:rsidRDefault="00BD2D35">
      <w:r>
        <w:t xml:space="preserve">if I had one, </w:t>
      </w:r>
    </w:p>
    <w:p w:rsidR="00BD2D35" w:rsidRDefault="00BD2D35">
      <w:r>
        <w:t>I’d get nothing done.</w:t>
      </w:r>
    </w:p>
    <w:p w:rsidR="00BD2D35" w:rsidRDefault="00BD2D35"/>
    <w:p w:rsidR="00BD2D35" w:rsidRDefault="00BD2D35">
      <w:r>
        <w:t>I love that every woman</w:t>
      </w:r>
    </w:p>
    <w:p w:rsidR="00BD2D35" w:rsidRDefault="00BD2D35">
      <w:r>
        <w:t>has hidden away</w:t>
      </w:r>
    </w:p>
    <w:p w:rsidR="00BD2D35" w:rsidRDefault="00BD2D35">
      <w:r>
        <w:t>an organ that has no purpose</w:t>
      </w:r>
    </w:p>
    <w:p w:rsidR="00BD2D35" w:rsidRDefault="00BD2D35">
      <w:r>
        <w:t>save the giving of pleasure</w:t>
      </w:r>
    </w:p>
    <w:p w:rsidR="00BD2D35" w:rsidRDefault="00BD2D35">
      <w:r>
        <w:t>this is unique to humans</w:t>
      </w:r>
    </w:p>
    <w:p w:rsidR="00BD2D35" w:rsidRDefault="00BD2D35">
      <w:r>
        <w:t>there is no other organ</w:t>
      </w:r>
    </w:p>
    <w:p w:rsidR="00BD2D35" w:rsidRDefault="00BD2D35">
      <w:r>
        <w:t>that does not at least share its purpose</w:t>
      </w:r>
    </w:p>
    <w:p w:rsidR="00BD2D35" w:rsidRDefault="00BD2D35"/>
    <w:p w:rsidR="00BD2D35" w:rsidRDefault="00BD2D35">
      <w:r>
        <w:t>and breasts</w:t>
      </w:r>
    </w:p>
    <w:p w:rsidR="00BD2D35" w:rsidRDefault="00BD2D35">
      <w:r>
        <w:t>what can one say about them?</w:t>
      </w:r>
    </w:p>
    <w:p w:rsidR="00BD2D35" w:rsidRDefault="00BD2D35">
      <w:r>
        <w:t>money does not make the world go ‘round</w:t>
      </w:r>
    </w:p>
    <w:p w:rsidR="00BD2D35" w:rsidRDefault="00BD2D35">
      <w:r>
        <w:t>breasts make the world go ‘round</w:t>
      </w:r>
    </w:p>
    <w:p w:rsidR="00BD2D35" w:rsidRDefault="00BD2D35">
      <w:r>
        <w:t>some of these females are generous</w:t>
      </w:r>
    </w:p>
    <w:p w:rsidR="00BD2D35" w:rsidRDefault="00BD2D35">
      <w:r>
        <w:t>sharing in their v-necks</w:t>
      </w:r>
    </w:p>
    <w:p w:rsidR="00BD2D35" w:rsidRDefault="00BD2D35">
      <w:r>
        <w:t>enough of themselves</w:t>
      </w:r>
    </w:p>
    <w:p w:rsidR="00BD2D35" w:rsidRDefault="00BD2D35">
      <w:r>
        <w:t>to remind me of who I am</w:t>
      </w:r>
    </w:p>
    <w:p w:rsidR="00BD2D35" w:rsidRDefault="00BD2D35">
      <w:r>
        <w:t>I try not to stare</w:t>
      </w:r>
    </w:p>
    <w:p w:rsidR="00BD2D35" w:rsidRDefault="00BD2D35">
      <w:r>
        <w:t>at something that is meant to be stared at</w:t>
      </w:r>
    </w:p>
    <w:p w:rsidR="00BD2D35" w:rsidRDefault="00BD2D35"/>
    <w:p w:rsidR="00BD2D35" w:rsidRDefault="00BD2D35">
      <w:r>
        <w:t>why should women have all the fun?</w:t>
      </w:r>
    </w:p>
    <w:p w:rsidR="00BD2D35" w:rsidRDefault="00BD2D35"/>
    <w:sectPr w:rsidR="00BD2D35" w:rsidSect="00BD2D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2D35"/>
    <w:rsid w:val="00BD2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D35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127</Words>
  <Characters>729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seventh floor of the library</dc:title>
  <dc:subject/>
  <dc:creator>Adam Richards</dc:creator>
  <cp:keywords/>
  <dc:description/>
  <cp:lastModifiedBy>Adam Richards</cp:lastModifiedBy>
  <cp:revision>4</cp:revision>
  <dcterms:created xsi:type="dcterms:W3CDTF">2007-01-19T19:16:00Z</dcterms:created>
  <dcterms:modified xsi:type="dcterms:W3CDTF">2007-01-20T00:40:00Z</dcterms:modified>
</cp:coreProperties>
</file>
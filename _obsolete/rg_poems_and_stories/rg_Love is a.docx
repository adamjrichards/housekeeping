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0F" w:rsidRDefault="0024180F">
      <w:pPr>
        <w:pStyle w:val="Heading1"/>
      </w:pPr>
      <w:r>
        <w:t>Love is a</w:t>
      </w:r>
    </w:p>
    <w:p w:rsidR="0024180F" w:rsidRDefault="0024180F"/>
    <w:p w:rsidR="0024180F" w:rsidRDefault="0024180F">
      <w:r>
        <w:t>love is a pancake</w:t>
      </w:r>
    </w:p>
    <w:p w:rsidR="0024180F" w:rsidRDefault="0024180F"/>
    <w:p w:rsidR="0024180F" w:rsidRDefault="0024180F">
      <w:r>
        <w:t>what?</w:t>
      </w:r>
    </w:p>
    <w:p w:rsidR="0024180F" w:rsidRDefault="0024180F">
      <w:r>
        <w:t>what the hell does that mean?</w:t>
      </w:r>
    </w:p>
    <w:p w:rsidR="0024180F" w:rsidRDefault="0024180F"/>
    <w:p w:rsidR="0024180F" w:rsidRDefault="0024180F">
      <w:r>
        <w:t>ok, love is a thermoregulator coupling</w:t>
      </w:r>
    </w:p>
    <w:p w:rsidR="0024180F" w:rsidRDefault="0024180F"/>
    <w:p w:rsidR="0024180F" w:rsidRDefault="0024180F">
      <w:r>
        <w:t>I get your point.</w:t>
      </w:r>
    </w:p>
    <w:p w:rsidR="0024180F" w:rsidRDefault="0024180F">
      <w:r>
        <w:t>when something has  been described</w:t>
      </w:r>
    </w:p>
    <w:p w:rsidR="0024180F" w:rsidRDefault="0024180F">
      <w:r>
        <w:t>so many times</w:t>
      </w:r>
    </w:p>
    <w:p w:rsidR="0024180F" w:rsidRDefault="0024180F">
      <w:r>
        <w:t>it’s hard to find a way to say it</w:t>
      </w:r>
    </w:p>
    <w:p w:rsidR="0024180F" w:rsidRDefault="0024180F">
      <w:r>
        <w:t>without saying it</w:t>
      </w:r>
    </w:p>
    <w:p w:rsidR="0024180F" w:rsidRDefault="0024180F">
      <w:r>
        <w:t>(see: Hard)</w:t>
      </w:r>
    </w:p>
    <w:p w:rsidR="0024180F" w:rsidRDefault="0024180F"/>
    <w:p w:rsidR="0024180F" w:rsidRDefault="0024180F">
      <w:r>
        <w:t>so why not just say it?</w:t>
      </w:r>
    </w:p>
    <w:p w:rsidR="0024180F" w:rsidRDefault="0024180F"/>
    <w:p w:rsidR="0024180F" w:rsidRDefault="0024180F">
      <w:r>
        <w:t>because a love like I have for you</w:t>
      </w:r>
    </w:p>
    <w:p w:rsidR="0024180F" w:rsidRDefault="0024180F">
      <w:r>
        <w:t>deserves flowers, cupcakes, symphonies</w:t>
      </w:r>
    </w:p>
    <w:p w:rsidR="0024180F" w:rsidRDefault="0024180F">
      <w:r>
        <w:t>I say I love you everyday</w:t>
      </w:r>
    </w:p>
    <w:p w:rsidR="0024180F" w:rsidRDefault="0024180F"/>
    <w:p w:rsidR="0024180F" w:rsidRDefault="0024180F">
      <w:r>
        <w:t>then try again</w:t>
      </w:r>
    </w:p>
    <w:p w:rsidR="0024180F" w:rsidRDefault="0024180F"/>
    <w:p w:rsidR="0024180F" w:rsidRDefault="0024180F">
      <w:r>
        <w:t>love is a pomegranate</w:t>
      </w:r>
    </w:p>
    <w:p w:rsidR="0024180F" w:rsidRDefault="0024180F"/>
    <w:p w:rsidR="0024180F" w:rsidRDefault="0024180F">
      <w:r>
        <w:t>ok, closer</w:t>
      </w:r>
    </w:p>
    <w:p w:rsidR="0024180F" w:rsidRDefault="0024180F"/>
    <w:p w:rsidR="0024180F" w:rsidRDefault="0024180F">
      <w:r>
        <w:t>love is a (fill in your own metaphor)</w:t>
      </w:r>
    </w:p>
    <w:p w:rsidR="0024180F" w:rsidRDefault="0024180F"/>
    <w:p w:rsidR="0024180F" w:rsidRDefault="0024180F">
      <w:r>
        <w:t>now you’ve got it</w:t>
      </w:r>
    </w:p>
    <w:sectPr w:rsidR="0024180F" w:rsidSect="002418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180F"/>
    <w:rsid w:val="0024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0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68</Words>
  <Characters>390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 is a</dc:title>
  <dc:subject/>
  <dc:creator>Adam Richards</dc:creator>
  <cp:keywords/>
  <dc:description/>
  <cp:lastModifiedBy>Adam Richards</cp:lastModifiedBy>
  <cp:revision>1</cp:revision>
  <dcterms:created xsi:type="dcterms:W3CDTF">2007-01-05T23:34:00Z</dcterms:created>
  <dcterms:modified xsi:type="dcterms:W3CDTF">2007-01-06T00:18:00Z</dcterms:modified>
</cp:coreProperties>
</file>
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85D" w:rsidRDefault="004E185D" w:rsidP="005F5F08">
      <w:r>
        <w:rPr>
          <w:b/>
          <w:u w:val="single"/>
        </w:rPr>
        <w:t>Ode on a Pint of Guinness</w:t>
      </w:r>
    </w:p>
    <w:p w:rsidR="004E185D" w:rsidRDefault="004E185D" w:rsidP="005F5F08"/>
    <w:p w:rsidR="004E185D" w:rsidRDefault="004E185D" w:rsidP="005F5F08">
      <w:r>
        <w:t>O thou of frothy, glorious head,</w:t>
      </w:r>
    </w:p>
    <w:p w:rsidR="004E185D" w:rsidRDefault="004E185D" w:rsidP="005F5F08">
      <w:r>
        <w:t>Of colour deep and woody brown,</w:t>
      </w:r>
    </w:p>
    <w:p w:rsidR="004E185D" w:rsidRDefault="004E185D" w:rsidP="005F5F08">
      <w:r>
        <w:t>O liquid staff of life, my bread,</w:t>
      </w:r>
    </w:p>
    <w:p w:rsidR="004E185D" w:rsidRDefault="004E185D" w:rsidP="005F5F08">
      <w:r>
        <w:t>Upon thy head the ale-king’s crown.</w:t>
      </w:r>
    </w:p>
    <w:p w:rsidR="004E185D" w:rsidRDefault="004E185D" w:rsidP="005F5F08">
      <w:r>
        <w:t>For what could e’er compare to thee</w:t>
      </w:r>
    </w:p>
    <w:p w:rsidR="004E185D" w:rsidRDefault="004E185D" w:rsidP="005F5F08">
      <w:r>
        <w:t>In body, taste or bitter breath?</w:t>
      </w:r>
    </w:p>
    <w:p w:rsidR="004E185D" w:rsidRDefault="004E185D" w:rsidP="005F5F08">
      <w:r>
        <w:t>What other drink could speak to me</w:t>
      </w:r>
    </w:p>
    <w:p w:rsidR="004E185D" w:rsidRDefault="004E185D" w:rsidP="005F5F08">
      <w:r>
        <w:t>Of life and love and loving death?</w:t>
      </w:r>
    </w:p>
    <w:p w:rsidR="004E185D" w:rsidRDefault="004E185D" w:rsidP="005F5F08">
      <w:r>
        <w:t>Give me not the peaty blend</w:t>
      </w:r>
    </w:p>
    <w:p w:rsidR="004E185D" w:rsidRDefault="004E185D" w:rsidP="005F5F08">
      <w:r>
        <w:t>Nor golden continental brew</w:t>
      </w:r>
    </w:p>
    <w:p w:rsidR="004E185D" w:rsidRDefault="004E185D" w:rsidP="005F5F08">
      <w:r>
        <w:t>A lager’s but a light contend-</w:t>
      </w:r>
    </w:p>
    <w:p w:rsidR="004E185D" w:rsidRDefault="004E185D" w:rsidP="005F5F08">
      <w:r>
        <w:t>Er, champion of no man true.</w:t>
      </w:r>
    </w:p>
    <w:p w:rsidR="004E185D" w:rsidRDefault="004E185D" w:rsidP="005F5F08">
      <w:r>
        <w:t>So raise a glass, and hail the gods</w:t>
      </w:r>
    </w:p>
    <w:p w:rsidR="004E185D" w:rsidRDefault="004E185D" w:rsidP="005F5F08">
      <w:r>
        <w:t>Whose water we convert to sud,</w:t>
      </w:r>
    </w:p>
    <w:p w:rsidR="004E185D" w:rsidRDefault="004E185D" w:rsidP="005F5F08">
      <w:r>
        <w:t>That levels grounds and evens odds,</w:t>
      </w:r>
    </w:p>
    <w:p w:rsidR="004E185D" w:rsidRDefault="004E185D" w:rsidP="005F5F08">
      <w:r>
        <w:t>Gives strength the heart and thickens blood.</w:t>
      </w:r>
    </w:p>
    <w:p w:rsidR="004E185D" w:rsidRDefault="004E185D" w:rsidP="005F5F08">
      <w:r>
        <w:t>O ye of steely bold resolve,</w:t>
      </w:r>
    </w:p>
    <w:p w:rsidR="004E185D" w:rsidRDefault="004E185D" w:rsidP="005F5F08">
      <w:r>
        <w:t>Of courage, eye unblinking,</w:t>
      </w:r>
    </w:p>
    <w:p w:rsidR="004E185D" w:rsidRDefault="004E185D" w:rsidP="005F5F08">
      <w:r>
        <w:t>Until sweet reason shall dissolve,</w:t>
      </w:r>
    </w:p>
    <w:p w:rsidR="004E185D" w:rsidRDefault="004E185D" w:rsidP="005F5F08">
      <w:r>
        <w:t>‘Tis the Guinness I’ll be drinking.</w:t>
      </w:r>
    </w:p>
    <w:p w:rsidR="004E185D" w:rsidRDefault="004E185D" w:rsidP="005F5F08"/>
    <w:p w:rsidR="004E185D" w:rsidRDefault="004E185D" w:rsidP="005F5F08"/>
    <w:p w:rsidR="004E185D" w:rsidRDefault="004E185D" w:rsidP="005F5F08"/>
    <w:p w:rsidR="004E185D" w:rsidRPr="000D3B36" w:rsidRDefault="004E185D" w:rsidP="005F5F08"/>
    <w:sectPr w:rsidR="004E185D" w:rsidRPr="000D3B36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3B36"/>
    <w:rsid w:val="000A194D"/>
    <w:rsid w:val="000B2805"/>
    <w:rsid w:val="000D3B36"/>
    <w:rsid w:val="000D75BF"/>
    <w:rsid w:val="00133D98"/>
    <w:rsid w:val="001C1DB4"/>
    <w:rsid w:val="00262028"/>
    <w:rsid w:val="002824D4"/>
    <w:rsid w:val="002B33E8"/>
    <w:rsid w:val="002C438C"/>
    <w:rsid w:val="003005D8"/>
    <w:rsid w:val="00475C5A"/>
    <w:rsid w:val="004A73AF"/>
    <w:rsid w:val="004B0171"/>
    <w:rsid w:val="004E185D"/>
    <w:rsid w:val="00507983"/>
    <w:rsid w:val="005C1438"/>
    <w:rsid w:val="005E5ED3"/>
    <w:rsid w:val="005F5F08"/>
    <w:rsid w:val="0068053E"/>
    <w:rsid w:val="00715825"/>
    <w:rsid w:val="00790247"/>
    <w:rsid w:val="007C2112"/>
    <w:rsid w:val="00866D0E"/>
    <w:rsid w:val="008A6730"/>
    <w:rsid w:val="008F59FD"/>
    <w:rsid w:val="00903E72"/>
    <w:rsid w:val="009323C8"/>
    <w:rsid w:val="009A3569"/>
    <w:rsid w:val="00B816D1"/>
    <w:rsid w:val="00C336AA"/>
    <w:rsid w:val="00CA31C6"/>
    <w:rsid w:val="00D3573A"/>
    <w:rsid w:val="00D90737"/>
    <w:rsid w:val="00DB2898"/>
    <w:rsid w:val="00DD6198"/>
    <w:rsid w:val="00DD729B"/>
    <w:rsid w:val="00FA4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1</Pages>
  <Words>104</Words>
  <Characters>593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2007-02-26T20:25:00Z</dcterms:created>
  <dcterms:modified xsi:type="dcterms:W3CDTF">2007-03-07T20:03:00Z</dcterms:modified>
</cp:coreProperties>
</file>
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F2" w:rsidRDefault="006651F2">
      <w:pPr>
        <w:rPr>
          <w:b/>
          <w:bCs/>
          <w:u w:val="single"/>
        </w:rPr>
      </w:pPr>
      <w:r>
        <w:rPr>
          <w:b/>
          <w:bCs/>
          <w:u w:val="single"/>
        </w:rPr>
        <w:t>Multitudes</w:t>
      </w:r>
    </w:p>
    <w:p w:rsidR="006651F2" w:rsidRDefault="006651F2"/>
    <w:p w:rsidR="006651F2" w:rsidRDefault="006651F2">
      <w:r>
        <w:t>there are billions of people in this world</w:t>
      </w:r>
    </w:p>
    <w:p w:rsidR="006651F2" w:rsidRDefault="006651F2">
      <w:r>
        <w:t>there are millions of types</w:t>
      </w:r>
    </w:p>
    <w:p w:rsidR="006651F2" w:rsidRDefault="006651F2">
      <w:r>
        <w:t>there is a guy somewhere</w:t>
      </w:r>
    </w:p>
    <w:p w:rsidR="006651F2" w:rsidRDefault="006651F2">
      <w:r>
        <w:t>who is storing earwax in a jar</w:t>
      </w:r>
    </w:p>
    <w:p w:rsidR="006651F2" w:rsidRDefault="006651F2">
      <w:r>
        <w:t>to make candles with</w:t>
      </w:r>
    </w:p>
    <w:sectPr w:rsidR="006651F2" w:rsidSect="006651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1F2"/>
    <w:rsid w:val="0066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fr-CA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23</Words>
  <Characters>132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 are billions of people in this world</dc:title>
  <dc:subject/>
  <dc:creator>Adam Richards</dc:creator>
  <cp:keywords/>
  <dc:description/>
  <cp:lastModifiedBy>Adam Richards</cp:lastModifiedBy>
  <cp:revision>2</cp:revision>
  <dcterms:created xsi:type="dcterms:W3CDTF">2006-12-06T20:31:00Z</dcterms:created>
  <dcterms:modified xsi:type="dcterms:W3CDTF">2006-12-06T20:31:00Z</dcterms:modified>
</cp:coreProperties>
</file>
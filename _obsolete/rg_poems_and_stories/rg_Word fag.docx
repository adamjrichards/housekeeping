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78" w:rsidRDefault="00CC2978">
      <w:pPr>
        <w:rPr>
          <w:b/>
          <w:bCs/>
          <w:u w:val="single"/>
        </w:rPr>
      </w:pPr>
      <w:r>
        <w:rPr>
          <w:b/>
          <w:bCs/>
          <w:u w:val="single"/>
        </w:rPr>
        <w:t>Word fag</w:t>
      </w:r>
    </w:p>
    <w:p w:rsidR="00CC2978" w:rsidRDefault="00CC2978"/>
    <w:p w:rsidR="00CC2978" w:rsidRDefault="00CC2978">
      <w:r>
        <w:t>it’s hard to write poetry in the Starbucks. I worry that someone will look over my shoulder and see what I’m doing. I’m sure there have always been people who would tell a poet to get a real job. I’m sure my girlfriend’s ex would have contempt for me.</w:t>
      </w:r>
    </w:p>
    <w:p w:rsidR="00CC2978" w:rsidRDefault="00CC2978"/>
    <w:p w:rsidR="00CC2978" w:rsidRDefault="00CC2978">
      <w:r>
        <w:t>Even the word is suspect. Maybe at one time it had a different cachet, but now it just sounds faggy. Would you wear a t-shirt that said poet in great letters? If you were dead you might. Poetry is an acceptable job for the dead.</w:t>
      </w:r>
    </w:p>
    <w:p w:rsidR="00CC2978" w:rsidRDefault="00CC2978"/>
    <w:p w:rsidR="00CC2978" w:rsidRDefault="00CC2978">
      <w:r>
        <w:t>Ok, I admit it. I’m a poet.  But I’m not faggy; I have a lot of ego invested in not being faggy. Personally I prefer the term wordsmith. I take raw words, fashion them into small works of art. This is acceptable somehow</w:t>
      </w:r>
    </w:p>
    <w:p w:rsidR="00CC2978" w:rsidRDefault="00CC2978"/>
    <w:p w:rsidR="00CC2978" w:rsidRDefault="00CC2978">
      <w:r>
        <w:t>I could have been a banker, an investment counsellor, a real estate agent. I chose this instead, what a loser! I will probably never earn a living doing this, but you know what? I can live with that. This is what I love, like my girlfriend’s ex, likes to put tv cameras into male urethras. Of course, he earns a lot of money, whereas my chosen course only costs it. And I don’t get to examine penises all day long, which I suppose, makes me faggy.</w:t>
      </w:r>
    </w:p>
    <w:p w:rsidR="00CC2978" w:rsidRDefault="00CC2978"/>
    <w:sectPr w:rsidR="00CC2978" w:rsidSect="00CC29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2978"/>
    <w:rsid w:val="00CC2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168</Words>
  <Characters>959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fag</dc:title>
  <dc:subject/>
  <dc:creator>Adam Richards</dc:creator>
  <cp:keywords/>
  <dc:description/>
  <cp:lastModifiedBy>Adam Richards</cp:lastModifiedBy>
  <cp:revision>2</cp:revision>
  <dcterms:created xsi:type="dcterms:W3CDTF">2007-01-20T17:18:00Z</dcterms:created>
  <dcterms:modified xsi:type="dcterms:W3CDTF">2007-01-23T03:28:00Z</dcterms:modified>
</cp:coreProperties>
</file>
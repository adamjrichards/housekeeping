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63" w:rsidRDefault="00A51B63">
      <w:pPr>
        <w:pStyle w:val="Heading1"/>
        <w:rPr>
          <w:u w:val="single"/>
        </w:rPr>
      </w:pPr>
      <w:r>
        <w:rPr>
          <w:u w:val="single"/>
        </w:rPr>
        <w:t>Morning Walk</w:t>
      </w:r>
    </w:p>
    <w:p w:rsidR="00A51B63" w:rsidRDefault="00A51B63"/>
    <w:p w:rsidR="00A51B63" w:rsidRDefault="00A51B63">
      <w:r>
        <w:t>pebbles sit this way and that</w:t>
      </w:r>
    </w:p>
    <w:p w:rsidR="00A51B63" w:rsidRDefault="00A51B63">
      <w:r>
        <w:t>water imminent on their dull surface</w:t>
      </w:r>
    </w:p>
    <w:p w:rsidR="00A51B63" w:rsidRDefault="00A51B63">
      <w:r>
        <w:t>in their numbers a randomness</w:t>
      </w:r>
    </w:p>
    <w:p w:rsidR="00A51B63" w:rsidRDefault="00A51B63">
      <w:r>
        <w:tab/>
      </w:r>
      <w:r>
        <w:tab/>
        <w:t>yet</w:t>
      </w:r>
    </w:p>
    <w:p w:rsidR="00A51B63" w:rsidRDefault="00A51B63">
      <w:r>
        <w:t>they sit this way and that way</w:t>
      </w:r>
    </w:p>
    <w:p w:rsidR="00A51B63" w:rsidRDefault="00A51B63">
      <w:r>
        <w:tab/>
        <w:t>exactly</w:t>
      </w:r>
      <w:r>
        <w:tab/>
      </w:r>
      <w:r>
        <w:tab/>
        <w:t>now</w:t>
      </w:r>
    </w:p>
    <w:p w:rsidR="00A51B63" w:rsidRDefault="00A51B63">
      <w:r>
        <w:t>a cool cascade of randomness</w:t>
      </w:r>
    </w:p>
    <w:p w:rsidR="00A51B63" w:rsidRDefault="00A51B63">
      <w:r>
        <w:t>adding up to improbability</w:t>
      </w:r>
    </w:p>
    <w:p w:rsidR="00A51B63" w:rsidRDefault="00A51B63">
      <w:r>
        <w:t>i ask the guy beside me</w:t>
      </w:r>
    </w:p>
    <w:p w:rsidR="00A51B63" w:rsidRDefault="00A51B63">
      <w:r>
        <w:t>how many coincidences can be called chance</w:t>
      </w:r>
    </w:p>
    <w:p w:rsidR="00A51B63" w:rsidRDefault="00A51B63"/>
    <w:p w:rsidR="00A51B63" w:rsidRDefault="00A51B63">
      <w:r>
        <w:t>she says</w:t>
      </w:r>
      <w:r>
        <w:tab/>
      </w:r>
      <w:r>
        <w:tab/>
        <w:t>look</w:t>
      </w:r>
    </w:p>
    <w:p w:rsidR="00A51B63" w:rsidRDefault="00A51B63"/>
    <w:p w:rsidR="00A51B63" w:rsidRDefault="00A51B63">
      <w:r>
        <w:t>i almost missed the heron</w:t>
      </w:r>
    </w:p>
    <w:p w:rsidR="00A51B63" w:rsidRDefault="00A51B63">
      <w:r>
        <w:t>fishing naked from the seaweed</w:t>
      </w:r>
    </w:p>
    <w:p w:rsidR="00A51B63" w:rsidRDefault="00A51B63">
      <w:r>
        <w:t>dreaming of losing a feather</w:t>
      </w:r>
    </w:p>
    <w:p w:rsidR="00A51B63" w:rsidRDefault="00A51B63">
      <w:r>
        <w:t>to find one fitful sleep</w:t>
      </w:r>
      <w:r>
        <w:tab/>
      </w:r>
    </w:p>
    <w:p w:rsidR="00A51B63" w:rsidRDefault="00A51B63"/>
    <w:p w:rsidR="00A51B63" w:rsidRDefault="00A51B63">
      <w:r>
        <w:t>ah then</w:t>
      </w:r>
      <w:r>
        <w:tab/>
      </w:r>
      <w:r>
        <w:tab/>
        <w:t>the image agrees with you</w:t>
      </w:r>
    </w:p>
    <w:p w:rsidR="00A51B63" w:rsidRDefault="00A51B63"/>
    <w:p w:rsidR="00A51B63" w:rsidRDefault="00A51B63">
      <w:r>
        <w:t>patience stalking desire</w:t>
      </w:r>
    </w:p>
    <w:p w:rsidR="00A51B63" w:rsidRDefault="00A51B63"/>
    <w:p w:rsidR="00A51B63" w:rsidRDefault="00A51B63">
      <w:r>
        <w:t>the tide is possesively high</w:t>
      </w:r>
    </w:p>
    <w:p w:rsidR="00A51B63" w:rsidRDefault="00A51B63">
      <w:r>
        <w:t>transforms randomness into the unpredictable</w:t>
      </w:r>
    </w:p>
    <w:p w:rsidR="00A51B63" w:rsidRDefault="00A51B63"/>
    <w:p w:rsidR="00A51B63" w:rsidRDefault="00A51B63">
      <w:r>
        <w:t>are these my shiny pebbles?</w:t>
      </w:r>
    </w:p>
    <w:sectPr w:rsidR="00A51B63" w:rsidSect="00A51B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1B63"/>
    <w:rsid w:val="00A5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6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83</Words>
  <Characters>478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Morning Walk</dc:title>
  <dc:subject/>
  <dc:creator>Adam</dc:creator>
  <cp:keywords/>
  <dc:description/>
  <cp:lastModifiedBy>Adam Richards</cp:lastModifiedBy>
  <cp:revision>2</cp:revision>
  <dcterms:created xsi:type="dcterms:W3CDTF">2007-04-18T22:27:00Z</dcterms:created>
  <dcterms:modified xsi:type="dcterms:W3CDTF">2007-04-18T22:27:00Z</dcterms:modified>
</cp:coreProperties>
</file>
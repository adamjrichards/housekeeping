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35" w:rsidRDefault="00461635">
      <w:pPr>
        <w:pStyle w:val="Heading1"/>
        <w:rPr>
          <w:b w:val="0"/>
          <w:bCs w:val="0"/>
          <w:u w:val="none"/>
        </w:rPr>
      </w:pPr>
      <w:r>
        <w:t>Creative submission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touch me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softly that I barely feel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and you will make me yours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 am eager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desperate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begging to surrender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this way, any way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to hand you control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to hide beneath your skirts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to turn over the captaincy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of my rude little life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it a gross calculation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 plan without pity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 will hold my breath until I turn blue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you will take me by the hair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hold me to your breast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and I will know you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from the inside out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this is not negotiable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and it is inescapable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you’re in charge here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general of my heart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touch me here, and here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and I will close myself inside you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there are so many ways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not to be me</w:t>
      </w:r>
    </w:p>
    <w:sectPr w:rsidR="00461635" w:rsidSect="004616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1635"/>
    <w:rsid w:val="00461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u w:val="single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35"/>
    <w:rPr>
      <w:rFonts w:asciiTheme="majorHAnsi" w:eastAsiaTheme="majorEastAsia" w:hAnsiTheme="majorHAnsi" w:cstheme="majorBidi"/>
      <w:b/>
      <w:bCs/>
      <w:kern w:val="32"/>
      <w:sz w:val="32"/>
      <w:szCs w:val="32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87</Words>
  <Characters>496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submission</dc:title>
  <dc:subject/>
  <dc:creator>Adam Richards</dc:creator>
  <cp:keywords/>
  <dc:description/>
  <cp:lastModifiedBy>Adam Richards</cp:lastModifiedBy>
  <cp:revision>2</cp:revision>
  <dcterms:created xsi:type="dcterms:W3CDTF">2007-01-25T00:45:00Z</dcterms:created>
  <dcterms:modified xsi:type="dcterms:W3CDTF">2007-01-25T16:36:00Z</dcterms:modified>
</cp:coreProperties>
</file>
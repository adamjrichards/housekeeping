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A3" w:rsidRDefault="00FE1DA3">
      <w:pPr>
        <w:rPr>
          <w:b/>
          <w:bCs/>
          <w:u w:val="single"/>
        </w:rPr>
      </w:pPr>
      <w:r>
        <w:rPr>
          <w:b/>
          <w:bCs/>
          <w:u w:val="single"/>
        </w:rPr>
        <w:t>things that don’t belong in poems:</w:t>
      </w:r>
    </w:p>
    <w:p w:rsidR="00FE1DA3" w:rsidRDefault="00FE1DA3"/>
    <w:p w:rsidR="00FE1DA3" w:rsidRDefault="00FE1DA3">
      <w:r>
        <w:t>“Great gouts of snot!”</w:t>
      </w:r>
    </w:p>
    <w:p w:rsidR="00FE1DA3" w:rsidRDefault="00FE1DA3">
      <w:r>
        <w:t>“you are my oligarchy”</w:t>
      </w:r>
    </w:p>
    <w:p w:rsidR="00FE1DA3" w:rsidRDefault="00FE1DA3">
      <w:r>
        <w:t>“for are we not robots?”</w:t>
      </w:r>
    </w:p>
    <w:p w:rsidR="00FE1DA3" w:rsidRDefault="00FE1DA3">
      <w:r>
        <w:t xml:space="preserve">“egregiously gregarious” </w:t>
      </w:r>
    </w:p>
    <w:p w:rsidR="00FE1DA3" w:rsidRDefault="00FE1DA3">
      <w:r>
        <w:t>“you really packed those puppies in there!”</w:t>
      </w:r>
    </w:p>
    <w:p w:rsidR="00FE1DA3" w:rsidRDefault="00FE1DA3">
      <w:r>
        <w:t xml:space="preserve">“I hate you all” </w:t>
      </w:r>
    </w:p>
    <w:p w:rsidR="00FE1DA3" w:rsidRDefault="00FE1DA3">
      <w:r>
        <w:t>“I love you all”</w:t>
      </w:r>
    </w:p>
    <w:p w:rsidR="00FE1DA3" w:rsidRDefault="00FE1DA3">
      <w:r>
        <w:t>“I’m relatively possibly indifferent, more or less”</w:t>
      </w:r>
    </w:p>
    <w:p w:rsidR="00FE1DA3" w:rsidRDefault="00FE1DA3">
      <w:r>
        <w:t>“what have you done with my pumpkin?”</w:t>
      </w:r>
    </w:p>
    <w:p w:rsidR="00FE1DA3" w:rsidRDefault="00FE1DA3">
      <w:r>
        <w:t>“lovestick”</w:t>
      </w:r>
    </w:p>
    <w:p w:rsidR="00FE1DA3" w:rsidRDefault="00FE1DA3">
      <w:r>
        <w:t xml:space="preserve">“disorientationizability” </w:t>
      </w:r>
    </w:p>
    <w:p w:rsidR="00FE1DA3" w:rsidRDefault="00FE1DA3" w:rsidP="001F5BA5">
      <w:r>
        <w:t>“you are the cream cheese of my life”</w:t>
      </w:r>
      <w:r w:rsidRPr="001F5BA5">
        <w:t xml:space="preserve"> </w:t>
      </w:r>
    </w:p>
    <w:p w:rsidR="00FE1DA3" w:rsidRDefault="00FE1DA3">
      <w:r>
        <w:t>“Be thou warned!”</w:t>
      </w:r>
    </w:p>
    <w:p w:rsidR="00FE1DA3" w:rsidRDefault="00FE1DA3" w:rsidP="001F5BA5">
      <w:r>
        <w:t xml:space="preserve">“I’ve fallen and I can’t get up” </w:t>
      </w:r>
    </w:p>
    <w:p w:rsidR="00FE1DA3" w:rsidRDefault="00FE1DA3"/>
    <w:p w:rsidR="00FE1DA3" w:rsidRDefault="00FE1DA3">
      <w:r>
        <w:t>Note: the author intends to use all these phrases at some time.</w:t>
      </w:r>
    </w:p>
    <w:sectPr w:rsidR="00FE1DA3" w:rsidSect="00FE1D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BA5"/>
    <w:rsid w:val="001F5BA5"/>
    <w:rsid w:val="00415DC5"/>
    <w:rsid w:val="00CF19AC"/>
    <w:rsid w:val="00FE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74</Words>
  <Characters>423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don’t belong in poems:</dc:title>
  <dc:subject/>
  <dc:creator>Adam Richards</dc:creator>
  <cp:keywords/>
  <dc:description/>
  <cp:lastModifiedBy>Adam Richards</cp:lastModifiedBy>
  <cp:revision>1</cp:revision>
  <dcterms:created xsi:type="dcterms:W3CDTF">2007-02-03T18:16:00Z</dcterms:created>
  <dcterms:modified xsi:type="dcterms:W3CDTF">2007-02-17T00:46:00Z</dcterms:modified>
</cp:coreProperties>
</file>
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E27" w:rsidRPr="004755F2" w:rsidRDefault="00DE4E27" w:rsidP="005F5F08">
      <w:pPr>
        <w:rPr>
          <w:b/>
          <w:u w:val="single"/>
        </w:rPr>
      </w:pPr>
      <w:r>
        <w:rPr>
          <w:b/>
          <w:u w:val="single"/>
        </w:rPr>
        <w:t>Disability</w:t>
      </w:r>
    </w:p>
    <w:p w:rsidR="00DE4E27" w:rsidRDefault="00DE4E27" w:rsidP="005F5F08"/>
    <w:p w:rsidR="00DE4E27" w:rsidRDefault="00DE4E27" w:rsidP="005F5F08">
      <w:r>
        <w:t>are you ugly?</w:t>
      </w:r>
    </w:p>
    <w:p w:rsidR="00DE4E27" w:rsidRDefault="00DE4E27" w:rsidP="005F5F08"/>
    <w:p w:rsidR="00DE4E27" w:rsidRDefault="00DE4E27" w:rsidP="005F5F08">
      <w:r>
        <w:t>wait a minute…don’t answer too fast</w:t>
      </w:r>
    </w:p>
    <w:p w:rsidR="00DE4E27" w:rsidRDefault="00DE4E27" w:rsidP="005F5F08"/>
    <w:p w:rsidR="00DE4E27" w:rsidRDefault="00DE4E27" w:rsidP="005F5F08">
      <w:r>
        <w:t>now…are you ugly?</w:t>
      </w:r>
    </w:p>
    <w:p w:rsidR="00DE4E27" w:rsidRDefault="00DE4E27" w:rsidP="005F5F08"/>
    <w:p w:rsidR="00DE4E27" w:rsidRDefault="00DE4E27" w:rsidP="005F5F08">
      <w:r>
        <w:t>if the answer is still yes</w:t>
      </w:r>
    </w:p>
    <w:p w:rsidR="00DE4E27" w:rsidRDefault="00DE4E27" w:rsidP="005F5F08">
      <w:r>
        <w:t>you may apply for a grant</w:t>
      </w:r>
    </w:p>
    <w:p w:rsidR="00DE4E27" w:rsidRDefault="00DE4E27" w:rsidP="005F5F08"/>
    <w:p w:rsidR="00DE4E27" w:rsidRDefault="00DE4E27" w:rsidP="005F5F08">
      <w:r>
        <w:t>are you stupid?</w:t>
      </w:r>
    </w:p>
    <w:p w:rsidR="00DE4E27" w:rsidRDefault="00DE4E27" w:rsidP="005F5F08"/>
    <w:p w:rsidR="00DE4E27" w:rsidRDefault="00DE4E27" w:rsidP="005F5F08">
      <w:r>
        <w:t>take your time</w:t>
      </w:r>
    </w:p>
    <w:p w:rsidR="00DE4E27" w:rsidRDefault="00DE4E27" w:rsidP="005F5F08"/>
    <w:p w:rsidR="00DE4E27" w:rsidRDefault="00DE4E27" w:rsidP="005F5F08">
      <w:r>
        <w:t>so…are you stupid?</w:t>
      </w:r>
    </w:p>
    <w:p w:rsidR="00DE4E27" w:rsidRDefault="00DE4E27" w:rsidP="005F5F08"/>
    <w:p w:rsidR="00DE4E27" w:rsidRDefault="00DE4E27" w:rsidP="005F5F08">
      <w:r>
        <w:t>if you said yes</w:t>
      </w:r>
    </w:p>
    <w:p w:rsidR="00DE4E27" w:rsidRDefault="00DE4E27" w:rsidP="005F5F08">
      <w:r>
        <w:t>there is a program for you</w:t>
      </w:r>
    </w:p>
    <w:p w:rsidR="00DE4E27" w:rsidRDefault="00DE4E27" w:rsidP="005F5F08"/>
    <w:p w:rsidR="00DE4E27" w:rsidRDefault="00DE4E27" w:rsidP="005F5F08">
      <w:r>
        <w:t>are you unlovable?</w:t>
      </w:r>
    </w:p>
    <w:p w:rsidR="00DE4E27" w:rsidRDefault="00DE4E27" w:rsidP="005F5F08"/>
    <w:p w:rsidR="00DE4E27" w:rsidRDefault="00DE4E27" w:rsidP="005F5F08">
      <w:r>
        <w:t>think it over</w:t>
      </w:r>
    </w:p>
    <w:p w:rsidR="00DE4E27" w:rsidRDefault="00DE4E27" w:rsidP="005F5F08"/>
    <w:p w:rsidR="00DE4E27" w:rsidRDefault="00DE4E27" w:rsidP="005F5F08">
      <w:r>
        <w:t>well, are you unlovable?</w:t>
      </w:r>
    </w:p>
    <w:p w:rsidR="00DE4E27" w:rsidRDefault="00DE4E27" w:rsidP="005F5F08"/>
    <w:p w:rsidR="00DE4E27" w:rsidRDefault="00DE4E27" w:rsidP="005F5F08">
      <w:r>
        <w:t>if you answered in the positive</w:t>
      </w:r>
    </w:p>
    <w:p w:rsidR="00DE4E27" w:rsidRDefault="00DE4E27" w:rsidP="005F5F08">
      <w:r>
        <w:t>help is on the way</w:t>
      </w:r>
    </w:p>
    <w:p w:rsidR="00DE4E27" w:rsidRDefault="00DE4E27" w:rsidP="005F5F08"/>
    <w:p w:rsidR="00DE4E27" w:rsidRDefault="00DE4E27" w:rsidP="005F5F08">
      <w:r>
        <w:t>are you an asshole?</w:t>
      </w:r>
    </w:p>
    <w:p w:rsidR="00DE4E27" w:rsidRDefault="00DE4E27" w:rsidP="005F5F08"/>
    <w:p w:rsidR="00DE4E27" w:rsidRPr="005F5F08" w:rsidRDefault="00DE4E27" w:rsidP="005F5F08">
      <w:r>
        <w:t>i’m sorry, we can’t help you</w:t>
      </w:r>
    </w:p>
    <w:sectPr w:rsidR="00DE4E27" w:rsidRPr="005F5F08" w:rsidSect="00866D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lickAndTypeStyle w:val="NoSpacing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C5DCA"/>
    <w:rsid w:val="0002085D"/>
    <w:rsid w:val="00085B2E"/>
    <w:rsid w:val="000A194D"/>
    <w:rsid w:val="00133D98"/>
    <w:rsid w:val="001C1DB4"/>
    <w:rsid w:val="00262028"/>
    <w:rsid w:val="002824D4"/>
    <w:rsid w:val="002B33E8"/>
    <w:rsid w:val="002C438C"/>
    <w:rsid w:val="003005D8"/>
    <w:rsid w:val="003E068D"/>
    <w:rsid w:val="00417D87"/>
    <w:rsid w:val="004755F2"/>
    <w:rsid w:val="00475C5A"/>
    <w:rsid w:val="004A73AF"/>
    <w:rsid w:val="004B0171"/>
    <w:rsid w:val="005F5F08"/>
    <w:rsid w:val="0068053E"/>
    <w:rsid w:val="00715825"/>
    <w:rsid w:val="007C2112"/>
    <w:rsid w:val="00866D0E"/>
    <w:rsid w:val="008A6730"/>
    <w:rsid w:val="008F59FD"/>
    <w:rsid w:val="00903E72"/>
    <w:rsid w:val="009323C8"/>
    <w:rsid w:val="009A3569"/>
    <w:rsid w:val="00A270ED"/>
    <w:rsid w:val="00A60EAC"/>
    <w:rsid w:val="00B0244C"/>
    <w:rsid w:val="00C336AA"/>
    <w:rsid w:val="00C92C5B"/>
    <w:rsid w:val="00CE114F"/>
    <w:rsid w:val="00D3573A"/>
    <w:rsid w:val="00DB2898"/>
    <w:rsid w:val="00DD729B"/>
    <w:rsid w:val="00DE4E27"/>
    <w:rsid w:val="00E05AC9"/>
    <w:rsid w:val="00E16C5B"/>
    <w:rsid w:val="00E86234"/>
    <w:rsid w:val="00EB0B4A"/>
    <w:rsid w:val="00EC5DCA"/>
    <w:rsid w:val="00F432EA"/>
    <w:rsid w:val="00FC3E8C"/>
    <w:rsid w:val="00FC5B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234"/>
    <w:rPr>
      <w:rFonts w:ascii="Times New Roman" w:hAnsi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5D8"/>
    <w:pPr>
      <w:spacing w:before="480"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5D8"/>
    <w:pPr>
      <w:spacing w:before="20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5D8"/>
    <w:pPr>
      <w:spacing w:before="20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5D8"/>
    <w:pPr>
      <w:spacing w:before="20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5D8"/>
    <w:pPr>
      <w:spacing w:before="20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5D8"/>
    <w:pPr>
      <w:spacing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5D8"/>
    <w:pPr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5D8"/>
    <w:pPr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5D8"/>
    <w:pPr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3005D8"/>
    <w:rPr>
      <w:rFonts w:ascii="Cambria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3005D8"/>
    <w:rPr>
      <w:rFonts w:ascii="Cambria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3005D8"/>
    <w:rPr>
      <w:rFonts w:ascii="Cambria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3005D8"/>
    <w:rPr>
      <w:rFonts w:ascii="Cambria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3005D8"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3005D8"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3005D8"/>
    <w:rPr>
      <w:rFonts w:ascii="Cambria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3005D8"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3005D8"/>
    <w:rPr>
      <w:rFonts w:ascii="Cambria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005D8"/>
    <w:pPr>
      <w:pBdr>
        <w:bottom w:val="single" w:sz="4" w:space="1" w:color="auto"/>
      </w:pBdr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3005D8"/>
    <w:rPr>
      <w:rFonts w:ascii="Cambria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5D8"/>
    <w:pPr>
      <w:spacing w:after="600"/>
    </w:pPr>
    <w:rPr>
      <w:rFonts w:ascii="Cambria" w:hAnsi="Cambria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3005D8"/>
    <w:rPr>
      <w:rFonts w:ascii="Cambria" w:hAnsi="Cambria" w:cs="Times New Roman"/>
      <w:i/>
      <w:iCs/>
      <w:spacing w:val="13"/>
      <w:sz w:val="24"/>
      <w:szCs w:val="24"/>
    </w:rPr>
  </w:style>
  <w:style w:type="character" w:styleId="Strong">
    <w:name w:val="Strong"/>
    <w:basedOn w:val="DefaultParagraphFont"/>
    <w:uiPriority w:val="22"/>
    <w:qFormat/>
    <w:rsid w:val="003005D8"/>
    <w:rPr>
      <w:b/>
    </w:rPr>
  </w:style>
  <w:style w:type="character" w:styleId="Emphasis">
    <w:name w:val="Emphasis"/>
    <w:basedOn w:val="DefaultParagraphFont"/>
    <w:uiPriority w:val="20"/>
    <w:qFormat/>
    <w:rsid w:val="003005D8"/>
    <w:rPr>
      <w:b/>
      <w:i/>
      <w:spacing w:val="10"/>
      <w:shd w:val="clear" w:color="auto" w:fill="auto"/>
    </w:rPr>
  </w:style>
  <w:style w:type="paragraph" w:styleId="NoSpacing">
    <w:name w:val="No Spacing"/>
    <w:basedOn w:val="Normal"/>
    <w:uiPriority w:val="1"/>
    <w:qFormat/>
    <w:rsid w:val="003005D8"/>
  </w:style>
  <w:style w:type="paragraph" w:styleId="ListParagraph">
    <w:name w:val="List Paragraph"/>
    <w:basedOn w:val="Normal"/>
    <w:uiPriority w:val="34"/>
    <w:qFormat/>
    <w:rsid w:val="003005D8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3005D8"/>
    <w:pPr>
      <w:spacing w:before="200"/>
      <w:ind w:left="360" w:right="360"/>
    </w:pPr>
    <w:rPr>
      <w:rFonts w:ascii="Calibri" w:hAnsi="Calibri"/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sid w:val="003005D8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5D8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="Calibri" w:hAnsi="Calibri"/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3005D8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19"/>
    <w:qFormat/>
    <w:rsid w:val="003005D8"/>
    <w:rPr>
      <w:i/>
    </w:rPr>
  </w:style>
  <w:style w:type="character" w:styleId="IntenseEmphasis">
    <w:name w:val="Intense Emphasis"/>
    <w:basedOn w:val="DefaultParagraphFont"/>
    <w:uiPriority w:val="21"/>
    <w:qFormat/>
    <w:rsid w:val="003005D8"/>
    <w:rPr>
      <w:b/>
    </w:rPr>
  </w:style>
  <w:style w:type="character" w:styleId="SubtleReference">
    <w:name w:val="Subtle Reference"/>
    <w:basedOn w:val="DefaultParagraphFont"/>
    <w:uiPriority w:val="31"/>
    <w:qFormat/>
    <w:rsid w:val="003005D8"/>
    <w:rPr>
      <w:smallCaps/>
    </w:rPr>
  </w:style>
  <w:style w:type="character" w:styleId="IntenseReference">
    <w:name w:val="Intense Reference"/>
    <w:basedOn w:val="DefaultParagraphFont"/>
    <w:uiPriority w:val="32"/>
    <w:qFormat/>
    <w:rsid w:val="003005D8"/>
    <w:rPr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005D8"/>
    <w:rPr>
      <w:i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05D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</TotalTime>
  <Pages>1</Pages>
  <Words>59</Words>
  <Characters>338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1</cp:revision>
  <dcterms:created xsi:type="dcterms:W3CDTF">2007-03-23T21:18:00Z</dcterms:created>
  <dcterms:modified xsi:type="dcterms:W3CDTF">2007-03-23T21:31:00Z</dcterms:modified>
</cp:coreProperties>
</file>
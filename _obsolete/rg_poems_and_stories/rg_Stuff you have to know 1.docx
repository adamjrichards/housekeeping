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AC" w:rsidRDefault="000F4BAC">
      <w:pPr>
        <w:rPr>
          <w:b/>
          <w:bCs/>
          <w:u w:val="single"/>
        </w:rPr>
      </w:pPr>
      <w:r>
        <w:rPr>
          <w:b/>
          <w:bCs/>
          <w:u w:val="single"/>
        </w:rPr>
        <w:t>Stuff you have to know</w:t>
      </w:r>
    </w:p>
    <w:p w:rsidR="000F4BAC" w:rsidRDefault="000F4BAC">
      <w:pPr>
        <w:rPr>
          <w:b/>
          <w:bCs/>
          <w:u w:val="single"/>
        </w:rPr>
      </w:pPr>
    </w:p>
    <w:p w:rsidR="000F4BAC" w:rsidRDefault="000F4BAC">
      <w:r>
        <w:t>in this book</w:t>
      </w:r>
    </w:p>
    <w:p w:rsidR="000F4BAC" w:rsidRDefault="000F4BAC">
      <w:r>
        <w:t>I will use the word him instead of him/her</w:t>
      </w:r>
    </w:p>
    <w:p w:rsidR="000F4BAC" w:rsidRDefault="000F4BAC">
      <w:r>
        <w:t>and the word he instead of he/she</w:t>
      </w:r>
    </w:p>
    <w:p w:rsidR="000F4BAC" w:rsidRDefault="000F4BAC">
      <w:r>
        <w:t>this is not sexism</w:t>
      </w:r>
    </w:p>
    <w:p w:rsidR="000F4BAC" w:rsidRDefault="000F4BAC">
      <w:r>
        <w:t>him/her rarely sounds good from a poetic point of view</w:t>
      </w:r>
    </w:p>
    <w:p w:rsidR="000F4BAC" w:rsidRDefault="000F4BAC">
      <w:r>
        <w:t>and I being a male</w:t>
      </w:r>
    </w:p>
    <w:p w:rsidR="000F4BAC" w:rsidRDefault="000F4BAC">
      <w:r>
        <w:t>have a right to use a male form when the gender is ambiguous</w:t>
      </w:r>
    </w:p>
    <w:p w:rsidR="000F4BAC" w:rsidRDefault="000F4BAC">
      <w:r>
        <w:t>I would fully expect</w:t>
      </w:r>
    </w:p>
    <w:p w:rsidR="000F4BAC" w:rsidRDefault="000F4BAC">
      <w:r>
        <w:t>that a female writer would use the feminine in this case</w:t>
      </w:r>
    </w:p>
    <w:p w:rsidR="000F4BAC" w:rsidRDefault="000F4BAC"/>
    <w:p w:rsidR="000F4BAC" w:rsidRDefault="000F4BAC">
      <w:r>
        <w:t>in this book</w:t>
      </w:r>
    </w:p>
    <w:p w:rsidR="000F4BAC" w:rsidRDefault="000F4BAC">
      <w:r>
        <w:t>I will speak in many different voices</w:t>
      </w:r>
    </w:p>
    <w:p w:rsidR="000F4BAC" w:rsidRDefault="000F4BAC">
      <w:r>
        <w:t>there will be major changes of tone from page to page</w:t>
      </w:r>
    </w:p>
    <w:p w:rsidR="000F4BAC" w:rsidRDefault="000F4BAC">
      <w:r>
        <w:t>this is deliberate</w:t>
      </w:r>
    </w:p>
    <w:p w:rsidR="000F4BAC" w:rsidRDefault="000F4BAC">
      <w:r>
        <w:t>as Picasso said</w:t>
      </w:r>
    </w:p>
    <w:p w:rsidR="000F4BAC" w:rsidRDefault="000F4BAC">
      <w:r>
        <w:t>“Down with style”</w:t>
      </w:r>
    </w:p>
    <w:p w:rsidR="000F4BAC" w:rsidRDefault="000F4BAC">
      <w:r>
        <w:t>actually I’m not positive he said that but it sounds cool</w:t>
      </w:r>
    </w:p>
    <w:p w:rsidR="000F4BAC" w:rsidRDefault="000F4BAC">
      <w:r>
        <w:t>I assure you that all of these are my own voices</w:t>
      </w:r>
    </w:p>
    <w:p w:rsidR="000F4BAC" w:rsidRDefault="000F4BAC">
      <w:r>
        <w:t>but that I am perfectly normal in other ways</w:t>
      </w:r>
    </w:p>
    <w:p w:rsidR="000F4BAC" w:rsidRDefault="000F4BAC"/>
    <w:p w:rsidR="000F4BAC" w:rsidRDefault="000F4BAC">
      <w:r>
        <w:t>in this book</w:t>
      </w:r>
    </w:p>
    <w:p w:rsidR="000F4BAC" w:rsidRDefault="000F4BAC">
      <w:r>
        <w:t>I will include some notes on various poems</w:t>
      </w:r>
    </w:p>
    <w:p w:rsidR="000F4BAC" w:rsidRDefault="000F4BAC">
      <w:r>
        <w:t>many poets would disagree with this</w:t>
      </w:r>
    </w:p>
    <w:p w:rsidR="000F4BAC" w:rsidRDefault="000F4BAC">
      <w:r>
        <w:t>the notes will be found at the end of the book</w:t>
      </w:r>
    </w:p>
    <w:p w:rsidR="000F4BAC" w:rsidRDefault="000F4BAC">
      <w:r>
        <w:t>in many cases, the notes will be about the poems</w:t>
      </w:r>
    </w:p>
    <w:p w:rsidR="000F4BAC" w:rsidRDefault="000F4BAC">
      <w:r>
        <w:t>in many cases, they will be silly</w:t>
      </w:r>
    </w:p>
    <w:p w:rsidR="000F4BAC" w:rsidRDefault="000F4BAC">
      <w:r>
        <w:t>I do this because I like notes</w:t>
      </w:r>
    </w:p>
    <w:p w:rsidR="000F4BAC" w:rsidRDefault="000F4BAC">
      <w:r>
        <w:t>when I was a kid, records still came with liner notes</w:t>
      </w:r>
    </w:p>
    <w:p w:rsidR="000F4BAC" w:rsidRDefault="000F4BAC">
      <w:r>
        <w:t>I loved them</w:t>
      </w:r>
    </w:p>
    <w:p w:rsidR="000F4BAC" w:rsidRDefault="000F4BAC">
      <w:r>
        <w:t>that’s all there is to it</w:t>
      </w:r>
    </w:p>
    <w:p w:rsidR="000F4BAC" w:rsidRDefault="000F4BAC"/>
    <w:p w:rsidR="000F4BAC" w:rsidRDefault="000F4BAC">
      <w:r>
        <w:t>in this book</w:t>
      </w:r>
    </w:p>
    <w:p w:rsidR="000F4BAC" w:rsidRDefault="000F4BAC">
      <w:r>
        <w:t>you will leave traces of your DNA</w:t>
      </w:r>
    </w:p>
    <w:p w:rsidR="000F4BAC" w:rsidRDefault="000F4BAC">
      <w:r>
        <w:t>later I will be able to prove that you read it</w:t>
      </w:r>
    </w:p>
    <w:sectPr w:rsidR="000F4BAC" w:rsidSect="000F4B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4BAC"/>
    <w:rsid w:val="000F4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158</Words>
  <Characters>906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Stuff you have to know 1</dc:title>
  <dc:subject/>
  <dc:creator>Adam Richards</dc:creator>
  <cp:keywords/>
  <dc:description/>
  <cp:lastModifiedBy>Adam Richards</cp:lastModifiedBy>
  <cp:revision>3</cp:revision>
  <dcterms:created xsi:type="dcterms:W3CDTF">2007-02-02T17:45:00Z</dcterms:created>
  <dcterms:modified xsi:type="dcterms:W3CDTF">2007-02-03T02:52:00Z</dcterms:modified>
</cp:coreProperties>
</file>
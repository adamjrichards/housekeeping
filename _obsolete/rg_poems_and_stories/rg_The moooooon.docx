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7C" w:rsidRDefault="0070557C">
      <w:pPr>
        <w:rPr>
          <w:b/>
          <w:bCs/>
          <w:u w:val="single"/>
        </w:rPr>
      </w:pPr>
      <w:r>
        <w:rPr>
          <w:b/>
          <w:bCs/>
          <w:u w:val="single"/>
        </w:rPr>
        <w:t>The moooooon</w:t>
      </w:r>
    </w:p>
    <w:p w:rsidR="0070557C" w:rsidRDefault="0070557C"/>
    <w:p w:rsidR="0070557C" w:rsidRDefault="0070557C">
      <w:r>
        <w:t>now I have to wait</w:t>
      </w:r>
    </w:p>
    <w:p w:rsidR="0070557C" w:rsidRDefault="0070557C">
      <w:r>
        <w:t>until my thoughts come ‘round again</w:t>
      </w:r>
    </w:p>
    <w:p w:rsidR="0070557C" w:rsidRDefault="0070557C">
      <w:r>
        <w:t>for my mind is a rolling doughnut</w:t>
      </w:r>
    </w:p>
    <w:p w:rsidR="0070557C" w:rsidRDefault="0070557C">
      <w:r>
        <w:t>it makes circles even as it moves forward</w:t>
      </w:r>
    </w:p>
    <w:p w:rsidR="0070557C" w:rsidRDefault="0070557C"/>
    <w:p w:rsidR="0070557C" w:rsidRDefault="0070557C">
      <w:r>
        <w:t>it’s the same for politics and orgasms</w:t>
      </w:r>
    </w:p>
    <w:p w:rsidR="0070557C" w:rsidRDefault="0070557C">
      <w:r>
        <w:t>if you miss the revolution</w:t>
      </w:r>
    </w:p>
    <w:p w:rsidR="0070557C" w:rsidRDefault="0070557C">
      <w:r>
        <w:t>you must wait to catch the next one</w:t>
      </w:r>
    </w:p>
    <w:p w:rsidR="0070557C" w:rsidRDefault="0070557C"/>
    <w:p w:rsidR="0070557C" w:rsidRDefault="0070557C">
      <w:r>
        <w:t>and what, in God’s name,</w:t>
      </w:r>
    </w:p>
    <w:p w:rsidR="0070557C" w:rsidRDefault="0070557C">
      <w:r>
        <w:t>is a flying fuck, anyway?</w:t>
      </w:r>
    </w:p>
    <w:sectPr w:rsidR="0070557C" w:rsidSect="007055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557C"/>
    <w:rsid w:val="0070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43</Words>
  <Characters>247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moooooon</dc:title>
  <dc:subject/>
  <dc:creator>Adam Richards</dc:creator>
  <cp:keywords/>
  <dc:description/>
  <cp:lastModifiedBy>Adam Richards</cp:lastModifiedBy>
  <cp:revision>1</cp:revision>
  <dcterms:created xsi:type="dcterms:W3CDTF">2006-12-24T20:08:00Z</dcterms:created>
  <dcterms:modified xsi:type="dcterms:W3CDTF">2006-12-24T21:03:00Z</dcterms:modified>
</cp:coreProperties>
</file>
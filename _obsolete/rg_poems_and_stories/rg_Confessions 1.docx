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529" w:rsidRDefault="004E2529">
      <w:pPr>
        <w:rPr>
          <w:b/>
          <w:u w:val="single"/>
        </w:rPr>
      </w:pPr>
      <w:r>
        <w:rPr>
          <w:b/>
          <w:u w:val="single"/>
        </w:rPr>
        <w:t>Confessions 1</w:t>
      </w:r>
    </w:p>
    <w:p w:rsidR="004E2529" w:rsidRDefault="004E2529"/>
    <w:p w:rsidR="004E2529" w:rsidRDefault="004E2529">
      <w:r>
        <w:t>you make me normal</w:t>
      </w:r>
    </w:p>
    <w:p w:rsidR="004E2529" w:rsidRDefault="004E2529"/>
    <w:p w:rsidR="004E2529" w:rsidRDefault="004E2529">
      <w:r>
        <w:t>you are the drug</w:t>
      </w:r>
    </w:p>
    <w:p w:rsidR="004E2529" w:rsidRDefault="004E2529">
      <w:r>
        <w:t>the potion in the cauldron</w:t>
      </w:r>
    </w:p>
    <w:p w:rsidR="004E2529" w:rsidRDefault="004E2529">
      <w:r>
        <w:t>oxytocin and chicken soup</w:t>
      </w:r>
    </w:p>
    <w:p w:rsidR="004E2529" w:rsidRDefault="004E2529">
      <w:r>
        <w:t>you burn through the chaos that is me</w:t>
      </w:r>
    </w:p>
    <w:p w:rsidR="004E2529" w:rsidRDefault="004E2529"/>
    <w:p w:rsidR="004E2529" w:rsidRDefault="004E2529">
      <w:r>
        <w:t>neuron, axon, synapse and sex</w:t>
      </w:r>
    </w:p>
    <w:p w:rsidR="004E2529" w:rsidRDefault="004E2529">
      <w:r>
        <w:t>you regulate me, drag me</w:t>
      </w:r>
    </w:p>
    <w:p w:rsidR="004E2529" w:rsidRDefault="004E2529">
      <w:r>
        <w:t>through this dance of longing</w:t>
      </w:r>
    </w:p>
    <w:p w:rsidR="004E2529" w:rsidRDefault="004E2529">
      <w:r>
        <w:t>wipe clean the slate of scribbles and illegible</w:t>
      </w:r>
    </w:p>
    <w:p w:rsidR="004E2529" w:rsidRDefault="004E2529">
      <w:r>
        <w:t>notes to myself</w:t>
      </w:r>
    </w:p>
    <w:p w:rsidR="004E2529" w:rsidRDefault="004E2529"/>
    <w:p w:rsidR="004E2529" w:rsidRDefault="004E2529">
      <w:r>
        <w:t>you do not make me magic;</w:t>
      </w:r>
    </w:p>
    <w:p w:rsidR="004E2529" w:rsidRDefault="004E2529">
      <w:r>
        <w:t>you make me here</w:t>
      </w:r>
    </w:p>
    <w:sectPr w:rsidR="004E2529" w:rsidSect="004E252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2529"/>
    <w:rsid w:val="004E2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48</Words>
  <Characters>278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 make me normal</dc:title>
  <dc:subject/>
  <dc:creator>Adam Richards</dc:creator>
  <cp:keywords/>
  <dc:description/>
  <cp:lastModifiedBy>Adam Richards</cp:lastModifiedBy>
  <cp:revision>3</cp:revision>
  <dcterms:created xsi:type="dcterms:W3CDTF">2006-11-23T16:34:00Z</dcterms:created>
  <dcterms:modified xsi:type="dcterms:W3CDTF">2006-12-22T00:45:00Z</dcterms:modified>
</cp:coreProperties>
</file>
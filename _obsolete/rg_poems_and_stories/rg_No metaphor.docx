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105" w:rsidRDefault="00A87105">
      <w:pPr>
        <w:pStyle w:val="Heading1"/>
      </w:pPr>
      <w:r>
        <w:t>No metaphor</w:t>
      </w:r>
    </w:p>
    <w:p w:rsidR="00A87105" w:rsidRDefault="00A87105"/>
    <w:p w:rsidR="00A87105" w:rsidRDefault="00A87105">
      <w:r>
        <w:t>I miss you</w:t>
      </w:r>
    </w:p>
    <w:p w:rsidR="00A87105" w:rsidRDefault="00A87105">
      <w:r>
        <w:t>(I’ve told you that so many times)</w:t>
      </w:r>
    </w:p>
    <w:p w:rsidR="00A87105" w:rsidRDefault="00A87105">
      <w:r>
        <w:t>the distance between stars feels less</w:t>
      </w:r>
    </w:p>
    <w:p w:rsidR="00A87105" w:rsidRDefault="00A87105">
      <w:r>
        <w:t>than the hour and a half between us</w:t>
      </w:r>
    </w:p>
    <w:p w:rsidR="00A87105" w:rsidRDefault="00A87105">
      <w:r>
        <w:t>and we are kept apart by more than distance</w:t>
      </w:r>
    </w:p>
    <w:p w:rsidR="00A87105" w:rsidRDefault="00A87105"/>
    <w:p w:rsidR="00A87105" w:rsidRDefault="00A87105">
      <w:r>
        <w:t>but even in missing you</w:t>
      </w:r>
    </w:p>
    <w:p w:rsidR="00A87105" w:rsidRDefault="00A87105">
      <w:r>
        <w:t>I enjoy compensation</w:t>
      </w:r>
    </w:p>
    <w:p w:rsidR="00A87105" w:rsidRDefault="00A87105">
      <w:r>
        <w:t>I remember last night</w:t>
      </w:r>
    </w:p>
    <w:p w:rsidR="00A87105" w:rsidRDefault="00A87105">
      <w:r>
        <w:t>and memory fills the empty space</w:t>
      </w:r>
    </w:p>
    <w:p w:rsidR="00A87105" w:rsidRDefault="00A87105"/>
    <w:p w:rsidR="00A87105" w:rsidRDefault="00A87105">
      <w:r>
        <w:t>I have no metaphor</w:t>
      </w:r>
    </w:p>
    <w:p w:rsidR="00A87105" w:rsidRDefault="00A87105">
      <w:r>
        <w:t>no simile</w:t>
      </w:r>
    </w:p>
    <w:p w:rsidR="00A87105" w:rsidRDefault="00A87105">
      <w:r>
        <w:t>no analogy</w:t>
      </w:r>
    </w:p>
    <w:p w:rsidR="00A87105" w:rsidRDefault="00A87105">
      <w:r>
        <w:t>I speak in plain english</w:t>
      </w:r>
    </w:p>
    <w:p w:rsidR="00A87105" w:rsidRDefault="00A87105">
      <w:r>
        <w:t>come to me and take me again</w:t>
      </w:r>
    </w:p>
    <w:p w:rsidR="00A87105" w:rsidRDefault="00A87105">
      <w:r>
        <w:t>in the softness of your mouth</w:t>
      </w:r>
    </w:p>
    <w:p w:rsidR="00A87105" w:rsidRDefault="00A87105">
      <w:r>
        <w:t>swirl your tongue around me</w:t>
      </w:r>
    </w:p>
    <w:p w:rsidR="00A87105" w:rsidRDefault="00A87105">
      <w:r>
        <w:t>breathe me in</w:t>
      </w:r>
    </w:p>
    <w:p w:rsidR="00A87105" w:rsidRDefault="00A87105">
      <w:r>
        <w:t>I will never be more yours</w:t>
      </w:r>
    </w:p>
    <w:p w:rsidR="00A87105" w:rsidRDefault="00A87105">
      <w:r>
        <w:t>than I am at the moment</w:t>
      </w:r>
    </w:p>
    <w:p w:rsidR="00A87105" w:rsidRDefault="00A87105">
      <w:r>
        <w:t>of precious release</w:t>
      </w:r>
    </w:p>
    <w:p w:rsidR="00A87105" w:rsidRDefault="00A87105">
      <w:r>
        <w:t>and as I hear you swallow</w:t>
      </w:r>
    </w:p>
    <w:p w:rsidR="00A87105" w:rsidRDefault="00A87105">
      <w:r>
        <w:t>I know</w:t>
      </w:r>
    </w:p>
    <w:p w:rsidR="00A87105" w:rsidRDefault="00A87105">
      <w:r>
        <w:t>that though I may miss you in the coming days</w:t>
      </w:r>
    </w:p>
    <w:p w:rsidR="00A87105" w:rsidRDefault="00A87105">
      <w:r>
        <w:t>tonight the universe is mine</w:t>
      </w:r>
      <w:r>
        <w:br/>
        <w:t>and there is no room for improvement.</w:t>
      </w:r>
    </w:p>
    <w:p w:rsidR="00A87105" w:rsidRDefault="00A87105">
      <w:r>
        <w:t>you have given me the gift of selfishness</w:t>
      </w:r>
    </w:p>
    <w:p w:rsidR="00A87105" w:rsidRDefault="00A87105">
      <w:r>
        <w:t>and not for reciprocity’s sake</w:t>
      </w:r>
    </w:p>
    <w:p w:rsidR="00A87105" w:rsidRDefault="00A87105"/>
    <w:p w:rsidR="00A87105" w:rsidRDefault="00A87105"/>
    <w:sectPr w:rsidR="00A87105" w:rsidSect="00A8710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87105"/>
    <w:rsid w:val="00A87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105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</TotalTime>
  <Pages>1</Pages>
  <Words>106</Words>
  <Characters>607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best blowjob in Canadian history</dc:title>
  <dc:subject/>
  <dc:creator>Adam Richards</dc:creator>
  <cp:keywords/>
  <dc:description/>
  <cp:lastModifiedBy>Adam Richards</cp:lastModifiedBy>
  <cp:revision>4</cp:revision>
  <cp:lastPrinted>2007-01-27T01:50:00Z</cp:lastPrinted>
  <dcterms:created xsi:type="dcterms:W3CDTF">2006-12-24T20:10:00Z</dcterms:created>
  <dcterms:modified xsi:type="dcterms:W3CDTF">2007-01-27T01:50:00Z</dcterms:modified>
</cp:coreProperties>
</file>
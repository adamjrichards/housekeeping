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94D" w:rsidRDefault="0074794D">
      <w:pPr>
        <w:rPr>
          <w:lang w:val="en-US"/>
        </w:rPr>
      </w:pPr>
      <w:r>
        <w:rPr>
          <w:b/>
          <w:bCs/>
          <w:u w:val="single"/>
          <w:lang w:val="en-US"/>
        </w:rPr>
        <w:t>Teeth</w:t>
      </w:r>
    </w:p>
    <w:p w:rsidR="0074794D" w:rsidRDefault="0074794D">
      <w:pPr>
        <w:rPr>
          <w:lang w:val="en-US"/>
        </w:rPr>
      </w:pPr>
    </w:p>
    <w:p w:rsidR="0074794D" w:rsidRDefault="0074794D">
      <w:pPr>
        <w:rPr>
          <w:lang w:val="en-US"/>
        </w:rPr>
      </w:pPr>
      <w:r>
        <w:rPr>
          <w:lang w:val="en-US"/>
        </w:rPr>
        <w:t>it’s always the same</w:t>
      </w:r>
    </w:p>
    <w:p w:rsidR="0074794D" w:rsidRDefault="0074794D">
      <w:pPr>
        <w:rPr>
          <w:lang w:val="en-US"/>
        </w:rPr>
      </w:pPr>
      <w:r>
        <w:rPr>
          <w:lang w:val="en-US"/>
        </w:rPr>
        <w:t>you have more teeth than me</w:t>
      </w:r>
    </w:p>
    <w:p w:rsidR="0074794D" w:rsidRDefault="0074794D">
      <w:pPr>
        <w:rPr>
          <w:lang w:val="en-US"/>
        </w:rPr>
      </w:pPr>
      <w:r>
        <w:rPr>
          <w:lang w:val="en-US"/>
        </w:rPr>
        <w:t>all my life i’ve tried to have more teeth</w:t>
      </w:r>
    </w:p>
    <w:p w:rsidR="0074794D" w:rsidRDefault="0074794D">
      <w:pPr>
        <w:rPr>
          <w:lang w:val="en-US"/>
        </w:rPr>
      </w:pPr>
      <w:r>
        <w:rPr>
          <w:lang w:val="en-US"/>
        </w:rPr>
        <w:t>thinking great rows of spiky danger into existence</w:t>
      </w:r>
    </w:p>
    <w:p w:rsidR="0074794D" w:rsidRDefault="0074794D">
      <w:pPr>
        <w:rPr>
          <w:lang w:val="en-US"/>
        </w:rPr>
      </w:pPr>
      <w:r>
        <w:rPr>
          <w:lang w:val="en-US"/>
        </w:rPr>
        <w:t>i can see them there when i dream</w:t>
      </w:r>
    </w:p>
    <w:p w:rsidR="0074794D" w:rsidRDefault="0074794D">
      <w:pPr>
        <w:rPr>
          <w:lang w:val="en-US"/>
        </w:rPr>
      </w:pPr>
      <w:r>
        <w:rPr>
          <w:lang w:val="en-US"/>
        </w:rPr>
        <w:t>jaws like a lemon shark – teeth to spare</w:t>
      </w:r>
    </w:p>
    <w:p w:rsidR="0074794D" w:rsidRDefault="0074794D">
      <w:pPr>
        <w:rPr>
          <w:lang w:val="en-US"/>
        </w:rPr>
      </w:pPr>
    </w:p>
    <w:p w:rsidR="0074794D" w:rsidRDefault="0074794D">
      <w:pPr>
        <w:rPr>
          <w:lang w:val="en-US"/>
        </w:rPr>
      </w:pPr>
      <w:r>
        <w:rPr>
          <w:lang w:val="en-US"/>
        </w:rPr>
        <w:t>what is your secret?</w:t>
      </w:r>
    </w:p>
    <w:p w:rsidR="0074794D" w:rsidRDefault="0074794D">
      <w:pPr>
        <w:rPr>
          <w:lang w:val="en-US"/>
        </w:rPr>
      </w:pPr>
      <w:r>
        <w:rPr>
          <w:lang w:val="en-US"/>
        </w:rPr>
        <w:t>what am i doing wrong?</w:t>
      </w:r>
    </w:p>
    <w:p w:rsidR="0074794D" w:rsidRDefault="0074794D">
      <w:pPr>
        <w:rPr>
          <w:lang w:val="en-US"/>
        </w:rPr>
      </w:pPr>
      <w:r>
        <w:rPr>
          <w:lang w:val="en-US"/>
        </w:rPr>
        <w:t>did i have insidious incisors in a past life?</w:t>
      </w:r>
    </w:p>
    <w:p w:rsidR="0074794D" w:rsidRDefault="0074794D">
      <w:pPr>
        <w:rPr>
          <w:lang w:val="en-US"/>
        </w:rPr>
      </w:pPr>
    </w:p>
    <w:p w:rsidR="0074794D" w:rsidRDefault="0074794D">
      <w:pPr>
        <w:rPr>
          <w:lang w:val="en-US"/>
        </w:rPr>
      </w:pPr>
      <w:r>
        <w:rPr>
          <w:lang w:val="en-US"/>
        </w:rPr>
        <w:t>ok, i give up</w:t>
      </w:r>
    </w:p>
    <w:p w:rsidR="0074794D" w:rsidRDefault="0074794D">
      <w:pPr>
        <w:rPr>
          <w:lang w:val="en-US"/>
        </w:rPr>
      </w:pPr>
      <w:r>
        <w:rPr>
          <w:lang w:val="en-US"/>
        </w:rPr>
        <w:t>i will buy a plastic set at MolarMart</w:t>
      </w:r>
    </w:p>
    <w:p w:rsidR="0074794D" w:rsidRDefault="0074794D">
      <w:pPr>
        <w:rPr>
          <w:lang w:val="en-US"/>
        </w:rPr>
      </w:pPr>
      <w:r>
        <w:rPr>
          <w:lang w:val="en-US"/>
        </w:rPr>
        <w:t>glue it into place</w:t>
      </w:r>
    </w:p>
    <w:p w:rsidR="0074794D" w:rsidRDefault="0074794D">
      <w:pPr>
        <w:rPr>
          <w:lang w:val="en-US"/>
        </w:rPr>
      </w:pPr>
      <w:r>
        <w:rPr>
          <w:lang w:val="en-US"/>
        </w:rPr>
        <w:t>only i will know</w:t>
      </w:r>
    </w:p>
    <w:p w:rsidR="0074794D" w:rsidRDefault="0074794D">
      <w:pPr>
        <w:rPr>
          <w:lang w:val="en-US"/>
        </w:rPr>
      </w:pPr>
      <w:r>
        <w:rPr>
          <w:lang w:val="en-US"/>
        </w:rPr>
        <w:t>that i’m cheating</w:t>
      </w:r>
    </w:p>
    <w:sectPr w:rsidR="0074794D" w:rsidSect="007479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794D"/>
    <w:rsid w:val="00747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61</Words>
  <Characters>348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Teeth</dc:title>
  <dc:subject/>
  <dc:creator>Adam Richards</dc:creator>
  <cp:keywords/>
  <dc:description/>
  <cp:lastModifiedBy>Adam Richards</cp:lastModifiedBy>
  <cp:revision>2</cp:revision>
  <dcterms:created xsi:type="dcterms:W3CDTF">2007-05-24T03:54:00Z</dcterms:created>
  <dcterms:modified xsi:type="dcterms:W3CDTF">2007-08-14T18:36:00Z</dcterms:modified>
</cp:coreProperties>
</file>
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A3" w:rsidRDefault="009B19A3">
      <w:pPr>
        <w:pStyle w:val="Heading1"/>
      </w:pPr>
      <w:r>
        <w:t>Cmajor Aminor Fmajor Gmajor</w:t>
      </w:r>
    </w:p>
    <w:p w:rsidR="009B19A3" w:rsidRDefault="009B19A3"/>
    <w:p w:rsidR="009B19A3" w:rsidRDefault="009B19A3">
      <w:r>
        <w:t>C Amin F G</w:t>
      </w:r>
    </w:p>
    <w:p w:rsidR="009B19A3" w:rsidRDefault="009B19A3">
      <w:r>
        <w:t>(doo doo wop, doo doo wop, ooby dooby wah)</w:t>
      </w:r>
    </w:p>
    <w:p w:rsidR="009B19A3" w:rsidRDefault="009B19A3"/>
    <w:p w:rsidR="009B19A3" w:rsidRDefault="009B19A3">
      <w:r>
        <w:t>this is the verse</w:t>
      </w:r>
    </w:p>
    <w:p w:rsidR="009B19A3" w:rsidRDefault="009B19A3">
      <w:r>
        <w:t>a tonic chord change, with a minor tossed in</w:t>
      </w:r>
    </w:p>
    <w:p w:rsidR="009B19A3" w:rsidRDefault="009B19A3">
      <w:r>
        <w:t>a fourth to build, a fifth to release</w:t>
      </w:r>
    </w:p>
    <w:p w:rsidR="009B19A3" w:rsidRDefault="009B19A3">
      <w:r>
        <w:t>it’s all about her</w:t>
      </w:r>
    </w:p>
    <w:p w:rsidR="009B19A3" w:rsidRDefault="009B19A3">
      <w:r>
        <w:t>always about her</w:t>
      </w:r>
    </w:p>
    <w:p w:rsidR="009B19A3" w:rsidRDefault="009B19A3">
      <w:r>
        <w:t>perhaps we love her, perhaps I do</w:t>
      </w:r>
    </w:p>
    <w:p w:rsidR="009B19A3" w:rsidRDefault="009B19A3">
      <w:r>
        <w:t>she is the star</w:t>
      </w:r>
    </w:p>
    <w:p w:rsidR="009B19A3" w:rsidRDefault="009B19A3">
      <w:r>
        <w:t>the light in my sky</w:t>
      </w:r>
    </w:p>
    <w:p w:rsidR="009B19A3" w:rsidRDefault="009B19A3">
      <w:r>
        <w:t>I Must Have Her.</w:t>
      </w:r>
    </w:p>
    <w:p w:rsidR="009B19A3" w:rsidRDefault="009B19A3">
      <w:r>
        <w:t>the tune is simple here</w:t>
      </w:r>
    </w:p>
    <w:p w:rsidR="009B19A3" w:rsidRDefault="009B19A3">
      <w:r>
        <w:t>no hooks, or ornaments</w:t>
      </w:r>
    </w:p>
    <w:p w:rsidR="009B19A3" w:rsidRDefault="009B19A3">
      <w:r>
        <w:t>I want it to build</w:t>
      </w:r>
    </w:p>
    <w:p w:rsidR="009B19A3" w:rsidRDefault="009B19A3">
      <w:r>
        <w:t>slowly, steadily</w:t>
      </w:r>
    </w:p>
    <w:p w:rsidR="009B19A3" w:rsidRDefault="009B19A3">
      <w:r>
        <w:t>almost frustratingly</w:t>
      </w:r>
    </w:p>
    <w:p w:rsidR="009B19A3" w:rsidRDefault="009B19A3">
      <w:r>
        <w:t>(C a F G)</w:t>
      </w:r>
    </w:p>
    <w:p w:rsidR="009B19A3" w:rsidRDefault="009B19A3">
      <w:r>
        <w:t>but wait for it</w:t>
      </w:r>
    </w:p>
    <w:p w:rsidR="009B19A3" w:rsidRDefault="009B19A3"/>
    <w:p w:rsidR="009B19A3" w:rsidRDefault="009B19A3">
      <w:r>
        <w:t>B minor</w:t>
      </w:r>
    </w:p>
    <w:p w:rsidR="009B19A3" w:rsidRDefault="009B19A3">
      <w:r>
        <w:t>the bridge, the pre-chorus</w:t>
      </w:r>
    </w:p>
    <w:p w:rsidR="009B19A3" w:rsidRDefault="009B19A3">
      <w:r>
        <w:t>the tension increases, a hint of warning</w:t>
      </w:r>
    </w:p>
    <w:p w:rsidR="009B19A3" w:rsidRDefault="009B19A3">
      <w:r>
        <w:t>a touch of the sad</w:t>
      </w:r>
    </w:p>
    <w:p w:rsidR="009B19A3" w:rsidRDefault="009B19A3">
      <w:r>
        <w:t>give us what we want, you say,</w:t>
      </w:r>
    </w:p>
    <w:p w:rsidR="009B19A3" w:rsidRDefault="009B19A3">
      <w:r>
        <w:t>but no, not yet</w:t>
      </w:r>
    </w:p>
    <w:p w:rsidR="009B19A3" w:rsidRDefault="009B19A3">
      <w:r>
        <w:t>it’s still about her, but it is asking, not telling</w:t>
      </w:r>
    </w:p>
    <w:p w:rsidR="009B19A3" w:rsidRDefault="009B19A3">
      <w:r>
        <w:t>E minor</w:t>
      </w:r>
    </w:p>
    <w:p w:rsidR="009B19A3" w:rsidRDefault="009B19A3">
      <w:r>
        <w:t>darkness descends</w:t>
      </w:r>
    </w:p>
    <w:p w:rsidR="009B19A3" w:rsidRDefault="009B19A3">
      <w:r>
        <w:t>you wanted the release,</w:t>
      </w:r>
    </w:p>
    <w:p w:rsidR="009B19A3" w:rsidRDefault="009B19A3">
      <w:r>
        <w:t>but what you get is a vampire’s kiss</w:t>
      </w:r>
    </w:p>
    <w:p w:rsidR="009B19A3" w:rsidRDefault="009B19A3">
      <w:r>
        <w:t>now you are hungry, hurried.</w:t>
      </w:r>
    </w:p>
    <w:p w:rsidR="009B19A3" w:rsidRDefault="009B19A3">
      <w:r>
        <w:t>Me, you say, me</w:t>
      </w:r>
    </w:p>
    <w:p w:rsidR="009B19A3" w:rsidRDefault="009B19A3">
      <w:r>
        <w:t>when, you ask?</w:t>
      </w:r>
    </w:p>
    <w:p w:rsidR="009B19A3" w:rsidRDefault="009B19A3">
      <w:r>
        <w:t>wait for it, wait for it…</w:t>
      </w:r>
    </w:p>
    <w:p w:rsidR="009B19A3" w:rsidRDefault="009B19A3"/>
    <w:p w:rsidR="009B19A3" w:rsidRDefault="009B19A3">
      <w:r>
        <w:t>C Amin F G</w:t>
      </w:r>
    </w:p>
    <w:p w:rsidR="009B19A3" w:rsidRDefault="009B19A3">
      <w:r>
        <w:t>The Hook!</w:t>
      </w:r>
    </w:p>
    <w:p w:rsidR="009B19A3" w:rsidRDefault="009B19A3">
      <w:r>
        <w:t>sweet release</w:t>
      </w:r>
    </w:p>
    <w:p w:rsidR="009B19A3" w:rsidRDefault="009B19A3">
      <w:r>
        <w:t>the tonic returns, the chords are restored</w:t>
      </w:r>
    </w:p>
    <w:p w:rsidR="009B19A3" w:rsidRDefault="009B19A3">
      <w:r>
        <w:t>clouds part, the sun reigns</w:t>
      </w:r>
    </w:p>
    <w:p w:rsidR="009B19A3" w:rsidRDefault="009B19A3">
      <w:r>
        <w:t>perhaps an octave higher</w:t>
      </w:r>
    </w:p>
    <w:p w:rsidR="009B19A3" w:rsidRDefault="009B19A3">
      <w:r>
        <w:t>a counterpoint holds court</w:t>
      </w:r>
    </w:p>
    <w:p w:rsidR="009B19A3" w:rsidRDefault="009B19A3">
      <w:r>
        <w:t>a bassline…dum da dum dum</w:t>
      </w:r>
    </w:p>
    <w:p w:rsidR="009B19A3" w:rsidRDefault="009B19A3">
      <w:r>
        <w:t>a happy, sleepy man, with a small gift</w:t>
      </w:r>
    </w:p>
    <w:p w:rsidR="009B19A3" w:rsidRDefault="009B19A3">
      <w:r>
        <w:t>she is mine, she is yours</w:t>
      </w:r>
    </w:p>
    <w:p w:rsidR="009B19A3" w:rsidRDefault="009B19A3">
      <w:r>
        <w:t>she is love incarnate</w:t>
      </w:r>
    </w:p>
    <w:p w:rsidR="009B19A3" w:rsidRDefault="009B19A3">
      <w:pPr>
        <w:pStyle w:val="BodyTextIndent"/>
      </w:pPr>
      <w:r>
        <w:t>doo doo wop, doo doo wop, ooby dooby wah</w:t>
      </w:r>
    </w:p>
    <w:p w:rsidR="009B19A3" w:rsidRDefault="009B19A3">
      <w:r>
        <w:t>my lips turn up at the corners,</w:t>
      </w:r>
    </w:p>
    <w:p w:rsidR="009B19A3" w:rsidRDefault="009B19A3">
      <w:r>
        <w:t>even as the roots of the chords</w:t>
      </w:r>
    </w:p>
    <w:p w:rsidR="009B19A3" w:rsidRDefault="009B19A3">
      <w:r>
        <w:t>escape my involuntary mouth</w:t>
      </w:r>
    </w:p>
    <w:p w:rsidR="009B19A3" w:rsidRDefault="009B19A3">
      <w:r>
        <w:t>she is in love! I am in love!</w:t>
      </w:r>
    </w:p>
    <w:p w:rsidR="009B19A3" w:rsidRDefault="009B19A3"/>
    <w:p w:rsidR="009B19A3" w:rsidRDefault="009B19A3">
      <w:r>
        <w:t>the octave drops away</w:t>
      </w:r>
    </w:p>
    <w:p w:rsidR="009B19A3" w:rsidRDefault="009B19A3">
      <w:r>
        <w:t>the chords remain, but calm is restored</w:t>
      </w:r>
    </w:p>
    <w:p w:rsidR="009B19A3" w:rsidRDefault="009B19A3">
      <w:r>
        <w:t>dum dum ditty dum dum</w:t>
      </w:r>
    </w:p>
    <w:p w:rsidR="009B19A3" w:rsidRDefault="009B19A3">
      <w:r>
        <w:t>this is the second verse</w:t>
      </w:r>
    </w:p>
    <w:p w:rsidR="009B19A3" w:rsidRDefault="009B19A3">
      <w:r>
        <w:t>more of the same</w:t>
      </w:r>
    </w:p>
    <w:p w:rsidR="009B19A3" w:rsidRDefault="009B19A3">
      <w:r>
        <w:t>she is loving me, but may be</w:t>
      </w:r>
    </w:p>
    <w:p w:rsidR="009B19A3" w:rsidRDefault="009B19A3">
      <w:r>
        <w:t>she is leaving me, what can I do?</w:t>
      </w:r>
    </w:p>
    <w:p w:rsidR="009B19A3" w:rsidRDefault="009B19A3"/>
    <w:p w:rsidR="009B19A3" w:rsidRDefault="009B19A3">
      <w:r>
        <w:t>the minor again, we fall into an abyss</w:t>
      </w:r>
    </w:p>
    <w:p w:rsidR="009B19A3" w:rsidRDefault="009B19A3">
      <w:r>
        <w:t>the second minor, the sky darkens above us</w:t>
      </w:r>
    </w:p>
    <w:p w:rsidR="009B19A3" w:rsidRDefault="009B19A3"/>
    <w:p w:rsidR="009B19A3" w:rsidRDefault="009B19A3">
      <w:r>
        <w:t>The Chorus!</w:t>
      </w:r>
    </w:p>
    <w:p w:rsidR="009B19A3" w:rsidRDefault="009B19A3">
      <w:r>
        <w:t>how could we live without it?</w:t>
      </w:r>
    </w:p>
    <w:p w:rsidR="009B19A3" w:rsidRDefault="009B19A3">
      <w:r>
        <w:t>the cycle is complete</w:t>
      </w:r>
    </w:p>
    <w:p w:rsidR="009B19A3" w:rsidRDefault="009B19A3">
      <w:r>
        <w:t>again, and we are already addicted</w:t>
      </w:r>
    </w:p>
    <w:p w:rsidR="009B19A3" w:rsidRDefault="009B19A3">
      <w:r>
        <w:t>so we withdraw a step</w:t>
      </w:r>
    </w:p>
    <w:p w:rsidR="009B19A3" w:rsidRDefault="009B19A3">
      <w:r>
        <w:t>the vocal stops, the guitar takes the melody</w:t>
      </w:r>
    </w:p>
    <w:p w:rsidR="009B19A3" w:rsidRDefault="009B19A3">
      <w:r>
        <w:t>we are left to fill in the words on our own</w:t>
      </w:r>
    </w:p>
    <w:p w:rsidR="009B19A3" w:rsidRDefault="009B19A3">
      <w:r>
        <w:t>8 bars of imagination, with a solo as a guide</w:t>
      </w:r>
    </w:p>
    <w:p w:rsidR="009B19A3" w:rsidRDefault="009B19A3">
      <w:r>
        <w:t>this is our own love now, we need no prompting</w:t>
      </w:r>
    </w:p>
    <w:p w:rsidR="009B19A3" w:rsidRDefault="009B19A3">
      <w:r>
        <w:t>but like an addict seeing a needle</w:t>
      </w:r>
    </w:p>
    <w:p w:rsidR="009B19A3" w:rsidRDefault="009B19A3">
      <w:r>
        <w:t>we ache for fulfillment</w:t>
      </w:r>
    </w:p>
    <w:p w:rsidR="009B19A3" w:rsidRDefault="009B19A3"/>
    <w:p w:rsidR="009B19A3" w:rsidRDefault="009B19A3">
      <w:r>
        <w:t>and finally, a last verse</w:t>
      </w:r>
    </w:p>
    <w:p w:rsidR="009B19A3" w:rsidRDefault="009B19A3">
      <w:r>
        <w:t>the resolution, the end of the story</w:t>
      </w:r>
    </w:p>
    <w:p w:rsidR="009B19A3" w:rsidRDefault="009B19A3">
      <w:r>
        <w:t>she does love me, she does!</w:t>
      </w:r>
    </w:p>
    <w:p w:rsidR="009B19A3" w:rsidRDefault="009B19A3">
      <w:r>
        <w:t>and my life is good</w:t>
      </w:r>
    </w:p>
    <w:p w:rsidR="009B19A3" w:rsidRDefault="009B19A3">
      <w:r>
        <w:t>this time the minor is good to us</w:t>
      </w:r>
    </w:p>
    <w:p w:rsidR="009B19A3" w:rsidRDefault="009B19A3">
      <w:r>
        <w:t>there is no sense of loss, we know</w:t>
      </w:r>
    </w:p>
    <w:p w:rsidR="009B19A3" w:rsidRDefault="009B19A3">
      <w:r>
        <w:t>the chorus is coming</w:t>
      </w:r>
    </w:p>
    <w:p w:rsidR="009B19A3" w:rsidRDefault="009B19A3"/>
    <w:p w:rsidR="009B19A3" w:rsidRDefault="009B19A3">
      <w:r>
        <w:t>here it is!</w:t>
      </w:r>
    </w:p>
    <w:p w:rsidR="009B19A3" w:rsidRDefault="009B19A3">
      <w:r>
        <w:t>sweet light! sweet saviour!</w:t>
      </w:r>
    </w:p>
    <w:p w:rsidR="009B19A3" w:rsidRDefault="009B19A3">
      <w:r>
        <w:t>we are yours, my love</w:t>
      </w:r>
    </w:p>
    <w:p w:rsidR="009B19A3" w:rsidRDefault="009B19A3">
      <w:r>
        <w:t>you are mine, my love</w:t>
      </w:r>
    </w:p>
    <w:p w:rsidR="009B19A3" w:rsidRDefault="009B19A3">
      <w:r>
        <w:t>and we will repeat this,</w:t>
      </w:r>
    </w:p>
    <w:p w:rsidR="009B19A3" w:rsidRDefault="009B19A3">
      <w:r>
        <w:t>our holy refrain</w:t>
      </w:r>
    </w:p>
    <w:p w:rsidR="009B19A3" w:rsidRDefault="009B19A3">
      <w:r>
        <w:t>until we fade away.</w:t>
      </w:r>
    </w:p>
    <w:sectPr w:rsidR="009B19A3" w:rsidSect="009B19A3">
      <w:pgSz w:w="12240" w:h="15840"/>
      <w:pgMar w:top="1440" w:right="1800" w:bottom="1440" w:left="1800" w:header="708" w:footer="70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19A3"/>
    <w:rsid w:val="009B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ind w:left="540" w:hanging="54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A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19A3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321</Words>
  <Characters>1835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Cmajor Aminor Fmajor Gmajor</dc:title>
  <dc:subject/>
  <dc:creator>Adam Richards</dc:creator>
  <cp:keywords/>
  <dc:description/>
  <cp:lastModifiedBy>Adam Richards</cp:lastModifiedBy>
  <cp:revision>1</cp:revision>
  <dcterms:created xsi:type="dcterms:W3CDTF">2007-01-05T02:32:00Z</dcterms:created>
  <dcterms:modified xsi:type="dcterms:W3CDTF">2007-01-05T03:05:00Z</dcterms:modified>
</cp:coreProperties>
</file>
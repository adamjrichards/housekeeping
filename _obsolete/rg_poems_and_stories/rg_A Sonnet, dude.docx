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8B" w:rsidRDefault="0013528B">
      <w:pPr>
        <w:pStyle w:val="Heading1"/>
      </w:pPr>
      <w:r>
        <w:t>A Sonnet, dude</w:t>
      </w:r>
    </w:p>
    <w:p w:rsidR="0013528B" w:rsidRDefault="0013528B"/>
    <w:p w:rsidR="0013528B" w:rsidRDefault="0013528B">
      <w:r>
        <w:t>drag your pointed fingers down the waterfall of my chest</w:t>
      </w:r>
    </w:p>
    <w:p w:rsidR="0013528B" w:rsidRDefault="0013528B">
      <w:r>
        <w:t xml:space="preserve">I will allow this: inflict upon me sweet tortures of the deep </w:t>
      </w:r>
    </w:p>
    <w:p w:rsidR="0013528B" w:rsidRDefault="0013528B">
      <w:r>
        <w:t>from the darkest cellar of your heart’s loneliest keep</w:t>
      </w:r>
    </w:p>
    <w:p w:rsidR="0013528B" w:rsidRDefault="0013528B">
      <w:r>
        <w:t>crawl from beneath the covers, in the hiddenmost recess</w:t>
      </w:r>
    </w:p>
    <w:p w:rsidR="0013528B" w:rsidRDefault="0013528B"/>
    <w:p w:rsidR="0013528B" w:rsidRDefault="0013528B">
      <w:r>
        <w:t>there I will be waiting, blood congealing on my hands</w:t>
      </w:r>
    </w:p>
    <w:p w:rsidR="0013528B" w:rsidRDefault="0013528B">
      <w:r>
        <w:t>and not only mine, for I must give and take in measure</w:t>
      </w:r>
    </w:p>
    <w:p w:rsidR="0013528B" w:rsidRDefault="0013528B">
      <w:r>
        <w:t>procede stately and dignified, take our untoward pleasure</w:t>
      </w:r>
    </w:p>
    <w:p w:rsidR="0013528B" w:rsidRDefault="0013528B">
      <w:r>
        <w:t>you will bind me and blind me, make unalterable demands</w:t>
      </w:r>
    </w:p>
    <w:p w:rsidR="0013528B" w:rsidRDefault="0013528B"/>
    <w:p w:rsidR="0013528B" w:rsidRDefault="0013528B">
      <w:r>
        <w:t>and the longer the heartache, the more divine the play</w:t>
      </w:r>
    </w:p>
    <w:p w:rsidR="0013528B" w:rsidRDefault="0013528B">
      <w:r>
        <w:t>you would take me, remake me in the image of night</w:t>
      </w:r>
    </w:p>
    <w:p w:rsidR="0013528B" w:rsidRDefault="0013528B">
      <w:r>
        <w:t>leash me and lead me and not let me run stray</w:t>
      </w:r>
    </w:p>
    <w:p w:rsidR="0013528B" w:rsidRDefault="0013528B"/>
    <w:p w:rsidR="0013528B" w:rsidRDefault="0013528B">
      <w:r>
        <w:t>for the darker the possesive absence of light</w:t>
      </w:r>
    </w:p>
    <w:p w:rsidR="0013528B" w:rsidRDefault="0013528B">
      <w:r>
        <w:t>the more the eye burns in the exposure of day</w:t>
      </w:r>
    </w:p>
    <w:p w:rsidR="0013528B" w:rsidRDefault="0013528B">
      <w:r>
        <w:t>and the longer then slitted against the sun’s might.</w:t>
      </w:r>
    </w:p>
    <w:p w:rsidR="0013528B" w:rsidRDefault="0013528B"/>
    <w:p w:rsidR="0013528B" w:rsidRDefault="0013528B"/>
    <w:p w:rsidR="0013528B" w:rsidRDefault="0013528B"/>
    <w:sectPr w:rsidR="0013528B" w:rsidSect="001352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528B"/>
    <w:rsid w:val="0013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8B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111</Words>
  <Characters>637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Sit-on-it Sonnet</dc:title>
  <dc:subject/>
  <dc:creator>Adam Richards</dc:creator>
  <cp:keywords/>
  <dc:description/>
  <cp:lastModifiedBy>Adam Richards</cp:lastModifiedBy>
  <cp:revision>2</cp:revision>
  <dcterms:created xsi:type="dcterms:W3CDTF">2007-01-25T16:43:00Z</dcterms:created>
  <dcterms:modified xsi:type="dcterms:W3CDTF">2007-01-25T16:43:00Z</dcterms:modified>
</cp:coreProperties>
</file>
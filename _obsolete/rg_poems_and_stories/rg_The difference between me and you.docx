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213" w:rsidRDefault="004E7213" w:rsidP="005F5F08">
      <w:r>
        <w:rPr>
          <w:b/>
          <w:u w:val="single"/>
        </w:rPr>
        <w:t>The difference between me and you (the other guy)</w:t>
      </w:r>
    </w:p>
    <w:p w:rsidR="004E7213" w:rsidRDefault="004E7213" w:rsidP="005F5F08"/>
    <w:p w:rsidR="004E7213" w:rsidRDefault="004E7213" w:rsidP="005F5F08">
      <w:r>
        <w:t>when she cries for you</w:t>
      </w:r>
    </w:p>
    <w:p w:rsidR="004E7213" w:rsidRDefault="004E7213" w:rsidP="005F5F08">
      <w:r>
        <w:t>it’s frustration, hurt, loneliness, despair, oppression and unrealized anger.</w:t>
      </w:r>
    </w:p>
    <w:p w:rsidR="004E7213" w:rsidRDefault="004E7213" w:rsidP="005F5F08"/>
    <w:p w:rsidR="004E7213" w:rsidRDefault="004E7213" w:rsidP="005F5F08">
      <w:r>
        <w:t>when she cries for me</w:t>
      </w:r>
    </w:p>
    <w:p w:rsidR="004E7213" w:rsidRDefault="004E7213" w:rsidP="005F5F08">
      <w:r>
        <w:t>it’s relief, pleasure, love, joy, freedom and unfettered desire.</w:t>
      </w:r>
    </w:p>
    <w:p w:rsidR="004E7213" w:rsidRDefault="004E7213" w:rsidP="005F5F08"/>
    <w:p w:rsidR="004E7213" w:rsidRDefault="004E7213" w:rsidP="005F5F08">
      <w:r>
        <w:t>this afternoon</w:t>
      </w:r>
    </w:p>
    <w:p w:rsidR="004E7213" w:rsidRDefault="004E7213" w:rsidP="005F5F08">
      <w:r>
        <w:t>my words made her cry</w:t>
      </w:r>
    </w:p>
    <w:p w:rsidR="004E7213" w:rsidRDefault="004E7213" w:rsidP="005F5F08">
      <w:r>
        <w:t>i felt such power</w:t>
      </w:r>
    </w:p>
    <w:p w:rsidR="004E7213" w:rsidRDefault="004E7213" w:rsidP="005F5F08">
      <w:r>
        <w:t>my words</w:t>
      </w:r>
    </w:p>
    <w:p w:rsidR="004E7213" w:rsidRDefault="004E7213" w:rsidP="005F5F08">
      <w:r>
        <w:t>came from inside her life</w:t>
      </w:r>
    </w:p>
    <w:p w:rsidR="004E7213" w:rsidRDefault="004E7213" w:rsidP="005F5F08">
      <w:r>
        <w:t>to touch her, tell her that i at least understand.</w:t>
      </w:r>
    </w:p>
    <w:p w:rsidR="004E7213" w:rsidRDefault="004E7213" w:rsidP="005F5F08">
      <w:r>
        <w:t>this power of mine, it’s a good thing</w:t>
      </w:r>
    </w:p>
    <w:p w:rsidR="004E7213" w:rsidRDefault="004E7213" w:rsidP="005F5F08"/>
    <w:p w:rsidR="004E7213" w:rsidRDefault="004E7213" w:rsidP="005F5F08">
      <w:r>
        <w:t>i envy you your money, it’s true</w:t>
      </w:r>
    </w:p>
    <w:p w:rsidR="004E7213" w:rsidRDefault="004E7213" w:rsidP="005F5F08">
      <w:r>
        <w:t>you’re so much more of a success than me</w:t>
      </w:r>
    </w:p>
    <w:p w:rsidR="004E7213" w:rsidRDefault="004E7213" w:rsidP="005F5F08">
      <w:r>
        <w:t>but i bet i smile five times as often as you</w:t>
      </w:r>
    </w:p>
    <w:p w:rsidR="004E7213" w:rsidRDefault="004E7213" w:rsidP="005F5F08">
      <w:r>
        <w:t>i bet i laugh ten times as much as you</w:t>
      </w:r>
    </w:p>
    <w:p w:rsidR="004E7213" w:rsidRDefault="004E7213" w:rsidP="005F5F08">
      <w:r>
        <w:t>i bet i come three times as much as you</w:t>
      </w:r>
    </w:p>
    <w:p w:rsidR="004E7213" w:rsidRDefault="004E7213" w:rsidP="005F5F08">
      <w:r>
        <w:t>and i bet you will never know love</w:t>
      </w:r>
    </w:p>
    <w:p w:rsidR="004E7213" w:rsidRDefault="004E7213" w:rsidP="005F5F08">
      <w:r>
        <w:t>the way i know love</w:t>
      </w:r>
    </w:p>
    <w:p w:rsidR="004E7213" w:rsidRDefault="004E7213" w:rsidP="005F5F08">
      <w:r>
        <w:t>so you can have your money</w:t>
      </w:r>
    </w:p>
    <w:p w:rsidR="004E7213" w:rsidRPr="001E5B5A" w:rsidRDefault="004E7213" w:rsidP="005F5F08">
      <w:r>
        <w:t>because that’s all you have</w:t>
      </w:r>
    </w:p>
    <w:sectPr w:rsidR="004E7213" w:rsidRPr="001E5B5A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E5B5A"/>
    <w:rsid w:val="0003221E"/>
    <w:rsid w:val="000A194D"/>
    <w:rsid w:val="00133D98"/>
    <w:rsid w:val="001B504A"/>
    <w:rsid w:val="001C1DB4"/>
    <w:rsid w:val="001E5B5A"/>
    <w:rsid w:val="00262028"/>
    <w:rsid w:val="002824D4"/>
    <w:rsid w:val="002B33E8"/>
    <w:rsid w:val="002C438C"/>
    <w:rsid w:val="003005D8"/>
    <w:rsid w:val="00475C5A"/>
    <w:rsid w:val="004A73AF"/>
    <w:rsid w:val="004B0171"/>
    <w:rsid w:val="004E7213"/>
    <w:rsid w:val="005F5F08"/>
    <w:rsid w:val="0068053E"/>
    <w:rsid w:val="00715825"/>
    <w:rsid w:val="007C2112"/>
    <w:rsid w:val="00866D0E"/>
    <w:rsid w:val="008A6730"/>
    <w:rsid w:val="008F59FD"/>
    <w:rsid w:val="00903E72"/>
    <w:rsid w:val="009323C8"/>
    <w:rsid w:val="009A3569"/>
    <w:rsid w:val="00B42D7F"/>
    <w:rsid w:val="00C336AA"/>
    <w:rsid w:val="00D3573A"/>
    <w:rsid w:val="00DB2898"/>
    <w:rsid w:val="00DD0A89"/>
    <w:rsid w:val="00DD72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71</TotalTime>
  <Pages>1</Pages>
  <Words>108</Words>
  <Characters>621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2</cp:revision>
  <dcterms:created xsi:type="dcterms:W3CDTF">2007-02-22T02:30:00Z</dcterms:created>
  <dcterms:modified xsi:type="dcterms:W3CDTF">2007-02-22T04:02:00Z</dcterms:modified>
</cp:coreProperties>
</file>
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3D" w:rsidRDefault="00C0263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The taxonomy of love</w:t>
      </w:r>
    </w:p>
    <w:p w:rsidR="00C0263D" w:rsidRDefault="00C0263D">
      <w:pPr>
        <w:rPr>
          <w:lang w:val="en-US"/>
        </w:rPr>
      </w:pPr>
    </w:p>
    <w:p w:rsidR="00C0263D" w:rsidRDefault="00C0263D">
      <w:pPr>
        <w:rPr>
          <w:lang w:val="en-US"/>
        </w:rPr>
      </w:pPr>
      <w:r>
        <w:rPr>
          <w:lang w:val="en-US"/>
        </w:rPr>
        <w:t>who is like us, o gods,</w:t>
      </w:r>
    </w:p>
    <w:p w:rsidR="00C0263D" w:rsidRDefault="00C0263D">
      <w:pPr>
        <w:rPr>
          <w:lang w:val="en-US"/>
        </w:rPr>
      </w:pPr>
      <w:r>
        <w:rPr>
          <w:lang w:val="en-US"/>
        </w:rPr>
        <w:t>among the lords and dregs of earth?</w:t>
      </w:r>
    </w:p>
    <w:p w:rsidR="00C0263D" w:rsidRDefault="00C0263D">
      <w:pPr>
        <w:rPr>
          <w:lang w:val="en-US"/>
        </w:rPr>
      </w:pPr>
      <w:r>
        <w:rPr>
          <w:lang w:val="en-US"/>
        </w:rPr>
        <w:t>which among you myriad can know?</w:t>
      </w:r>
    </w:p>
    <w:p w:rsidR="00C0263D" w:rsidRDefault="00C0263D">
      <w:pPr>
        <w:rPr>
          <w:lang w:val="en-US"/>
        </w:rPr>
      </w:pPr>
    </w:p>
    <w:p w:rsidR="00C0263D" w:rsidRDefault="00C0263D">
      <w:pPr>
        <w:rPr>
          <w:lang w:val="en-US"/>
        </w:rPr>
      </w:pPr>
      <w:r>
        <w:rPr>
          <w:lang w:val="en-US"/>
        </w:rPr>
        <w:t>where would you gods be</w:t>
      </w:r>
    </w:p>
    <w:p w:rsidR="00C0263D" w:rsidRDefault="00C0263D">
      <w:pPr>
        <w:rPr>
          <w:lang w:val="en-US"/>
        </w:rPr>
      </w:pPr>
      <w:r>
        <w:rPr>
          <w:lang w:val="en-US"/>
        </w:rPr>
        <w:t>if it weren’t for us?</w:t>
      </w:r>
    </w:p>
    <w:p w:rsidR="00C0263D" w:rsidRDefault="00C0263D">
      <w:pPr>
        <w:rPr>
          <w:lang w:val="en-US"/>
        </w:rPr>
      </w:pPr>
      <w:r>
        <w:rPr>
          <w:lang w:val="en-US"/>
        </w:rPr>
        <w:t>you owe us</w:t>
      </w:r>
    </w:p>
    <w:p w:rsidR="00C0263D" w:rsidRDefault="00C0263D">
      <w:pPr>
        <w:rPr>
          <w:lang w:val="en-US"/>
        </w:rPr>
      </w:pPr>
    </w:p>
    <w:p w:rsidR="00C0263D" w:rsidRDefault="00C0263D">
      <w:pPr>
        <w:rPr>
          <w:lang w:val="en-US"/>
        </w:rPr>
      </w:pPr>
      <w:r>
        <w:rPr>
          <w:lang w:val="en-US"/>
        </w:rPr>
        <w:t>you shall have no other creatures before us</w:t>
      </w:r>
    </w:p>
    <w:p w:rsidR="00C0263D" w:rsidRDefault="00C0263D">
      <w:pPr>
        <w:rPr>
          <w:lang w:val="en-US"/>
        </w:rPr>
      </w:pPr>
      <w:r>
        <w:rPr>
          <w:lang w:val="en-US"/>
        </w:rPr>
        <w:t>no peers at the apex of the tree</w:t>
      </w:r>
    </w:p>
    <w:p w:rsidR="00C0263D" w:rsidRDefault="00C0263D">
      <w:pPr>
        <w:rPr>
          <w:lang w:val="en-US"/>
        </w:rPr>
      </w:pPr>
      <w:r>
        <w:rPr>
          <w:lang w:val="en-US"/>
        </w:rPr>
        <w:t>that grows from roots entwined with solid rock</w:t>
      </w:r>
    </w:p>
    <w:p w:rsidR="00C0263D" w:rsidRDefault="00C0263D">
      <w:pPr>
        <w:rPr>
          <w:lang w:val="en-US"/>
        </w:rPr>
      </w:pPr>
    </w:p>
    <w:p w:rsidR="00C0263D" w:rsidRDefault="00C0263D">
      <w:pPr>
        <w:rPr>
          <w:lang w:val="en-US"/>
        </w:rPr>
      </w:pPr>
      <w:r>
        <w:rPr>
          <w:lang w:val="en-US"/>
        </w:rPr>
        <w:t>and yet, ha ha, we share</w:t>
      </w:r>
    </w:p>
    <w:p w:rsidR="00C0263D" w:rsidRDefault="00C0263D">
      <w:pPr>
        <w:rPr>
          <w:lang w:val="en-US"/>
        </w:rPr>
      </w:pPr>
      <w:r>
        <w:rPr>
          <w:lang w:val="en-US"/>
        </w:rPr>
        <w:t>with the lowest of the low</w:t>
      </w:r>
    </w:p>
    <w:p w:rsidR="00C0263D" w:rsidRDefault="00C0263D">
      <w:pPr>
        <w:rPr>
          <w:lang w:val="en-US"/>
        </w:rPr>
      </w:pPr>
      <w:r>
        <w:rPr>
          <w:lang w:val="en-US"/>
        </w:rPr>
        <w:t>that thing of which we are the most and least proud:</w:t>
      </w:r>
    </w:p>
    <w:p w:rsidR="00C0263D" w:rsidRDefault="00C0263D">
      <w:pPr>
        <w:rPr>
          <w:lang w:val="en-US"/>
        </w:rPr>
      </w:pPr>
    </w:p>
    <w:p w:rsidR="00C0263D" w:rsidRDefault="00C0263D">
      <w:pPr>
        <w:rPr>
          <w:lang w:val="en-US"/>
        </w:rPr>
      </w:pPr>
      <w:r>
        <w:rPr>
          <w:lang w:val="en-US"/>
        </w:rPr>
        <w:t>the insertion of knob A</w:t>
      </w:r>
    </w:p>
    <w:p w:rsidR="00C0263D" w:rsidRDefault="00C0263D">
      <w:pPr>
        <w:rPr>
          <w:lang w:val="en-US"/>
        </w:rPr>
      </w:pPr>
      <w:r>
        <w:rPr>
          <w:lang w:val="en-US"/>
        </w:rPr>
        <w:t>into slot B</w:t>
      </w:r>
    </w:p>
    <w:p w:rsidR="00C0263D" w:rsidRDefault="00C0263D">
      <w:pPr>
        <w:rPr>
          <w:lang w:val="en-US"/>
        </w:rPr>
      </w:pPr>
    </w:p>
    <w:p w:rsidR="00C0263D" w:rsidRDefault="00C0263D">
      <w:pPr>
        <w:rPr>
          <w:lang w:val="en-US"/>
        </w:rPr>
      </w:pPr>
    </w:p>
    <w:sectPr w:rsidR="00C0263D" w:rsidSect="00C026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263D"/>
    <w:rsid w:val="00C02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333</TotalTime>
  <Pages>1</Pages>
  <Words>64</Words>
  <Characters>365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like us</dc:title>
  <dc:subject/>
  <dc:creator>Adam Richards</dc:creator>
  <cp:keywords/>
  <dc:description/>
  <cp:lastModifiedBy>Adam Richards</cp:lastModifiedBy>
  <cp:revision>4</cp:revision>
  <dcterms:created xsi:type="dcterms:W3CDTF">2007-05-04T00:13:00Z</dcterms:created>
  <dcterms:modified xsi:type="dcterms:W3CDTF">2007-05-04T06:46:00Z</dcterms:modified>
</cp:coreProperties>
</file>
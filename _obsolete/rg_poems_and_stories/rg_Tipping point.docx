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E1" w:rsidRDefault="00DA4DE1">
      <w:pPr>
        <w:rPr>
          <w:b/>
          <w:bCs/>
          <w:u w:val="single"/>
        </w:rPr>
      </w:pPr>
      <w:r>
        <w:rPr>
          <w:b/>
          <w:bCs/>
          <w:u w:val="single"/>
        </w:rPr>
        <w:t>Tipping point</w:t>
      </w:r>
    </w:p>
    <w:p w:rsidR="00DA4DE1" w:rsidRDefault="00DA4DE1"/>
    <w:p w:rsidR="00DA4DE1" w:rsidRDefault="00DA4DE1">
      <w:r>
        <w:t>I’m lying in bed</w:t>
      </w:r>
    </w:p>
    <w:p w:rsidR="00DA4DE1" w:rsidRDefault="00DA4DE1">
      <w:r>
        <w:t>not thinking nothing</w:t>
      </w:r>
    </w:p>
    <w:p w:rsidR="00DA4DE1" w:rsidRDefault="00DA4DE1"/>
    <w:p w:rsidR="00DA4DE1" w:rsidRDefault="00DA4DE1">
      <w:r>
        <w:t>I stretch out my foot</w:t>
      </w:r>
    </w:p>
    <w:p w:rsidR="00DA4DE1" w:rsidRDefault="00DA4DE1">
      <w:r>
        <w:t>it pops in four places</w:t>
      </w:r>
    </w:p>
    <w:p w:rsidR="00DA4DE1" w:rsidRDefault="00DA4DE1">
      <w:r>
        <w:t>sudden relief</w:t>
      </w:r>
    </w:p>
    <w:p w:rsidR="00DA4DE1" w:rsidRDefault="00DA4DE1"/>
    <w:p w:rsidR="00DA4DE1" w:rsidRDefault="00DA4DE1">
      <w:r>
        <w:t>I wasn’t planning this</w:t>
      </w:r>
    </w:p>
    <w:p w:rsidR="00DA4DE1" w:rsidRDefault="00DA4DE1">
      <w:r>
        <w:t>surprised myself, again</w:t>
      </w:r>
    </w:p>
    <w:p w:rsidR="00DA4DE1" w:rsidRDefault="00DA4DE1">
      <w:r>
        <w:t>every time I do that, it’s unexpected</w:t>
      </w:r>
    </w:p>
    <w:p w:rsidR="00DA4DE1" w:rsidRDefault="00DA4DE1"/>
    <w:p w:rsidR="00DA4DE1" w:rsidRDefault="00DA4DE1">
      <w:r>
        <w:t>it reminds me of the lizards</w:t>
      </w:r>
    </w:p>
    <w:p w:rsidR="00DA4DE1" w:rsidRDefault="00DA4DE1">
      <w:r>
        <w:t>in the tanks in my room</w:t>
      </w:r>
    </w:p>
    <w:p w:rsidR="00DA4DE1" w:rsidRDefault="00DA4DE1">
      <w:r>
        <w:t>they cling to the glass, move sluggishly</w:t>
      </w:r>
    </w:p>
    <w:p w:rsidR="00DA4DE1" w:rsidRDefault="00DA4DE1">
      <w:r>
        <w:t xml:space="preserve">have nowhere to go </w:t>
      </w:r>
    </w:p>
    <w:p w:rsidR="00DA4DE1" w:rsidRDefault="00DA4DE1">
      <w:r>
        <w:t>their tiny worlds never change</w:t>
      </w:r>
    </w:p>
    <w:p w:rsidR="00DA4DE1" w:rsidRDefault="00DA4DE1"/>
    <w:p w:rsidR="00DA4DE1" w:rsidRDefault="00DA4DE1">
      <w:r>
        <w:t>what makes them decide</w:t>
      </w:r>
    </w:p>
    <w:p w:rsidR="00DA4DE1" w:rsidRDefault="00DA4DE1">
      <w:r>
        <w:t>“now is the time to move,</w:t>
      </w:r>
    </w:p>
    <w:p w:rsidR="00DA4DE1" w:rsidRDefault="00DA4DE1">
      <w:r>
        <w:t>now is the time to raise my head?”</w:t>
      </w:r>
    </w:p>
    <w:p w:rsidR="00DA4DE1" w:rsidRDefault="00DA4DE1"/>
    <w:p w:rsidR="00DA4DE1" w:rsidRDefault="00DA4DE1">
      <w:r>
        <w:t>I wonder</w:t>
      </w:r>
    </w:p>
    <w:p w:rsidR="00DA4DE1" w:rsidRDefault="00DA4DE1">
      <w:r>
        <w:t>is there a chemical in their brains</w:t>
      </w:r>
    </w:p>
    <w:p w:rsidR="00DA4DE1" w:rsidRDefault="00DA4DE1">
      <w:r>
        <w:t>that builds and builds</w:t>
      </w:r>
    </w:p>
    <w:p w:rsidR="00DA4DE1" w:rsidRDefault="00DA4DE1">
      <w:r>
        <w:t>until it must be released?</w:t>
      </w:r>
    </w:p>
    <w:p w:rsidR="00DA4DE1" w:rsidRDefault="00DA4DE1"/>
    <w:p w:rsidR="00DA4DE1" w:rsidRDefault="00DA4DE1">
      <w:r>
        <w:t>what makes the fish in the pet store</w:t>
      </w:r>
    </w:p>
    <w:p w:rsidR="00DA4DE1" w:rsidRDefault="00DA4DE1">
      <w:r>
        <w:t>swim from one end of the tank to the other?</w:t>
      </w:r>
    </w:p>
    <w:p w:rsidR="00DA4DE1" w:rsidRDefault="00DA4DE1">
      <w:r>
        <w:t>there is nothing there for them</w:t>
      </w:r>
    </w:p>
    <w:p w:rsidR="00DA4DE1" w:rsidRDefault="00DA4DE1">
      <w:r>
        <w:t>they turn this way, turn that</w:t>
      </w:r>
    </w:p>
    <w:p w:rsidR="00DA4DE1" w:rsidRDefault="00DA4DE1"/>
    <w:p w:rsidR="00DA4DE1" w:rsidRDefault="00DA4DE1">
      <w:r>
        <w:t>pain is a chemical, an electrical field</w:t>
      </w:r>
    </w:p>
    <w:p w:rsidR="00DA4DE1" w:rsidRDefault="00DA4DE1">
      <w:r>
        <w:t>ok, I don’t know that</w:t>
      </w:r>
    </w:p>
    <w:p w:rsidR="00DA4DE1" w:rsidRDefault="00DA4DE1">
      <w:r>
        <w:t>but it adds up slowly, and it reaches the tipping point</w:t>
      </w:r>
    </w:p>
    <w:p w:rsidR="00DA4DE1" w:rsidRDefault="00DA4DE1">
      <w:r>
        <w:t>my foot stretches and is popped</w:t>
      </w:r>
    </w:p>
    <w:p w:rsidR="00DA4DE1" w:rsidRDefault="00DA4DE1"/>
    <w:p w:rsidR="00DA4DE1" w:rsidRDefault="00DA4DE1">
      <w:r>
        <w:t>there is a moment</w:t>
      </w:r>
    </w:p>
    <w:p w:rsidR="00DA4DE1" w:rsidRDefault="00DA4DE1">
      <w:r>
        <w:t>when you realize</w:t>
      </w:r>
    </w:p>
    <w:p w:rsidR="00DA4DE1" w:rsidRDefault="00DA4DE1">
      <w:r>
        <w:t>you must urinate</w:t>
      </w:r>
    </w:p>
    <w:p w:rsidR="00DA4DE1" w:rsidRDefault="00DA4DE1">
      <w:r>
        <w:t>That is a small magic.</w:t>
      </w:r>
    </w:p>
    <w:p w:rsidR="00DA4DE1" w:rsidRDefault="00DA4DE1">
      <w:r>
        <w:t>you’re human, aren’t you?</w:t>
      </w:r>
    </w:p>
    <w:p w:rsidR="00DA4DE1" w:rsidRDefault="00DA4DE1"/>
    <w:p w:rsidR="00DA4DE1" w:rsidRDefault="00DA4DE1">
      <w:r>
        <w:t>now excuse me</w:t>
      </w:r>
    </w:p>
    <w:sectPr w:rsidR="00DA4DE1" w:rsidSect="00DA4D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4DE1"/>
    <w:rsid w:val="00DA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1</Pages>
  <Words>135</Words>
  <Characters>773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I’m lying in bed</dc:title>
  <dc:subject/>
  <dc:creator>Adam Richards</dc:creator>
  <cp:keywords/>
  <dc:description/>
  <cp:lastModifiedBy>Adam Richards</cp:lastModifiedBy>
  <cp:revision>6</cp:revision>
  <dcterms:created xsi:type="dcterms:W3CDTF">2006-12-24T17:28:00Z</dcterms:created>
  <dcterms:modified xsi:type="dcterms:W3CDTF">2007-01-02T18:36:00Z</dcterms:modified>
</cp:coreProperties>
</file>
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4C8" w:rsidRDefault="000254C8">
      <w:r>
        <w:rPr>
          <w:b/>
          <w:u w:val="single"/>
        </w:rPr>
        <w:t>The Deconstructionist’s Agony</w:t>
      </w:r>
    </w:p>
    <w:p w:rsidR="000254C8" w:rsidRDefault="000254C8"/>
    <w:p w:rsidR="000254C8" w:rsidRDefault="000254C8">
      <w:r>
        <w:t>this is a poem</w:t>
      </w:r>
    </w:p>
    <w:p w:rsidR="000254C8" w:rsidRDefault="000254C8">
      <w:r>
        <w:t xml:space="preserve">it is a poem about the words in the </w:t>
      </w:r>
      <w:r w:rsidRPr="00241BFD">
        <w:rPr>
          <w:b/>
        </w:rPr>
        <w:t>poem</w:t>
      </w:r>
    </w:p>
    <w:p w:rsidR="000254C8" w:rsidRDefault="000254C8"/>
    <w:p w:rsidR="000254C8" w:rsidRDefault="000254C8">
      <w:r>
        <w:t>a poem contains (is) words</w:t>
      </w:r>
    </w:p>
    <w:p w:rsidR="000254C8" w:rsidRDefault="000254C8">
      <w:r>
        <w:t xml:space="preserve">among those words are </w:t>
      </w:r>
      <w:r w:rsidRPr="00241BFD">
        <w:rPr>
          <w:b/>
        </w:rPr>
        <w:t>keywords</w:t>
      </w:r>
    </w:p>
    <w:p w:rsidR="000254C8" w:rsidRDefault="000254C8">
      <w:r>
        <w:t xml:space="preserve">these are special words that sport a richness of </w:t>
      </w:r>
      <w:r w:rsidRPr="00241BFD">
        <w:rPr>
          <w:b/>
        </w:rPr>
        <w:t>meaning</w:t>
      </w:r>
    </w:p>
    <w:p w:rsidR="000254C8" w:rsidRDefault="000254C8">
      <w:r>
        <w:t>this poem contains such</w:t>
      </w:r>
    </w:p>
    <w:p w:rsidR="000254C8" w:rsidRDefault="000254C8">
      <w:r>
        <w:t>so far, it contains at least three:</w:t>
      </w:r>
    </w:p>
    <w:p w:rsidR="000254C8" w:rsidRDefault="000254C8">
      <w:pPr>
        <w:rPr>
          <w:b/>
        </w:rPr>
      </w:pPr>
    </w:p>
    <w:p w:rsidR="000254C8" w:rsidRDefault="000254C8">
      <w:pPr>
        <w:rPr>
          <w:b/>
        </w:rPr>
      </w:pPr>
      <w:r>
        <w:rPr>
          <w:b/>
        </w:rPr>
        <w:t>poem, keyword, meaning</w:t>
      </w:r>
    </w:p>
    <w:p w:rsidR="000254C8" w:rsidRDefault="000254C8">
      <w:pPr>
        <w:rPr>
          <w:b/>
        </w:rPr>
      </w:pPr>
    </w:p>
    <w:p w:rsidR="000254C8" w:rsidRDefault="000254C8">
      <w:r>
        <w:t>the choice of keywords is meaningful</w:t>
      </w:r>
    </w:p>
    <w:p w:rsidR="000254C8" w:rsidRDefault="000254C8">
      <w:r>
        <w:t>witness:</w:t>
      </w:r>
    </w:p>
    <w:p w:rsidR="000254C8" w:rsidRDefault="000254C8"/>
    <w:p w:rsidR="000254C8" w:rsidRDefault="000254C8">
      <w:pPr>
        <w:rPr>
          <w:b/>
        </w:rPr>
      </w:pPr>
      <w:r>
        <w:rPr>
          <w:b/>
        </w:rPr>
        <w:t>soul</w:t>
      </w:r>
    </w:p>
    <w:p w:rsidR="000254C8" w:rsidRDefault="000254C8"/>
    <w:p w:rsidR="000254C8" w:rsidRDefault="000254C8">
      <w:r>
        <w:t>now this poem contains at least four keywords</w:t>
      </w:r>
    </w:p>
    <w:p w:rsidR="000254C8" w:rsidRDefault="000254C8">
      <w:r>
        <w:t>(not really)</w:t>
      </w:r>
    </w:p>
    <w:p w:rsidR="000254C8" w:rsidRDefault="000254C8">
      <w:r>
        <w:t>soul, here, is a lost lamb, devoid of useful meaning</w:t>
      </w:r>
    </w:p>
    <w:p w:rsidR="000254C8" w:rsidRDefault="000254C8">
      <w:r>
        <w:t>it has many potential meanings inherent to it</w:t>
      </w:r>
    </w:p>
    <w:p w:rsidR="000254C8" w:rsidRDefault="000254C8">
      <w:r>
        <w:t>but here we gain nothing</w:t>
      </w:r>
    </w:p>
    <w:p w:rsidR="000254C8" w:rsidRDefault="000254C8">
      <w:r>
        <w:t>other than that it is now a keyword</w:t>
      </w:r>
    </w:p>
    <w:p w:rsidR="000254C8" w:rsidRDefault="000254C8"/>
    <w:p w:rsidR="000254C8" w:rsidRDefault="000254C8">
      <w:r>
        <w:rPr>
          <w:b/>
        </w:rPr>
        <w:t>this poem has soul</w:t>
      </w:r>
    </w:p>
    <w:p w:rsidR="000254C8" w:rsidRDefault="000254C8"/>
    <w:p w:rsidR="000254C8" w:rsidRDefault="000254C8">
      <w:r>
        <w:t>now soul means something</w:t>
      </w:r>
    </w:p>
    <w:p w:rsidR="000254C8" w:rsidRDefault="000254C8">
      <w:r>
        <w:t>its use has been defined</w:t>
      </w:r>
    </w:p>
    <w:p w:rsidR="000254C8" w:rsidRDefault="000254C8">
      <w:r>
        <w:t>this poem now has soul</w:t>
      </w:r>
    </w:p>
    <w:p w:rsidR="000254C8" w:rsidRDefault="000254C8">
      <w:r>
        <w:t>we place two keywords together here</w:t>
      </w:r>
    </w:p>
    <w:p w:rsidR="000254C8" w:rsidRDefault="000254C8">
      <w:r>
        <w:t>and newness erupts</w:t>
      </w:r>
    </w:p>
    <w:p w:rsidR="000254C8" w:rsidRDefault="000254C8"/>
    <w:p w:rsidR="000254C8" w:rsidRDefault="000254C8">
      <w:r>
        <w:t>in fact</w:t>
      </w:r>
    </w:p>
    <w:p w:rsidR="000254C8" w:rsidRDefault="000254C8">
      <w:r>
        <w:t xml:space="preserve">this poem is </w:t>
      </w:r>
      <w:r>
        <w:rPr>
          <w:b/>
        </w:rPr>
        <w:t>cold</w:t>
      </w:r>
    </w:p>
    <w:p w:rsidR="000254C8" w:rsidRDefault="000254C8">
      <w:r>
        <w:t>and arguably ain’t got soul</w:t>
      </w:r>
    </w:p>
    <w:p w:rsidR="000254C8" w:rsidRDefault="000254C8">
      <w:r>
        <w:t>but hola!</w:t>
      </w:r>
    </w:p>
    <w:p w:rsidR="000254C8" w:rsidRDefault="000254C8">
      <w:r>
        <w:t>cold and soul are not mutually exclusive keywords</w:t>
      </w:r>
    </w:p>
    <w:p w:rsidR="000254C8" w:rsidRDefault="000254C8">
      <w:r>
        <w:t>although they carry this baggage</w:t>
      </w:r>
    </w:p>
    <w:p w:rsidR="000254C8" w:rsidRDefault="000254C8"/>
    <w:p w:rsidR="000254C8" w:rsidRDefault="000254C8">
      <w:r>
        <w:t>poets often shy away from keywords</w:t>
      </w:r>
    </w:p>
    <w:p w:rsidR="000254C8" w:rsidRDefault="000254C8">
      <w:r>
        <w:t>they are too easy</w:t>
      </w:r>
    </w:p>
    <w:p w:rsidR="000254C8" w:rsidRDefault="000254C8">
      <w:r>
        <w:t>they don’t wish to say soul when speaking of soul</w:t>
      </w:r>
    </w:p>
    <w:p w:rsidR="000254C8" w:rsidRDefault="000254C8">
      <w:r>
        <w:t>use custom metaphors</w:t>
      </w:r>
    </w:p>
    <w:p w:rsidR="000254C8" w:rsidRDefault="000254C8">
      <w:r>
        <w:t xml:space="preserve">this may or may not be a good </w:t>
      </w:r>
      <w:r w:rsidRPr="00241BFD">
        <w:rPr>
          <w:b/>
        </w:rPr>
        <w:t>idea</w:t>
      </w:r>
      <w:r>
        <w:rPr>
          <w:b/>
        </w:rPr>
        <w:t>.</w:t>
      </w:r>
    </w:p>
    <w:p w:rsidR="000254C8" w:rsidRDefault="000254C8">
      <w:r>
        <w:t>desirous of lending meaning to a poem</w:t>
      </w:r>
    </w:p>
    <w:p w:rsidR="000254C8" w:rsidRDefault="000254C8">
      <w:r>
        <w:t>they may so obscure the intended meaning</w:t>
      </w:r>
    </w:p>
    <w:p w:rsidR="000254C8" w:rsidRDefault="000254C8">
      <w:r>
        <w:t>as to lose all meaning</w:t>
      </w:r>
    </w:p>
    <w:p w:rsidR="000254C8" w:rsidRDefault="000254C8"/>
    <w:p w:rsidR="000254C8" w:rsidRDefault="000254C8">
      <w:pPr>
        <w:rPr>
          <w:b/>
        </w:rPr>
      </w:pPr>
      <w:r>
        <w:rPr>
          <w:b/>
        </w:rPr>
        <w:t>speaking personally:</w:t>
      </w:r>
    </w:p>
    <w:p w:rsidR="000254C8" w:rsidRDefault="000254C8">
      <w:pPr>
        <w:rPr>
          <w:b/>
        </w:rPr>
      </w:pPr>
    </w:p>
    <w:p w:rsidR="000254C8" w:rsidRDefault="000254C8">
      <w:r>
        <w:t>i am not afraid of keywords</w:t>
      </w:r>
    </w:p>
    <w:p w:rsidR="000254C8" w:rsidRDefault="000254C8">
      <w:r>
        <w:t xml:space="preserve">if they describe my </w:t>
      </w:r>
      <w:r w:rsidRPr="00241BFD">
        <w:t>idea</w:t>
      </w:r>
    </w:p>
    <w:p w:rsidR="000254C8" w:rsidRDefault="000254C8">
      <w:r>
        <w:t>i use them</w:t>
      </w:r>
    </w:p>
    <w:p w:rsidR="000254C8" w:rsidRDefault="000254C8">
      <w:r>
        <w:t xml:space="preserve">i am not in </w:t>
      </w:r>
      <w:r>
        <w:rPr>
          <w:b/>
        </w:rPr>
        <w:t>competition</w:t>
      </w:r>
      <w:r>
        <w:t xml:space="preserve"> with other poets</w:t>
      </w:r>
    </w:p>
    <w:p w:rsidR="000254C8" w:rsidRDefault="000254C8">
      <w:r>
        <w:t>sometimes a leaf is a leaf</w:t>
      </w:r>
    </w:p>
    <w:p w:rsidR="000254C8" w:rsidRDefault="000254C8">
      <w:r>
        <w:t>not the withered detritus of october’s fate</w:t>
      </w:r>
    </w:p>
    <w:p w:rsidR="000254C8" w:rsidRDefault="000254C8"/>
    <w:p w:rsidR="000254C8" w:rsidRDefault="000254C8">
      <w:r>
        <w:t>this does not mean i object to metaphor, simile, analogy, obfuscation, tangents, obliques</w:t>
      </w:r>
    </w:p>
    <w:p w:rsidR="000254C8" w:rsidRDefault="000254C8">
      <w:r>
        <w:t>or other stuff</w:t>
      </w:r>
    </w:p>
    <w:p w:rsidR="000254C8" w:rsidRDefault="000254C8">
      <w:r>
        <w:t xml:space="preserve">i attempt to use them only if they </w:t>
      </w:r>
      <w:r w:rsidRPr="00DB57C5">
        <w:rPr>
          <w:b/>
        </w:rPr>
        <w:t>illuminate</w:t>
      </w:r>
      <w:r>
        <w:t xml:space="preserve"> meaning</w:t>
      </w:r>
    </w:p>
    <w:p w:rsidR="000254C8" w:rsidRDefault="000254C8">
      <w:r>
        <w:t>or add depth</w:t>
      </w:r>
    </w:p>
    <w:p w:rsidR="000254C8" w:rsidRDefault="000254C8">
      <w:r>
        <w:t>or layer ideas</w:t>
      </w:r>
    </w:p>
    <w:p w:rsidR="000254C8" w:rsidRDefault="000254C8">
      <w:r>
        <w:t>or i feel like it</w:t>
      </w:r>
    </w:p>
    <w:p w:rsidR="000254C8" w:rsidRDefault="000254C8"/>
    <w:p w:rsidR="000254C8" w:rsidRDefault="000254C8">
      <w:r>
        <w:t>this poem about keywords</w:t>
      </w:r>
    </w:p>
    <w:p w:rsidR="000254C8" w:rsidRDefault="000254C8">
      <w:r>
        <w:t>is now full of keywords</w:t>
      </w:r>
    </w:p>
    <w:p w:rsidR="000254C8" w:rsidRDefault="000254C8">
      <w:r>
        <w:rPr>
          <w:b/>
        </w:rPr>
        <w:t>this</w:t>
      </w:r>
      <w:r>
        <w:t xml:space="preserve"> is now a keyword ( i made it so, </w:t>
      </w:r>
    </w:p>
    <w:p w:rsidR="000254C8" w:rsidRDefault="000254C8">
      <w:r>
        <w:t>try and stop me )</w:t>
      </w:r>
    </w:p>
    <w:p w:rsidR="000254C8" w:rsidRDefault="000254C8">
      <w:r>
        <w:t>as i use this</w:t>
      </w:r>
    </w:p>
    <w:p w:rsidR="000254C8" w:rsidRDefault="000254C8">
      <w:r>
        <w:t>in this series of poems</w:t>
      </w:r>
    </w:p>
    <w:p w:rsidR="000254C8" w:rsidRDefault="000254C8">
      <w:r>
        <w:t>The Deconstructionist’s Series of Poems</w:t>
      </w:r>
    </w:p>
    <w:p w:rsidR="000254C8" w:rsidRDefault="000254C8"/>
    <w:p w:rsidR="000254C8" w:rsidRDefault="000254C8">
      <w:r w:rsidRPr="00241BFD">
        <w:rPr>
          <w:b/>
        </w:rPr>
        <w:t>headache</w:t>
      </w:r>
      <w:r>
        <w:t xml:space="preserve"> is a keyword</w:t>
      </w:r>
    </w:p>
    <w:p w:rsidR="000254C8" w:rsidRDefault="000254C8">
      <w:r>
        <w:rPr>
          <w:b/>
        </w:rPr>
        <w:t>life</w:t>
      </w:r>
      <w:r>
        <w:t xml:space="preserve"> is a keyword</w:t>
      </w:r>
    </w:p>
    <w:p w:rsidR="000254C8" w:rsidRDefault="000254C8">
      <w:r>
        <w:t>together they are suspicious</w:t>
      </w:r>
    </w:p>
    <w:p w:rsidR="000254C8" w:rsidRDefault="000254C8">
      <w:r>
        <w:t>Life</w:t>
      </w:r>
      <w:r>
        <w:rPr>
          <w:b/>
        </w:rPr>
        <w:t xml:space="preserve"> is </w:t>
      </w:r>
      <w:r>
        <w:t>a headache.</w:t>
      </w:r>
    </w:p>
    <w:p w:rsidR="000254C8" w:rsidRDefault="000254C8">
      <w:r>
        <w:t>but life</w:t>
      </w:r>
      <w:r w:rsidRPr="00455FCA">
        <w:t xml:space="preserve"> is</w:t>
      </w:r>
      <w:r>
        <w:rPr>
          <w:b/>
        </w:rPr>
        <w:t xml:space="preserve"> not </w:t>
      </w:r>
      <w:r>
        <w:t>a headache</w:t>
      </w:r>
    </w:p>
    <w:p w:rsidR="000254C8" w:rsidRDefault="000254C8">
      <w:r>
        <w:t>not is the keyword</w:t>
      </w:r>
    </w:p>
    <w:p w:rsidR="000254C8" w:rsidRDefault="000254C8">
      <w:r>
        <w:t>the keyword is not</w:t>
      </w:r>
    </w:p>
    <w:p w:rsidR="000254C8" w:rsidRDefault="000254C8"/>
    <w:p w:rsidR="000254C8" w:rsidRDefault="000254C8">
      <w:r w:rsidRPr="00166172">
        <w:rPr>
          <w:b/>
        </w:rPr>
        <w:t>i</w:t>
      </w:r>
      <w:r>
        <w:t xml:space="preserve"> have a headache</w:t>
      </w:r>
    </w:p>
    <w:p w:rsidR="000254C8" w:rsidRPr="00455FCA" w:rsidRDefault="000254C8">
      <w:pPr>
        <w:rPr>
          <w:i/>
        </w:rPr>
      </w:pPr>
      <w:r w:rsidRPr="00455FCA">
        <w:rPr>
          <w:i/>
        </w:rPr>
        <w:t>such is life</w:t>
      </w:r>
    </w:p>
    <w:sectPr w:rsidR="000254C8" w:rsidRPr="00455FCA" w:rsidSect="000254C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57C5"/>
    <w:rsid w:val="000254C8"/>
    <w:rsid w:val="00166172"/>
    <w:rsid w:val="00241BFD"/>
    <w:rsid w:val="00455FCA"/>
    <w:rsid w:val="009D4EEB"/>
    <w:rsid w:val="00C96E00"/>
    <w:rsid w:val="00DB5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9D4EEB"/>
    <w:pPr>
      <w:overflowPunct w:val="0"/>
      <w:autoSpaceDE w:val="0"/>
      <w:autoSpaceDN w:val="0"/>
      <w:adjustRightInd w:val="0"/>
      <w:textAlignment w:val="baseline"/>
    </w:pPr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28</TotalTime>
  <Pages>1</Pages>
  <Words>283</Words>
  <Characters>1614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Deconstructionist’s Ecstasy</dc:title>
  <dc:subject/>
  <dc:creator>Adam Richards</dc:creator>
  <cp:keywords/>
  <dc:description/>
  <cp:lastModifiedBy>Adam Richards</cp:lastModifiedBy>
  <cp:revision>3</cp:revision>
  <dcterms:created xsi:type="dcterms:W3CDTF">2006-11-30T03:04:00Z</dcterms:created>
  <dcterms:modified xsi:type="dcterms:W3CDTF">2006-11-30T03:32:00Z</dcterms:modified>
</cp:coreProperties>
</file>
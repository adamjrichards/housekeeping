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0E" w:rsidRPr="00E27F44" w:rsidRDefault="000B280E" w:rsidP="00F4371F">
      <w:pPr>
        <w:rPr>
          <w:b/>
          <w:u w:val="single"/>
        </w:rPr>
      </w:pPr>
      <w:r>
        <w:rPr>
          <w:b/>
          <w:u w:val="single"/>
        </w:rPr>
        <w:t>Happy icky</w:t>
      </w:r>
    </w:p>
    <w:p w:rsidR="000B280E" w:rsidRDefault="000B280E" w:rsidP="00F4371F"/>
    <w:p w:rsidR="000B280E" w:rsidRDefault="000B280E" w:rsidP="00F4371F">
      <w:r>
        <w:t>today</w:t>
      </w:r>
    </w:p>
    <w:p w:rsidR="000B280E" w:rsidRDefault="000B280E" w:rsidP="00F4371F">
      <w:r>
        <w:t>the sun is shining</w:t>
      </w:r>
    </w:p>
    <w:p w:rsidR="000B280E" w:rsidRDefault="000B280E" w:rsidP="00F4371F">
      <w:r>
        <w:t>the snow is bright</w:t>
      </w:r>
    </w:p>
    <w:p w:rsidR="000B280E" w:rsidRDefault="000B280E" w:rsidP="00F4371F">
      <w:r>
        <w:t>happy people drink coffee</w:t>
      </w:r>
    </w:p>
    <w:p w:rsidR="000B280E" w:rsidRDefault="000B280E" w:rsidP="00F4371F"/>
    <w:p w:rsidR="000B280E" w:rsidRDefault="000B280E" w:rsidP="00F4371F">
      <w:r>
        <w:t>i’m doing that whole sylvia plath thing</w:t>
      </w:r>
    </w:p>
    <w:p w:rsidR="000B280E" w:rsidRDefault="000B280E" w:rsidP="00F4371F">
      <w:r>
        <w:t>contrasting and comparing the exterior world</w:t>
      </w:r>
    </w:p>
    <w:p w:rsidR="000B280E" w:rsidRDefault="000B280E" w:rsidP="00F4371F">
      <w:r>
        <w:t>with the misery in my head</w:t>
      </w:r>
    </w:p>
    <w:p w:rsidR="000B280E" w:rsidRDefault="000B280E" w:rsidP="00F4371F"/>
    <w:p w:rsidR="000B280E" w:rsidRDefault="000B280E" w:rsidP="00F4371F">
      <w:r>
        <w:t>today</w:t>
      </w:r>
    </w:p>
    <w:p w:rsidR="000B280E" w:rsidRDefault="000B280E" w:rsidP="00F4371F">
      <w:r>
        <w:t>the air is fresh</w:t>
      </w:r>
    </w:p>
    <w:p w:rsidR="000B280E" w:rsidRDefault="000B280E" w:rsidP="00F4371F">
      <w:r>
        <w:t>the sky is blue</w:t>
      </w:r>
    </w:p>
    <w:p w:rsidR="000B280E" w:rsidRDefault="000B280E" w:rsidP="00F4371F">
      <w:r>
        <w:t>i hate you all</w:t>
      </w:r>
    </w:p>
    <w:p w:rsidR="000B280E" w:rsidRDefault="000B280E" w:rsidP="00F4371F"/>
    <w:p w:rsidR="000B280E" w:rsidRDefault="000B280E" w:rsidP="00F4371F">
      <w:r>
        <w:t>did i say that out loud?</w:t>
      </w:r>
    </w:p>
    <w:p w:rsidR="000B280E" w:rsidRDefault="000B280E" w:rsidP="00F4371F">
      <w:r>
        <w:t>i know it’s not true</w:t>
      </w:r>
    </w:p>
    <w:p w:rsidR="000B280E" w:rsidRDefault="000B280E" w:rsidP="00F4371F"/>
    <w:p w:rsidR="000B280E" w:rsidRDefault="000B280E" w:rsidP="00F4371F">
      <w:r>
        <w:t>it is impossible to hate everybody</w:t>
      </w:r>
    </w:p>
    <w:p w:rsidR="000B280E" w:rsidRDefault="000B280E" w:rsidP="00F4371F">
      <w:r>
        <w:t>i’ve tried, but there is always someone</w:t>
      </w:r>
    </w:p>
    <w:p w:rsidR="000B280E" w:rsidRDefault="000B280E" w:rsidP="00F4371F">
      <w:r>
        <w:t>who doesn’t deserve it, damn him all to hell</w:t>
      </w:r>
    </w:p>
    <w:p w:rsidR="000B280E" w:rsidRDefault="000B280E" w:rsidP="00F4371F"/>
    <w:p w:rsidR="000B280E" w:rsidRDefault="000B280E" w:rsidP="00F4371F">
      <w:r>
        <w:t>i read a poem</w:t>
      </w:r>
    </w:p>
    <w:p w:rsidR="000B280E" w:rsidRDefault="000B280E" w:rsidP="00F4371F">
      <w:r>
        <w:t>from a youngish sort of guy</w:t>
      </w:r>
    </w:p>
    <w:p w:rsidR="000B280E" w:rsidRDefault="000B280E" w:rsidP="00F4371F">
      <w:r>
        <w:t>actually, i don’t know his age</w:t>
      </w:r>
    </w:p>
    <w:p w:rsidR="000B280E" w:rsidRDefault="000B280E" w:rsidP="00F4371F">
      <w:r>
        <w:t>but i do know how unhappy he is</w:t>
      </w:r>
    </w:p>
    <w:p w:rsidR="000B280E" w:rsidRDefault="000B280E" w:rsidP="00F4371F"/>
    <w:p w:rsidR="000B280E" w:rsidRDefault="000B280E" w:rsidP="00F4371F">
      <w:r>
        <w:t>i just don’t care</w:t>
      </w:r>
    </w:p>
    <w:p w:rsidR="000B280E" w:rsidRDefault="000B280E" w:rsidP="00F4371F"/>
    <w:p w:rsidR="000B280E" w:rsidRPr="00F4371F" w:rsidRDefault="000B280E" w:rsidP="00F4371F"/>
    <w:sectPr w:rsidR="000B280E" w:rsidRPr="00F4371F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1735"/>
    <w:rsid w:val="00051E8D"/>
    <w:rsid w:val="000A194D"/>
    <w:rsid w:val="000B280E"/>
    <w:rsid w:val="00133D98"/>
    <w:rsid w:val="00231735"/>
    <w:rsid w:val="002456D8"/>
    <w:rsid w:val="00262028"/>
    <w:rsid w:val="002824D4"/>
    <w:rsid w:val="002B33E8"/>
    <w:rsid w:val="002C438C"/>
    <w:rsid w:val="003005D8"/>
    <w:rsid w:val="00343BD7"/>
    <w:rsid w:val="004B0171"/>
    <w:rsid w:val="0054179D"/>
    <w:rsid w:val="00565657"/>
    <w:rsid w:val="00616C8C"/>
    <w:rsid w:val="00715825"/>
    <w:rsid w:val="007516B7"/>
    <w:rsid w:val="007C2112"/>
    <w:rsid w:val="00866D0E"/>
    <w:rsid w:val="008A6730"/>
    <w:rsid w:val="008F59FD"/>
    <w:rsid w:val="00903E72"/>
    <w:rsid w:val="009323C8"/>
    <w:rsid w:val="009A3569"/>
    <w:rsid w:val="00BF213F"/>
    <w:rsid w:val="00C336AA"/>
    <w:rsid w:val="00D3573A"/>
    <w:rsid w:val="00DB2898"/>
    <w:rsid w:val="00E00892"/>
    <w:rsid w:val="00E27F44"/>
    <w:rsid w:val="00F4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8D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2007-02-16T19:20:00Z</dcterms:created>
  <dcterms:modified xsi:type="dcterms:W3CDTF">2007-02-17T00:43:00Z</dcterms:modified>
</cp:coreProperties>
</file>
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90" w:rsidRDefault="00AD329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And that, my darlings, is a good thing</w:t>
      </w:r>
    </w:p>
    <w:p w:rsidR="00AD3290" w:rsidRDefault="00AD3290">
      <w:pPr>
        <w:pStyle w:val="NoSpacing"/>
      </w:pPr>
    </w:p>
    <w:p w:rsidR="00AD3290" w:rsidRDefault="00AD3290">
      <w:pPr>
        <w:pStyle w:val="NoSpacing"/>
      </w:pPr>
      <w:r>
        <w:t>everything i do</w:t>
      </w:r>
    </w:p>
    <w:p w:rsidR="00AD3290" w:rsidRDefault="00AD3290">
      <w:pPr>
        <w:pStyle w:val="NoSpacing"/>
      </w:pPr>
      <w:r>
        <w:t>is something else i didn’t</w:t>
      </w:r>
    </w:p>
    <w:p w:rsidR="00AD3290" w:rsidRDefault="00AD3290">
      <w:pPr>
        <w:pStyle w:val="NoSpacing"/>
      </w:pPr>
    </w:p>
    <w:p w:rsidR="00AD3290" w:rsidRDefault="00AD3290">
      <w:pPr>
        <w:pStyle w:val="NoSpacing"/>
      </w:pPr>
      <w:r>
        <w:t>everything i am</w:t>
      </w:r>
    </w:p>
    <w:p w:rsidR="00AD3290" w:rsidRDefault="00AD3290">
      <w:pPr>
        <w:pStyle w:val="NoSpacing"/>
      </w:pPr>
      <w:r>
        <w:t>is something else i’m not</w:t>
      </w:r>
    </w:p>
    <w:p w:rsidR="00AD3290" w:rsidRDefault="00AD3290">
      <w:pPr>
        <w:pStyle w:val="NoSpacing"/>
      </w:pPr>
    </w:p>
    <w:p w:rsidR="00AD3290" w:rsidRDefault="00AD3290">
      <w:pPr>
        <w:pStyle w:val="NoSpacing"/>
      </w:pPr>
      <w:r>
        <w:t>everything i think</w:t>
      </w:r>
    </w:p>
    <w:p w:rsidR="00AD3290" w:rsidRDefault="00AD3290">
      <w:pPr>
        <w:pStyle w:val="NoSpacing"/>
      </w:pPr>
      <w:r>
        <w:t>is something else unthunken</w:t>
      </w:r>
    </w:p>
    <w:p w:rsidR="00AD3290" w:rsidRDefault="00AD3290">
      <w:pPr>
        <w:pStyle w:val="NoSpacing"/>
      </w:pPr>
    </w:p>
    <w:p w:rsidR="00AD3290" w:rsidRDefault="00AD3290">
      <w:pPr>
        <w:pStyle w:val="NoSpacing"/>
      </w:pPr>
      <w:r>
        <w:t>everything i give you</w:t>
      </w:r>
    </w:p>
    <w:p w:rsidR="00AD3290" w:rsidRDefault="00AD3290">
      <w:pPr>
        <w:pStyle w:val="NoSpacing"/>
      </w:pPr>
      <w:r>
        <w:t>is something else i’ve got</w:t>
      </w:r>
    </w:p>
    <w:p w:rsidR="00AD3290" w:rsidRDefault="00AD3290">
      <w:pPr>
        <w:pStyle w:val="NoSpacing"/>
      </w:pPr>
    </w:p>
    <w:p w:rsidR="00AD3290" w:rsidRDefault="00AD3290">
      <w:pPr>
        <w:pStyle w:val="NoSpacing"/>
      </w:pPr>
      <w:r>
        <w:t>in the last analysis</w:t>
      </w:r>
    </w:p>
    <w:p w:rsidR="00AD3290" w:rsidRDefault="00AD3290">
      <w:pPr>
        <w:pStyle w:val="NoSpacing"/>
      </w:pPr>
      <w:r>
        <w:t>there’s nothing missing here</w:t>
      </w:r>
    </w:p>
    <w:p w:rsidR="00AD3290" w:rsidRDefault="00AD3290">
      <w:pPr>
        <w:pStyle w:val="NoSpacing"/>
      </w:pPr>
      <w:r>
        <w:t>there should be no confusion</w:t>
      </w:r>
    </w:p>
    <w:p w:rsidR="00AD3290" w:rsidRDefault="00AD3290">
      <w:pPr>
        <w:pStyle w:val="NoSpacing"/>
      </w:pPr>
      <w:r>
        <w:t>upon our ugly mugs</w:t>
      </w:r>
    </w:p>
    <w:p w:rsidR="00AD3290" w:rsidRDefault="00AD3290">
      <w:pPr>
        <w:pStyle w:val="NoSpacing"/>
      </w:pPr>
      <w:r>
        <w:t>there should be no paralysis</w:t>
      </w:r>
    </w:p>
    <w:p w:rsidR="00AD3290" w:rsidRDefault="00AD3290">
      <w:pPr>
        <w:pStyle w:val="NoSpacing"/>
      </w:pPr>
      <w:r>
        <w:t>no loneliness or fear</w:t>
      </w:r>
    </w:p>
    <w:p w:rsidR="00AD3290" w:rsidRDefault="00AD3290">
      <w:pPr>
        <w:pStyle w:val="NoSpacing"/>
      </w:pPr>
      <w:r>
        <w:t>make friends with your illusion</w:t>
      </w:r>
    </w:p>
    <w:p w:rsidR="00AD3290" w:rsidRDefault="00AD3290">
      <w:pPr>
        <w:pStyle w:val="NoSpacing"/>
      </w:pPr>
      <w:r>
        <w:t>that’s why god invented drugs</w:t>
      </w:r>
    </w:p>
    <w:sectPr w:rsidR="00AD3290" w:rsidSect="00AD3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3290"/>
    <w:rsid w:val="00AD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62</Words>
  <Characters>359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2007-03-02T18:06:00Z</dcterms:created>
  <dcterms:modified xsi:type="dcterms:W3CDTF">2007-04-12T23:21:00Z</dcterms:modified>
</cp:coreProperties>
</file>
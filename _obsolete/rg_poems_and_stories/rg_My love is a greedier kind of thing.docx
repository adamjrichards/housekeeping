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37" w:rsidRDefault="00E92637">
      <w:pPr>
        <w:pStyle w:val="Heading1"/>
      </w:pPr>
      <w:r>
        <w:t>My love is a greedier kind of thing</w:t>
      </w:r>
    </w:p>
    <w:p w:rsidR="00E92637" w:rsidRDefault="00E92637"/>
    <w:p w:rsidR="00E92637" w:rsidRDefault="00E92637">
      <w:r>
        <w:t>I do not love you for the sake of love</w:t>
      </w:r>
    </w:p>
    <w:p w:rsidR="00E92637" w:rsidRDefault="00E92637">
      <w:r>
        <w:t>I may not love you for the sake of you</w:t>
      </w:r>
    </w:p>
    <w:p w:rsidR="00E92637" w:rsidRDefault="00E92637">
      <w:r>
        <w:t>my love is a greedier kind of thing</w:t>
      </w:r>
    </w:p>
    <w:p w:rsidR="00E92637" w:rsidRDefault="00E92637">
      <w:r>
        <w:t>when seen in light of day</w:t>
      </w:r>
    </w:p>
    <w:p w:rsidR="00E92637" w:rsidRDefault="00E92637"/>
    <w:p w:rsidR="00E92637" w:rsidRDefault="00E92637">
      <w:r>
        <w:t>I beg you not to love me for love</w:t>
      </w:r>
    </w:p>
    <w:p w:rsidR="00E92637" w:rsidRDefault="00E92637">
      <w:r>
        <w:t>nor for fear, nor kindness, nor desperation</w:t>
      </w:r>
    </w:p>
    <w:p w:rsidR="00E92637" w:rsidRDefault="00E92637">
      <w:r>
        <w:t>but for selfish reasons, and for no others</w:t>
      </w:r>
    </w:p>
    <w:p w:rsidR="00E92637" w:rsidRDefault="00E92637">
      <w:r>
        <w:t>no other factors weigh</w:t>
      </w:r>
    </w:p>
    <w:p w:rsidR="00E92637" w:rsidRDefault="00E92637"/>
    <w:p w:rsidR="00E92637" w:rsidRDefault="00E92637">
      <w:r>
        <w:t>for love is the loftiest and basest emotion</w:t>
      </w:r>
    </w:p>
    <w:p w:rsidR="00E92637" w:rsidRDefault="00E92637">
      <w:r>
        <w:t>where avarice competes with selflessness</w:t>
      </w:r>
    </w:p>
    <w:p w:rsidR="00E92637" w:rsidRDefault="00E92637">
      <w:r>
        <w:t>where I am the hungriest of children</w:t>
      </w:r>
    </w:p>
    <w:p w:rsidR="00E92637" w:rsidRDefault="00E92637">
      <w:r>
        <w:t>the cult of me holds sway</w:t>
      </w:r>
    </w:p>
    <w:p w:rsidR="00E92637" w:rsidRDefault="00E92637"/>
    <w:p w:rsidR="00E92637" w:rsidRDefault="00E92637">
      <w:r>
        <w:t>I do not love you for the sake of love</w:t>
      </w:r>
    </w:p>
    <w:p w:rsidR="00E92637" w:rsidRDefault="00E92637">
      <w:r>
        <w:t>I may not love you for the sake of you</w:t>
      </w:r>
    </w:p>
    <w:p w:rsidR="00E92637" w:rsidRDefault="00E92637">
      <w:r>
        <w:t>my love is a needier kind of thing</w:t>
      </w:r>
    </w:p>
    <w:p w:rsidR="00E92637" w:rsidRDefault="00E92637">
      <w:r>
        <w:t>and you, my love, my prey</w:t>
      </w:r>
    </w:p>
    <w:p w:rsidR="00E92637" w:rsidRDefault="00E92637"/>
    <w:p w:rsidR="00E92637" w:rsidRDefault="00E92637"/>
    <w:p w:rsidR="00E92637" w:rsidRDefault="00E92637"/>
    <w:p w:rsidR="00E92637" w:rsidRDefault="00E92637"/>
    <w:p w:rsidR="00E92637" w:rsidRDefault="00E92637"/>
    <w:p w:rsidR="00E92637" w:rsidRDefault="00E92637"/>
    <w:sectPr w:rsidR="00E92637" w:rsidSect="00E926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637"/>
    <w:rsid w:val="00E9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3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89</Words>
  <Characters>508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do not love you for the sake of love</dc:title>
  <dc:subject/>
  <dc:creator>Adam Richards</dc:creator>
  <cp:keywords/>
  <dc:description/>
  <cp:lastModifiedBy>Adam Richards</cp:lastModifiedBy>
  <cp:revision>5</cp:revision>
  <dcterms:created xsi:type="dcterms:W3CDTF">2007-01-19T16:52:00Z</dcterms:created>
  <dcterms:modified xsi:type="dcterms:W3CDTF">2007-01-25T04:16:00Z</dcterms:modified>
</cp:coreProperties>
</file>
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E60" w:rsidRDefault="009E0E60">
      <w:pPr>
        <w:pStyle w:val="Heading1"/>
      </w:pPr>
      <w:r>
        <w:t>Girlfriend stuff</w:t>
      </w:r>
    </w:p>
    <w:p w:rsidR="009E0E60" w:rsidRDefault="009E0E60"/>
    <w:p w:rsidR="009E0E60" w:rsidRDefault="009E0E60">
      <w:r>
        <w:t>I was in this castle</w:t>
      </w:r>
    </w:p>
    <w:p w:rsidR="009E0E60" w:rsidRDefault="009E0E60">
      <w:r>
        <w:t>there was this totally fair princess lady person</w:t>
      </w:r>
    </w:p>
    <w:p w:rsidR="009E0E60" w:rsidRDefault="009E0E60">
      <w:r>
        <w:t>I think like she loved me kind of thing</w:t>
      </w:r>
    </w:p>
    <w:p w:rsidR="009E0E60" w:rsidRDefault="009E0E60"/>
    <w:p w:rsidR="009E0E60" w:rsidRDefault="009E0E60">
      <w:r>
        <w:t>the princess had a daughter</w:t>
      </w:r>
    </w:p>
    <w:p w:rsidR="009E0E60" w:rsidRDefault="009E0E60">
      <w:r>
        <w:t>she was a smallish sort</w:t>
      </w:r>
    </w:p>
    <w:p w:rsidR="009E0E60" w:rsidRDefault="009E0E60"/>
    <w:p w:rsidR="009E0E60" w:rsidRDefault="009E0E60">
      <w:r>
        <w:t>the princess had this evil prince thing going</w:t>
      </w:r>
    </w:p>
    <w:p w:rsidR="009E0E60" w:rsidRDefault="009E0E60">
      <w:r>
        <w:t>he was not a happy camper</w:t>
      </w:r>
    </w:p>
    <w:p w:rsidR="009E0E60" w:rsidRDefault="009E0E60">
      <w:r>
        <w:t>she kicked his ass out of there</w:t>
      </w:r>
    </w:p>
    <w:p w:rsidR="009E0E60" w:rsidRDefault="009E0E60"/>
    <w:p w:rsidR="009E0E60" w:rsidRDefault="009E0E60">
      <w:r>
        <w:t>anyway, being the thief of hearts</w:t>
      </w:r>
    </w:p>
    <w:p w:rsidR="009E0E60" w:rsidRDefault="009E0E60">
      <w:r>
        <w:t>I sneaked into the castle</w:t>
      </w:r>
    </w:p>
    <w:p w:rsidR="009E0E60" w:rsidRDefault="009E0E60">
      <w:r>
        <w:t>and stole the princess lady away</w:t>
      </w:r>
    </w:p>
    <w:p w:rsidR="009E0E60" w:rsidRDefault="009E0E60">
      <w:r>
        <w:t>bad me</w:t>
      </w:r>
    </w:p>
    <w:p w:rsidR="009E0E60" w:rsidRDefault="009E0E60"/>
    <w:p w:rsidR="009E0E60" w:rsidRDefault="009E0E60">
      <w:r>
        <w:t>but only a fool, which is not me</w:t>
      </w:r>
    </w:p>
    <w:p w:rsidR="009E0E60" w:rsidRDefault="009E0E60">
      <w:r>
        <w:t>(I admit this is a lie)</w:t>
      </w:r>
    </w:p>
    <w:p w:rsidR="009E0E60" w:rsidRDefault="009E0E60">
      <w:r>
        <w:t>would expect such a theft to go unnoticed</w:t>
      </w:r>
    </w:p>
    <w:p w:rsidR="009E0E60" w:rsidRDefault="009E0E60"/>
    <w:p w:rsidR="009E0E60" w:rsidRDefault="009E0E60">
      <w:r>
        <w:t>the young princess woke up one day</w:t>
      </w:r>
    </w:p>
    <w:p w:rsidR="009E0E60" w:rsidRDefault="009E0E60">
      <w:r>
        <w:t>to find only a ghost in her mother’s bed</w:t>
      </w:r>
    </w:p>
    <w:p w:rsidR="009E0E60" w:rsidRDefault="009E0E60"/>
    <w:p w:rsidR="009E0E60" w:rsidRDefault="009E0E60">
      <w:r>
        <w:t>she hates me, I know</w:t>
      </w:r>
    </w:p>
    <w:p w:rsidR="009E0E60" w:rsidRDefault="009E0E60">
      <w:r>
        <w:t>but if she’d only talk with me</w:t>
      </w:r>
    </w:p>
    <w:p w:rsidR="009E0E60" w:rsidRDefault="009E0E60">
      <w:r>
        <w:t>I’d be willing to share</w:t>
      </w:r>
    </w:p>
    <w:sectPr w:rsidR="009E0E60" w:rsidSect="009E0E6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0E60"/>
    <w:rsid w:val="009E0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E60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30</TotalTime>
  <Pages>1</Pages>
  <Words>92</Words>
  <Characters>528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Girlfriend stuff</dc:title>
  <dc:subject/>
  <dc:creator>Adam Richards</dc:creator>
  <cp:keywords/>
  <dc:description/>
  <cp:lastModifiedBy>Adam Richards</cp:lastModifiedBy>
  <cp:revision>4</cp:revision>
  <dcterms:created xsi:type="dcterms:W3CDTF">2007-02-01T19:40:00Z</dcterms:created>
  <dcterms:modified xsi:type="dcterms:W3CDTF">2007-02-02T18:28:00Z</dcterms:modified>
</cp:coreProperties>
</file>
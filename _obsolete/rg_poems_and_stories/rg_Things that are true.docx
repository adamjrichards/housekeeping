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5A" w:rsidRDefault="00BA1B5A">
      <w:pPr>
        <w:pStyle w:val="Heading1"/>
        <w:ind w:left="540" w:hanging="540"/>
      </w:pPr>
      <w:r>
        <w:t>Things that are true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I would dance for you</w:t>
      </w:r>
    </w:p>
    <w:p w:rsidR="00BA1B5A" w:rsidRDefault="00BA1B5A">
      <w:pPr>
        <w:ind w:left="540" w:hanging="540"/>
      </w:pPr>
      <w:r>
        <w:t>lean down and tell you sweet things</w:t>
      </w:r>
    </w:p>
    <w:p w:rsidR="00BA1B5A" w:rsidRDefault="00BA1B5A">
      <w:pPr>
        <w:ind w:left="540" w:hanging="540"/>
      </w:pPr>
      <w:r>
        <w:t>a soft wind blowing gentle to your ear</w:t>
      </w:r>
    </w:p>
    <w:p w:rsidR="00BA1B5A" w:rsidRDefault="00BA1B5A">
      <w:pPr>
        <w:ind w:left="540" w:hanging="540"/>
      </w:pPr>
      <w:r>
        <w:t>and rich in the perfume of roses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tell you of things too small</w:t>
      </w:r>
    </w:p>
    <w:p w:rsidR="00BA1B5A" w:rsidRDefault="00BA1B5A">
      <w:pPr>
        <w:ind w:left="540" w:hanging="540"/>
      </w:pPr>
      <w:r>
        <w:t>to be part of the everyday</w:t>
      </w:r>
    </w:p>
    <w:p w:rsidR="00BA1B5A" w:rsidRDefault="00BA1B5A">
      <w:pPr>
        <w:ind w:left="540" w:hanging="540"/>
      </w:pPr>
      <w:r>
        <w:t>things perhaps magnified</w:t>
      </w:r>
    </w:p>
    <w:p w:rsidR="00BA1B5A" w:rsidRDefault="00BA1B5A">
      <w:pPr>
        <w:ind w:left="540" w:hanging="540"/>
      </w:pPr>
      <w:r>
        <w:t>by the lens of perception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here are tiny gifts:</w:t>
      </w:r>
    </w:p>
    <w:p w:rsidR="00BA1B5A" w:rsidRDefault="00BA1B5A">
      <w:pPr>
        <w:ind w:left="540" w:hanging="540"/>
      </w:pPr>
      <w:r>
        <w:t>the edge of a leaf</w:t>
      </w:r>
    </w:p>
    <w:p w:rsidR="00BA1B5A" w:rsidRDefault="00BA1B5A">
      <w:pPr>
        <w:ind w:left="540" w:hanging="540"/>
      </w:pPr>
      <w:r>
        <w:t>the thread hanging from a scarf</w:t>
      </w:r>
    </w:p>
    <w:p w:rsidR="00BA1B5A" w:rsidRDefault="00BA1B5A">
      <w:pPr>
        <w:ind w:left="540" w:hanging="540"/>
      </w:pPr>
      <w:r>
        <w:t>the hair suspended in a glass of water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we miss them: our eyes seek big things</w:t>
      </w:r>
    </w:p>
    <w:p w:rsidR="00BA1B5A" w:rsidRDefault="00BA1B5A">
      <w:pPr>
        <w:ind w:left="540" w:hanging="540"/>
      </w:pPr>
      <w:r>
        <w:t>children and dinosaurs</w:t>
      </w:r>
    </w:p>
    <w:p w:rsidR="00BA1B5A" w:rsidRDefault="00BA1B5A">
      <w:pPr>
        <w:ind w:left="540" w:hanging="540"/>
      </w:pPr>
      <w:r>
        <w:t>but the truth is in the grain</w:t>
      </w:r>
    </w:p>
    <w:p w:rsidR="00BA1B5A" w:rsidRDefault="00BA1B5A">
      <w:pPr>
        <w:ind w:left="540" w:hanging="540"/>
      </w:pPr>
      <w:r>
        <w:t>of the wood of your table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I would dance for you</w:t>
      </w:r>
    </w:p>
    <w:p w:rsidR="00BA1B5A" w:rsidRDefault="00BA1B5A">
      <w:pPr>
        <w:ind w:left="540" w:hanging="540"/>
      </w:pPr>
      <w:r>
        <w:t>hold you fast by the waist</w:t>
      </w:r>
    </w:p>
    <w:p w:rsidR="00BA1B5A" w:rsidRDefault="00BA1B5A">
      <w:pPr>
        <w:ind w:left="540" w:hanging="540"/>
      </w:pPr>
      <w:r>
        <w:t>brush my lips across the nape of your neck</w:t>
      </w:r>
    </w:p>
    <w:p w:rsidR="00BA1B5A" w:rsidRDefault="00BA1B5A">
      <w:pPr>
        <w:ind w:left="540" w:hanging="540"/>
      </w:pPr>
      <w:r>
        <w:t>a touch like a bird’s wing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tell you of the smallest of the small</w:t>
      </w:r>
    </w:p>
    <w:p w:rsidR="00BA1B5A" w:rsidRDefault="00BA1B5A">
      <w:pPr>
        <w:ind w:left="540" w:hanging="540"/>
      </w:pPr>
      <w:r>
        <w:t>are they particles? are they strings?</w:t>
      </w:r>
    </w:p>
    <w:p w:rsidR="00BA1B5A" w:rsidRDefault="00BA1B5A">
      <w:pPr>
        <w:ind w:left="540" w:hanging="540"/>
      </w:pPr>
      <w:r>
        <w:t>forever lost in the well of the infinite</w:t>
      </w:r>
    </w:p>
    <w:p w:rsidR="00BA1B5A" w:rsidRDefault="00BA1B5A">
      <w:pPr>
        <w:ind w:left="540" w:hanging="540"/>
      </w:pPr>
      <w:r>
        <w:t>and us, mostly empty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shells in motion, tied to the impossible</w:t>
      </w:r>
    </w:p>
    <w:p w:rsidR="00BA1B5A" w:rsidRDefault="00BA1B5A">
      <w:pPr>
        <w:ind w:left="540" w:hanging="540"/>
      </w:pPr>
      <w:r>
        <w:t>we are both here and there</w:t>
      </w:r>
    </w:p>
    <w:p w:rsidR="00BA1B5A" w:rsidRDefault="00BA1B5A">
      <w:pPr>
        <w:ind w:left="540" w:hanging="540"/>
      </w:pPr>
      <w:r>
        <w:t>what our eyes tell us may be truth, may be lies</w:t>
      </w:r>
    </w:p>
    <w:p w:rsidR="00BA1B5A" w:rsidRDefault="00BA1B5A">
      <w:pPr>
        <w:ind w:left="540" w:hanging="540"/>
      </w:pPr>
      <w:r>
        <w:t>but is always now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a single stone, sand</w:t>
      </w:r>
    </w:p>
    <w:p w:rsidR="00BA1B5A" w:rsidRDefault="00BA1B5A">
      <w:pPr>
        <w:ind w:left="540" w:hanging="540"/>
      </w:pPr>
      <w:r>
        <w:t>on a beach of the uncountable</w:t>
      </w:r>
    </w:p>
    <w:p w:rsidR="00BA1B5A" w:rsidRDefault="00BA1B5A">
      <w:pPr>
        <w:ind w:left="540" w:hanging="540"/>
      </w:pPr>
      <w:r>
        <w:t>it cannot be any other way</w:t>
      </w:r>
    </w:p>
    <w:p w:rsidR="00BA1B5A" w:rsidRDefault="00BA1B5A">
      <w:pPr>
        <w:ind w:left="540" w:hanging="540"/>
      </w:pPr>
      <w:r>
        <w:t>lift it and turn it, and let it disappear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I would dance for you</w:t>
      </w:r>
    </w:p>
    <w:p w:rsidR="00BA1B5A" w:rsidRDefault="00BA1B5A">
      <w:pPr>
        <w:ind w:left="540" w:hanging="540"/>
      </w:pPr>
      <w:r>
        <w:t>lift your veil, penetrate</w:t>
      </w:r>
    </w:p>
    <w:p w:rsidR="00BA1B5A" w:rsidRDefault="00BA1B5A">
      <w:pPr>
        <w:ind w:left="540" w:hanging="540"/>
      </w:pPr>
      <w:r>
        <w:t>the smooth illusion of your life</w:t>
      </w:r>
    </w:p>
    <w:p w:rsidR="00BA1B5A" w:rsidRDefault="00BA1B5A">
      <w:pPr>
        <w:ind w:left="540" w:hanging="540"/>
      </w:pPr>
      <w:r>
        <w:t>with the sweetness of sensation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tell you of sad things</w:t>
      </w:r>
    </w:p>
    <w:p w:rsidR="00BA1B5A" w:rsidRDefault="00BA1B5A">
      <w:pPr>
        <w:ind w:left="540" w:hanging="540"/>
      </w:pPr>
      <w:r>
        <w:t>the utter length of loss</w:t>
      </w:r>
    </w:p>
    <w:p w:rsidR="00BA1B5A" w:rsidRDefault="00BA1B5A">
      <w:pPr>
        <w:ind w:left="540" w:hanging="540"/>
      </w:pPr>
      <w:r>
        <w:t>how once gone, innocence</w:t>
      </w:r>
    </w:p>
    <w:p w:rsidR="00BA1B5A" w:rsidRDefault="00BA1B5A">
      <w:pPr>
        <w:ind w:left="540" w:hanging="540"/>
      </w:pPr>
      <w:r>
        <w:t>is never recovered</w:t>
      </w:r>
    </w:p>
    <w:p w:rsidR="00BA1B5A" w:rsidRDefault="00BA1B5A">
      <w:pPr>
        <w:ind w:left="540" w:hanging="540"/>
      </w:pPr>
    </w:p>
    <w:p w:rsidR="00BA1B5A" w:rsidRDefault="00BA1B5A">
      <w:pPr>
        <w:ind w:left="540" w:hanging="540"/>
      </w:pPr>
      <w:r>
        <w:t>save in the shape of the slow</w:t>
      </w:r>
    </w:p>
    <w:p w:rsidR="00BA1B5A" w:rsidRDefault="00BA1B5A">
      <w:pPr>
        <w:ind w:left="540" w:hanging="540"/>
      </w:pPr>
      <w:r>
        <w:t>the next to invisible</w:t>
      </w:r>
    </w:p>
    <w:p w:rsidR="00BA1B5A" w:rsidRDefault="00BA1B5A">
      <w:pPr>
        <w:ind w:left="540" w:hanging="540"/>
      </w:pPr>
      <w:r>
        <w:t>these pebbles need no meaning</w:t>
      </w:r>
    </w:p>
    <w:p w:rsidR="00BA1B5A" w:rsidRDefault="00BA1B5A">
      <w:pPr>
        <w:ind w:left="540" w:hanging="540"/>
      </w:pPr>
      <w:r>
        <w:t>no intent, no warning</w:t>
      </w:r>
    </w:p>
    <w:p w:rsidR="00BA1B5A" w:rsidRDefault="00BA1B5A"/>
    <w:p w:rsidR="00BA1B5A" w:rsidRDefault="00BA1B5A">
      <w:r>
        <w:t>no fear for the observer</w:t>
      </w:r>
    </w:p>
    <w:p w:rsidR="00BA1B5A" w:rsidRDefault="00BA1B5A">
      <w:r>
        <w:t>reversing the zoom</w:t>
      </w:r>
    </w:p>
    <w:p w:rsidR="00BA1B5A" w:rsidRDefault="00BA1B5A">
      <w:r>
        <w:t>the telescope becomes</w:t>
      </w:r>
    </w:p>
    <w:p w:rsidR="00BA1B5A" w:rsidRDefault="00BA1B5A">
      <w:r>
        <w:t>a microscope, seeing ghosts</w:t>
      </w:r>
    </w:p>
    <w:p w:rsidR="00BA1B5A" w:rsidRDefault="00BA1B5A"/>
    <w:p w:rsidR="00BA1B5A" w:rsidRDefault="00BA1B5A"/>
    <w:p w:rsidR="00BA1B5A" w:rsidRDefault="00BA1B5A">
      <w:r>
        <w:t>I would dance for you</w:t>
      </w:r>
    </w:p>
    <w:p w:rsidR="00BA1B5A" w:rsidRDefault="00BA1B5A">
      <w:r>
        <w:t>reach through the infinitesimal</w:t>
      </w:r>
    </w:p>
    <w:p w:rsidR="00BA1B5A" w:rsidRDefault="00BA1B5A">
      <w:r>
        <w:t>to slip my fingers into the world</w:t>
      </w:r>
    </w:p>
    <w:p w:rsidR="00BA1B5A" w:rsidRDefault="00BA1B5A">
      <w:r>
        <w:t>between your breasts</w:t>
      </w:r>
    </w:p>
    <w:p w:rsidR="00BA1B5A" w:rsidRDefault="00BA1B5A"/>
    <w:p w:rsidR="00BA1B5A" w:rsidRDefault="00BA1B5A">
      <w:r>
        <w:t>tell you of the shortest distance</w:t>
      </w:r>
    </w:p>
    <w:p w:rsidR="00BA1B5A" w:rsidRDefault="00BA1B5A">
      <w:r>
        <w:t>the smallest voltage</w:t>
      </w:r>
    </w:p>
    <w:p w:rsidR="00BA1B5A" w:rsidRDefault="00BA1B5A">
      <w:r>
        <w:t>the atom of time</w:t>
      </w:r>
    </w:p>
    <w:p w:rsidR="00BA1B5A" w:rsidRDefault="00BA1B5A">
      <w:r>
        <w:t>some things cannot be divided</w:t>
      </w:r>
    </w:p>
    <w:p w:rsidR="00BA1B5A" w:rsidRDefault="00BA1B5A"/>
    <w:p w:rsidR="00BA1B5A" w:rsidRDefault="00BA1B5A">
      <w:r>
        <w:t>but finally, I must ask you</w:t>
      </w:r>
    </w:p>
    <w:p w:rsidR="00BA1B5A" w:rsidRDefault="00BA1B5A">
      <w:r>
        <w:t>do we care?</w:t>
      </w:r>
    </w:p>
    <w:p w:rsidR="00BA1B5A" w:rsidRDefault="00BA1B5A">
      <w:r>
        <w:t>we are moral creatures</w:t>
      </w:r>
    </w:p>
    <w:p w:rsidR="00BA1B5A" w:rsidRDefault="00BA1B5A">
      <w:r>
        <w:t>and mortal, one and the same</w:t>
      </w:r>
    </w:p>
    <w:p w:rsidR="00BA1B5A" w:rsidRDefault="00BA1B5A"/>
    <w:p w:rsidR="00BA1B5A" w:rsidRDefault="00BA1B5A">
      <w:r>
        <w:t>things, true and inevitable</w:t>
      </w:r>
    </w:p>
    <w:p w:rsidR="00BA1B5A" w:rsidRDefault="00BA1B5A">
      <w:r>
        <w:t>finally, we cannot be</w:t>
      </w:r>
    </w:p>
    <w:p w:rsidR="00BA1B5A" w:rsidRDefault="00BA1B5A">
      <w:r>
        <w:t>for this reason only, we cannot</w:t>
      </w:r>
    </w:p>
    <w:p w:rsidR="00BA1B5A" w:rsidRDefault="00BA1B5A">
      <w:r>
        <w:t>refuse to be, have no right</w:t>
      </w:r>
    </w:p>
    <w:p w:rsidR="00BA1B5A" w:rsidRDefault="00BA1B5A"/>
    <w:p w:rsidR="00BA1B5A" w:rsidRDefault="00BA1B5A"/>
    <w:p w:rsidR="00BA1B5A" w:rsidRDefault="00BA1B5A">
      <w:r>
        <w:t>I would dance with you</w:t>
      </w:r>
    </w:p>
    <w:p w:rsidR="00BA1B5A" w:rsidRDefault="00BA1B5A">
      <w:r>
        <w:t>mingle my fragile bones</w:t>
      </w:r>
    </w:p>
    <w:p w:rsidR="00BA1B5A" w:rsidRDefault="00BA1B5A">
      <w:r>
        <w:t>with yours, and only yours</w:t>
      </w:r>
    </w:p>
    <w:p w:rsidR="00BA1B5A" w:rsidRDefault="00BA1B5A">
      <w:r>
        <w:t>and this, intangible, is my truest thing</w:t>
      </w:r>
    </w:p>
    <w:sectPr w:rsidR="00BA1B5A" w:rsidSect="00BA1B5A">
      <w:pgSz w:w="12240" w:h="15840"/>
      <w:pgMar w:top="1079" w:right="1800" w:bottom="1079" w:left="1800" w:header="708" w:footer="708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1B5A"/>
    <w:rsid w:val="00BA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5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1119</TotalTime>
  <Pages>1</Pages>
  <Words>282</Words>
  <Characters>1608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are true</dc:title>
  <dc:subject/>
  <dc:creator>Adam Richards</dc:creator>
  <cp:keywords/>
  <dc:description/>
  <cp:lastModifiedBy>Adam Richards</cp:lastModifiedBy>
  <cp:revision>9</cp:revision>
  <dcterms:created xsi:type="dcterms:W3CDTF">2007-01-02T00:09:00Z</dcterms:created>
  <dcterms:modified xsi:type="dcterms:W3CDTF">2007-01-04T01:14:00Z</dcterms:modified>
</cp:coreProperties>
</file>
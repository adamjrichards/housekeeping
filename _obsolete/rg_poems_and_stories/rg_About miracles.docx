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A7E" w:rsidRDefault="00492A7E">
      <w:pPr>
        <w:pStyle w:val="Heading1"/>
      </w:pPr>
      <w:r>
        <w:t>About miracles</w:t>
      </w:r>
    </w:p>
    <w:p w:rsidR="00492A7E" w:rsidRDefault="00492A7E"/>
    <w:p w:rsidR="00492A7E" w:rsidRDefault="00492A7E">
      <w:r>
        <w:t>first: define miracles</w:t>
      </w:r>
    </w:p>
    <w:p w:rsidR="00492A7E" w:rsidRDefault="00492A7E">
      <w:r>
        <w:t>a miracle is that which by definition is unlikely enough to be impossible</w:t>
      </w:r>
    </w:p>
    <w:p w:rsidR="00492A7E" w:rsidRDefault="00492A7E">
      <w:r>
        <w:t>but which happens any way</w:t>
      </w:r>
    </w:p>
    <w:p w:rsidR="00492A7E" w:rsidRDefault="00492A7E"/>
    <w:p w:rsidR="00492A7E" w:rsidRDefault="00492A7E">
      <w:r>
        <w:t>a birth is not a miracle</w:t>
      </w:r>
    </w:p>
    <w:p w:rsidR="00492A7E" w:rsidRDefault="00492A7E">
      <w:r>
        <w:t>a fireman rescuing a baby is not a miracle</w:t>
      </w:r>
    </w:p>
    <w:p w:rsidR="00492A7E" w:rsidRDefault="00492A7E">
      <w:r>
        <w:t>a family of four surviving a roll-over on the highway is not a miracle</w:t>
      </w:r>
    </w:p>
    <w:p w:rsidR="00492A7E" w:rsidRDefault="00492A7E"/>
    <w:p w:rsidR="00492A7E" w:rsidRDefault="00492A7E">
      <w:r>
        <w:t>that these things exist…that is miracle</w:t>
      </w:r>
    </w:p>
    <w:sectPr w:rsidR="00492A7E" w:rsidSect="00492A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A7E"/>
    <w:rsid w:val="00492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A7E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46</Words>
  <Characters>264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miracles</dc:title>
  <dc:subject/>
  <dc:creator>Adam Richards</dc:creator>
  <cp:keywords/>
  <dc:description/>
  <cp:lastModifiedBy>Adam Richards</cp:lastModifiedBy>
  <cp:revision>1</cp:revision>
  <dcterms:created xsi:type="dcterms:W3CDTF">2007-01-12T18:34:00Z</dcterms:created>
  <dcterms:modified xsi:type="dcterms:W3CDTF">2007-01-12T18:37:00Z</dcterms:modified>
</cp:coreProperties>
</file>
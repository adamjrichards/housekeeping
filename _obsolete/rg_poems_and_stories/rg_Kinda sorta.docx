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92D" w:rsidRPr="009D4DC2" w:rsidRDefault="0015692D" w:rsidP="00F4371F">
      <w:pPr>
        <w:rPr>
          <w:b/>
          <w:u w:val="single"/>
        </w:rPr>
      </w:pPr>
      <w:r>
        <w:rPr>
          <w:b/>
          <w:u w:val="single"/>
        </w:rPr>
        <w:t>Kinda sorta</w:t>
      </w:r>
    </w:p>
    <w:p w:rsidR="0015692D" w:rsidRDefault="0015692D" w:rsidP="00F4371F"/>
    <w:p w:rsidR="0015692D" w:rsidRDefault="0015692D" w:rsidP="00F4371F">
      <w:r>
        <w:t>i’m kinda sorta type of thing</w:t>
      </w:r>
    </w:p>
    <w:p w:rsidR="0015692D" w:rsidRDefault="0015692D" w:rsidP="00F4371F">
      <w:r>
        <w:t>somewhat perhaps a little</w:t>
      </w:r>
    </w:p>
    <w:p w:rsidR="0015692D" w:rsidRDefault="0015692D" w:rsidP="00F4371F">
      <w:r>
        <w:t>not really almost quite a bit</w:t>
      </w:r>
    </w:p>
    <w:p w:rsidR="0015692D" w:rsidRDefault="0015692D" w:rsidP="00F4371F">
      <w:r>
        <w:t>i’m partly in the middle</w:t>
      </w:r>
    </w:p>
    <w:p w:rsidR="0015692D" w:rsidRDefault="0015692D" w:rsidP="00F4371F"/>
    <w:p w:rsidR="0015692D" w:rsidRDefault="0015692D" w:rsidP="00767AA8">
      <w:r>
        <w:t>i’m nearly maybe on the fence</w:t>
      </w:r>
      <w:r w:rsidRPr="00767AA8">
        <w:t xml:space="preserve"> </w:t>
      </w:r>
    </w:p>
    <w:p w:rsidR="0015692D" w:rsidRDefault="0015692D" w:rsidP="00767AA8">
      <w:r>
        <w:t>insipid, you might say</w:t>
      </w:r>
    </w:p>
    <w:p w:rsidR="0015692D" w:rsidRDefault="0015692D" w:rsidP="00767AA8">
      <w:r>
        <w:t>i wish i was, i’m glad i’m not</w:t>
      </w:r>
      <w:r w:rsidRPr="00767AA8">
        <w:t xml:space="preserve"> </w:t>
      </w:r>
    </w:p>
    <w:p w:rsidR="0015692D" w:rsidRDefault="0015692D" w:rsidP="00767AA8">
      <w:r>
        <w:t>committed, any day</w:t>
      </w:r>
    </w:p>
    <w:p w:rsidR="0015692D" w:rsidRDefault="0015692D" w:rsidP="00F4371F"/>
    <w:p w:rsidR="0015692D" w:rsidRDefault="0015692D" w:rsidP="00F4371F">
      <w:r>
        <w:t>maybe once i think a while</w:t>
      </w:r>
    </w:p>
    <w:p w:rsidR="0015692D" w:rsidRDefault="0015692D" w:rsidP="00F4371F">
      <w:r>
        <w:t>eventually i guess</w:t>
      </w:r>
    </w:p>
    <w:p w:rsidR="0015692D" w:rsidRDefault="0015692D" w:rsidP="00F4371F">
      <w:r>
        <w:t>i’m relatively, possibly</w:t>
      </w:r>
    </w:p>
    <w:p w:rsidR="0015692D" w:rsidRDefault="0015692D" w:rsidP="00F4371F">
      <w:r>
        <w:t>indifferent, more or less</w:t>
      </w:r>
    </w:p>
    <w:p w:rsidR="0015692D" w:rsidRPr="00F4371F" w:rsidRDefault="0015692D" w:rsidP="00F4371F"/>
    <w:sectPr w:rsidR="0015692D" w:rsidRPr="00F4371F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6D82"/>
    <w:rsid w:val="00051E8D"/>
    <w:rsid w:val="000A194D"/>
    <w:rsid w:val="00133D98"/>
    <w:rsid w:val="0015692D"/>
    <w:rsid w:val="002456D8"/>
    <w:rsid w:val="00262028"/>
    <w:rsid w:val="002824D4"/>
    <w:rsid w:val="002B33E8"/>
    <w:rsid w:val="002C438C"/>
    <w:rsid w:val="003005D8"/>
    <w:rsid w:val="004B0171"/>
    <w:rsid w:val="00565657"/>
    <w:rsid w:val="00715825"/>
    <w:rsid w:val="00767AA8"/>
    <w:rsid w:val="007C2112"/>
    <w:rsid w:val="0083321C"/>
    <w:rsid w:val="00866D0E"/>
    <w:rsid w:val="008A6730"/>
    <w:rsid w:val="008F59FD"/>
    <w:rsid w:val="00903E72"/>
    <w:rsid w:val="009323C8"/>
    <w:rsid w:val="009A3569"/>
    <w:rsid w:val="009D4DC2"/>
    <w:rsid w:val="00A36CBD"/>
    <w:rsid w:val="00BF213F"/>
    <w:rsid w:val="00C336AA"/>
    <w:rsid w:val="00D3573A"/>
    <w:rsid w:val="00D86D82"/>
    <w:rsid w:val="00DB2898"/>
    <w:rsid w:val="00E00892"/>
    <w:rsid w:val="00F4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8D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280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2007-02-16T19:25:00Z</dcterms:created>
  <dcterms:modified xsi:type="dcterms:W3CDTF">2007-03-17T21:02:00Z</dcterms:modified>
</cp:coreProperties>
</file>
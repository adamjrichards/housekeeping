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0B" w:rsidRDefault="00BB410B">
      <w:pPr>
        <w:pStyle w:val="Heading1"/>
      </w:pPr>
      <w:r>
        <w:t>Advice</w:t>
      </w:r>
    </w:p>
    <w:p w:rsidR="00BB410B" w:rsidRDefault="00BB410B"/>
    <w:p w:rsidR="00BB410B" w:rsidRDefault="00BB410B">
      <w:r>
        <w:t>Don’t do headstands on the toilet.</w:t>
      </w:r>
    </w:p>
    <w:p w:rsidR="00BB410B" w:rsidRDefault="00BB410B">
      <w:r>
        <w:t>Always check your underwear before going outside.</w:t>
      </w:r>
    </w:p>
    <w:p w:rsidR="00BB410B" w:rsidRDefault="00BB410B">
      <w:r>
        <w:t>Remember that pine nuts only come from pine trees.</w:t>
      </w:r>
    </w:p>
    <w:p w:rsidR="00BB410B" w:rsidRDefault="00BB410B">
      <w:r>
        <w:t>Don’t eat cannibals, even if they eat you first.</w:t>
      </w:r>
    </w:p>
    <w:p w:rsidR="00BB410B" w:rsidRDefault="00BB410B"/>
    <w:p w:rsidR="00BB410B" w:rsidRDefault="00BB410B">
      <w:r>
        <w:t>If my mom had told me these things</w:t>
      </w:r>
    </w:p>
    <w:p w:rsidR="00BB410B" w:rsidRDefault="00BB410B">
      <w:r>
        <w:t>how much better my life would have been.</w:t>
      </w:r>
    </w:p>
    <w:sectPr w:rsidR="00BB410B" w:rsidSect="00BB41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10B"/>
    <w:rsid w:val="00BB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0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38</Words>
  <Characters>222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Advice</dc:title>
  <dc:subject/>
  <dc:creator>Adam Richards</dc:creator>
  <cp:keywords/>
  <dc:description/>
  <cp:lastModifiedBy>Adam Richards</cp:lastModifiedBy>
  <cp:revision>3</cp:revision>
  <dcterms:created xsi:type="dcterms:W3CDTF">2007-01-31T20:29:00Z</dcterms:created>
  <dcterms:modified xsi:type="dcterms:W3CDTF">2007-02-01T00:51:00Z</dcterms:modified>
</cp:coreProperties>
</file>
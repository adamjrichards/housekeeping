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5E7" w:rsidRDefault="00E855E7">
      <w:pPr>
        <w:pStyle w:val="Heading1"/>
      </w:pPr>
      <w:r>
        <w:t>Snacks of the Great</w:t>
      </w:r>
    </w:p>
    <w:p w:rsidR="00E855E7" w:rsidRDefault="00E855E7"/>
    <w:p w:rsidR="00E855E7" w:rsidRDefault="00E855E7">
      <w:r>
        <w:t>Pablo Neruda</w:t>
      </w:r>
    </w:p>
    <w:p w:rsidR="00E855E7" w:rsidRDefault="00E855E7">
      <w:r>
        <w:t>enjoyed a good gouda</w:t>
      </w:r>
    </w:p>
    <w:p w:rsidR="00E855E7" w:rsidRDefault="00E855E7">
      <w:r>
        <w:t>he liked it with mustard on rye</w:t>
      </w:r>
    </w:p>
    <w:p w:rsidR="00E855E7" w:rsidRDefault="00E855E7">
      <w:r>
        <w:t>he would cut him a slice</w:t>
      </w:r>
    </w:p>
    <w:p w:rsidR="00E855E7" w:rsidRDefault="00E855E7">
      <w:r>
        <w:t>and arrange it so nice-</w:t>
      </w:r>
    </w:p>
    <w:p w:rsidR="00E855E7" w:rsidRDefault="00E855E7">
      <w:r>
        <w:t>ly, say “my, what a grand chef am I”</w:t>
      </w:r>
    </w:p>
    <w:p w:rsidR="00E855E7" w:rsidRDefault="00E855E7"/>
    <w:p w:rsidR="00E855E7" w:rsidRDefault="00E855E7">
      <w:r>
        <w:t>The Ginsberg called Allen</w:t>
      </w:r>
    </w:p>
    <w:p w:rsidR="00E855E7" w:rsidRDefault="00E855E7">
      <w:r>
        <w:t>would buy a nice mellon</w:t>
      </w:r>
    </w:p>
    <w:p w:rsidR="00E855E7" w:rsidRDefault="00E855E7">
      <w:r>
        <w:t>scrape out the strings and the seeds</w:t>
      </w:r>
    </w:p>
    <w:p w:rsidR="00E855E7" w:rsidRDefault="00E855E7">
      <w:r>
        <w:t>spoon out the cool flesh</w:t>
      </w:r>
    </w:p>
    <w:p w:rsidR="00E855E7" w:rsidRDefault="00E855E7">
      <w:r>
        <w:t>so delightfully fresh</w:t>
      </w:r>
    </w:p>
    <w:p w:rsidR="00E855E7" w:rsidRDefault="00E855E7">
      <w:r>
        <w:t>say “this will fulfill all my needs”</w:t>
      </w:r>
    </w:p>
    <w:p w:rsidR="00E855E7" w:rsidRDefault="00E855E7"/>
    <w:p w:rsidR="00E855E7" w:rsidRDefault="00E855E7">
      <w:r>
        <w:t>L. Ferlinghetti</w:t>
      </w:r>
    </w:p>
    <w:p w:rsidR="00E855E7" w:rsidRDefault="00E855E7">
      <w:r>
        <w:t>would order spaghetti</w:t>
      </w:r>
    </w:p>
    <w:p w:rsidR="00E855E7" w:rsidRDefault="00E855E7">
      <w:r>
        <w:t>and roll a big ball with his fork</w:t>
      </w:r>
    </w:p>
    <w:p w:rsidR="00E855E7" w:rsidRDefault="00E855E7">
      <w:r>
        <w:t>with a big spicy meat-</w:t>
      </w:r>
    </w:p>
    <w:p w:rsidR="00E855E7" w:rsidRDefault="00E855E7">
      <w:r>
        <w:t>ball be full and replete</w:t>
      </w:r>
    </w:p>
    <w:p w:rsidR="00E855E7" w:rsidRDefault="00E855E7">
      <w:r>
        <w:t>and say, “man, how I love old New York”</w:t>
      </w:r>
    </w:p>
    <w:p w:rsidR="00E855E7" w:rsidRDefault="00E855E7"/>
    <w:p w:rsidR="00E855E7" w:rsidRDefault="00E855E7">
      <w:r>
        <w:t>Marilyn Hacker</w:t>
      </w:r>
    </w:p>
    <w:p w:rsidR="00E855E7" w:rsidRDefault="00E855E7">
      <w:r>
        <w:t>an inveterate snacker</w:t>
      </w:r>
    </w:p>
    <w:p w:rsidR="00E855E7" w:rsidRDefault="00E855E7">
      <w:r>
        <w:t>would nibble on crackers and butter</w:t>
      </w:r>
    </w:p>
    <w:p w:rsidR="00E855E7" w:rsidRDefault="00E855E7">
      <w:r>
        <w:t>with a pick for her teeth</w:t>
      </w:r>
    </w:p>
    <w:p w:rsidR="00E855E7" w:rsidRDefault="00E855E7">
      <w:r>
        <w:t>she would poke underneath</w:t>
      </w:r>
    </w:p>
    <w:p w:rsidR="00E855E7" w:rsidRDefault="00E855E7">
      <w:r>
        <w:t>say, “god, I would just love anutter”</w:t>
      </w:r>
    </w:p>
    <w:p w:rsidR="00E855E7" w:rsidRDefault="00E855E7"/>
    <w:p w:rsidR="00E855E7" w:rsidRDefault="00E855E7">
      <w:r>
        <w:t>and for me, pepperoni</w:t>
      </w:r>
    </w:p>
    <w:p w:rsidR="00E855E7" w:rsidRDefault="00E855E7">
      <w:r>
        <w:t>a nice macaroni</w:t>
      </w:r>
    </w:p>
    <w:p w:rsidR="00E855E7" w:rsidRDefault="00E855E7">
      <w:r>
        <w:t>yes, these are the things that I love</w:t>
      </w:r>
    </w:p>
    <w:p w:rsidR="00E855E7" w:rsidRDefault="00E855E7">
      <w:r>
        <w:t>so I’ll take rightful place</w:t>
      </w:r>
    </w:p>
    <w:p w:rsidR="00E855E7" w:rsidRDefault="00E855E7">
      <w:r>
        <w:t>in the table’s last space</w:t>
      </w:r>
    </w:p>
    <w:p w:rsidR="00E855E7" w:rsidRDefault="00E855E7">
      <w:r>
        <w:t>at the elbows of all the above</w:t>
      </w:r>
    </w:p>
    <w:sectPr w:rsidR="00E855E7" w:rsidSect="00E855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55E7"/>
    <w:rsid w:val="00E85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E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221</TotalTime>
  <Pages>1</Pages>
  <Words>120</Words>
  <Characters>686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Pablo Neruda</dc:title>
  <dc:subject/>
  <dc:creator>Adam Richards</dc:creator>
  <cp:keywords/>
  <dc:description/>
  <cp:lastModifiedBy>Adam Richards</cp:lastModifiedBy>
  <cp:revision>4</cp:revision>
  <dcterms:created xsi:type="dcterms:W3CDTF">2007-01-05T18:01:00Z</dcterms:created>
  <dcterms:modified xsi:type="dcterms:W3CDTF">2007-01-08T19:24:00Z</dcterms:modified>
</cp:coreProperties>
</file>
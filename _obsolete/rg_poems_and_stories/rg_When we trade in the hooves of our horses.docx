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0ED" w:rsidRDefault="004A20ED">
      <w:pPr>
        <w:pStyle w:val="Header"/>
        <w:tabs>
          <w:tab w:val="clear" w:pos="4320"/>
          <w:tab w:val="clear" w:pos="8640"/>
        </w:tabs>
      </w:pPr>
      <w:r>
        <w:t>when we trade in the hooves of our horses</w:t>
      </w:r>
    </w:p>
    <w:p w:rsidR="004A20ED" w:rsidRDefault="004A20ED">
      <w:r>
        <w:t>for the inevitable claws of the sloth</w:t>
      </w:r>
    </w:p>
    <w:p w:rsidR="004A20ED" w:rsidRDefault="004A20ED">
      <w:r>
        <w:t>we know…this is us.</w:t>
      </w:r>
    </w:p>
    <w:p w:rsidR="004A20ED" w:rsidRDefault="004A20ED">
      <w:r>
        <w:t>are we not defined</w:t>
      </w:r>
    </w:p>
    <w:p w:rsidR="004A20ED" w:rsidRDefault="004A20ED">
      <w:r>
        <w:t>by the angular silence?</w:t>
      </w:r>
    </w:p>
    <w:p w:rsidR="004A20ED" w:rsidRDefault="004A20ED">
      <w:r>
        <w:t>the sharpness of vision?</w:t>
      </w:r>
    </w:p>
    <w:p w:rsidR="004A20ED" w:rsidRDefault="004A20ED">
      <w:r>
        <w:t>the subduction of colour?</w:t>
      </w:r>
    </w:p>
    <w:p w:rsidR="004A20ED" w:rsidRDefault="004A20ED"/>
    <w:p w:rsidR="004A20ED" w:rsidRDefault="004A20ED">
      <w:r>
        <w:t>we are smothered in greys</w:t>
      </w:r>
    </w:p>
    <w:p w:rsidR="004A20ED" w:rsidRDefault="004A20ED">
      <w:r>
        <w:t>that will never retreat, jealous</w:t>
      </w:r>
    </w:p>
    <w:p w:rsidR="004A20ED" w:rsidRDefault="004A20ED">
      <w:r>
        <w:t>of their place in our psyche</w:t>
      </w:r>
    </w:p>
    <w:p w:rsidR="004A20ED" w:rsidRDefault="004A20ED">
      <w:r>
        <w:t>but they are not ubiquitous!</w:t>
      </w:r>
    </w:p>
    <w:p w:rsidR="004A20ED" w:rsidRDefault="004A20ED">
      <w:r>
        <w:t>browns and greens sustain us</w:t>
      </w:r>
    </w:p>
    <w:p w:rsidR="004A20ED" w:rsidRDefault="004A20ED">
      <w:r>
        <w:t>we can laugh, given liberty</w:t>
      </w:r>
    </w:p>
    <w:p w:rsidR="004A20ED" w:rsidRDefault="004A20ED">
      <w:r>
        <w:t>by the crackling blue of a crystalline sky</w:t>
      </w:r>
    </w:p>
    <w:p w:rsidR="004A20ED" w:rsidRDefault="004A20ED"/>
    <w:p w:rsidR="004A20ED" w:rsidRDefault="004A20ED">
      <w:r>
        <w:t>sadly, cling to the sinking raft of the living world</w:t>
      </w:r>
    </w:p>
    <w:p w:rsidR="004A20ED" w:rsidRDefault="004A20ED">
      <w:r>
        <w:t>unwilling to give ground, but finally, defeated</w:t>
      </w:r>
    </w:p>
    <w:p w:rsidR="004A20ED" w:rsidRDefault="004A20ED">
      <w:r>
        <w:t>our horizons shrink to the squareness of our walls</w:t>
      </w:r>
    </w:p>
    <w:p w:rsidR="004A20ED" w:rsidRDefault="004A20ED">
      <w:r>
        <w:t>prepare our sacrifices, burnt offerings and candlewax</w:t>
      </w:r>
    </w:p>
    <w:p w:rsidR="004A20ED" w:rsidRDefault="004A20ED">
      <w:r>
        <w:t>close our doors quickly,</w:t>
      </w:r>
    </w:p>
    <w:p w:rsidR="004A20ED" w:rsidRDefault="004A20ED">
      <w:r>
        <w:t>polish our eyes</w:t>
      </w:r>
    </w:p>
    <w:p w:rsidR="004A20ED" w:rsidRDefault="004A20ED"/>
    <w:p w:rsidR="004A20ED" w:rsidRDefault="004A20ED">
      <w:r>
        <w:t>yet we do not hate, not yet</w:t>
      </w:r>
    </w:p>
    <w:p w:rsidR="004A20ED" w:rsidRDefault="004A20ED"/>
    <w:p w:rsidR="004A20ED" w:rsidRDefault="004A20ED">
      <w:r>
        <w:t>as a child, I would stare</w:t>
      </w:r>
    </w:p>
    <w:p w:rsidR="004A20ED" w:rsidRDefault="004A20ED">
      <w:r>
        <w:t>through the windows of Eaton’s</w:t>
      </w:r>
    </w:p>
    <w:p w:rsidR="004A20ED" w:rsidRDefault="004A20ED">
      <w:r>
        <w:t>the automata dancing, telling their tales</w:t>
      </w:r>
    </w:p>
    <w:p w:rsidR="004A20ED" w:rsidRDefault="004A20ED">
      <w:r>
        <w:t>for me, it was not a fairytale world</w:t>
      </w:r>
    </w:p>
    <w:p w:rsidR="004A20ED" w:rsidRDefault="004A20ED">
      <w:r>
        <w:t>it was a vision into another life</w:t>
      </w:r>
    </w:p>
    <w:p w:rsidR="004A20ED" w:rsidRDefault="004A20ED">
      <w:r>
        <w:t>a place I could only visit</w:t>
      </w:r>
    </w:p>
    <w:p w:rsidR="004A20ED" w:rsidRDefault="004A20ED">
      <w:r>
        <w:t>with the slight discomfort of the forever outside</w:t>
      </w:r>
    </w:p>
    <w:p w:rsidR="004A20ED" w:rsidRDefault="004A20ED">
      <w:r>
        <w:t>that pane, that sheet of glass</w:t>
      </w:r>
    </w:p>
    <w:p w:rsidR="004A20ED" w:rsidRDefault="004A20ED">
      <w:r>
        <w:t>was a border, with all the space</w:t>
      </w:r>
    </w:p>
    <w:p w:rsidR="004A20ED" w:rsidRDefault="004A20ED">
      <w:r>
        <w:t>a thin line can hold</w:t>
      </w:r>
    </w:p>
    <w:p w:rsidR="004A20ED" w:rsidRDefault="004A20ED"/>
    <w:p w:rsidR="004A20ED" w:rsidRDefault="004A20ED">
      <w:r>
        <w:t>for me, there is no shining star</w:t>
      </w:r>
    </w:p>
    <w:p w:rsidR="004A20ED" w:rsidRDefault="004A20ED">
      <w:r>
        <w:t>save that which I carry in my pocket</w:t>
      </w:r>
    </w:p>
    <w:p w:rsidR="004A20ED" w:rsidRDefault="004A20ED">
      <w:r>
        <w:t>this is my licence</w:t>
      </w:r>
    </w:p>
    <w:p w:rsidR="004A20ED" w:rsidRDefault="004A20ED">
      <w:r>
        <w:t>and this is what I see:</w:t>
      </w:r>
    </w:p>
    <w:p w:rsidR="004A20ED" w:rsidRDefault="004A20ED"/>
    <w:p w:rsidR="004A20ED" w:rsidRDefault="004A20ED">
      <w:r>
        <w:t xml:space="preserve">we celebrate </w:t>
      </w:r>
    </w:p>
    <w:p w:rsidR="004A20ED" w:rsidRDefault="004A20ED">
      <w:r>
        <w:t>because we can never surrender</w:t>
      </w:r>
    </w:p>
    <w:sectPr w:rsidR="004A20ED" w:rsidSect="004A20ED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0ED" w:rsidRDefault="004A20ED">
      <w:r>
        <w:separator/>
      </w:r>
    </w:p>
  </w:endnote>
  <w:endnote w:type="continuationSeparator" w:id="1">
    <w:p w:rsidR="004A20ED" w:rsidRDefault="004A2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0ED" w:rsidRDefault="004A20ED">
      <w:r>
        <w:separator/>
      </w:r>
    </w:p>
  </w:footnote>
  <w:footnote w:type="continuationSeparator" w:id="1">
    <w:p w:rsidR="004A20ED" w:rsidRDefault="004A20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0ED" w:rsidRDefault="004A20ED">
    <w:pPr>
      <w:rPr>
        <w:b/>
        <w:bCs/>
        <w:u w:val="single"/>
      </w:rPr>
    </w:pPr>
    <w:r>
      <w:rPr>
        <w:b/>
        <w:bCs/>
        <w:u w:val="single"/>
      </w:rPr>
      <w:t>when we trade in the hooves of our horses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20ED"/>
    <w:rsid w:val="004A2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0E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0E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0ED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179</TotalTime>
  <Pages>1</Pages>
  <Words>170</Words>
  <Characters>974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we trade in the hooves of our horses</dc:title>
  <dc:subject/>
  <dc:creator>Adam Richards</dc:creator>
  <cp:keywords/>
  <dc:description/>
  <cp:lastModifiedBy>Adam Richards</cp:lastModifiedBy>
  <cp:revision>4</cp:revision>
  <dcterms:created xsi:type="dcterms:W3CDTF">2006-12-19T22:35:00Z</dcterms:created>
  <dcterms:modified xsi:type="dcterms:W3CDTF">2006-12-22T00:10:00Z</dcterms:modified>
</cp:coreProperties>
</file>
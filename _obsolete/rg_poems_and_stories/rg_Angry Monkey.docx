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F95" w:rsidRDefault="00545C39" w:rsidP="006D5525">
      <w:pPr>
        <w:pStyle w:val="Poemtitle"/>
      </w:pPr>
      <w:r>
        <w:t>Angry Monkey</w:t>
      </w:r>
    </w:p>
    <w:p w:rsidR="00545C39" w:rsidRDefault="00545C39" w:rsidP="00545C39">
      <w:pPr>
        <w:pStyle w:val="Poembody"/>
      </w:pPr>
      <w:r>
        <w:t>looks over your shoulder</w:t>
      </w:r>
    </w:p>
    <w:p w:rsidR="00545C39" w:rsidRDefault="00545C39" w:rsidP="00545C39">
      <w:pPr>
        <w:pStyle w:val="Poembody"/>
      </w:pPr>
      <w:r>
        <w:t>whispers in your ear</w:t>
      </w:r>
    </w:p>
    <w:p w:rsidR="00545C39" w:rsidRDefault="00B31AC8" w:rsidP="00545C39">
      <w:pPr>
        <w:pStyle w:val="Poembody"/>
      </w:pPr>
      <w:r>
        <w:t>it’s always something cold</w:t>
      </w:r>
      <w:r w:rsidR="00E6314A">
        <w:t>er</w:t>
      </w:r>
      <w:bookmarkStart w:id="0" w:name="_GoBack"/>
      <w:bookmarkEnd w:id="0"/>
    </w:p>
    <w:p w:rsidR="00B31AC8" w:rsidRDefault="00B31AC8" w:rsidP="00545C39">
      <w:pPr>
        <w:pStyle w:val="Poembody"/>
      </w:pPr>
      <w:r>
        <w:t>or cynical, or fear</w:t>
      </w:r>
    </w:p>
    <w:p w:rsidR="00B31AC8" w:rsidRPr="00545C39" w:rsidRDefault="00B31AC8" w:rsidP="00545C39">
      <w:pPr>
        <w:pStyle w:val="Poembody"/>
      </w:pPr>
    </w:p>
    <w:sectPr w:rsidR="00B31AC8" w:rsidRPr="00545C39" w:rsidSect="000A21DE">
      <w:footerReference w:type="default" r:id="rId9"/>
      <w:pgSz w:w="12240" w:h="15840" w:code="1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AB0" w:rsidRDefault="003B6AB0" w:rsidP="00751B61">
      <w:r>
        <w:separator/>
      </w:r>
    </w:p>
  </w:endnote>
  <w:endnote w:type="continuationSeparator" w:id="0">
    <w:p w:rsidR="003B6AB0" w:rsidRDefault="003B6AB0" w:rsidP="00751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F79" w:rsidRDefault="005C5F79" w:rsidP="00751B61">
    <w:pPr>
      <w:pStyle w:val="Footer"/>
    </w:pPr>
  </w:p>
  <w:p w:rsidR="005C5F79" w:rsidRDefault="005C5F79" w:rsidP="008D4C08">
    <w:pPr>
      <w:pStyle w:val="Footer"/>
      <w:ind w:firstLine="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AB0" w:rsidRDefault="003B6AB0" w:rsidP="00751B61">
      <w:r>
        <w:separator/>
      </w:r>
    </w:p>
  </w:footnote>
  <w:footnote w:type="continuationSeparator" w:id="0">
    <w:p w:rsidR="003B6AB0" w:rsidRDefault="003B6AB0" w:rsidP="00751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8BEA6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44C52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8DC05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43A80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9809E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FC4AA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D1E1D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AEC3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A412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68AD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hideSpellingErrors/>
  <w:attachedTemplate r:id="rId1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C39"/>
    <w:rsid w:val="0000048A"/>
    <w:rsid w:val="000009C4"/>
    <w:rsid w:val="00004E1C"/>
    <w:rsid w:val="000075B1"/>
    <w:rsid w:val="00011C98"/>
    <w:rsid w:val="000130C1"/>
    <w:rsid w:val="00015958"/>
    <w:rsid w:val="000169AA"/>
    <w:rsid w:val="00033254"/>
    <w:rsid w:val="000362AC"/>
    <w:rsid w:val="00041039"/>
    <w:rsid w:val="000417D9"/>
    <w:rsid w:val="00043A50"/>
    <w:rsid w:val="000448B1"/>
    <w:rsid w:val="000455A3"/>
    <w:rsid w:val="00053080"/>
    <w:rsid w:val="000606E1"/>
    <w:rsid w:val="000638C8"/>
    <w:rsid w:val="000653B7"/>
    <w:rsid w:val="00070E68"/>
    <w:rsid w:val="000727B2"/>
    <w:rsid w:val="00073EE9"/>
    <w:rsid w:val="00074A84"/>
    <w:rsid w:val="00077C83"/>
    <w:rsid w:val="00077DB6"/>
    <w:rsid w:val="000824D7"/>
    <w:rsid w:val="000877F8"/>
    <w:rsid w:val="00093599"/>
    <w:rsid w:val="00096AE9"/>
    <w:rsid w:val="000A21DE"/>
    <w:rsid w:val="000A247E"/>
    <w:rsid w:val="000A2F77"/>
    <w:rsid w:val="000A4274"/>
    <w:rsid w:val="000A59AE"/>
    <w:rsid w:val="000A7BC7"/>
    <w:rsid w:val="000B2244"/>
    <w:rsid w:val="000B35AD"/>
    <w:rsid w:val="000B63B1"/>
    <w:rsid w:val="000B6EA8"/>
    <w:rsid w:val="000B71B6"/>
    <w:rsid w:val="000C42CA"/>
    <w:rsid w:val="000C4CF0"/>
    <w:rsid w:val="000C5D49"/>
    <w:rsid w:val="000C634C"/>
    <w:rsid w:val="000C639E"/>
    <w:rsid w:val="000D1C62"/>
    <w:rsid w:val="000D3F05"/>
    <w:rsid w:val="000D3F31"/>
    <w:rsid w:val="000D42F6"/>
    <w:rsid w:val="000D5E22"/>
    <w:rsid w:val="000E0F46"/>
    <w:rsid w:val="000E0F8A"/>
    <w:rsid w:val="000E3260"/>
    <w:rsid w:val="000E3B76"/>
    <w:rsid w:val="000E55B7"/>
    <w:rsid w:val="000F0663"/>
    <w:rsid w:val="000F1A92"/>
    <w:rsid w:val="000F4BAD"/>
    <w:rsid w:val="000F70DB"/>
    <w:rsid w:val="00100E02"/>
    <w:rsid w:val="0010502B"/>
    <w:rsid w:val="00113534"/>
    <w:rsid w:val="001160BE"/>
    <w:rsid w:val="00120F81"/>
    <w:rsid w:val="00122DB8"/>
    <w:rsid w:val="00124207"/>
    <w:rsid w:val="001255A1"/>
    <w:rsid w:val="0012605A"/>
    <w:rsid w:val="001263EA"/>
    <w:rsid w:val="00135ED8"/>
    <w:rsid w:val="00137C55"/>
    <w:rsid w:val="00140AC3"/>
    <w:rsid w:val="001424B4"/>
    <w:rsid w:val="0014363C"/>
    <w:rsid w:val="001444C8"/>
    <w:rsid w:val="00144D24"/>
    <w:rsid w:val="00150156"/>
    <w:rsid w:val="001601CF"/>
    <w:rsid w:val="00160419"/>
    <w:rsid w:val="001612C3"/>
    <w:rsid w:val="001656DE"/>
    <w:rsid w:val="00165BA8"/>
    <w:rsid w:val="00175058"/>
    <w:rsid w:val="00181511"/>
    <w:rsid w:val="0018187D"/>
    <w:rsid w:val="00182996"/>
    <w:rsid w:val="00186471"/>
    <w:rsid w:val="001A1385"/>
    <w:rsid w:val="001A22DC"/>
    <w:rsid w:val="001A36A3"/>
    <w:rsid w:val="001A3B7B"/>
    <w:rsid w:val="001A7C1A"/>
    <w:rsid w:val="001B198C"/>
    <w:rsid w:val="001B7C81"/>
    <w:rsid w:val="001C342A"/>
    <w:rsid w:val="001C6FD7"/>
    <w:rsid w:val="001C7E22"/>
    <w:rsid w:val="001D173B"/>
    <w:rsid w:val="001D661C"/>
    <w:rsid w:val="001D73BC"/>
    <w:rsid w:val="001E1BD4"/>
    <w:rsid w:val="001E2DA6"/>
    <w:rsid w:val="001E51C4"/>
    <w:rsid w:val="001F0209"/>
    <w:rsid w:val="001F42CA"/>
    <w:rsid w:val="001F4784"/>
    <w:rsid w:val="002009DD"/>
    <w:rsid w:val="00200E5C"/>
    <w:rsid w:val="00203666"/>
    <w:rsid w:val="00205496"/>
    <w:rsid w:val="0020600E"/>
    <w:rsid w:val="002068B1"/>
    <w:rsid w:val="00206C52"/>
    <w:rsid w:val="0020728B"/>
    <w:rsid w:val="00212518"/>
    <w:rsid w:val="0021347B"/>
    <w:rsid w:val="00215BD5"/>
    <w:rsid w:val="00215F87"/>
    <w:rsid w:val="00216A0A"/>
    <w:rsid w:val="00217B8F"/>
    <w:rsid w:val="00232A98"/>
    <w:rsid w:val="00232E7E"/>
    <w:rsid w:val="002332AC"/>
    <w:rsid w:val="00233526"/>
    <w:rsid w:val="00233750"/>
    <w:rsid w:val="00241F05"/>
    <w:rsid w:val="00243558"/>
    <w:rsid w:val="00244382"/>
    <w:rsid w:val="002469E1"/>
    <w:rsid w:val="00254509"/>
    <w:rsid w:val="002547FF"/>
    <w:rsid w:val="0025545D"/>
    <w:rsid w:val="002573EE"/>
    <w:rsid w:val="00262112"/>
    <w:rsid w:val="00266C59"/>
    <w:rsid w:val="002710B0"/>
    <w:rsid w:val="0028012E"/>
    <w:rsid w:val="00285DAB"/>
    <w:rsid w:val="0029100C"/>
    <w:rsid w:val="002924D8"/>
    <w:rsid w:val="0029393B"/>
    <w:rsid w:val="00293A8A"/>
    <w:rsid w:val="002972C6"/>
    <w:rsid w:val="002A3AA8"/>
    <w:rsid w:val="002A4EBC"/>
    <w:rsid w:val="002B209B"/>
    <w:rsid w:val="002B24DD"/>
    <w:rsid w:val="002B58F0"/>
    <w:rsid w:val="002B5BBD"/>
    <w:rsid w:val="002B6119"/>
    <w:rsid w:val="002B7AA4"/>
    <w:rsid w:val="002C232C"/>
    <w:rsid w:val="002C7D0E"/>
    <w:rsid w:val="002D0304"/>
    <w:rsid w:val="002D0F0B"/>
    <w:rsid w:val="002D53C2"/>
    <w:rsid w:val="002E08CB"/>
    <w:rsid w:val="002E0FAF"/>
    <w:rsid w:val="002E2071"/>
    <w:rsid w:val="002E5A1E"/>
    <w:rsid w:val="002E6092"/>
    <w:rsid w:val="002F1AA0"/>
    <w:rsid w:val="002F58CF"/>
    <w:rsid w:val="002F5B8C"/>
    <w:rsid w:val="00304E77"/>
    <w:rsid w:val="00307544"/>
    <w:rsid w:val="00310B96"/>
    <w:rsid w:val="00315D69"/>
    <w:rsid w:val="00320EEF"/>
    <w:rsid w:val="003246F9"/>
    <w:rsid w:val="0033284B"/>
    <w:rsid w:val="00333428"/>
    <w:rsid w:val="00335056"/>
    <w:rsid w:val="00340D3A"/>
    <w:rsid w:val="00341088"/>
    <w:rsid w:val="00342E18"/>
    <w:rsid w:val="00343FD3"/>
    <w:rsid w:val="0034409B"/>
    <w:rsid w:val="0034612A"/>
    <w:rsid w:val="003465DD"/>
    <w:rsid w:val="00351A57"/>
    <w:rsid w:val="00351F14"/>
    <w:rsid w:val="003527FE"/>
    <w:rsid w:val="00352FB0"/>
    <w:rsid w:val="00354B16"/>
    <w:rsid w:val="003636E0"/>
    <w:rsid w:val="00363726"/>
    <w:rsid w:val="00363C45"/>
    <w:rsid w:val="0036611F"/>
    <w:rsid w:val="003668AD"/>
    <w:rsid w:val="00366A8A"/>
    <w:rsid w:val="00370E67"/>
    <w:rsid w:val="00373869"/>
    <w:rsid w:val="00374120"/>
    <w:rsid w:val="00380E16"/>
    <w:rsid w:val="00380FF2"/>
    <w:rsid w:val="003812A7"/>
    <w:rsid w:val="00383D1D"/>
    <w:rsid w:val="00387398"/>
    <w:rsid w:val="00391607"/>
    <w:rsid w:val="00394D0E"/>
    <w:rsid w:val="003953A9"/>
    <w:rsid w:val="003A2840"/>
    <w:rsid w:val="003A2FCC"/>
    <w:rsid w:val="003A5EE9"/>
    <w:rsid w:val="003A67DF"/>
    <w:rsid w:val="003A7DE4"/>
    <w:rsid w:val="003B302A"/>
    <w:rsid w:val="003B52C8"/>
    <w:rsid w:val="003B6AB0"/>
    <w:rsid w:val="003C4550"/>
    <w:rsid w:val="003C56F8"/>
    <w:rsid w:val="003C6373"/>
    <w:rsid w:val="003D0427"/>
    <w:rsid w:val="003D5FBA"/>
    <w:rsid w:val="003E26B7"/>
    <w:rsid w:val="003E574D"/>
    <w:rsid w:val="003F0182"/>
    <w:rsid w:val="003F04DE"/>
    <w:rsid w:val="003F20DF"/>
    <w:rsid w:val="003F3FB9"/>
    <w:rsid w:val="004004CF"/>
    <w:rsid w:val="00403D3B"/>
    <w:rsid w:val="00405353"/>
    <w:rsid w:val="00415F94"/>
    <w:rsid w:val="004238C2"/>
    <w:rsid w:val="00425A67"/>
    <w:rsid w:val="00431438"/>
    <w:rsid w:val="004352B5"/>
    <w:rsid w:val="00435F02"/>
    <w:rsid w:val="004379E1"/>
    <w:rsid w:val="00440B15"/>
    <w:rsid w:val="00445A39"/>
    <w:rsid w:val="00445BF1"/>
    <w:rsid w:val="00451739"/>
    <w:rsid w:val="00453669"/>
    <w:rsid w:val="00455580"/>
    <w:rsid w:val="004603CB"/>
    <w:rsid w:val="004626B0"/>
    <w:rsid w:val="00464A08"/>
    <w:rsid w:val="00470164"/>
    <w:rsid w:val="004703BF"/>
    <w:rsid w:val="00470D30"/>
    <w:rsid w:val="00471557"/>
    <w:rsid w:val="00473B38"/>
    <w:rsid w:val="00473D06"/>
    <w:rsid w:val="00473DD3"/>
    <w:rsid w:val="00474F92"/>
    <w:rsid w:val="00475A08"/>
    <w:rsid w:val="00477B24"/>
    <w:rsid w:val="00480B73"/>
    <w:rsid w:val="00484C56"/>
    <w:rsid w:val="00490358"/>
    <w:rsid w:val="004936BF"/>
    <w:rsid w:val="004939B1"/>
    <w:rsid w:val="00495BBB"/>
    <w:rsid w:val="004A0B9D"/>
    <w:rsid w:val="004A1A5C"/>
    <w:rsid w:val="004A2696"/>
    <w:rsid w:val="004A522F"/>
    <w:rsid w:val="004A63F0"/>
    <w:rsid w:val="004B0011"/>
    <w:rsid w:val="004B21B9"/>
    <w:rsid w:val="004B5566"/>
    <w:rsid w:val="004B63FC"/>
    <w:rsid w:val="004B732E"/>
    <w:rsid w:val="004B75C2"/>
    <w:rsid w:val="004B7AAB"/>
    <w:rsid w:val="004C0420"/>
    <w:rsid w:val="004C0979"/>
    <w:rsid w:val="004C1951"/>
    <w:rsid w:val="004C2F63"/>
    <w:rsid w:val="004C3177"/>
    <w:rsid w:val="004C55B1"/>
    <w:rsid w:val="004C5B6C"/>
    <w:rsid w:val="004C6F05"/>
    <w:rsid w:val="004D1854"/>
    <w:rsid w:val="004D7EB9"/>
    <w:rsid w:val="004E00DC"/>
    <w:rsid w:val="004F1D17"/>
    <w:rsid w:val="004F6909"/>
    <w:rsid w:val="004F719D"/>
    <w:rsid w:val="005000AF"/>
    <w:rsid w:val="00501D6F"/>
    <w:rsid w:val="0050220C"/>
    <w:rsid w:val="005075A4"/>
    <w:rsid w:val="00510811"/>
    <w:rsid w:val="005108A0"/>
    <w:rsid w:val="005155FF"/>
    <w:rsid w:val="005207D1"/>
    <w:rsid w:val="00525356"/>
    <w:rsid w:val="005258E6"/>
    <w:rsid w:val="005262D7"/>
    <w:rsid w:val="00533B30"/>
    <w:rsid w:val="00534AD6"/>
    <w:rsid w:val="00534D86"/>
    <w:rsid w:val="00535DF9"/>
    <w:rsid w:val="00541910"/>
    <w:rsid w:val="00545C39"/>
    <w:rsid w:val="005467B6"/>
    <w:rsid w:val="00546DC0"/>
    <w:rsid w:val="00550AB2"/>
    <w:rsid w:val="005518DF"/>
    <w:rsid w:val="00552F76"/>
    <w:rsid w:val="00554E88"/>
    <w:rsid w:val="005553EE"/>
    <w:rsid w:val="00556478"/>
    <w:rsid w:val="00557A75"/>
    <w:rsid w:val="00566DC1"/>
    <w:rsid w:val="005714CB"/>
    <w:rsid w:val="00575205"/>
    <w:rsid w:val="00576965"/>
    <w:rsid w:val="00576B0E"/>
    <w:rsid w:val="00577946"/>
    <w:rsid w:val="0058302D"/>
    <w:rsid w:val="0058494B"/>
    <w:rsid w:val="005903C1"/>
    <w:rsid w:val="0059374D"/>
    <w:rsid w:val="00593D3E"/>
    <w:rsid w:val="0059606F"/>
    <w:rsid w:val="00597283"/>
    <w:rsid w:val="005A35CE"/>
    <w:rsid w:val="005A5FAD"/>
    <w:rsid w:val="005B278B"/>
    <w:rsid w:val="005B5437"/>
    <w:rsid w:val="005B6093"/>
    <w:rsid w:val="005B72E1"/>
    <w:rsid w:val="005C1551"/>
    <w:rsid w:val="005C2960"/>
    <w:rsid w:val="005C42DB"/>
    <w:rsid w:val="005C50A2"/>
    <w:rsid w:val="005C52CA"/>
    <w:rsid w:val="005C5F79"/>
    <w:rsid w:val="005C7253"/>
    <w:rsid w:val="005C7686"/>
    <w:rsid w:val="005D1AAC"/>
    <w:rsid w:val="005D1C29"/>
    <w:rsid w:val="005D1F94"/>
    <w:rsid w:val="005D2224"/>
    <w:rsid w:val="005D28C8"/>
    <w:rsid w:val="005D5694"/>
    <w:rsid w:val="005E02C2"/>
    <w:rsid w:val="005E4AF8"/>
    <w:rsid w:val="005E4B0E"/>
    <w:rsid w:val="005E5706"/>
    <w:rsid w:val="00600419"/>
    <w:rsid w:val="006072A4"/>
    <w:rsid w:val="00607B26"/>
    <w:rsid w:val="00611D58"/>
    <w:rsid w:val="00615012"/>
    <w:rsid w:val="006208A3"/>
    <w:rsid w:val="0062110B"/>
    <w:rsid w:val="006314DB"/>
    <w:rsid w:val="006325D6"/>
    <w:rsid w:val="00633DAF"/>
    <w:rsid w:val="00634D29"/>
    <w:rsid w:val="00636E50"/>
    <w:rsid w:val="00644F15"/>
    <w:rsid w:val="006505C3"/>
    <w:rsid w:val="0065060D"/>
    <w:rsid w:val="00651D78"/>
    <w:rsid w:val="00656486"/>
    <w:rsid w:val="00657CA0"/>
    <w:rsid w:val="0066081C"/>
    <w:rsid w:val="00663545"/>
    <w:rsid w:val="006637B7"/>
    <w:rsid w:val="006662C8"/>
    <w:rsid w:val="006705D6"/>
    <w:rsid w:val="00671379"/>
    <w:rsid w:val="00672FBD"/>
    <w:rsid w:val="0067599F"/>
    <w:rsid w:val="00675F1B"/>
    <w:rsid w:val="006767B7"/>
    <w:rsid w:val="00676E9D"/>
    <w:rsid w:val="00680030"/>
    <w:rsid w:val="00681EBF"/>
    <w:rsid w:val="00686D11"/>
    <w:rsid w:val="00687056"/>
    <w:rsid w:val="00690A15"/>
    <w:rsid w:val="00691EA3"/>
    <w:rsid w:val="00693E2A"/>
    <w:rsid w:val="00696186"/>
    <w:rsid w:val="006A4836"/>
    <w:rsid w:val="006B5985"/>
    <w:rsid w:val="006B6668"/>
    <w:rsid w:val="006B7D61"/>
    <w:rsid w:val="006C138A"/>
    <w:rsid w:val="006C2AA1"/>
    <w:rsid w:val="006C64E7"/>
    <w:rsid w:val="006D0FDB"/>
    <w:rsid w:val="006D224E"/>
    <w:rsid w:val="006D5525"/>
    <w:rsid w:val="006D71A4"/>
    <w:rsid w:val="006E046A"/>
    <w:rsid w:val="006E15FB"/>
    <w:rsid w:val="006E4F0B"/>
    <w:rsid w:val="006E4F36"/>
    <w:rsid w:val="006E6BD8"/>
    <w:rsid w:val="006F13C6"/>
    <w:rsid w:val="006F1996"/>
    <w:rsid w:val="006F3379"/>
    <w:rsid w:val="007031B5"/>
    <w:rsid w:val="00703F54"/>
    <w:rsid w:val="007128F6"/>
    <w:rsid w:val="00716719"/>
    <w:rsid w:val="007176EC"/>
    <w:rsid w:val="00724520"/>
    <w:rsid w:val="00726450"/>
    <w:rsid w:val="00732288"/>
    <w:rsid w:val="0075070A"/>
    <w:rsid w:val="00751B61"/>
    <w:rsid w:val="00753C47"/>
    <w:rsid w:val="007560BF"/>
    <w:rsid w:val="00764548"/>
    <w:rsid w:val="00765F81"/>
    <w:rsid w:val="0077209A"/>
    <w:rsid w:val="00772789"/>
    <w:rsid w:val="007727A8"/>
    <w:rsid w:val="00772A19"/>
    <w:rsid w:val="00773458"/>
    <w:rsid w:val="007775FF"/>
    <w:rsid w:val="0078072D"/>
    <w:rsid w:val="00780F25"/>
    <w:rsid w:val="0078210D"/>
    <w:rsid w:val="00784759"/>
    <w:rsid w:val="007860FC"/>
    <w:rsid w:val="007868F1"/>
    <w:rsid w:val="0078698F"/>
    <w:rsid w:val="0079291C"/>
    <w:rsid w:val="00795E11"/>
    <w:rsid w:val="00795EA2"/>
    <w:rsid w:val="0079644B"/>
    <w:rsid w:val="00797765"/>
    <w:rsid w:val="007A0F3B"/>
    <w:rsid w:val="007A48B8"/>
    <w:rsid w:val="007A610D"/>
    <w:rsid w:val="007B1C7E"/>
    <w:rsid w:val="007B46BD"/>
    <w:rsid w:val="007B5AA0"/>
    <w:rsid w:val="007B5DA5"/>
    <w:rsid w:val="007C5C21"/>
    <w:rsid w:val="007D5FBB"/>
    <w:rsid w:val="007E0A3B"/>
    <w:rsid w:val="007E20FC"/>
    <w:rsid w:val="007E4CB2"/>
    <w:rsid w:val="007F3A94"/>
    <w:rsid w:val="007F7CDC"/>
    <w:rsid w:val="008023B2"/>
    <w:rsid w:val="0080244C"/>
    <w:rsid w:val="00803806"/>
    <w:rsid w:val="0080681C"/>
    <w:rsid w:val="00807857"/>
    <w:rsid w:val="00810431"/>
    <w:rsid w:val="00811AC9"/>
    <w:rsid w:val="00811B6A"/>
    <w:rsid w:val="00812B52"/>
    <w:rsid w:val="008135AF"/>
    <w:rsid w:val="00815DFE"/>
    <w:rsid w:val="00832136"/>
    <w:rsid w:val="00835E89"/>
    <w:rsid w:val="008415BF"/>
    <w:rsid w:val="00841B10"/>
    <w:rsid w:val="00841E15"/>
    <w:rsid w:val="00843A13"/>
    <w:rsid w:val="00845443"/>
    <w:rsid w:val="00845D3D"/>
    <w:rsid w:val="00847969"/>
    <w:rsid w:val="008529E2"/>
    <w:rsid w:val="008601CD"/>
    <w:rsid w:val="00862128"/>
    <w:rsid w:val="00863F46"/>
    <w:rsid w:val="0086465D"/>
    <w:rsid w:val="0087239E"/>
    <w:rsid w:val="00874B14"/>
    <w:rsid w:val="00874FB2"/>
    <w:rsid w:val="00875F40"/>
    <w:rsid w:val="008763E2"/>
    <w:rsid w:val="00876CDC"/>
    <w:rsid w:val="0087763D"/>
    <w:rsid w:val="00880DC4"/>
    <w:rsid w:val="00881A54"/>
    <w:rsid w:val="00883C1D"/>
    <w:rsid w:val="00883E1D"/>
    <w:rsid w:val="008A2758"/>
    <w:rsid w:val="008A56CD"/>
    <w:rsid w:val="008B44AA"/>
    <w:rsid w:val="008B7458"/>
    <w:rsid w:val="008C3F0A"/>
    <w:rsid w:val="008C43A9"/>
    <w:rsid w:val="008C4667"/>
    <w:rsid w:val="008C489B"/>
    <w:rsid w:val="008D0A72"/>
    <w:rsid w:val="008D2DC8"/>
    <w:rsid w:val="008D383E"/>
    <w:rsid w:val="008D4C08"/>
    <w:rsid w:val="008E17E3"/>
    <w:rsid w:val="008E698F"/>
    <w:rsid w:val="008F087F"/>
    <w:rsid w:val="008F27AB"/>
    <w:rsid w:val="008F2B8F"/>
    <w:rsid w:val="008F305B"/>
    <w:rsid w:val="008F4895"/>
    <w:rsid w:val="008F6744"/>
    <w:rsid w:val="008F7D1D"/>
    <w:rsid w:val="00905265"/>
    <w:rsid w:val="00910212"/>
    <w:rsid w:val="00910581"/>
    <w:rsid w:val="00911EFB"/>
    <w:rsid w:val="009123B8"/>
    <w:rsid w:val="00912534"/>
    <w:rsid w:val="0091543D"/>
    <w:rsid w:val="00915DAF"/>
    <w:rsid w:val="00917A54"/>
    <w:rsid w:val="00917B99"/>
    <w:rsid w:val="009301DF"/>
    <w:rsid w:val="00931362"/>
    <w:rsid w:val="0093380C"/>
    <w:rsid w:val="009344C0"/>
    <w:rsid w:val="00935967"/>
    <w:rsid w:val="00935E5B"/>
    <w:rsid w:val="00937215"/>
    <w:rsid w:val="0094375D"/>
    <w:rsid w:val="00945C6A"/>
    <w:rsid w:val="00945E05"/>
    <w:rsid w:val="00945F5D"/>
    <w:rsid w:val="0095008A"/>
    <w:rsid w:val="00957168"/>
    <w:rsid w:val="009621C0"/>
    <w:rsid w:val="00963189"/>
    <w:rsid w:val="00980757"/>
    <w:rsid w:val="00980C9E"/>
    <w:rsid w:val="00985FE4"/>
    <w:rsid w:val="00986B08"/>
    <w:rsid w:val="00987497"/>
    <w:rsid w:val="00987BBB"/>
    <w:rsid w:val="0099450E"/>
    <w:rsid w:val="009A173F"/>
    <w:rsid w:val="009A24CB"/>
    <w:rsid w:val="009A3044"/>
    <w:rsid w:val="009A54A0"/>
    <w:rsid w:val="009B421D"/>
    <w:rsid w:val="009B427C"/>
    <w:rsid w:val="009B7325"/>
    <w:rsid w:val="009B7DBA"/>
    <w:rsid w:val="009C5BCD"/>
    <w:rsid w:val="009C68EE"/>
    <w:rsid w:val="009D0F1D"/>
    <w:rsid w:val="009D113C"/>
    <w:rsid w:val="009D25C8"/>
    <w:rsid w:val="009D7C50"/>
    <w:rsid w:val="009E0BA0"/>
    <w:rsid w:val="009E39FB"/>
    <w:rsid w:val="009E3E7C"/>
    <w:rsid w:val="009E4A99"/>
    <w:rsid w:val="009E7039"/>
    <w:rsid w:val="009E71B1"/>
    <w:rsid w:val="009F0193"/>
    <w:rsid w:val="009F0836"/>
    <w:rsid w:val="009F0AF2"/>
    <w:rsid w:val="009F2C09"/>
    <w:rsid w:val="009F30E3"/>
    <w:rsid w:val="009F3875"/>
    <w:rsid w:val="00A01E35"/>
    <w:rsid w:val="00A10870"/>
    <w:rsid w:val="00A11310"/>
    <w:rsid w:val="00A13F37"/>
    <w:rsid w:val="00A15641"/>
    <w:rsid w:val="00A15F7A"/>
    <w:rsid w:val="00A168DF"/>
    <w:rsid w:val="00A26A78"/>
    <w:rsid w:val="00A31528"/>
    <w:rsid w:val="00A3328A"/>
    <w:rsid w:val="00A34420"/>
    <w:rsid w:val="00A351C6"/>
    <w:rsid w:val="00A43E7E"/>
    <w:rsid w:val="00A449E6"/>
    <w:rsid w:val="00A44D25"/>
    <w:rsid w:val="00A46ABD"/>
    <w:rsid w:val="00A47675"/>
    <w:rsid w:val="00A503A7"/>
    <w:rsid w:val="00A56D05"/>
    <w:rsid w:val="00A6082B"/>
    <w:rsid w:val="00A64959"/>
    <w:rsid w:val="00A6709C"/>
    <w:rsid w:val="00A748A8"/>
    <w:rsid w:val="00A83F95"/>
    <w:rsid w:val="00A84A20"/>
    <w:rsid w:val="00A855E7"/>
    <w:rsid w:val="00A8786D"/>
    <w:rsid w:val="00A91FFB"/>
    <w:rsid w:val="00A920E7"/>
    <w:rsid w:val="00A93D2A"/>
    <w:rsid w:val="00A97BAA"/>
    <w:rsid w:val="00AA24EB"/>
    <w:rsid w:val="00AA44B4"/>
    <w:rsid w:val="00AB0787"/>
    <w:rsid w:val="00AB60C9"/>
    <w:rsid w:val="00AC03B8"/>
    <w:rsid w:val="00AC3889"/>
    <w:rsid w:val="00AC54A2"/>
    <w:rsid w:val="00AC68B1"/>
    <w:rsid w:val="00AD07CE"/>
    <w:rsid w:val="00AD257A"/>
    <w:rsid w:val="00AD4A57"/>
    <w:rsid w:val="00AE7A6A"/>
    <w:rsid w:val="00AF1CAF"/>
    <w:rsid w:val="00AF2D13"/>
    <w:rsid w:val="00AF75F4"/>
    <w:rsid w:val="00AF790D"/>
    <w:rsid w:val="00AF7F70"/>
    <w:rsid w:val="00B01764"/>
    <w:rsid w:val="00B026DB"/>
    <w:rsid w:val="00B07EB9"/>
    <w:rsid w:val="00B10F6D"/>
    <w:rsid w:val="00B13509"/>
    <w:rsid w:val="00B13CBA"/>
    <w:rsid w:val="00B152FB"/>
    <w:rsid w:val="00B16C65"/>
    <w:rsid w:val="00B17418"/>
    <w:rsid w:val="00B25840"/>
    <w:rsid w:val="00B25EFD"/>
    <w:rsid w:val="00B304D8"/>
    <w:rsid w:val="00B31AC8"/>
    <w:rsid w:val="00B3533D"/>
    <w:rsid w:val="00B359B7"/>
    <w:rsid w:val="00B36457"/>
    <w:rsid w:val="00B36A70"/>
    <w:rsid w:val="00B40FC6"/>
    <w:rsid w:val="00B4735D"/>
    <w:rsid w:val="00B54AFC"/>
    <w:rsid w:val="00B603A1"/>
    <w:rsid w:val="00B60CFD"/>
    <w:rsid w:val="00B65BA9"/>
    <w:rsid w:val="00B81715"/>
    <w:rsid w:val="00B8483C"/>
    <w:rsid w:val="00B849BB"/>
    <w:rsid w:val="00B865C7"/>
    <w:rsid w:val="00B925A8"/>
    <w:rsid w:val="00B93D96"/>
    <w:rsid w:val="00B953D7"/>
    <w:rsid w:val="00B95EC3"/>
    <w:rsid w:val="00B96C6C"/>
    <w:rsid w:val="00B9782C"/>
    <w:rsid w:val="00BA5BE0"/>
    <w:rsid w:val="00BA6087"/>
    <w:rsid w:val="00BB1F71"/>
    <w:rsid w:val="00BB416C"/>
    <w:rsid w:val="00BB4E14"/>
    <w:rsid w:val="00BC3417"/>
    <w:rsid w:val="00BC76E9"/>
    <w:rsid w:val="00BC7A68"/>
    <w:rsid w:val="00BD0545"/>
    <w:rsid w:val="00BD4B7C"/>
    <w:rsid w:val="00BD7127"/>
    <w:rsid w:val="00BE6683"/>
    <w:rsid w:val="00BE7012"/>
    <w:rsid w:val="00BE72C8"/>
    <w:rsid w:val="00BE75B9"/>
    <w:rsid w:val="00BF1104"/>
    <w:rsid w:val="00BF1D64"/>
    <w:rsid w:val="00BF202C"/>
    <w:rsid w:val="00BF2A78"/>
    <w:rsid w:val="00BF4AD4"/>
    <w:rsid w:val="00BF6138"/>
    <w:rsid w:val="00BF7D93"/>
    <w:rsid w:val="00C00AA7"/>
    <w:rsid w:val="00C0594C"/>
    <w:rsid w:val="00C16921"/>
    <w:rsid w:val="00C246FE"/>
    <w:rsid w:val="00C333AB"/>
    <w:rsid w:val="00C33BED"/>
    <w:rsid w:val="00C34E96"/>
    <w:rsid w:val="00C41E29"/>
    <w:rsid w:val="00C42025"/>
    <w:rsid w:val="00C46E62"/>
    <w:rsid w:val="00C46F65"/>
    <w:rsid w:val="00C50B6C"/>
    <w:rsid w:val="00C511A1"/>
    <w:rsid w:val="00C51201"/>
    <w:rsid w:val="00C51BC8"/>
    <w:rsid w:val="00C5223B"/>
    <w:rsid w:val="00C52C38"/>
    <w:rsid w:val="00C55E34"/>
    <w:rsid w:val="00C56AE4"/>
    <w:rsid w:val="00C602A1"/>
    <w:rsid w:val="00C627AD"/>
    <w:rsid w:val="00C6665E"/>
    <w:rsid w:val="00C66CA5"/>
    <w:rsid w:val="00C6734E"/>
    <w:rsid w:val="00C73F86"/>
    <w:rsid w:val="00C77820"/>
    <w:rsid w:val="00C8368D"/>
    <w:rsid w:val="00C858CF"/>
    <w:rsid w:val="00C873BD"/>
    <w:rsid w:val="00C908A3"/>
    <w:rsid w:val="00C92072"/>
    <w:rsid w:val="00CA1C26"/>
    <w:rsid w:val="00CA25C3"/>
    <w:rsid w:val="00CA44F2"/>
    <w:rsid w:val="00CA45FC"/>
    <w:rsid w:val="00CA64EB"/>
    <w:rsid w:val="00CA6EF3"/>
    <w:rsid w:val="00CB415C"/>
    <w:rsid w:val="00CB52D5"/>
    <w:rsid w:val="00CC39E5"/>
    <w:rsid w:val="00CC7F77"/>
    <w:rsid w:val="00CD558B"/>
    <w:rsid w:val="00CD698C"/>
    <w:rsid w:val="00CD7493"/>
    <w:rsid w:val="00CE1A51"/>
    <w:rsid w:val="00CE3261"/>
    <w:rsid w:val="00CE349A"/>
    <w:rsid w:val="00CE3C1A"/>
    <w:rsid w:val="00CF2AFD"/>
    <w:rsid w:val="00CF3F7D"/>
    <w:rsid w:val="00D01A88"/>
    <w:rsid w:val="00D03ECB"/>
    <w:rsid w:val="00D04ACA"/>
    <w:rsid w:val="00D0763D"/>
    <w:rsid w:val="00D100E5"/>
    <w:rsid w:val="00D16F3F"/>
    <w:rsid w:val="00D20757"/>
    <w:rsid w:val="00D232BD"/>
    <w:rsid w:val="00D26AA0"/>
    <w:rsid w:val="00D30DBF"/>
    <w:rsid w:val="00D33F95"/>
    <w:rsid w:val="00D35D04"/>
    <w:rsid w:val="00D360E8"/>
    <w:rsid w:val="00D37488"/>
    <w:rsid w:val="00D405B4"/>
    <w:rsid w:val="00D42609"/>
    <w:rsid w:val="00D44A23"/>
    <w:rsid w:val="00D457D0"/>
    <w:rsid w:val="00D47706"/>
    <w:rsid w:val="00D564E1"/>
    <w:rsid w:val="00D56A9D"/>
    <w:rsid w:val="00D62000"/>
    <w:rsid w:val="00D621EE"/>
    <w:rsid w:val="00D62E29"/>
    <w:rsid w:val="00D65B7E"/>
    <w:rsid w:val="00D7577D"/>
    <w:rsid w:val="00D76C2C"/>
    <w:rsid w:val="00D8092D"/>
    <w:rsid w:val="00D80A3F"/>
    <w:rsid w:val="00D80F1F"/>
    <w:rsid w:val="00D81B02"/>
    <w:rsid w:val="00D8227B"/>
    <w:rsid w:val="00D8341F"/>
    <w:rsid w:val="00D85062"/>
    <w:rsid w:val="00D854C6"/>
    <w:rsid w:val="00D909E5"/>
    <w:rsid w:val="00D926A3"/>
    <w:rsid w:val="00D953C2"/>
    <w:rsid w:val="00D9565A"/>
    <w:rsid w:val="00DA09CD"/>
    <w:rsid w:val="00DA65DC"/>
    <w:rsid w:val="00DA68FB"/>
    <w:rsid w:val="00DB2F1B"/>
    <w:rsid w:val="00DB66A1"/>
    <w:rsid w:val="00DC01F0"/>
    <w:rsid w:val="00DC1939"/>
    <w:rsid w:val="00DC6481"/>
    <w:rsid w:val="00DD5F1B"/>
    <w:rsid w:val="00DD61E9"/>
    <w:rsid w:val="00DE1BC7"/>
    <w:rsid w:val="00DE2087"/>
    <w:rsid w:val="00DE4616"/>
    <w:rsid w:val="00DE5AB3"/>
    <w:rsid w:val="00DF265B"/>
    <w:rsid w:val="00DF289F"/>
    <w:rsid w:val="00DF3868"/>
    <w:rsid w:val="00DF5777"/>
    <w:rsid w:val="00E009A4"/>
    <w:rsid w:val="00E04DBE"/>
    <w:rsid w:val="00E077D5"/>
    <w:rsid w:val="00E103E2"/>
    <w:rsid w:val="00E10D40"/>
    <w:rsid w:val="00E15559"/>
    <w:rsid w:val="00E158E9"/>
    <w:rsid w:val="00E17207"/>
    <w:rsid w:val="00E23422"/>
    <w:rsid w:val="00E24C8D"/>
    <w:rsid w:val="00E25191"/>
    <w:rsid w:val="00E351CB"/>
    <w:rsid w:val="00E37343"/>
    <w:rsid w:val="00E376B4"/>
    <w:rsid w:val="00E41BCC"/>
    <w:rsid w:val="00E4250B"/>
    <w:rsid w:val="00E44378"/>
    <w:rsid w:val="00E4625D"/>
    <w:rsid w:val="00E47294"/>
    <w:rsid w:val="00E473C4"/>
    <w:rsid w:val="00E53E01"/>
    <w:rsid w:val="00E54839"/>
    <w:rsid w:val="00E56185"/>
    <w:rsid w:val="00E60CE2"/>
    <w:rsid w:val="00E61711"/>
    <w:rsid w:val="00E6314A"/>
    <w:rsid w:val="00E63B9C"/>
    <w:rsid w:val="00E675BB"/>
    <w:rsid w:val="00E701F4"/>
    <w:rsid w:val="00E7494A"/>
    <w:rsid w:val="00E8518C"/>
    <w:rsid w:val="00E869C6"/>
    <w:rsid w:val="00E87E7A"/>
    <w:rsid w:val="00E914FC"/>
    <w:rsid w:val="00EA0864"/>
    <w:rsid w:val="00EA2D2B"/>
    <w:rsid w:val="00EA3EFE"/>
    <w:rsid w:val="00EB0A58"/>
    <w:rsid w:val="00EB10C5"/>
    <w:rsid w:val="00EB1BDF"/>
    <w:rsid w:val="00EB55AC"/>
    <w:rsid w:val="00EB5C68"/>
    <w:rsid w:val="00EB7ED9"/>
    <w:rsid w:val="00EC02E1"/>
    <w:rsid w:val="00EC3591"/>
    <w:rsid w:val="00EC4A2C"/>
    <w:rsid w:val="00EC7FD6"/>
    <w:rsid w:val="00ED3A75"/>
    <w:rsid w:val="00ED3CD1"/>
    <w:rsid w:val="00ED4AB5"/>
    <w:rsid w:val="00EE0E14"/>
    <w:rsid w:val="00EF6B09"/>
    <w:rsid w:val="00F0014B"/>
    <w:rsid w:val="00F0257E"/>
    <w:rsid w:val="00F03EF2"/>
    <w:rsid w:val="00F04B73"/>
    <w:rsid w:val="00F06DC8"/>
    <w:rsid w:val="00F1038E"/>
    <w:rsid w:val="00F12524"/>
    <w:rsid w:val="00F13A7E"/>
    <w:rsid w:val="00F2118D"/>
    <w:rsid w:val="00F217DC"/>
    <w:rsid w:val="00F3386F"/>
    <w:rsid w:val="00F36BE8"/>
    <w:rsid w:val="00F43938"/>
    <w:rsid w:val="00F51CBA"/>
    <w:rsid w:val="00F56742"/>
    <w:rsid w:val="00F60B56"/>
    <w:rsid w:val="00F624D0"/>
    <w:rsid w:val="00F707D0"/>
    <w:rsid w:val="00F720C9"/>
    <w:rsid w:val="00F75621"/>
    <w:rsid w:val="00F812D4"/>
    <w:rsid w:val="00F81348"/>
    <w:rsid w:val="00F81874"/>
    <w:rsid w:val="00F85AF7"/>
    <w:rsid w:val="00F92E49"/>
    <w:rsid w:val="00F93A72"/>
    <w:rsid w:val="00F95440"/>
    <w:rsid w:val="00FA2BA1"/>
    <w:rsid w:val="00FA5A64"/>
    <w:rsid w:val="00FA772C"/>
    <w:rsid w:val="00FB4EAC"/>
    <w:rsid w:val="00FB53FB"/>
    <w:rsid w:val="00FB579D"/>
    <w:rsid w:val="00FB5F96"/>
    <w:rsid w:val="00FB7053"/>
    <w:rsid w:val="00FB7F5A"/>
    <w:rsid w:val="00FC0F99"/>
    <w:rsid w:val="00FC15CE"/>
    <w:rsid w:val="00FC3CEA"/>
    <w:rsid w:val="00FC73FC"/>
    <w:rsid w:val="00FC7DF6"/>
    <w:rsid w:val="00FD0889"/>
    <w:rsid w:val="00FD13C4"/>
    <w:rsid w:val="00FD1A12"/>
    <w:rsid w:val="00FD1E0F"/>
    <w:rsid w:val="00FF0213"/>
    <w:rsid w:val="00FF4036"/>
    <w:rsid w:val="00FF4891"/>
    <w:rsid w:val="00FF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semiHidden="0" w:uiPriority="4" w:unhideWhenUsed="0" w:qFormat="1"/>
    <w:lsdException w:name="heading 6" w:uiPriority="16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6"/>
    <w:lsdException w:name="footer" w:uiPriority="6"/>
    <w:lsdException w:name="caption" w:uiPriority="35" w:qFormat="1"/>
    <w:lsdException w:name="Title" w:semiHidden="0" w:uiPriority="12" w:unhideWhenUsed="0"/>
    <w:lsdException w:name="Default Paragraph Font" w:uiPriority="1"/>
    <w:lsdException w:name="Subtitle" w:semiHidden="0" w:uiPriority="13" w:unhideWhenUsed="0"/>
    <w:lsdException w:name="Strong" w:semiHidden="0" w:uiPriority="10" w:unhideWhenUsed="0"/>
    <w:lsdException w:name="Emphasis" w:semiHidden="0" w:uiPriority="10" w:unhideWhenUsed="0"/>
    <w:lsdException w:name="Table Grid" w:semiHidden="0" w:uiPriority="59" w:unhideWhenUsed="0"/>
    <w:lsdException w:name="Placeholder Text" w:unhideWhenUsed="0"/>
    <w:lsdException w:name="No Spacing" w:semiHidden="0" w:uiPriority="7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4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9" w:unhideWhenUsed="0"/>
    <w:lsdException w:name="Bibliography" w:uiPriority="8"/>
    <w:lsdException w:name="TOC Heading" w:uiPriority="39" w:qFormat="1"/>
  </w:latentStyles>
  <w:style w:type="paragraph" w:default="1" w:styleId="Normal">
    <w:name w:val="Normal"/>
    <w:qFormat/>
    <w:rsid w:val="005714CB"/>
    <w:pPr>
      <w:tabs>
        <w:tab w:val="center" w:pos="4680"/>
        <w:tab w:val="right" w:pos="9360"/>
      </w:tabs>
      <w:spacing w:after="0" w:line="240" w:lineRule="auto"/>
      <w:ind w:firstLine="432"/>
    </w:pPr>
    <w:rPr>
      <w:rFonts w:ascii="Times New Roman" w:hAnsi="Times New Roman"/>
      <w:sz w:val="24"/>
      <w:szCs w:val="24"/>
    </w:rPr>
  </w:style>
  <w:style w:type="paragraph" w:styleId="Heading1">
    <w:name w:val="heading 1"/>
    <w:next w:val="Normal"/>
    <w:link w:val="Heading1Char"/>
    <w:uiPriority w:val="4"/>
    <w:qFormat/>
    <w:rsid w:val="001263EA"/>
    <w:pPr>
      <w:keepNext/>
      <w:keepLines/>
      <w:spacing w:before="480" w:after="160" w:line="24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4"/>
    <w:qFormat/>
    <w:rsid w:val="001263EA"/>
    <w:pPr>
      <w:keepNext/>
      <w:keepLines/>
      <w:spacing w:before="240"/>
      <w:ind w:firstLine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4"/>
    <w:qFormat/>
    <w:rsid w:val="001263EA"/>
    <w:pPr>
      <w:spacing w:before="100" w:beforeAutospacing="1" w:after="240"/>
      <w:ind w:firstLine="0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4"/>
    <w:qFormat/>
    <w:rsid w:val="001263EA"/>
    <w:pPr>
      <w:spacing w:before="60"/>
      <w:ind w:firstLine="0"/>
      <w:outlineLvl w:val="3"/>
    </w:pPr>
    <w:rPr>
      <w:rFonts w:eastAsia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4"/>
    <w:qFormat/>
    <w:rsid w:val="001263EA"/>
    <w:pPr>
      <w:keepNext/>
      <w:keepLines/>
      <w:spacing w:before="200"/>
      <w:ind w:firstLine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3"/>
    <w:qFormat/>
    <w:rsid w:val="00C34E96"/>
    <w:pPr>
      <w:spacing w:after="360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3"/>
    <w:locked/>
    <w:rsid w:val="00C34E96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3"/>
    <w:qFormat/>
    <w:rsid w:val="001263EA"/>
    <w:pPr>
      <w:ind w:left="284" w:hanging="284"/>
    </w:pPr>
    <w:rPr>
      <w:rFonts w:cs="Times New Roman"/>
    </w:rPr>
  </w:style>
  <w:style w:type="character" w:customStyle="1" w:styleId="PoemChar">
    <w:name w:val="Poem Char"/>
    <w:basedOn w:val="DefaultParagraphFont"/>
    <w:link w:val="Poem"/>
    <w:uiPriority w:val="3"/>
    <w:rsid w:val="001263EA"/>
    <w:rPr>
      <w:rFonts w:ascii="Times New Roman" w:hAnsi="Times New Roman" w:cs="Times New Roman"/>
      <w:sz w:val="24"/>
      <w:szCs w:val="24"/>
    </w:rPr>
  </w:style>
  <w:style w:type="paragraph" w:customStyle="1" w:styleId="Poemauthor">
    <w:name w:val="Poem author"/>
    <w:basedOn w:val="Normal"/>
    <w:uiPriority w:val="3"/>
    <w:qFormat/>
    <w:rsid w:val="001263EA"/>
    <w:pPr>
      <w:jc w:val="right"/>
    </w:pPr>
    <w:rPr>
      <w:i/>
      <w:lang w:val="fr-CA"/>
    </w:rPr>
  </w:style>
  <w:style w:type="paragraph" w:customStyle="1" w:styleId="Poemepigram">
    <w:name w:val="Poem epigram"/>
    <w:basedOn w:val="Poembody"/>
    <w:next w:val="Poembody"/>
    <w:link w:val="PoemepigramChar"/>
    <w:uiPriority w:val="3"/>
    <w:qFormat/>
    <w:rsid w:val="001263EA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bodyChar"/>
    <w:link w:val="Poemepigram"/>
    <w:uiPriority w:val="3"/>
    <w:rsid w:val="001263EA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oemsub-heading">
    <w:name w:val="Poem sub-heading"/>
    <w:basedOn w:val="Poembody"/>
    <w:link w:val="Poemsub-headingChar"/>
    <w:uiPriority w:val="3"/>
    <w:qFormat/>
    <w:rsid w:val="001263EA"/>
    <w:pPr>
      <w:spacing w:after="120"/>
    </w:pPr>
    <w:rPr>
      <w:b/>
    </w:rPr>
  </w:style>
  <w:style w:type="character" w:customStyle="1" w:styleId="Poemsub-headingChar">
    <w:name w:val="Poem sub-heading Char"/>
    <w:basedOn w:val="PoembodyChar"/>
    <w:link w:val="Poemsub-heading"/>
    <w:uiPriority w:val="3"/>
    <w:rsid w:val="001263EA"/>
    <w:rPr>
      <w:rFonts w:ascii="Times New Roman" w:hAnsi="Times New Roman" w:cs="Times New Roman"/>
      <w:b/>
      <w:sz w:val="24"/>
      <w:szCs w:val="24"/>
    </w:rPr>
  </w:style>
  <w:style w:type="paragraph" w:customStyle="1" w:styleId="Poemtitle">
    <w:name w:val="Poem title"/>
    <w:basedOn w:val="Normtitle"/>
    <w:next w:val="Poembody"/>
    <w:link w:val="PoemtitleChar"/>
    <w:uiPriority w:val="3"/>
    <w:qFormat/>
    <w:rsid w:val="001263EA"/>
    <w:pPr>
      <w:spacing w:after="240"/>
      <w:jc w:val="left"/>
      <w:outlineLvl w:val="1"/>
    </w:pPr>
  </w:style>
  <w:style w:type="character" w:customStyle="1" w:styleId="PoemtitleChar">
    <w:name w:val="Poem title Char"/>
    <w:basedOn w:val="NormtitleChar"/>
    <w:link w:val="Poemtitle"/>
    <w:uiPriority w:val="3"/>
    <w:rsid w:val="001263EA"/>
    <w:rPr>
      <w:rFonts w:ascii="Times New Roman" w:hAnsi="Times New Roman" w:cs="Times New Roman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4"/>
    <w:rsid w:val="001263EA"/>
    <w:rPr>
      <w:rFonts w:ascii="Times New Roman" w:eastAsiaTheme="majorEastAsia" w:hAnsi="Times New Roman" w:cstheme="majorBidi"/>
      <w:b/>
      <w:bCs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4"/>
    <w:rsid w:val="001263EA"/>
    <w:rPr>
      <w:rFonts w:asciiTheme="majorHAnsi" w:eastAsiaTheme="majorEastAsia" w:hAnsiTheme="majorHAnsi" w:cstheme="majorBidi"/>
      <w:b/>
      <w:bCs/>
      <w:sz w:val="26"/>
      <w:szCs w:val="26"/>
      <w:lang w:val="fr-CA"/>
    </w:rPr>
  </w:style>
  <w:style w:type="character" w:customStyle="1" w:styleId="Heading3Char">
    <w:name w:val="Heading 3 Char"/>
    <w:basedOn w:val="DefaultParagraphFont"/>
    <w:link w:val="Heading3"/>
    <w:uiPriority w:val="4"/>
    <w:rsid w:val="001263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4"/>
    <w:rsid w:val="001263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263EA"/>
    <w:pPr>
      <w:ind w:left="720"/>
    </w:pPr>
  </w:style>
  <w:style w:type="paragraph" w:styleId="Quote">
    <w:name w:val="Quote"/>
    <w:basedOn w:val="Normal"/>
    <w:next w:val="Normal"/>
    <w:link w:val="QuoteChar"/>
    <w:uiPriority w:val="4"/>
    <w:rsid w:val="001263EA"/>
    <w:rPr>
      <w:i/>
      <w:iCs/>
    </w:rPr>
  </w:style>
  <w:style w:type="character" w:customStyle="1" w:styleId="QuoteChar">
    <w:name w:val="Quote Char"/>
    <w:basedOn w:val="DefaultParagraphFont"/>
    <w:link w:val="Quote"/>
    <w:uiPriority w:val="4"/>
    <w:rsid w:val="001263EA"/>
    <w:rPr>
      <w:rFonts w:ascii="Times New Roman" w:hAnsi="Times New Roman"/>
      <w:i/>
      <w:iCs/>
      <w:sz w:val="24"/>
      <w:szCs w:val="24"/>
    </w:rPr>
  </w:style>
  <w:style w:type="character" w:styleId="Strong">
    <w:name w:val="Strong"/>
    <w:basedOn w:val="DefaultParagraphFont"/>
    <w:uiPriority w:val="10"/>
    <w:rsid w:val="001263EA"/>
    <w:rPr>
      <w:b/>
      <w:bCs/>
    </w:rPr>
  </w:style>
  <w:style w:type="paragraph" w:styleId="Title">
    <w:name w:val="Title"/>
    <w:basedOn w:val="Normal"/>
    <w:next w:val="Normal"/>
    <w:link w:val="TitleChar"/>
    <w:uiPriority w:val="12"/>
    <w:rsid w:val="001263EA"/>
    <w:pPr>
      <w:pBdr>
        <w:bottom w:val="single" w:sz="8" w:space="4" w:color="4F81BD" w:themeColor="accent1"/>
      </w:pBdr>
      <w:spacing w:after="300"/>
      <w:jc w:val="center"/>
      <w:outlineLvl w:val="0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2"/>
    <w:rsid w:val="001263EA"/>
    <w:rPr>
      <w:rFonts w:ascii="Times New Roman" w:eastAsiaTheme="majorEastAsia" w:hAnsi="Times New Roman" w:cstheme="majorBidi"/>
      <w:b/>
      <w:spacing w:val="5"/>
      <w:kern w:val="28"/>
      <w:sz w:val="72"/>
      <w:szCs w:val="52"/>
    </w:rPr>
  </w:style>
  <w:style w:type="paragraph" w:customStyle="1" w:styleId="Body">
    <w:name w:val="Body"/>
    <w:basedOn w:val="Normal"/>
    <w:rsid w:val="001263EA"/>
    <w:pPr>
      <w:suppressAutoHyphens/>
      <w:ind w:firstLine="0"/>
      <w:jc w:val="both"/>
    </w:pPr>
    <w:rPr>
      <w:rFonts w:eastAsia="Calibri" w:cs="Times New Roman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4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4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6"/>
    <w:rsid w:val="00F13A7E"/>
    <w:pPr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6"/>
    <w:rsid w:val="00F13A7E"/>
    <w:rPr>
      <w:rFonts w:ascii="Times New Roman" w:hAnsi="Times New Roman"/>
      <w:sz w:val="18"/>
      <w:szCs w:val="24"/>
    </w:rPr>
  </w:style>
  <w:style w:type="paragraph" w:styleId="Footer">
    <w:name w:val="footer"/>
    <w:basedOn w:val="Normal"/>
    <w:link w:val="FooterChar"/>
    <w:uiPriority w:val="6"/>
    <w:rsid w:val="001263EA"/>
  </w:style>
  <w:style w:type="character" w:customStyle="1" w:styleId="FooterChar">
    <w:name w:val="Footer Char"/>
    <w:basedOn w:val="DefaultParagraphFont"/>
    <w:link w:val="Footer"/>
    <w:uiPriority w:val="6"/>
    <w:rsid w:val="001263EA"/>
    <w:rPr>
      <w:rFonts w:ascii="Times New Roman" w:hAnsi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1263EA"/>
    <w:pPr>
      <w:tabs>
        <w:tab w:val="left" w:pos="1080"/>
      </w:tabs>
      <w:suppressAutoHyphens/>
    </w:pPr>
    <w:rPr>
      <w:rFonts w:eastAsiaTheme="minorEastAsia" w:cs="Times New Roman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63EA"/>
    <w:rPr>
      <w:rFonts w:ascii="Times New Roman" w:eastAsiaTheme="minorEastAsia" w:hAnsi="Times New Roman" w:cs="Times New Roman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1263EA"/>
    <w:rPr>
      <w:sz w:val="16"/>
      <w:szCs w:val="16"/>
    </w:rPr>
  </w:style>
  <w:style w:type="character" w:styleId="Emphasis">
    <w:name w:val="Emphasis"/>
    <w:basedOn w:val="DefaultParagraphFont"/>
    <w:uiPriority w:val="10"/>
    <w:rsid w:val="001263EA"/>
    <w:rPr>
      <w:i/>
      <w:iCs/>
    </w:rPr>
  </w:style>
  <w:style w:type="character" w:customStyle="1" w:styleId="artcopy">
    <w:name w:val="artcopy"/>
    <w:basedOn w:val="DefaultParagraphFont"/>
    <w:uiPriority w:val="19"/>
    <w:rsid w:val="001263EA"/>
  </w:style>
  <w:style w:type="paragraph" w:styleId="DocumentMap">
    <w:name w:val="Document Map"/>
    <w:basedOn w:val="Normal"/>
    <w:link w:val="DocumentMapChar"/>
    <w:uiPriority w:val="99"/>
    <w:semiHidden/>
    <w:unhideWhenUsed/>
    <w:rsid w:val="00F7562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5621"/>
    <w:rPr>
      <w:rFonts w:ascii="Tahoma" w:hAnsi="Tahoma" w:cs="Tahoma"/>
      <w:sz w:val="16"/>
      <w:szCs w:val="16"/>
      <w:lang w:eastAsia="en-CA"/>
    </w:rPr>
  </w:style>
  <w:style w:type="character" w:styleId="LineNumber">
    <w:name w:val="line number"/>
    <w:basedOn w:val="DefaultParagraphFont"/>
    <w:uiPriority w:val="99"/>
    <w:semiHidden/>
    <w:unhideWhenUsed/>
    <w:rsid w:val="005108A0"/>
  </w:style>
  <w:style w:type="paragraph" w:customStyle="1" w:styleId="Uppalcol1">
    <w:name w:val="Uppal col. 1"/>
    <w:basedOn w:val="Normal"/>
    <w:uiPriority w:val="13"/>
    <w:qFormat/>
    <w:rsid w:val="001263EA"/>
    <w:pPr>
      <w:outlineLvl w:val="0"/>
    </w:pPr>
    <w:rPr>
      <w:b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B026DB"/>
    <w:rPr>
      <w:color w:val="0000FF"/>
      <w:u w:val="single"/>
    </w:rPr>
  </w:style>
  <w:style w:type="paragraph" w:styleId="Bibliography">
    <w:name w:val="Bibliography"/>
    <w:basedOn w:val="Normal"/>
    <w:next w:val="Normal"/>
    <w:uiPriority w:val="8"/>
    <w:rsid w:val="001263EA"/>
    <w:pPr>
      <w:ind w:left="432" w:hanging="432"/>
    </w:pPr>
  </w:style>
  <w:style w:type="paragraph" w:customStyle="1" w:styleId="Heading3Bodytext">
    <w:name w:val="Heading 3 Body text"/>
    <w:basedOn w:val="Normal"/>
    <w:uiPriority w:val="4"/>
    <w:rsid w:val="001263EA"/>
    <w:pPr>
      <w:spacing w:before="360" w:after="120"/>
    </w:pPr>
    <w:rPr>
      <w:b/>
      <w:sz w:val="27"/>
    </w:rPr>
  </w:style>
  <w:style w:type="paragraph" w:customStyle="1" w:styleId="Frenchbody">
    <w:name w:val="French body"/>
    <w:basedOn w:val="Normal"/>
    <w:uiPriority w:val="11"/>
    <w:qFormat/>
    <w:rsid w:val="001263EA"/>
    <w:pPr>
      <w:widowControl w:val="0"/>
      <w:suppressAutoHyphens/>
      <w:ind w:firstLine="567"/>
    </w:pPr>
    <w:rPr>
      <w:rFonts w:eastAsia="Calibri" w:cs="Times New Roman"/>
      <w:lang w:val="fr-FR"/>
    </w:rPr>
  </w:style>
  <w:style w:type="paragraph" w:customStyle="1" w:styleId="Poembody">
    <w:name w:val="Poem body"/>
    <w:basedOn w:val="Normal"/>
    <w:link w:val="PoembodyChar"/>
    <w:autoRedefine/>
    <w:uiPriority w:val="3"/>
    <w:qFormat/>
    <w:rsid w:val="001263EA"/>
    <w:pPr>
      <w:ind w:left="284" w:hanging="284"/>
    </w:pPr>
    <w:rPr>
      <w:rFonts w:cs="Times New Roman"/>
    </w:rPr>
  </w:style>
  <w:style w:type="character" w:customStyle="1" w:styleId="PoembodyChar">
    <w:name w:val="Poem body Char"/>
    <w:basedOn w:val="DefaultParagraphFont"/>
    <w:link w:val="Poembody"/>
    <w:uiPriority w:val="3"/>
    <w:rsid w:val="001263EA"/>
    <w:rPr>
      <w:rFonts w:ascii="Times New Roman" w:hAnsi="Times New Roman" w:cs="Times New Roman"/>
      <w:sz w:val="24"/>
      <w:szCs w:val="24"/>
    </w:rPr>
  </w:style>
  <w:style w:type="paragraph" w:customStyle="1" w:styleId="Germanbody">
    <w:name w:val="German body"/>
    <w:basedOn w:val="Normal"/>
    <w:uiPriority w:val="11"/>
    <w:qFormat/>
    <w:rsid w:val="001263EA"/>
    <w:rPr>
      <w:noProof/>
      <w:lang w:val="de-DE"/>
    </w:rPr>
  </w:style>
  <w:style w:type="character" w:customStyle="1" w:styleId="Heading5Char">
    <w:name w:val="Heading 5 Char"/>
    <w:basedOn w:val="DefaultParagraphFont"/>
    <w:link w:val="Heading5"/>
    <w:uiPriority w:val="4"/>
    <w:rsid w:val="001263E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Normtitle">
    <w:name w:val="Norm. title"/>
    <w:basedOn w:val="Normal"/>
    <w:next w:val="Normal"/>
    <w:link w:val="NormtitleChar"/>
    <w:uiPriority w:val="2"/>
    <w:qFormat/>
    <w:rsid w:val="001263EA"/>
    <w:pPr>
      <w:spacing w:after="360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NormtitleChar">
    <w:name w:val="Norm. title Char"/>
    <w:basedOn w:val="DefaultParagraphFont"/>
    <w:link w:val="Normtitle"/>
    <w:uiPriority w:val="2"/>
    <w:locked/>
    <w:rsid w:val="001263EA"/>
    <w:rPr>
      <w:rFonts w:ascii="Times New Roman" w:hAnsi="Times New Roman" w:cs="Times New Roman"/>
      <w:b/>
      <w:sz w:val="36"/>
      <w:szCs w:val="36"/>
    </w:rPr>
  </w:style>
  <w:style w:type="paragraph" w:customStyle="1" w:styleId="Normauthor">
    <w:name w:val="Norm. author"/>
    <w:basedOn w:val="Normal"/>
    <w:next w:val="Normal"/>
    <w:uiPriority w:val="1"/>
    <w:qFormat/>
    <w:rsid w:val="001263EA"/>
    <w:pPr>
      <w:spacing w:before="120" w:after="480"/>
      <w:ind w:firstLine="0"/>
      <w:contextualSpacing/>
      <w:jc w:val="center"/>
    </w:pPr>
    <w:rPr>
      <w:b/>
      <w:i/>
      <w:sz w:val="32"/>
    </w:rPr>
  </w:style>
  <w:style w:type="paragraph" w:customStyle="1" w:styleId="Normnoindent">
    <w:name w:val="Norm. no indent"/>
    <w:basedOn w:val="Normal"/>
    <w:next w:val="Normal"/>
    <w:uiPriority w:val="2"/>
    <w:qFormat/>
    <w:rsid w:val="001263EA"/>
    <w:pPr>
      <w:ind w:firstLine="0"/>
    </w:pPr>
  </w:style>
  <w:style w:type="paragraph" w:customStyle="1" w:styleId="Normblockquote">
    <w:name w:val="Norm. blockquote"/>
    <w:basedOn w:val="Normal"/>
    <w:next w:val="Normal"/>
    <w:uiPriority w:val="2"/>
    <w:qFormat/>
    <w:rsid w:val="001263EA"/>
    <w:pPr>
      <w:tabs>
        <w:tab w:val="clear" w:pos="9360"/>
        <w:tab w:val="left" w:pos="432"/>
        <w:tab w:val="right" w:pos="8928"/>
      </w:tabs>
      <w:spacing w:before="240" w:after="240"/>
      <w:ind w:left="432" w:right="432" w:firstLine="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263E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63E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semiHidden="0" w:uiPriority="4" w:unhideWhenUsed="0" w:qFormat="1"/>
    <w:lsdException w:name="heading 6" w:uiPriority="16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6"/>
    <w:lsdException w:name="footer" w:uiPriority="6"/>
    <w:lsdException w:name="caption" w:uiPriority="35" w:qFormat="1"/>
    <w:lsdException w:name="Title" w:semiHidden="0" w:uiPriority="12" w:unhideWhenUsed="0"/>
    <w:lsdException w:name="Default Paragraph Font" w:uiPriority="1"/>
    <w:lsdException w:name="Subtitle" w:semiHidden="0" w:uiPriority="13" w:unhideWhenUsed="0"/>
    <w:lsdException w:name="Strong" w:semiHidden="0" w:uiPriority="10" w:unhideWhenUsed="0"/>
    <w:lsdException w:name="Emphasis" w:semiHidden="0" w:uiPriority="10" w:unhideWhenUsed="0"/>
    <w:lsdException w:name="Table Grid" w:semiHidden="0" w:uiPriority="59" w:unhideWhenUsed="0"/>
    <w:lsdException w:name="Placeholder Text" w:unhideWhenUsed="0"/>
    <w:lsdException w:name="No Spacing" w:semiHidden="0" w:uiPriority="7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4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9" w:unhideWhenUsed="0"/>
    <w:lsdException w:name="Bibliography" w:uiPriority="8"/>
    <w:lsdException w:name="TOC Heading" w:uiPriority="39" w:qFormat="1"/>
  </w:latentStyles>
  <w:style w:type="paragraph" w:default="1" w:styleId="Normal">
    <w:name w:val="Normal"/>
    <w:qFormat/>
    <w:rsid w:val="005714CB"/>
    <w:pPr>
      <w:tabs>
        <w:tab w:val="center" w:pos="4680"/>
        <w:tab w:val="right" w:pos="9360"/>
      </w:tabs>
      <w:spacing w:after="0" w:line="240" w:lineRule="auto"/>
      <w:ind w:firstLine="432"/>
    </w:pPr>
    <w:rPr>
      <w:rFonts w:ascii="Times New Roman" w:hAnsi="Times New Roman"/>
      <w:sz w:val="24"/>
      <w:szCs w:val="24"/>
    </w:rPr>
  </w:style>
  <w:style w:type="paragraph" w:styleId="Heading1">
    <w:name w:val="heading 1"/>
    <w:next w:val="Normal"/>
    <w:link w:val="Heading1Char"/>
    <w:uiPriority w:val="4"/>
    <w:qFormat/>
    <w:rsid w:val="001263EA"/>
    <w:pPr>
      <w:keepNext/>
      <w:keepLines/>
      <w:spacing w:before="480" w:after="160" w:line="24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4"/>
    <w:qFormat/>
    <w:rsid w:val="001263EA"/>
    <w:pPr>
      <w:keepNext/>
      <w:keepLines/>
      <w:spacing w:before="240"/>
      <w:ind w:firstLine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4"/>
    <w:qFormat/>
    <w:rsid w:val="001263EA"/>
    <w:pPr>
      <w:spacing w:before="100" w:beforeAutospacing="1" w:after="240"/>
      <w:ind w:firstLine="0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4"/>
    <w:qFormat/>
    <w:rsid w:val="001263EA"/>
    <w:pPr>
      <w:spacing w:before="60"/>
      <w:ind w:firstLine="0"/>
      <w:outlineLvl w:val="3"/>
    </w:pPr>
    <w:rPr>
      <w:rFonts w:eastAsia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4"/>
    <w:qFormat/>
    <w:rsid w:val="001263EA"/>
    <w:pPr>
      <w:keepNext/>
      <w:keepLines/>
      <w:spacing w:before="200"/>
      <w:ind w:firstLine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3"/>
    <w:qFormat/>
    <w:rsid w:val="00C34E96"/>
    <w:pPr>
      <w:spacing w:after="360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3"/>
    <w:locked/>
    <w:rsid w:val="00C34E96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3"/>
    <w:qFormat/>
    <w:rsid w:val="001263EA"/>
    <w:pPr>
      <w:ind w:left="284" w:hanging="284"/>
    </w:pPr>
    <w:rPr>
      <w:rFonts w:cs="Times New Roman"/>
    </w:rPr>
  </w:style>
  <w:style w:type="character" w:customStyle="1" w:styleId="PoemChar">
    <w:name w:val="Poem Char"/>
    <w:basedOn w:val="DefaultParagraphFont"/>
    <w:link w:val="Poem"/>
    <w:uiPriority w:val="3"/>
    <w:rsid w:val="001263EA"/>
    <w:rPr>
      <w:rFonts w:ascii="Times New Roman" w:hAnsi="Times New Roman" w:cs="Times New Roman"/>
      <w:sz w:val="24"/>
      <w:szCs w:val="24"/>
    </w:rPr>
  </w:style>
  <w:style w:type="paragraph" w:customStyle="1" w:styleId="Poemauthor">
    <w:name w:val="Poem author"/>
    <w:basedOn w:val="Normal"/>
    <w:uiPriority w:val="3"/>
    <w:qFormat/>
    <w:rsid w:val="001263EA"/>
    <w:pPr>
      <w:jc w:val="right"/>
    </w:pPr>
    <w:rPr>
      <w:i/>
      <w:lang w:val="fr-CA"/>
    </w:rPr>
  </w:style>
  <w:style w:type="paragraph" w:customStyle="1" w:styleId="Poemepigram">
    <w:name w:val="Poem epigram"/>
    <w:basedOn w:val="Poembody"/>
    <w:next w:val="Poembody"/>
    <w:link w:val="PoemepigramChar"/>
    <w:uiPriority w:val="3"/>
    <w:qFormat/>
    <w:rsid w:val="001263EA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bodyChar"/>
    <w:link w:val="Poemepigram"/>
    <w:uiPriority w:val="3"/>
    <w:rsid w:val="001263EA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oemsub-heading">
    <w:name w:val="Poem sub-heading"/>
    <w:basedOn w:val="Poembody"/>
    <w:link w:val="Poemsub-headingChar"/>
    <w:uiPriority w:val="3"/>
    <w:qFormat/>
    <w:rsid w:val="001263EA"/>
    <w:pPr>
      <w:spacing w:after="120"/>
    </w:pPr>
    <w:rPr>
      <w:b/>
    </w:rPr>
  </w:style>
  <w:style w:type="character" w:customStyle="1" w:styleId="Poemsub-headingChar">
    <w:name w:val="Poem sub-heading Char"/>
    <w:basedOn w:val="PoembodyChar"/>
    <w:link w:val="Poemsub-heading"/>
    <w:uiPriority w:val="3"/>
    <w:rsid w:val="001263EA"/>
    <w:rPr>
      <w:rFonts w:ascii="Times New Roman" w:hAnsi="Times New Roman" w:cs="Times New Roman"/>
      <w:b/>
      <w:sz w:val="24"/>
      <w:szCs w:val="24"/>
    </w:rPr>
  </w:style>
  <w:style w:type="paragraph" w:customStyle="1" w:styleId="Poemtitle">
    <w:name w:val="Poem title"/>
    <w:basedOn w:val="Normtitle"/>
    <w:next w:val="Poembody"/>
    <w:link w:val="PoemtitleChar"/>
    <w:uiPriority w:val="3"/>
    <w:qFormat/>
    <w:rsid w:val="001263EA"/>
    <w:pPr>
      <w:spacing w:after="240"/>
      <w:jc w:val="left"/>
      <w:outlineLvl w:val="1"/>
    </w:pPr>
  </w:style>
  <w:style w:type="character" w:customStyle="1" w:styleId="PoemtitleChar">
    <w:name w:val="Poem title Char"/>
    <w:basedOn w:val="NormtitleChar"/>
    <w:link w:val="Poemtitle"/>
    <w:uiPriority w:val="3"/>
    <w:rsid w:val="001263EA"/>
    <w:rPr>
      <w:rFonts w:ascii="Times New Roman" w:hAnsi="Times New Roman" w:cs="Times New Roman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4"/>
    <w:rsid w:val="001263EA"/>
    <w:rPr>
      <w:rFonts w:ascii="Times New Roman" w:eastAsiaTheme="majorEastAsia" w:hAnsi="Times New Roman" w:cstheme="majorBidi"/>
      <w:b/>
      <w:bCs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4"/>
    <w:rsid w:val="001263EA"/>
    <w:rPr>
      <w:rFonts w:asciiTheme="majorHAnsi" w:eastAsiaTheme="majorEastAsia" w:hAnsiTheme="majorHAnsi" w:cstheme="majorBidi"/>
      <w:b/>
      <w:bCs/>
      <w:sz w:val="26"/>
      <w:szCs w:val="26"/>
      <w:lang w:val="fr-CA"/>
    </w:rPr>
  </w:style>
  <w:style w:type="character" w:customStyle="1" w:styleId="Heading3Char">
    <w:name w:val="Heading 3 Char"/>
    <w:basedOn w:val="DefaultParagraphFont"/>
    <w:link w:val="Heading3"/>
    <w:uiPriority w:val="4"/>
    <w:rsid w:val="001263E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4"/>
    <w:rsid w:val="001263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263EA"/>
    <w:pPr>
      <w:ind w:left="720"/>
    </w:pPr>
  </w:style>
  <w:style w:type="paragraph" w:styleId="Quote">
    <w:name w:val="Quote"/>
    <w:basedOn w:val="Normal"/>
    <w:next w:val="Normal"/>
    <w:link w:val="QuoteChar"/>
    <w:uiPriority w:val="4"/>
    <w:rsid w:val="001263EA"/>
    <w:rPr>
      <w:i/>
      <w:iCs/>
    </w:rPr>
  </w:style>
  <w:style w:type="character" w:customStyle="1" w:styleId="QuoteChar">
    <w:name w:val="Quote Char"/>
    <w:basedOn w:val="DefaultParagraphFont"/>
    <w:link w:val="Quote"/>
    <w:uiPriority w:val="4"/>
    <w:rsid w:val="001263EA"/>
    <w:rPr>
      <w:rFonts w:ascii="Times New Roman" w:hAnsi="Times New Roman"/>
      <w:i/>
      <w:iCs/>
      <w:sz w:val="24"/>
      <w:szCs w:val="24"/>
    </w:rPr>
  </w:style>
  <w:style w:type="character" w:styleId="Strong">
    <w:name w:val="Strong"/>
    <w:basedOn w:val="DefaultParagraphFont"/>
    <w:uiPriority w:val="10"/>
    <w:rsid w:val="001263EA"/>
    <w:rPr>
      <w:b/>
      <w:bCs/>
    </w:rPr>
  </w:style>
  <w:style w:type="paragraph" w:styleId="Title">
    <w:name w:val="Title"/>
    <w:basedOn w:val="Normal"/>
    <w:next w:val="Normal"/>
    <w:link w:val="TitleChar"/>
    <w:uiPriority w:val="12"/>
    <w:rsid w:val="001263EA"/>
    <w:pPr>
      <w:pBdr>
        <w:bottom w:val="single" w:sz="8" w:space="4" w:color="4F81BD" w:themeColor="accent1"/>
      </w:pBdr>
      <w:spacing w:after="300"/>
      <w:jc w:val="center"/>
      <w:outlineLvl w:val="0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2"/>
    <w:rsid w:val="001263EA"/>
    <w:rPr>
      <w:rFonts w:ascii="Times New Roman" w:eastAsiaTheme="majorEastAsia" w:hAnsi="Times New Roman" w:cstheme="majorBidi"/>
      <w:b/>
      <w:spacing w:val="5"/>
      <w:kern w:val="28"/>
      <w:sz w:val="72"/>
      <w:szCs w:val="52"/>
    </w:rPr>
  </w:style>
  <w:style w:type="paragraph" w:customStyle="1" w:styleId="Body">
    <w:name w:val="Body"/>
    <w:basedOn w:val="Normal"/>
    <w:rsid w:val="001263EA"/>
    <w:pPr>
      <w:suppressAutoHyphens/>
      <w:ind w:firstLine="0"/>
      <w:jc w:val="both"/>
    </w:pPr>
    <w:rPr>
      <w:rFonts w:eastAsia="Calibri" w:cs="Times New Roman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4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4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6"/>
    <w:rsid w:val="00F13A7E"/>
    <w:pPr>
      <w:ind w:firstLine="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6"/>
    <w:rsid w:val="00F13A7E"/>
    <w:rPr>
      <w:rFonts w:ascii="Times New Roman" w:hAnsi="Times New Roman"/>
      <w:sz w:val="18"/>
      <w:szCs w:val="24"/>
    </w:rPr>
  </w:style>
  <w:style w:type="paragraph" w:styleId="Footer">
    <w:name w:val="footer"/>
    <w:basedOn w:val="Normal"/>
    <w:link w:val="FooterChar"/>
    <w:uiPriority w:val="6"/>
    <w:rsid w:val="001263EA"/>
  </w:style>
  <w:style w:type="character" w:customStyle="1" w:styleId="FooterChar">
    <w:name w:val="Footer Char"/>
    <w:basedOn w:val="DefaultParagraphFont"/>
    <w:link w:val="Footer"/>
    <w:uiPriority w:val="6"/>
    <w:rsid w:val="001263EA"/>
    <w:rPr>
      <w:rFonts w:ascii="Times New Roman" w:hAnsi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1263EA"/>
    <w:pPr>
      <w:tabs>
        <w:tab w:val="left" w:pos="1080"/>
      </w:tabs>
      <w:suppressAutoHyphens/>
    </w:pPr>
    <w:rPr>
      <w:rFonts w:eastAsiaTheme="minorEastAsia" w:cs="Times New Roman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263EA"/>
    <w:rPr>
      <w:rFonts w:ascii="Times New Roman" w:eastAsiaTheme="minorEastAsia" w:hAnsi="Times New Roman" w:cs="Times New Roman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1263EA"/>
    <w:rPr>
      <w:sz w:val="16"/>
      <w:szCs w:val="16"/>
    </w:rPr>
  </w:style>
  <w:style w:type="character" w:styleId="Emphasis">
    <w:name w:val="Emphasis"/>
    <w:basedOn w:val="DefaultParagraphFont"/>
    <w:uiPriority w:val="10"/>
    <w:rsid w:val="001263EA"/>
    <w:rPr>
      <w:i/>
      <w:iCs/>
    </w:rPr>
  </w:style>
  <w:style w:type="character" w:customStyle="1" w:styleId="artcopy">
    <w:name w:val="artcopy"/>
    <w:basedOn w:val="DefaultParagraphFont"/>
    <w:uiPriority w:val="19"/>
    <w:rsid w:val="001263EA"/>
  </w:style>
  <w:style w:type="paragraph" w:styleId="DocumentMap">
    <w:name w:val="Document Map"/>
    <w:basedOn w:val="Normal"/>
    <w:link w:val="DocumentMapChar"/>
    <w:uiPriority w:val="99"/>
    <w:semiHidden/>
    <w:unhideWhenUsed/>
    <w:rsid w:val="00F7562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5621"/>
    <w:rPr>
      <w:rFonts w:ascii="Tahoma" w:hAnsi="Tahoma" w:cs="Tahoma"/>
      <w:sz w:val="16"/>
      <w:szCs w:val="16"/>
      <w:lang w:eastAsia="en-CA"/>
    </w:rPr>
  </w:style>
  <w:style w:type="character" w:styleId="LineNumber">
    <w:name w:val="line number"/>
    <w:basedOn w:val="DefaultParagraphFont"/>
    <w:uiPriority w:val="99"/>
    <w:semiHidden/>
    <w:unhideWhenUsed/>
    <w:rsid w:val="005108A0"/>
  </w:style>
  <w:style w:type="paragraph" w:customStyle="1" w:styleId="Uppalcol1">
    <w:name w:val="Uppal col. 1"/>
    <w:basedOn w:val="Normal"/>
    <w:uiPriority w:val="13"/>
    <w:qFormat/>
    <w:rsid w:val="001263EA"/>
    <w:pPr>
      <w:outlineLvl w:val="0"/>
    </w:pPr>
    <w:rPr>
      <w:b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B026DB"/>
    <w:rPr>
      <w:color w:val="0000FF"/>
      <w:u w:val="single"/>
    </w:rPr>
  </w:style>
  <w:style w:type="paragraph" w:styleId="Bibliography">
    <w:name w:val="Bibliography"/>
    <w:basedOn w:val="Normal"/>
    <w:next w:val="Normal"/>
    <w:uiPriority w:val="8"/>
    <w:rsid w:val="001263EA"/>
    <w:pPr>
      <w:ind w:left="432" w:hanging="432"/>
    </w:pPr>
  </w:style>
  <w:style w:type="paragraph" w:customStyle="1" w:styleId="Heading3Bodytext">
    <w:name w:val="Heading 3 Body text"/>
    <w:basedOn w:val="Normal"/>
    <w:uiPriority w:val="4"/>
    <w:rsid w:val="001263EA"/>
    <w:pPr>
      <w:spacing w:before="360" w:after="120"/>
    </w:pPr>
    <w:rPr>
      <w:b/>
      <w:sz w:val="27"/>
    </w:rPr>
  </w:style>
  <w:style w:type="paragraph" w:customStyle="1" w:styleId="Frenchbody">
    <w:name w:val="French body"/>
    <w:basedOn w:val="Normal"/>
    <w:uiPriority w:val="11"/>
    <w:qFormat/>
    <w:rsid w:val="001263EA"/>
    <w:pPr>
      <w:widowControl w:val="0"/>
      <w:suppressAutoHyphens/>
      <w:ind w:firstLine="567"/>
    </w:pPr>
    <w:rPr>
      <w:rFonts w:eastAsia="Calibri" w:cs="Times New Roman"/>
      <w:lang w:val="fr-FR"/>
    </w:rPr>
  </w:style>
  <w:style w:type="paragraph" w:customStyle="1" w:styleId="Poembody">
    <w:name w:val="Poem body"/>
    <w:basedOn w:val="Normal"/>
    <w:link w:val="PoembodyChar"/>
    <w:autoRedefine/>
    <w:uiPriority w:val="3"/>
    <w:qFormat/>
    <w:rsid w:val="001263EA"/>
    <w:pPr>
      <w:ind w:left="284" w:hanging="284"/>
    </w:pPr>
    <w:rPr>
      <w:rFonts w:cs="Times New Roman"/>
    </w:rPr>
  </w:style>
  <w:style w:type="character" w:customStyle="1" w:styleId="PoembodyChar">
    <w:name w:val="Poem body Char"/>
    <w:basedOn w:val="DefaultParagraphFont"/>
    <w:link w:val="Poembody"/>
    <w:uiPriority w:val="3"/>
    <w:rsid w:val="001263EA"/>
    <w:rPr>
      <w:rFonts w:ascii="Times New Roman" w:hAnsi="Times New Roman" w:cs="Times New Roman"/>
      <w:sz w:val="24"/>
      <w:szCs w:val="24"/>
    </w:rPr>
  </w:style>
  <w:style w:type="paragraph" w:customStyle="1" w:styleId="Germanbody">
    <w:name w:val="German body"/>
    <w:basedOn w:val="Normal"/>
    <w:uiPriority w:val="11"/>
    <w:qFormat/>
    <w:rsid w:val="001263EA"/>
    <w:rPr>
      <w:noProof/>
      <w:lang w:val="de-DE"/>
    </w:rPr>
  </w:style>
  <w:style w:type="character" w:customStyle="1" w:styleId="Heading5Char">
    <w:name w:val="Heading 5 Char"/>
    <w:basedOn w:val="DefaultParagraphFont"/>
    <w:link w:val="Heading5"/>
    <w:uiPriority w:val="4"/>
    <w:rsid w:val="001263E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Normtitle">
    <w:name w:val="Norm. title"/>
    <w:basedOn w:val="Normal"/>
    <w:next w:val="Normal"/>
    <w:link w:val="NormtitleChar"/>
    <w:uiPriority w:val="2"/>
    <w:qFormat/>
    <w:rsid w:val="001263EA"/>
    <w:pPr>
      <w:spacing w:after="360"/>
      <w:ind w:firstLine="0"/>
      <w:contextualSpacing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NormtitleChar">
    <w:name w:val="Norm. title Char"/>
    <w:basedOn w:val="DefaultParagraphFont"/>
    <w:link w:val="Normtitle"/>
    <w:uiPriority w:val="2"/>
    <w:locked/>
    <w:rsid w:val="001263EA"/>
    <w:rPr>
      <w:rFonts w:ascii="Times New Roman" w:hAnsi="Times New Roman" w:cs="Times New Roman"/>
      <w:b/>
      <w:sz w:val="36"/>
      <w:szCs w:val="36"/>
    </w:rPr>
  </w:style>
  <w:style w:type="paragraph" w:customStyle="1" w:styleId="Normauthor">
    <w:name w:val="Norm. author"/>
    <w:basedOn w:val="Normal"/>
    <w:next w:val="Normal"/>
    <w:uiPriority w:val="1"/>
    <w:qFormat/>
    <w:rsid w:val="001263EA"/>
    <w:pPr>
      <w:spacing w:before="120" w:after="480"/>
      <w:ind w:firstLine="0"/>
      <w:contextualSpacing/>
      <w:jc w:val="center"/>
    </w:pPr>
    <w:rPr>
      <w:b/>
      <w:i/>
      <w:sz w:val="32"/>
    </w:rPr>
  </w:style>
  <w:style w:type="paragraph" w:customStyle="1" w:styleId="Normnoindent">
    <w:name w:val="Norm. no indent"/>
    <w:basedOn w:val="Normal"/>
    <w:next w:val="Normal"/>
    <w:uiPriority w:val="2"/>
    <w:qFormat/>
    <w:rsid w:val="001263EA"/>
    <w:pPr>
      <w:ind w:firstLine="0"/>
    </w:pPr>
  </w:style>
  <w:style w:type="paragraph" w:customStyle="1" w:styleId="Normblockquote">
    <w:name w:val="Norm. blockquote"/>
    <w:basedOn w:val="Normal"/>
    <w:next w:val="Normal"/>
    <w:uiPriority w:val="2"/>
    <w:qFormat/>
    <w:rsid w:val="001263EA"/>
    <w:pPr>
      <w:tabs>
        <w:tab w:val="clear" w:pos="9360"/>
        <w:tab w:val="left" w:pos="432"/>
        <w:tab w:val="right" w:pos="8928"/>
      </w:tabs>
      <w:spacing w:before="240" w:after="240"/>
      <w:ind w:left="432" w:right="432" w:firstLine="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263E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63E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6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%20Richards\AppData\Roaming\Microsoft\Templates\Poem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Eli00</b:Tag>
    <b:SourceType>Book</b:SourceType>
    <b:Guid>{D6842AB5-459C-494F-9347-C0FA48102C2C}</b:Guid>
    <b:Author>
      <b:Author>
        <b:NameList>
          <b:Person>
            <b:Last>Elias</b:Last>
            <b:First>Norbert</b:First>
          </b:Person>
        </b:NameList>
      </b:Author>
      <b:Editor>
        <b:NameList>
          <b:Person>
            <b:Last>Dunning</b:Last>
            <b:First>Eric</b:First>
          </b:Person>
          <b:Person>
            <b:Last>Goudsblom</b:Last>
            <b:First>Johan</b:First>
          </b:Person>
          <b:Person>
            <b:Last>Mennell</b:Last>
            <b:First>Stephen</b:First>
          </b:Person>
        </b:NameList>
      </b:Editor>
      <b:Translator>
        <b:NameList>
          <b:Person>
            <b:Last>Jephcott</b:Last>
            <b:First>Edmund</b:First>
          </b:Person>
        </b:NameList>
      </b:Translator>
    </b:Author>
    <b:Title>The Civillizing Process: sociogenetic and psychogenetic investigations</b:Title>
    <b:Year>2000</b:Year>
    <b:City>Oxford</b:City>
    <b:Publisher>Blackwell Publishers</b:Publisher>
    <b:RefOrder>1</b:RefOrder>
  </b:Source>
  <b:Source>
    <b:Tag>Gil40</b:Tag>
    <b:SourceType>JournalArticle</b:SourceType>
    <b:Guid>{12914923-B50F-4BB6-A18F-4D6869BA92EF}</b:Guid>
    <b:LCID>en-CA</b:LCID>
    <b:Author>
      <b:Author>
        <b:NameList>
          <b:Person>
            <b:Last>Gillies</b:Last>
            <b:First>A.</b:First>
          </b:Person>
        </b:NameList>
      </b:Author>
    </b:Author>
    <b:Title>Herder's Approach to the Philosophy of History</b:Title>
    <b:Year>1940</b:Year>
    <b:Publisher>Modern Humanities Research AssociationStable</b:Publisher>
    <b:JournalName>The Modern Language Review</b:JournalName>
    <b:Pages>193-206</b:Pages>
    <b:Month>April</b:Month>
    <b:Volume>35</b:Volume>
    <b:Issue>2</b:Issue>
    <b:Comments>http://www.jstor.org/stable/3717328</b:Comments>
    <b:RefOrder>2</b:RefOrder>
  </b:Source>
  <b:Source>
    <b:Tag>Adl08</b:Tag>
    <b:SourceType>Book</b:SourceType>
    <b:Guid>{44BACB8B-639B-431B-9C43-4B3F3E057B1F}</b:Guid>
    <b:Author>
      <b:Author>
        <b:NameList>
          <b:Person>
            <b:Last>Adler</b:Last>
            <b:First>Philip</b:First>
            <b:Middle>J.</b:Middle>
          </b:Person>
          <b:Person>
            <b:Last>Pouwels</b:Last>
            <b:First>Randall</b:First>
            <b:Middle>L.</b:Middle>
          </b:Person>
        </b:NameList>
      </b:Author>
    </b:Author>
    <b:Title>World Civilizations</b:Title>
    <b:Year>2008</b:Year>
    <b:City>Boston</b:City>
    <b:Publisher>Thomson Higher Education</b:Publisher>
    <b:RefOrder>3</b:RefOrder>
  </b:Source>
  <b:Source>
    <b:Tag>Red00</b:Tag>
    <b:SourceType>Book</b:SourceType>
    <b:Guid>{1AD3D5A8-4C1E-43AC-B79D-09771258C221}</b:Guid>
    <b:Author>
      <b:Author>
        <b:NameList>
          <b:Person>
            <b:Last>Redekop</b:Last>
            <b:First>Benjamin</b:First>
            <b:Middle>W.</b:Middle>
          </b:Person>
        </b:NameList>
      </b:Author>
    </b:Author>
    <b:Title>Enlightenment and community: Lessing, Abbt, Herder and the quest</b:Title>
    <b:Year>2000</b:Year>
    <b:City>Montreal</b:City>
    <b:Publisher>McGill-Queen's University Press</b:Publisher>
    <b:RefOrder>4</b:RefOrder>
  </b:Source>
</b:Sources>
</file>

<file path=customXml/itemProps1.xml><?xml version="1.0" encoding="utf-8"?>
<ds:datastoreItem xmlns:ds="http://schemas.openxmlformats.org/officeDocument/2006/customXml" ds:itemID="{BB4F2B2A-19E7-49B2-8122-11D9138A2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Poem.dotm</Template>
  <TotalTime>1592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Joel Richards</dc:creator>
  <cp:lastModifiedBy>Adam Joel Richards</cp:lastModifiedBy>
  <cp:revision>3</cp:revision>
  <dcterms:created xsi:type="dcterms:W3CDTF">2011-06-26T20:52:00Z</dcterms:created>
  <dcterms:modified xsi:type="dcterms:W3CDTF">2011-06-28T00:04:00Z</dcterms:modified>
</cp:coreProperties>
</file>
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43E" w:rsidRDefault="008C343E">
      <w:pPr>
        <w:pStyle w:val="Heading1"/>
      </w:pPr>
      <w:r>
        <w:t>My bed</w:t>
      </w:r>
    </w:p>
    <w:p w:rsidR="008C343E" w:rsidRDefault="008C343E"/>
    <w:p w:rsidR="008C343E" w:rsidRDefault="008C343E">
      <w:r>
        <w:t>my home is in you</w:t>
      </w:r>
    </w:p>
    <w:p w:rsidR="008C343E" w:rsidRDefault="008C343E">
      <w:r>
        <w:t>but the home of my home is here</w:t>
      </w:r>
    </w:p>
    <w:p w:rsidR="008C343E" w:rsidRDefault="008C343E"/>
    <w:p w:rsidR="008C343E" w:rsidRDefault="008C343E">
      <w:r>
        <w:t>the edges are a border</w:t>
      </w:r>
    </w:p>
    <w:p w:rsidR="008C343E" w:rsidRDefault="008C343E">
      <w:r>
        <w:t>a fence between me and there</w:t>
      </w:r>
    </w:p>
    <w:p w:rsidR="008C343E" w:rsidRDefault="008C343E">
      <w:r>
        <w:t>where none lives but me</w:t>
      </w:r>
    </w:p>
    <w:p w:rsidR="008C343E" w:rsidRDefault="008C343E">
      <w:r>
        <w:t>and sometimes you</w:t>
      </w:r>
    </w:p>
    <w:p w:rsidR="008C343E" w:rsidRDefault="008C343E"/>
    <w:p w:rsidR="008C343E" w:rsidRDefault="008C343E">
      <w:r>
        <w:t>i would have you here</w:t>
      </w:r>
    </w:p>
    <w:p w:rsidR="008C343E" w:rsidRDefault="008C343E">
      <w:r>
        <w:t>but in your absence is imagination</w:t>
      </w:r>
    </w:p>
    <w:p w:rsidR="008C343E" w:rsidRDefault="008C343E">
      <w:r>
        <w:t>my hands your proxy</w:t>
      </w:r>
    </w:p>
    <w:p w:rsidR="008C343E" w:rsidRDefault="008C343E">
      <w:r>
        <w:t>my eyes shut against the sight of not you</w:t>
      </w:r>
    </w:p>
    <w:p w:rsidR="008C343E" w:rsidRDefault="008C343E"/>
    <w:p w:rsidR="008C343E" w:rsidRDefault="008C343E">
      <w:r>
        <w:t>otherwise:</w:t>
      </w:r>
    </w:p>
    <w:p w:rsidR="008C343E" w:rsidRDefault="008C343E">
      <w:r>
        <w:t>i am here immune</w:t>
      </w:r>
    </w:p>
    <w:p w:rsidR="008C343E" w:rsidRDefault="008C343E">
      <w:r>
        <w:t>untouchable</w:t>
      </w:r>
    </w:p>
    <w:p w:rsidR="008C343E" w:rsidRDefault="008C343E">
      <w:r>
        <w:t>the news does not affect me</w:t>
      </w:r>
    </w:p>
    <w:p w:rsidR="008C343E" w:rsidRDefault="008C343E">
      <w:r>
        <w:t>the light cannot harm me</w:t>
      </w:r>
    </w:p>
    <w:p w:rsidR="008C343E" w:rsidRDefault="008C343E"/>
    <w:p w:rsidR="008C343E" w:rsidRDefault="008C343E">
      <w:r>
        <w:t>that your side of this place is empty</w:t>
      </w:r>
    </w:p>
    <w:p w:rsidR="008C343E" w:rsidRDefault="008C343E">
      <w:r>
        <w:t>unconcaved by your weight</w:t>
      </w:r>
    </w:p>
    <w:p w:rsidR="008C343E" w:rsidRDefault="008C343E">
      <w:r>
        <w:t>is the longing and loneliness of my life</w:t>
      </w:r>
    </w:p>
    <w:p w:rsidR="008C343E" w:rsidRDefault="008C343E"/>
    <w:sectPr w:rsidR="008C343E" w:rsidSect="008C34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5214"/>
    <w:rsid w:val="00195214"/>
    <w:rsid w:val="00382C4E"/>
    <w:rsid w:val="008C3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931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70</Words>
  <Characters>404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bed</dc:title>
  <dc:subject/>
  <dc:creator>Adam</dc:creator>
  <cp:keywords/>
  <dc:description/>
  <cp:lastModifiedBy>Adam Richards</cp:lastModifiedBy>
  <cp:revision>2</cp:revision>
  <dcterms:created xsi:type="dcterms:W3CDTF">2006-07-20T22:54:00Z</dcterms:created>
  <dcterms:modified xsi:type="dcterms:W3CDTF">2006-10-09T19:58:00Z</dcterms:modified>
</cp:coreProperties>
</file>
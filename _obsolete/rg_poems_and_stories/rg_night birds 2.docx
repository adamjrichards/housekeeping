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41E" w:rsidRDefault="0038341E">
      <w:pPr>
        <w:rPr>
          <w:b/>
          <w:bCs/>
          <w:u w:val="single"/>
        </w:rPr>
      </w:pPr>
      <w:r>
        <w:rPr>
          <w:b/>
          <w:bCs/>
          <w:u w:val="single"/>
        </w:rPr>
        <w:t>night birds</w:t>
      </w:r>
    </w:p>
    <w:p w:rsidR="0038341E" w:rsidRDefault="0038341E">
      <w:pPr>
        <w:rPr>
          <w:u w:val="none"/>
        </w:rPr>
      </w:pPr>
    </w:p>
    <w:p w:rsidR="0038341E" w:rsidRDefault="0038341E">
      <w:pPr>
        <w:rPr>
          <w:u w:val="none"/>
        </w:rPr>
      </w:pPr>
      <w:r>
        <w:rPr>
          <w:u w:val="none"/>
        </w:rPr>
        <w:t>who knows how long it was?</w:t>
      </w:r>
    </w:p>
    <w:p w:rsidR="0038341E" w:rsidRDefault="0038341E">
      <w:pPr>
        <w:rPr>
          <w:u w:val="none"/>
        </w:rPr>
      </w:pPr>
    </w:p>
    <w:p w:rsidR="0038341E" w:rsidRDefault="0038341E">
      <w:pPr>
        <w:rPr>
          <w:u w:val="none"/>
        </w:rPr>
      </w:pPr>
      <w:r>
        <w:rPr>
          <w:u w:val="none"/>
        </w:rPr>
        <w:t>the whiskey, the perfumed night air</w:t>
      </w:r>
    </w:p>
    <w:p w:rsidR="0038341E" w:rsidRDefault="0038341E">
      <w:pPr>
        <w:rPr>
          <w:u w:val="none"/>
        </w:rPr>
      </w:pPr>
      <w:r>
        <w:rPr>
          <w:u w:val="none"/>
        </w:rPr>
        <w:t>unable to still the flood</w:t>
      </w:r>
    </w:p>
    <w:p w:rsidR="0038341E" w:rsidRDefault="0038341E">
      <w:pPr>
        <w:rPr>
          <w:u w:val="none"/>
        </w:rPr>
      </w:pPr>
      <w:r>
        <w:rPr>
          <w:u w:val="none"/>
        </w:rPr>
        <w:t>every cell of my body screaming</w:t>
      </w:r>
    </w:p>
    <w:p w:rsidR="0038341E" w:rsidRDefault="0038341E">
      <w:pPr>
        <w:rPr>
          <w:u w:val="none"/>
        </w:rPr>
      </w:pPr>
      <w:r>
        <w:rPr>
          <w:u w:val="none"/>
        </w:rPr>
        <w:t>for your touch</w:t>
      </w:r>
    </w:p>
    <w:p w:rsidR="0038341E" w:rsidRDefault="0038341E">
      <w:pPr>
        <w:rPr>
          <w:u w:val="none"/>
        </w:rPr>
      </w:pPr>
      <w:r>
        <w:rPr>
          <w:u w:val="none"/>
        </w:rPr>
        <w:t>for love</w:t>
      </w:r>
    </w:p>
    <w:p w:rsidR="0038341E" w:rsidRDefault="0038341E">
      <w:pPr>
        <w:rPr>
          <w:u w:val="none"/>
        </w:rPr>
      </w:pPr>
    </w:p>
    <w:p w:rsidR="0038341E" w:rsidRDefault="0038341E">
      <w:pPr>
        <w:rPr>
          <w:u w:val="none"/>
        </w:rPr>
      </w:pPr>
      <w:r>
        <w:rPr>
          <w:u w:val="none"/>
        </w:rPr>
        <w:t>past the stars and the tall coneflowers,</w:t>
      </w:r>
    </w:p>
    <w:p w:rsidR="0038341E" w:rsidRDefault="0038341E">
      <w:pPr>
        <w:rPr>
          <w:u w:val="none"/>
        </w:rPr>
      </w:pPr>
      <w:r>
        <w:rPr>
          <w:u w:val="none"/>
        </w:rPr>
        <w:t>you lead me in</w:t>
      </w:r>
    </w:p>
    <w:p w:rsidR="0038341E" w:rsidRDefault="0038341E">
      <w:pPr>
        <w:rPr>
          <w:u w:val="none"/>
        </w:rPr>
      </w:pPr>
      <w:r>
        <w:rPr>
          <w:u w:val="none"/>
        </w:rPr>
        <w:t>looked into serious eyes</w:t>
      </w:r>
    </w:p>
    <w:p w:rsidR="0038341E" w:rsidRDefault="0038341E">
      <w:pPr>
        <w:rPr>
          <w:u w:val="none"/>
        </w:rPr>
      </w:pPr>
      <w:r>
        <w:rPr>
          <w:u w:val="none"/>
        </w:rPr>
        <w:t>and despite the pull of the moon</w:t>
      </w:r>
    </w:p>
    <w:p w:rsidR="0038341E" w:rsidRDefault="0038341E">
      <w:pPr>
        <w:rPr>
          <w:u w:val="none"/>
        </w:rPr>
      </w:pPr>
      <w:r>
        <w:rPr>
          <w:u w:val="none"/>
        </w:rPr>
        <w:t>gave the slightest push</w:t>
      </w:r>
    </w:p>
    <w:p w:rsidR="0038341E" w:rsidRDefault="0038341E">
      <w:pPr>
        <w:rPr>
          <w:u w:val="none"/>
        </w:rPr>
      </w:pPr>
    </w:p>
    <w:p w:rsidR="0038341E" w:rsidRDefault="0038341E">
      <w:pPr>
        <w:rPr>
          <w:u w:val="none"/>
        </w:rPr>
      </w:pPr>
      <w:r>
        <w:rPr>
          <w:u w:val="none"/>
        </w:rPr>
        <w:t xml:space="preserve">tongues and skin and legs </w:t>
      </w:r>
    </w:p>
    <w:p w:rsidR="0038341E" w:rsidRDefault="0038341E">
      <w:pPr>
        <w:rPr>
          <w:u w:val="none"/>
        </w:rPr>
      </w:pPr>
      <w:r>
        <w:rPr>
          <w:u w:val="none"/>
        </w:rPr>
        <w:t>enfolded each other</w:t>
      </w:r>
    </w:p>
    <w:p w:rsidR="0038341E" w:rsidRDefault="0038341E">
      <w:pPr>
        <w:rPr>
          <w:u w:val="none"/>
        </w:rPr>
      </w:pPr>
      <w:r>
        <w:rPr>
          <w:u w:val="none"/>
        </w:rPr>
        <w:t>filled to beyond the brim</w:t>
      </w:r>
    </w:p>
    <w:p w:rsidR="0038341E" w:rsidRDefault="0038341E">
      <w:pPr>
        <w:rPr>
          <w:u w:val="none"/>
        </w:rPr>
      </w:pPr>
      <w:r>
        <w:rPr>
          <w:u w:val="none"/>
        </w:rPr>
        <w:t>I called out</w:t>
      </w:r>
    </w:p>
    <w:p w:rsidR="0038341E" w:rsidRDefault="0038341E">
      <w:pPr>
        <w:rPr>
          <w:u w:val="none"/>
        </w:rPr>
      </w:pPr>
      <w:r>
        <w:rPr>
          <w:u w:val="none"/>
        </w:rPr>
        <w:t>and I heard you laugh unexpectedly</w:t>
      </w:r>
    </w:p>
    <w:p w:rsidR="0038341E" w:rsidRDefault="0038341E">
      <w:pPr>
        <w:rPr>
          <w:u w:val="none"/>
        </w:rPr>
      </w:pPr>
    </w:p>
    <w:p w:rsidR="0038341E" w:rsidRDefault="0038341E">
      <w:pPr>
        <w:rPr>
          <w:u w:val="none"/>
        </w:rPr>
      </w:pPr>
      <w:r>
        <w:rPr>
          <w:u w:val="none"/>
        </w:rPr>
        <w:t>in my confused night</w:t>
      </w:r>
    </w:p>
    <w:p w:rsidR="0038341E" w:rsidRDefault="0038341E">
      <w:pPr>
        <w:rPr>
          <w:u w:val="none"/>
        </w:rPr>
      </w:pPr>
      <w:r>
        <w:rPr>
          <w:u w:val="none"/>
        </w:rPr>
        <w:t>you stroked my hair</w:t>
      </w:r>
    </w:p>
    <w:p w:rsidR="0038341E" w:rsidRDefault="0038341E">
      <w:pPr>
        <w:rPr>
          <w:u w:val="none"/>
        </w:rPr>
      </w:pPr>
      <w:r>
        <w:rPr>
          <w:u w:val="none"/>
        </w:rPr>
        <w:t>kissed my tears in silence</w:t>
      </w:r>
    </w:p>
    <w:p w:rsidR="0038341E" w:rsidRDefault="0038341E">
      <w:pPr>
        <w:rPr>
          <w:u w:val="none"/>
        </w:rPr>
      </w:pPr>
      <w:r>
        <w:rPr>
          <w:u w:val="none"/>
        </w:rPr>
        <w:t>that said so much</w:t>
      </w:r>
    </w:p>
    <w:p w:rsidR="0038341E" w:rsidRDefault="0038341E">
      <w:pPr>
        <w:rPr>
          <w:u w:val="none"/>
        </w:rPr>
      </w:pPr>
      <w:r>
        <w:rPr>
          <w:u w:val="none"/>
        </w:rPr>
        <w:t>made sense of my life</w:t>
      </w:r>
    </w:p>
    <w:p w:rsidR="0038341E" w:rsidRDefault="0038341E">
      <w:pPr>
        <w:rPr>
          <w:u w:val="none"/>
        </w:rPr>
      </w:pPr>
    </w:p>
    <w:p w:rsidR="0038341E" w:rsidRDefault="0038341E">
      <w:pPr>
        <w:rPr>
          <w:u w:val="none"/>
        </w:rPr>
      </w:pPr>
      <w:r>
        <w:rPr>
          <w:u w:val="none"/>
        </w:rPr>
        <w:t>you laughed and I cried</w:t>
      </w:r>
    </w:p>
    <w:p w:rsidR="0038341E" w:rsidRDefault="0038341E">
      <w:pPr>
        <w:rPr>
          <w:u w:val="none"/>
        </w:rPr>
      </w:pPr>
      <w:r>
        <w:rPr>
          <w:u w:val="none"/>
        </w:rPr>
        <w:t>and it meant the same thing</w:t>
      </w:r>
    </w:p>
    <w:p w:rsidR="0038341E" w:rsidRDefault="0038341E">
      <w:pPr>
        <w:rPr>
          <w:u w:val="none"/>
        </w:rPr>
      </w:pPr>
    </w:p>
    <w:p w:rsidR="0038341E" w:rsidRDefault="0038341E">
      <w:pPr>
        <w:rPr>
          <w:u w:val="none"/>
        </w:rPr>
      </w:pPr>
    </w:p>
    <w:p w:rsidR="0038341E" w:rsidRDefault="0038341E">
      <w:pPr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Andrea Charendoff</w:t>
      </w:r>
    </w:p>
    <w:sectPr w:rsidR="0038341E" w:rsidSect="003834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341E"/>
    <w:rsid w:val="0038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u w:val="words"/>
      <w:lang w:val="en-US" w:eastAsia="zh-CN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123</TotalTime>
  <Pages>1</Pages>
  <Words>87</Words>
  <Characters>500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knows how long it was</dc:title>
  <dc:subject/>
  <dc:creator>Your User Name</dc:creator>
  <cp:keywords/>
  <dc:description/>
  <cp:lastModifiedBy>Adam Richards</cp:lastModifiedBy>
  <cp:revision>8</cp:revision>
  <dcterms:created xsi:type="dcterms:W3CDTF">2006-08-01T02:04:00Z</dcterms:created>
  <dcterms:modified xsi:type="dcterms:W3CDTF">2007-01-27T02:14:00Z</dcterms:modified>
</cp:coreProperties>
</file>
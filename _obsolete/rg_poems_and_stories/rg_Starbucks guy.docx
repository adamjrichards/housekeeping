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2D5" w:rsidRDefault="008722D5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Starbucks guy</w:t>
      </w:r>
    </w:p>
    <w:p w:rsidR="008722D5" w:rsidRDefault="008722D5">
      <w:pPr>
        <w:pStyle w:val="NoSpacing"/>
      </w:pPr>
    </w:p>
    <w:p w:rsidR="008722D5" w:rsidRDefault="008722D5">
      <w:pPr>
        <w:pStyle w:val="NoSpacing"/>
      </w:pPr>
      <w:r>
        <w:t>there’s a weird guy beside me</w:t>
      </w:r>
    </w:p>
    <w:p w:rsidR="008722D5" w:rsidRDefault="008722D5">
      <w:pPr>
        <w:pStyle w:val="NoSpacing"/>
      </w:pPr>
      <w:r>
        <w:t>he’s been chewing his nails for 15 minutes now</w:t>
      </w:r>
    </w:p>
    <w:p w:rsidR="008722D5" w:rsidRDefault="008722D5">
      <w:pPr>
        <w:pStyle w:val="NoSpacing"/>
      </w:pPr>
      <w:r>
        <w:t>i wonder that he has any nails left to chew</w:t>
      </w:r>
    </w:p>
    <w:p w:rsidR="008722D5" w:rsidRDefault="008722D5">
      <w:pPr>
        <w:pStyle w:val="NoSpacing"/>
      </w:pPr>
      <w:r>
        <w:t>i’m going to write a poem about him</w:t>
      </w:r>
    </w:p>
    <w:p w:rsidR="008722D5" w:rsidRDefault="008722D5">
      <w:pPr>
        <w:pStyle w:val="NoSpacing"/>
      </w:pPr>
      <w:r>
        <w:t>so he’ll feel guilty about looking at my computer</w:t>
      </w:r>
    </w:p>
    <w:p w:rsidR="008722D5" w:rsidRDefault="008722D5">
      <w:pPr>
        <w:pStyle w:val="NoSpacing"/>
      </w:pPr>
      <w:r>
        <w:t>poor guy</w:t>
      </w:r>
    </w:p>
    <w:p w:rsidR="008722D5" w:rsidRDefault="008722D5">
      <w:pPr>
        <w:pStyle w:val="NoSpacing"/>
      </w:pPr>
    </w:p>
    <w:p w:rsidR="008722D5" w:rsidRDefault="008722D5">
      <w:pPr>
        <w:pStyle w:val="NoSpacing"/>
      </w:pPr>
      <w:r>
        <w:t>every minute or so</w:t>
      </w:r>
    </w:p>
    <w:p w:rsidR="008722D5" w:rsidRDefault="008722D5">
      <w:pPr>
        <w:pStyle w:val="NoSpacing"/>
      </w:pPr>
      <w:r>
        <w:t>he examines the room</w:t>
      </w:r>
    </w:p>
    <w:p w:rsidR="008722D5" w:rsidRDefault="008722D5">
      <w:pPr>
        <w:pStyle w:val="NoSpacing"/>
      </w:pPr>
      <w:r>
        <w:t>to see if there is a chair</w:t>
      </w:r>
    </w:p>
    <w:p w:rsidR="008722D5" w:rsidRDefault="008722D5">
      <w:pPr>
        <w:pStyle w:val="NoSpacing"/>
      </w:pPr>
      <w:r>
        <w:t>with a more advantageous position</w:t>
      </w:r>
    </w:p>
    <w:p w:rsidR="008722D5" w:rsidRDefault="008722D5">
      <w:pPr>
        <w:pStyle w:val="NoSpacing"/>
      </w:pPr>
      <w:r>
        <w:t>whatever he considers advantageous</w:t>
      </w:r>
    </w:p>
    <w:p w:rsidR="008722D5" w:rsidRDefault="008722D5">
      <w:pPr>
        <w:pStyle w:val="NoSpacing"/>
      </w:pPr>
    </w:p>
    <w:p w:rsidR="008722D5" w:rsidRDefault="008722D5">
      <w:pPr>
        <w:pStyle w:val="NoSpacing"/>
      </w:pPr>
      <w:r>
        <w:t>i have lowered my hat on one side</w:t>
      </w:r>
    </w:p>
    <w:p w:rsidR="008722D5" w:rsidRDefault="008722D5">
      <w:pPr>
        <w:pStyle w:val="NoSpacing"/>
      </w:pPr>
      <w:r>
        <w:t>so i will not have to watch him</w:t>
      </w:r>
    </w:p>
    <w:p w:rsidR="008722D5" w:rsidRDefault="008722D5">
      <w:pPr>
        <w:pStyle w:val="NoSpacing"/>
      </w:pPr>
      <w:r>
        <w:t>i find him disturbing</w:t>
      </w:r>
    </w:p>
    <w:p w:rsidR="008722D5" w:rsidRDefault="008722D5">
      <w:pPr>
        <w:pStyle w:val="NoSpacing"/>
      </w:pPr>
      <w:r>
        <w:t>i cannot imagine the loneliness of his life -</w:t>
      </w:r>
    </w:p>
    <w:p w:rsidR="008722D5" w:rsidRDefault="008722D5">
      <w:pPr>
        <w:pStyle w:val="NoSpacing"/>
      </w:pPr>
      <w:r>
        <w:t>hanging out at the coffeeshop</w:t>
      </w:r>
    </w:p>
    <w:p w:rsidR="008722D5" w:rsidRDefault="008722D5">
      <w:pPr>
        <w:pStyle w:val="NoSpacing"/>
      </w:pPr>
      <w:r>
        <w:t>doing nothing.</w:t>
      </w:r>
    </w:p>
    <w:p w:rsidR="008722D5" w:rsidRDefault="008722D5">
      <w:pPr>
        <w:pStyle w:val="NoSpacing"/>
      </w:pPr>
      <w:r>
        <w:t>every day he’s here</w:t>
      </w:r>
    </w:p>
    <w:p w:rsidR="008722D5" w:rsidRDefault="008722D5">
      <w:pPr>
        <w:pStyle w:val="NoSpacing"/>
      </w:pPr>
      <w:r>
        <w:t>i have my computer and books</w:t>
      </w:r>
    </w:p>
    <w:p w:rsidR="008722D5" w:rsidRDefault="008722D5">
      <w:pPr>
        <w:pStyle w:val="NoSpacing"/>
      </w:pPr>
      <w:r>
        <w:t>to keep me company</w:t>
      </w:r>
    </w:p>
    <w:p w:rsidR="008722D5" w:rsidRDefault="008722D5">
      <w:pPr>
        <w:pStyle w:val="NoSpacing"/>
      </w:pPr>
      <w:r>
        <w:t>(and my phone for my love,</w:t>
      </w:r>
    </w:p>
    <w:p w:rsidR="008722D5" w:rsidRDefault="008722D5">
      <w:pPr>
        <w:pStyle w:val="NoSpacing"/>
      </w:pPr>
      <w:r>
        <w:t>i’m never alone, even when i sleep)</w:t>
      </w:r>
    </w:p>
    <w:p w:rsidR="008722D5" w:rsidRDefault="008722D5">
      <w:pPr>
        <w:pStyle w:val="NoSpacing"/>
      </w:pPr>
    </w:p>
    <w:p w:rsidR="008722D5" w:rsidRDefault="008722D5">
      <w:pPr>
        <w:pStyle w:val="NoSpacing"/>
      </w:pPr>
      <w:r>
        <w:t>he seems to love this place</w:t>
      </w:r>
    </w:p>
    <w:p w:rsidR="008722D5" w:rsidRDefault="008722D5">
      <w:pPr>
        <w:pStyle w:val="NoSpacing"/>
      </w:pPr>
      <w:r>
        <w:t>but he never does anything here</w:t>
      </w:r>
    </w:p>
    <w:p w:rsidR="008722D5" w:rsidRDefault="008722D5">
      <w:pPr>
        <w:pStyle w:val="NoSpacing"/>
      </w:pPr>
      <w:r>
        <w:t>i wonder about a mother</w:t>
      </w:r>
    </w:p>
    <w:p w:rsidR="008722D5" w:rsidRDefault="008722D5">
      <w:pPr>
        <w:pStyle w:val="NoSpacing"/>
      </w:pPr>
      <w:r>
        <w:t>a sister</w:t>
      </w:r>
    </w:p>
    <w:p w:rsidR="008722D5" w:rsidRDefault="008722D5">
      <w:pPr>
        <w:pStyle w:val="NoSpacing"/>
      </w:pPr>
      <w:r>
        <w:t>a whore who pretends to love him</w:t>
      </w:r>
    </w:p>
    <w:p w:rsidR="008722D5" w:rsidRDefault="008722D5">
      <w:pPr>
        <w:pStyle w:val="NoSpacing"/>
      </w:pPr>
    </w:p>
    <w:p w:rsidR="008722D5" w:rsidRDefault="008722D5">
      <w:pPr>
        <w:pStyle w:val="NoSpacing"/>
      </w:pPr>
      <w:r>
        <w:t>at the worst</w:t>
      </w:r>
    </w:p>
    <w:p w:rsidR="008722D5" w:rsidRDefault="008722D5">
      <w:pPr>
        <w:pStyle w:val="NoSpacing"/>
      </w:pPr>
      <w:r>
        <w:t>i was lonely, homeless, broke</w:t>
      </w:r>
    </w:p>
    <w:p w:rsidR="008722D5" w:rsidRDefault="008722D5">
      <w:pPr>
        <w:pStyle w:val="NoSpacing"/>
      </w:pPr>
      <w:r>
        <w:t>he isn’t homeless or broke, by the look of it</w:t>
      </w:r>
    </w:p>
    <w:p w:rsidR="008722D5" w:rsidRDefault="008722D5">
      <w:pPr>
        <w:pStyle w:val="NoSpacing"/>
      </w:pPr>
    </w:p>
    <w:p w:rsidR="008722D5" w:rsidRDefault="008722D5">
      <w:pPr>
        <w:pStyle w:val="NoSpacing"/>
      </w:pPr>
      <w:r>
        <w:t>what are the true disabilities?</w:t>
      </w:r>
    </w:p>
    <w:p w:rsidR="008722D5" w:rsidRDefault="008722D5">
      <w:pPr>
        <w:pStyle w:val="NoSpacing"/>
      </w:pPr>
      <w:r>
        <w:t>paraplegia</w:t>
      </w:r>
    </w:p>
    <w:p w:rsidR="008722D5" w:rsidRDefault="008722D5">
      <w:pPr>
        <w:pStyle w:val="NoSpacing"/>
      </w:pPr>
      <w:r>
        <w:t>blindness</w:t>
      </w:r>
    </w:p>
    <w:p w:rsidR="008722D5" w:rsidRDefault="008722D5">
      <w:pPr>
        <w:pStyle w:val="NoSpacing"/>
      </w:pPr>
      <w:r>
        <w:t>schizophrenia</w:t>
      </w:r>
    </w:p>
    <w:p w:rsidR="008722D5" w:rsidRDefault="008722D5">
      <w:pPr>
        <w:pStyle w:val="NoSpacing"/>
      </w:pPr>
    </w:p>
    <w:p w:rsidR="008722D5" w:rsidRDefault="008722D5">
      <w:pPr>
        <w:pStyle w:val="NoSpacing"/>
      </w:pPr>
      <w:r>
        <w:t>ugliness</w:t>
      </w:r>
    </w:p>
    <w:p w:rsidR="008722D5" w:rsidRDefault="008722D5">
      <w:pPr>
        <w:pStyle w:val="NoSpacing"/>
      </w:pPr>
      <w:r>
        <w:t>loneliness</w:t>
      </w:r>
    </w:p>
    <w:p w:rsidR="008722D5" w:rsidRDefault="008722D5">
      <w:pPr>
        <w:pStyle w:val="NoSpacing"/>
      </w:pPr>
      <w:r>
        <w:t>unbelovedness</w:t>
      </w:r>
    </w:p>
    <w:sectPr w:rsidR="008722D5" w:rsidSect="008722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lickAndTypeStyle w:val="NoSpacing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22D5"/>
    <w:rsid w:val="00872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pacing w:after="200"/>
      <w:contextualSpacing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0" w:line="271" w:lineRule="auto"/>
      <w:outlineLvl w:val="2"/>
    </w:pPr>
    <w:rPr>
      <w:rFonts w:ascii="Cambria" w:hAnsi="Cambria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200" w:after="0"/>
      <w:outlineLvl w:val="3"/>
    </w:pPr>
    <w:rPr>
      <w:rFonts w:ascii="Cambria" w:hAnsi="Cambria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pPr>
      <w:spacing w:before="200" w:after="0"/>
      <w:outlineLvl w:val="4"/>
    </w:pPr>
    <w:rPr>
      <w:rFonts w:ascii="Cambria" w:hAnsi="Cambria"/>
      <w:b/>
      <w:bCs/>
      <w:color w:val="7F7F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after="0"/>
      <w:outlineLvl w:val="6"/>
    </w:pPr>
    <w:rPr>
      <w:rFonts w:ascii="Cambria" w:hAnsi="Cambria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mphasis">
    <w:name w:val="Emphasis"/>
    <w:basedOn w:val="DefaultParagraphFont"/>
    <w:uiPriority w:val="20"/>
    <w:qFormat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pPr>
      <w:spacing w:after="0"/>
    </w:p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rFonts w:ascii="Calibri" w:hAnsi="Calibr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Pr>
      <w:i/>
    </w:rPr>
  </w:style>
  <w:style w:type="character" w:styleId="IntenseEmphasis">
    <w:name w:val="Intense Emphasis"/>
    <w:basedOn w:val="DefaultParagraphFont"/>
    <w:uiPriority w:val="21"/>
    <w:qFormat/>
    <w:rPr>
      <w:b/>
    </w:rPr>
  </w:style>
  <w:style w:type="character" w:styleId="SubtleReference">
    <w:name w:val="Subtle Reference"/>
    <w:basedOn w:val="DefaultParagraphFont"/>
    <w:uiPriority w:val="31"/>
    <w:qFormat/>
    <w:rPr>
      <w:smallCaps/>
    </w:rPr>
  </w:style>
  <w:style w:type="character" w:styleId="IntenseReference">
    <w:name w:val="Intense Reference"/>
    <w:basedOn w:val="DefaultParagraphFont"/>
    <w:uiPriority w:val="32"/>
    <w:qFormat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</TotalTime>
  <Pages>1</Pages>
  <Words>144</Words>
  <Characters>823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5</cp:revision>
  <dcterms:created xsi:type="dcterms:W3CDTF">2007-02-27T21:37:00Z</dcterms:created>
  <dcterms:modified xsi:type="dcterms:W3CDTF">2007-04-05T03:32:00Z</dcterms:modified>
</cp:coreProperties>
</file>
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4D" w:rsidRDefault="00CD6C4D">
      <w:pPr>
        <w:pStyle w:val="Heading1"/>
      </w:pPr>
      <w:r>
        <w:t>Reptile</w:t>
      </w:r>
    </w:p>
    <w:p w:rsidR="00CD6C4D" w:rsidRDefault="00CD6C4D"/>
    <w:p w:rsidR="00CD6C4D" w:rsidRDefault="00CD6C4D">
      <w:r>
        <w:t>sitting-i</w:t>
      </w:r>
    </w:p>
    <w:p w:rsidR="00CD6C4D" w:rsidRDefault="00CD6C4D">
      <w:r>
        <w:t>in lizard time</w:t>
      </w:r>
    </w:p>
    <w:p w:rsidR="00CD6C4D" w:rsidRDefault="00CD6C4D">
      <w:r>
        <w:t>between cold and movement</w:t>
      </w:r>
    </w:p>
    <w:p w:rsidR="00CD6C4D" w:rsidRDefault="00CD6C4D">
      <w:r>
        <w:t>grey clouds slowly burn in my mind</w:t>
      </w:r>
    </w:p>
    <w:p w:rsidR="00CD6C4D" w:rsidRDefault="00CD6C4D"/>
    <w:p w:rsidR="00CD6C4D" w:rsidRDefault="00CD6C4D">
      <w:r>
        <w:t>bus-i</w:t>
      </w:r>
    </w:p>
    <w:p w:rsidR="00CD6C4D" w:rsidRDefault="00CD6C4D">
      <w:r>
        <w:t>birds and metal</w:t>
      </w:r>
    </w:p>
    <w:p w:rsidR="00CD6C4D" w:rsidRDefault="00CD6C4D">
      <w:r>
        <w:t>a few degrees more through the sky</w:t>
      </w:r>
    </w:p>
    <w:p w:rsidR="00CD6C4D" w:rsidRDefault="00CD6C4D">
      <w:r>
        <w:t>i wait</w:t>
      </w:r>
    </w:p>
    <w:p w:rsidR="00CD6C4D" w:rsidRDefault="00CD6C4D"/>
    <w:p w:rsidR="00CD6C4D" w:rsidRDefault="00CD6C4D">
      <w:r>
        <w:t>not feeling nothing</w:t>
      </w:r>
    </w:p>
    <w:sectPr w:rsidR="00CD6C4D" w:rsidSect="00CD6C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C4D"/>
    <w:rsid w:val="00CD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4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</Words>
  <Characters>149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sitting-i</dc:title>
  <dc:subject/>
  <dc:creator>Adam Richards</dc:creator>
  <cp:keywords/>
  <dc:description/>
  <cp:lastModifiedBy>Adam Richards</cp:lastModifiedBy>
  <cp:revision>2</cp:revision>
  <dcterms:created xsi:type="dcterms:W3CDTF">2006-12-22T01:51:00Z</dcterms:created>
  <dcterms:modified xsi:type="dcterms:W3CDTF">2006-12-22T01:51:00Z</dcterms:modified>
</cp:coreProperties>
</file>
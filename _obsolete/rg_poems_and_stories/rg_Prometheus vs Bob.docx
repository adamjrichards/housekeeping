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FF" w:rsidRDefault="00EB31FF">
      <w:pPr>
        <w:pStyle w:val="Heading1"/>
      </w:pPr>
      <w:r>
        <w:t>Prometheus vs. Bob</w:t>
      </w:r>
    </w:p>
    <w:p w:rsidR="00EB31FF" w:rsidRDefault="00EB31FF"/>
    <w:p w:rsidR="00EB31FF" w:rsidRDefault="00EB31FF">
      <w:r>
        <w:t>who was Prometheus?</w:t>
      </w:r>
    </w:p>
    <w:p w:rsidR="00EB31FF" w:rsidRDefault="00EB31FF">
      <w:r>
        <w:t>just another dead god?</w:t>
      </w:r>
    </w:p>
    <w:p w:rsidR="00EB31FF" w:rsidRDefault="00EB31FF">
      <w:r>
        <w:t>there are so many.</w:t>
      </w:r>
    </w:p>
    <w:p w:rsidR="00EB31FF" w:rsidRDefault="00EB31FF"/>
    <w:p w:rsidR="00EB31FF" w:rsidRDefault="00EB31FF">
      <w:r>
        <w:t>the short answer:</w:t>
      </w:r>
    </w:p>
    <w:p w:rsidR="00EB31FF" w:rsidRDefault="00EB31FF">
      <w:r>
        <w:t>there never was a Prometheus</w:t>
      </w:r>
    </w:p>
    <w:p w:rsidR="00EB31FF" w:rsidRDefault="00EB31FF">
      <w:r>
        <w:t>the easy answer:</w:t>
      </w:r>
    </w:p>
    <w:p w:rsidR="00EB31FF" w:rsidRDefault="00EB31FF">
      <w:r>
        <w:t>we are all prometheii</w:t>
      </w:r>
    </w:p>
    <w:p w:rsidR="00EB31FF" w:rsidRDefault="00EB31FF"/>
    <w:p w:rsidR="00EB31FF" w:rsidRDefault="00EB31FF">
      <w:r>
        <w:t>the long answer:</w:t>
      </w:r>
    </w:p>
    <w:p w:rsidR="00EB31FF" w:rsidRDefault="00EB31FF">
      <w:r>
        <w:t>with fingers and brains comes the dance of death</w:t>
      </w:r>
    </w:p>
    <w:p w:rsidR="00EB31FF" w:rsidRDefault="00EB31FF">
      <w:r>
        <w:t>the first technology is always the one of ending</w:t>
      </w:r>
    </w:p>
    <w:p w:rsidR="00EB31FF" w:rsidRDefault="00EB31FF">
      <w:r>
        <w:t>with wood we make weapons</w:t>
      </w:r>
    </w:p>
    <w:p w:rsidR="00EB31FF" w:rsidRDefault="00EB31FF">
      <w:r>
        <w:t>with rocks, better weapons</w:t>
      </w:r>
    </w:p>
    <w:p w:rsidR="00EB31FF" w:rsidRDefault="00EB31FF">
      <w:r>
        <w:t>with metal, exquisite weapons</w:t>
      </w:r>
    </w:p>
    <w:p w:rsidR="00EB31FF" w:rsidRDefault="00EB31FF">
      <w:r>
        <w:t>with the very stuff of the universe, the most beautiful of all</w:t>
      </w:r>
    </w:p>
    <w:p w:rsidR="00EB31FF" w:rsidRDefault="00EB31FF"/>
    <w:p w:rsidR="00EB31FF" w:rsidRDefault="00EB31FF">
      <w:r>
        <w:t>one hand in flame</w:t>
      </w:r>
    </w:p>
    <w:p w:rsidR="00EB31FF" w:rsidRDefault="00EB31FF">
      <w:r>
        <w:t>we tend our precious flocks</w:t>
      </w:r>
    </w:p>
    <w:p w:rsidR="00EB31FF" w:rsidRDefault="00EB31FF">
      <w:r>
        <w:t>recoil from death, even as we embrace it</w:t>
      </w:r>
    </w:p>
    <w:p w:rsidR="00EB31FF" w:rsidRDefault="00EB31FF"/>
    <w:p w:rsidR="00EB31FF" w:rsidRDefault="00EB31FF">
      <w:r>
        <w:t>don’t look at me</w:t>
      </w:r>
    </w:p>
    <w:p w:rsidR="00EB31FF" w:rsidRDefault="00EB31FF">
      <w:r>
        <w:t>I gave you nothing.</w:t>
      </w:r>
    </w:p>
    <w:p w:rsidR="00EB31FF" w:rsidRDefault="00EB31FF">
      <w:r>
        <w:t>if the gods get all the credit</w:t>
      </w:r>
    </w:p>
    <w:p w:rsidR="00EB31FF" w:rsidRDefault="00EB31FF">
      <w:r>
        <w:t>shouldn’t they get the blame?</w:t>
      </w:r>
    </w:p>
    <w:sectPr w:rsidR="00EB31FF" w:rsidSect="00EB31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31FF"/>
    <w:rsid w:val="00EB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F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82</TotalTime>
  <Pages>1</Pages>
  <Words>89</Words>
  <Characters>509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Prometheus vs</dc:title>
  <dc:subject/>
  <dc:creator>Adam Richards</dc:creator>
  <cp:keywords/>
  <dc:description/>
  <cp:lastModifiedBy>Adam Richards</cp:lastModifiedBy>
  <cp:revision>5</cp:revision>
  <dcterms:created xsi:type="dcterms:W3CDTF">2006-12-23T01:15:00Z</dcterms:created>
  <dcterms:modified xsi:type="dcterms:W3CDTF">2007-01-11T21:08:00Z</dcterms:modified>
</cp:coreProperties>
</file>
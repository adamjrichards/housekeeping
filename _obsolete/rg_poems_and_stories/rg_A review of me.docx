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5E1" w:rsidRDefault="009065E1">
      <w:pPr>
        <w:pStyle w:val="Heading1"/>
      </w:pPr>
      <w:r>
        <w:t>A review of me</w:t>
      </w:r>
    </w:p>
    <w:p w:rsidR="009065E1" w:rsidRDefault="009065E1"/>
    <w:p w:rsidR="009065E1" w:rsidRDefault="009065E1">
      <w:r>
        <w:t>Adam Joel Richards</w:t>
      </w:r>
    </w:p>
    <w:p w:rsidR="009065E1" w:rsidRDefault="009065E1">
      <w:r>
        <w:t>is an intersection of time and dimension</w:t>
      </w:r>
    </w:p>
    <w:p w:rsidR="009065E1" w:rsidRDefault="009065E1">
      <w:r>
        <w:t>a collection of volitional molecules</w:t>
      </w:r>
    </w:p>
    <w:p w:rsidR="009065E1" w:rsidRDefault="009065E1">
      <w:r>
        <w:t>obsessed with his own illusions</w:t>
      </w:r>
    </w:p>
    <w:p w:rsidR="009065E1" w:rsidRDefault="009065E1"/>
    <w:p w:rsidR="009065E1" w:rsidRDefault="009065E1">
      <w:r>
        <w:t>he has long fancied himself a collector of thoughts</w:t>
      </w:r>
    </w:p>
    <w:p w:rsidR="009065E1" w:rsidRDefault="009065E1">
      <w:r>
        <w:t>rather than a walking organ bank</w:t>
      </w:r>
    </w:p>
    <w:p w:rsidR="009065E1" w:rsidRDefault="009065E1">
      <w:r>
        <w:t>his cells are controlled by the actions</w:t>
      </w:r>
    </w:p>
    <w:p w:rsidR="009065E1" w:rsidRDefault="009065E1">
      <w:r>
        <w:t>of oxygen and organic matter</w:t>
      </w:r>
    </w:p>
    <w:p w:rsidR="009065E1" w:rsidRDefault="009065E1">
      <w:r>
        <w:t>regulated by a mass of unspectacular glop</w:t>
      </w:r>
    </w:p>
    <w:p w:rsidR="009065E1" w:rsidRDefault="009065E1">
      <w:r>
        <w:t>occuping the upper one tenth of his frame</w:t>
      </w:r>
    </w:p>
    <w:p w:rsidR="009065E1" w:rsidRDefault="009065E1"/>
    <w:p w:rsidR="009065E1" w:rsidRDefault="009065E1">
      <w:r>
        <w:t>this is his magnum opus</w:t>
      </w:r>
    </w:p>
    <w:p w:rsidR="009065E1" w:rsidRDefault="009065E1">
      <w:r>
        <w:t>in it, he examines himself and his world</w:t>
      </w:r>
    </w:p>
    <w:p w:rsidR="009065E1" w:rsidRDefault="009065E1">
      <w:r>
        <w:t>through the lens of his experience</w:t>
      </w:r>
    </w:p>
    <w:p w:rsidR="009065E1" w:rsidRDefault="009065E1">
      <w:r>
        <w:t>coloured, as it were, by the physicality</w:t>
      </w:r>
    </w:p>
    <w:p w:rsidR="009065E1" w:rsidRDefault="009065E1">
      <w:r>
        <w:t>of his existence</w:t>
      </w:r>
    </w:p>
    <w:p w:rsidR="009065E1" w:rsidRDefault="009065E1">
      <w:r>
        <w:t>he imagines himself to exist on several levels</w:t>
      </w:r>
    </w:p>
    <w:p w:rsidR="009065E1" w:rsidRDefault="009065E1">
      <w:r>
        <w:t>simultaneously occupying realms of pure thought</w:t>
      </w:r>
    </w:p>
    <w:p w:rsidR="009065E1" w:rsidRDefault="009065E1">
      <w:r>
        <w:t>and something called spirit</w:t>
      </w:r>
    </w:p>
    <w:p w:rsidR="009065E1" w:rsidRDefault="009065E1">
      <w:r>
        <w:t>his left brain, an organizer of intangibles</w:t>
      </w:r>
    </w:p>
    <w:p w:rsidR="009065E1" w:rsidRDefault="009065E1">
      <w:r>
        <w:t>finds this ridiculous</w:t>
      </w:r>
    </w:p>
    <w:p w:rsidR="009065E1" w:rsidRDefault="009065E1">
      <w:r>
        <w:t>but his right brain, a creator of intangibles</w:t>
      </w:r>
    </w:p>
    <w:p w:rsidR="009065E1" w:rsidRDefault="009065E1">
      <w:r>
        <w:t>seems not to care</w:t>
      </w:r>
    </w:p>
    <w:p w:rsidR="009065E1" w:rsidRDefault="009065E1"/>
    <w:p w:rsidR="009065E1" w:rsidRDefault="009065E1">
      <w:r>
        <w:t>the contents of the work</w:t>
      </w:r>
    </w:p>
    <w:p w:rsidR="009065E1" w:rsidRDefault="009065E1">
      <w:r>
        <w:t>are in many cases reflexive</w:t>
      </w:r>
    </w:p>
    <w:p w:rsidR="009065E1" w:rsidRDefault="009065E1">
      <w:r>
        <w:t>even recursive</w:t>
      </w:r>
    </w:p>
    <w:p w:rsidR="009065E1" w:rsidRDefault="009065E1">
      <w:r>
        <w:t>he deconstructs not only his world</w:t>
      </w:r>
    </w:p>
    <w:p w:rsidR="009065E1" w:rsidRDefault="009065E1">
      <w:r>
        <w:t>but himself and his product</w:t>
      </w:r>
    </w:p>
    <w:p w:rsidR="009065E1" w:rsidRDefault="009065E1">
      <w:r>
        <w:t>with varying results</w:t>
      </w:r>
    </w:p>
    <w:p w:rsidR="009065E1" w:rsidRDefault="009065E1">
      <w:r>
        <w:t>he intends that each meme</w:t>
      </w:r>
    </w:p>
    <w:p w:rsidR="009065E1" w:rsidRDefault="009065E1">
      <w:r>
        <w:t>should stand on its own</w:t>
      </w:r>
    </w:p>
    <w:p w:rsidR="009065E1" w:rsidRDefault="009065E1">
      <w:r>
        <w:t>a closed system of logic</w:t>
      </w:r>
    </w:p>
    <w:p w:rsidR="009065E1" w:rsidRDefault="009065E1">
      <w:r>
        <w:t>wrapped in a jeweled case</w:t>
      </w:r>
    </w:p>
    <w:p w:rsidR="009065E1" w:rsidRDefault="009065E1">
      <w:r>
        <w:t>but really, he is seeking approval</w:t>
      </w:r>
    </w:p>
    <w:p w:rsidR="009065E1" w:rsidRDefault="009065E1">
      <w:r>
        <w:t>his audience is other creatures</w:t>
      </w:r>
    </w:p>
    <w:p w:rsidR="009065E1" w:rsidRDefault="009065E1">
      <w:r>
        <w:t>similar to himself</w:t>
      </w:r>
    </w:p>
    <w:p w:rsidR="009065E1" w:rsidRDefault="009065E1">
      <w:r>
        <w:t>who are likewise capable</w:t>
      </w:r>
    </w:p>
    <w:p w:rsidR="009065E1" w:rsidRDefault="009065E1">
      <w:r>
        <w:t>of interpreting squiggles on paper</w:t>
      </w:r>
    </w:p>
    <w:p w:rsidR="009065E1" w:rsidRDefault="009065E1">
      <w:r>
        <w:t>as a coherent non-entity</w:t>
      </w:r>
    </w:p>
    <w:p w:rsidR="009065E1" w:rsidRDefault="009065E1"/>
    <w:p w:rsidR="009065E1" w:rsidRDefault="009065E1">
      <w:r>
        <w:t>taken as a whole</w:t>
      </w:r>
    </w:p>
    <w:p w:rsidR="009065E1" w:rsidRDefault="009065E1">
      <w:r>
        <w:t>we cannot know how well he succeeds in his quest</w:t>
      </w:r>
    </w:p>
    <w:p w:rsidR="009065E1" w:rsidRDefault="009065E1">
      <w:r>
        <w:t>it may be that he has already used up</w:t>
      </w:r>
    </w:p>
    <w:p w:rsidR="009065E1" w:rsidRDefault="009065E1">
      <w:r>
        <w:t>all his best thoughts</w:t>
      </w:r>
    </w:p>
    <w:p w:rsidR="009065E1" w:rsidRDefault="009065E1">
      <w:r>
        <w:t>because there are some excellent deconstructions here</w:t>
      </w:r>
    </w:p>
    <w:p w:rsidR="009065E1" w:rsidRDefault="009065E1">
      <w:r>
        <w:t>and some trivial doggerel of a political nature</w:t>
      </w:r>
    </w:p>
    <w:p w:rsidR="009065E1" w:rsidRDefault="009065E1">
      <w:r>
        <w:t>some of it is redeemed by its humour</w:t>
      </w:r>
    </w:p>
    <w:p w:rsidR="009065E1" w:rsidRDefault="009065E1">
      <w:r>
        <w:t>but those who do not share his philosophies</w:t>
      </w:r>
    </w:p>
    <w:p w:rsidR="009065E1" w:rsidRDefault="009065E1">
      <w:r>
        <w:t>may find his work</w:t>
      </w:r>
    </w:p>
    <w:p w:rsidR="009065E1" w:rsidRDefault="009065E1">
      <w:r>
        <w:t>self-indulgent and solipsistic</w:t>
      </w:r>
    </w:p>
    <w:p w:rsidR="009065E1" w:rsidRDefault="009065E1">
      <w:r>
        <w:t>imagining as he does that he is the centre of the world</w:t>
      </w:r>
    </w:p>
    <w:p w:rsidR="009065E1" w:rsidRDefault="009065E1">
      <w:r>
        <w:t>and that centre should be spelled centre not center</w:t>
      </w:r>
    </w:p>
    <w:p w:rsidR="009065E1" w:rsidRDefault="009065E1"/>
    <w:p w:rsidR="009065E1" w:rsidRDefault="009065E1">
      <w:r>
        <w:t>in some cases, he has achieved what he sets out to do</w:t>
      </w:r>
    </w:p>
    <w:p w:rsidR="009065E1" w:rsidRDefault="009065E1">
      <w:r>
        <w:t>the problem is, that without a clear guide to his intentions</w:t>
      </w:r>
    </w:p>
    <w:p w:rsidR="009065E1" w:rsidRDefault="009065E1">
      <w:r>
        <w:t>much of his work descends into obscurity</w:t>
      </w:r>
    </w:p>
    <w:p w:rsidR="009065E1" w:rsidRDefault="009065E1">
      <w:r>
        <w:t>wrapped too tightly in its compression</w:t>
      </w:r>
    </w:p>
    <w:p w:rsidR="009065E1" w:rsidRDefault="009065E1">
      <w:r>
        <w:t>to shed light on the world that surrounds him</w:t>
      </w:r>
    </w:p>
    <w:p w:rsidR="009065E1" w:rsidRDefault="009065E1">
      <w:r>
        <w:t>apparently, he wishes the reader to believe</w:t>
      </w:r>
    </w:p>
    <w:p w:rsidR="009065E1" w:rsidRDefault="009065E1">
      <w:r>
        <w:t>that he is the ultimate arbiter of the</w:t>
      </w:r>
    </w:p>
    <w:p w:rsidR="009065E1" w:rsidRDefault="009065E1">
      <w:r>
        <w:t>metalogical (how can you not love that word?)</w:t>
      </w:r>
    </w:p>
    <w:p w:rsidR="009065E1" w:rsidRDefault="009065E1">
      <w:r>
        <w:t>and the metaphysical (also how can you not love that word?)</w:t>
      </w:r>
    </w:p>
    <w:p w:rsidR="009065E1" w:rsidRDefault="009065E1"/>
    <w:p w:rsidR="009065E1" w:rsidRDefault="009065E1">
      <w:r>
        <w:t>it must be left to the reader</w:t>
      </w:r>
    </w:p>
    <w:p w:rsidR="009065E1" w:rsidRDefault="009065E1">
      <w:r>
        <w:t>to judge this work</w:t>
      </w:r>
    </w:p>
    <w:p w:rsidR="009065E1" w:rsidRDefault="009065E1">
      <w:r>
        <w:t>did I really just write that? how inane</w:t>
      </w:r>
    </w:p>
    <w:p w:rsidR="009065E1" w:rsidRDefault="009065E1">
      <w:r>
        <w:t>who else can possibly judge it?</w:t>
      </w:r>
    </w:p>
    <w:p w:rsidR="009065E1" w:rsidRDefault="009065E1"/>
    <w:p w:rsidR="009065E1" w:rsidRDefault="009065E1">
      <w:r>
        <w:t>Adam Joel Richards is large, beige and Canadian,</w:t>
      </w:r>
    </w:p>
    <w:p w:rsidR="009065E1" w:rsidRDefault="009065E1">
      <w:r>
        <w:t>and if poetry can be considered a job,</w:t>
      </w:r>
    </w:p>
    <w:p w:rsidR="009065E1" w:rsidRDefault="009065E1">
      <w:r>
        <w:t>I suppose I am employed, but by whom?</w:t>
      </w:r>
    </w:p>
    <w:sectPr w:rsidR="009065E1" w:rsidSect="009065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65E1"/>
    <w:rsid w:val="00906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5E1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1168</TotalTime>
  <Pages>1</Pages>
  <Words>342</Words>
  <Characters>1952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review of me</dc:title>
  <dc:subject/>
  <dc:creator>Adam Richards</dc:creator>
  <cp:keywords/>
  <dc:description/>
  <cp:lastModifiedBy>Adam Richards</cp:lastModifiedBy>
  <cp:revision>4</cp:revision>
  <dcterms:created xsi:type="dcterms:W3CDTF">2007-01-06T18:15:00Z</dcterms:created>
  <dcterms:modified xsi:type="dcterms:W3CDTF">2007-01-08T19:20:00Z</dcterms:modified>
</cp:coreProperties>
</file>
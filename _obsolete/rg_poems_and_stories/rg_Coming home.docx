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50" w:rsidRDefault="006C4150">
      <w:pPr>
        <w:rPr>
          <w:b/>
          <w:bCs/>
          <w:u w:val="single"/>
        </w:rPr>
      </w:pPr>
      <w:r>
        <w:rPr>
          <w:b/>
          <w:bCs/>
          <w:u w:val="single"/>
        </w:rPr>
        <w:t>Coming home</w:t>
      </w:r>
    </w:p>
    <w:p w:rsidR="006C4150" w:rsidRDefault="006C4150"/>
    <w:p w:rsidR="006C4150" w:rsidRDefault="006C4150">
      <w:r>
        <w:t>a hand</w:t>
      </w:r>
    </w:p>
    <w:p w:rsidR="006C4150" w:rsidRDefault="006C4150">
      <w:r>
        <w:t>hovering over a doorknob</w:t>
      </w:r>
    </w:p>
    <w:p w:rsidR="006C4150" w:rsidRDefault="006C4150"/>
    <w:p w:rsidR="006C4150" w:rsidRDefault="006C4150">
      <w:r>
        <w:t>a voice</w:t>
      </w:r>
    </w:p>
    <w:p w:rsidR="006C4150" w:rsidRDefault="006C4150">
      <w:r>
        <w:t>electric and muffled</w:t>
      </w:r>
    </w:p>
    <w:p w:rsidR="006C4150" w:rsidRDefault="006C4150"/>
    <w:p w:rsidR="006C4150" w:rsidRDefault="006C4150">
      <w:r>
        <w:t>down the hall</w:t>
      </w:r>
    </w:p>
    <w:p w:rsidR="006C4150" w:rsidRDefault="006C4150">
      <w:r>
        <w:t>a rose in a glass vase</w:t>
      </w:r>
    </w:p>
    <w:p w:rsidR="006C4150" w:rsidRDefault="006C4150"/>
    <w:p w:rsidR="006C4150" w:rsidRDefault="006C4150">
      <w:r>
        <w:t>a chair</w:t>
      </w:r>
    </w:p>
    <w:p w:rsidR="006C4150" w:rsidRDefault="006C4150">
      <w:r>
        <w:t>with a broken strut</w:t>
      </w:r>
    </w:p>
    <w:p w:rsidR="006C4150" w:rsidRDefault="006C4150"/>
    <w:p w:rsidR="006C4150" w:rsidRDefault="006C4150">
      <w:r>
        <w:t>a lover</w:t>
      </w:r>
    </w:p>
    <w:p w:rsidR="006C4150" w:rsidRDefault="006C4150">
      <w:r>
        <w:t>like a black and white photo</w:t>
      </w:r>
    </w:p>
    <w:p w:rsidR="006C4150" w:rsidRDefault="006C4150"/>
    <w:sectPr w:rsidR="006C4150" w:rsidSect="006C41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4150"/>
    <w:rsid w:val="006C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26</Words>
  <Characters>149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Coming home</dc:title>
  <dc:subject/>
  <dc:creator>Adam Richards</dc:creator>
  <cp:keywords/>
  <dc:description/>
  <cp:lastModifiedBy>Adam Richards</cp:lastModifiedBy>
  <cp:revision>1</cp:revision>
  <dcterms:created xsi:type="dcterms:W3CDTF">2007-01-31T03:52:00Z</dcterms:created>
  <dcterms:modified xsi:type="dcterms:W3CDTF">2007-01-31T04:18:00Z</dcterms:modified>
</cp:coreProperties>
</file>
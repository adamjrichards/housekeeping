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A1" w:rsidRDefault="003B14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Value</w:t>
      </w:r>
    </w:p>
    <w:p w:rsidR="003B14A1" w:rsidRDefault="003B14A1">
      <w:pPr>
        <w:rPr>
          <w:lang w:val="en-US"/>
        </w:rPr>
      </w:pPr>
    </w:p>
    <w:p w:rsidR="003B14A1" w:rsidRDefault="003B14A1">
      <w:pPr>
        <w:rPr>
          <w:lang w:val="en-US"/>
        </w:rPr>
      </w:pPr>
      <w:r>
        <w:rPr>
          <w:lang w:val="en-US"/>
        </w:rPr>
        <w:t>i am doing nothing of value</w:t>
      </w:r>
    </w:p>
    <w:p w:rsidR="003B14A1" w:rsidRDefault="003B14A1">
      <w:pPr>
        <w:rPr>
          <w:lang w:val="en-US"/>
        </w:rPr>
      </w:pPr>
    </w:p>
    <w:p w:rsidR="003B14A1" w:rsidRDefault="003B14A1">
      <w:pPr>
        <w:rPr>
          <w:lang w:val="en-US"/>
        </w:rPr>
      </w:pPr>
      <w:r>
        <w:rPr>
          <w:lang w:val="en-US"/>
        </w:rPr>
        <w:t xml:space="preserve">my entire </w:t>
      </w:r>
      <w:r>
        <w:rPr>
          <w:i/>
          <w:iCs/>
          <w:lang w:val="en-US"/>
        </w:rPr>
        <w:t>raison d’être</w:t>
      </w:r>
    </w:p>
    <w:p w:rsidR="003B14A1" w:rsidRDefault="003B14A1">
      <w:pPr>
        <w:rPr>
          <w:lang w:val="en-US"/>
        </w:rPr>
      </w:pPr>
      <w:r>
        <w:rPr>
          <w:lang w:val="en-US"/>
        </w:rPr>
        <w:t>is to bang my head</w:t>
      </w:r>
    </w:p>
    <w:p w:rsidR="003B14A1" w:rsidRDefault="003B14A1">
      <w:pPr>
        <w:rPr>
          <w:lang w:val="en-US"/>
        </w:rPr>
      </w:pPr>
      <w:r>
        <w:rPr>
          <w:lang w:val="en-US"/>
        </w:rPr>
        <w:t>against the proverbial brick wall</w:t>
      </w:r>
    </w:p>
    <w:p w:rsidR="003B14A1" w:rsidRDefault="003B14A1">
      <w:pPr>
        <w:rPr>
          <w:lang w:val="en-US"/>
        </w:rPr>
      </w:pPr>
      <w:r>
        <w:rPr>
          <w:lang w:val="en-US"/>
        </w:rPr>
        <w:t>that is everyone</w:t>
      </w:r>
    </w:p>
    <w:p w:rsidR="003B14A1" w:rsidRDefault="003B14A1">
      <w:pPr>
        <w:rPr>
          <w:lang w:val="en-US"/>
        </w:rPr>
      </w:pPr>
      <w:r>
        <w:rPr>
          <w:lang w:val="en-US"/>
        </w:rPr>
        <w:t>who is not my audience</w:t>
      </w:r>
    </w:p>
    <w:p w:rsidR="003B14A1" w:rsidRDefault="003B14A1">
      <w:pPr>
        <w:rPr>
          <w:lang w:val="en-US"/>
        </w:rPr>
      </w:pPr>
    </w:p>
    <w:p w:rsidR="003B14A1" w:rsidRDefault="003B14A1">
      <w:pPr>
        <w:rPr>
          <w:lang w:val="en-US"/>
        </w:rPr>
      </w:pPr>
      <w:r>
        <w:rPr>
          <w:lang w:val="en-US"/>
        </w:rPr>
        <w:t>i recognize</w:t>
      </w:r>
    </w:p>
    <w:p w:rsidR="003B14A1" w:rsidRDefault="003B14A1">
      <w:pPr>
        <w:rPr>
          <w:lang w:val="en-US"/>
        </w:rPr>
      </w:pPr>
      <w:r>
        <w:rPr>
          <w:lang w:val="en-US"/>
        </w:rPr>
        <w:t>that the worth of my life</w:t>
      </w:r>
    </w:p>
    <w:p w:rsidR="003B14A1" w:rsidRDefault="003B14A1">
      <w:pPr>
        <w:rPr>
          <w:lang w:val="en-US"/>
        </w:rPr>
      </w:pPr>
      <w:r>
        <w:rPr>
          <w:lang w:val="en-US"/>
        </w:rPr>
        <w:t>amounts to less</w:t>
      </w:r>
    </w:p>
    <w:p w:rsidR="003B14A1" w:rsidRDefault="003B14A1">
      <w:pPr>
        <w:rPr>
          <w:lang w:val="en-US"/>
        </w:rPr>
      </w:pPr>
      <w:r>
        <w:rPr>
          <w:lang w:val="en-US"/>
        </w:rPr>
        <w:t>than a flea fart in a hurricane</w:t>
      </w:r>
    </w:p>
    <w:p w:rsidR="003B14A1" w:rsidRDefault="003B14A1">
      <w:pPr>
        <w:rPr>
          <w:lang w:val="en-US"/>
        </w:rPr>
      </w:pPr>
    </w:p>
    <w:p w:rsidR="003B14A1" w:rsidRDefault="003B14A1">
      <w:pPr>
        <w:rPr>
          <w:lang w:val="en-US"/>
        </w:rPr>
      </w:pPr>
      <w:r>
        <w:rPr>
          <w:lang w:val="en-US"/>
        </w:rPr>
        <w:t>i recognize</w:t>
      </w:r>
    </w:p>
    <w:p w:rsidR="003B14A1" w:rsidRDefault="003B14A1">
      <w:pPr>
        <w:rPr>
          <w:lang w:val="en-US"/>
        </w:rPr>
      </w:pPr>
      <w:r>
        <w:rPr>
          <w:lang w:val="en-US"/>
        </w:rPr>
        <w:t>the point of my life</w:t>
      </w:r>
    </w:p>
    <w:p w:rsidR="003B14A1" w:rsidRDefault="003B14A1">
      <w:pPr>
        <w:rPr>
          <w:lang w:val="en-US"/>
        </w:rPr>
      </w:pPr>
      <w:r>
        <w:rPr>
          <w:lang w:val="en-US"/>
        </w:rPr>
        <w:t>is to find a softer brick wall</w:t>
      </w:r>
    </w:p>
    <w:p w:rsidR="003B14A1" w:rsidRDefault="003B14A1">
      <w:pPr>
        <w:rPr>
          <w:lang w:val="en-US"/>
        </w:rPr>
      </w:pPr>
      <w:r>
        <w:rPr>
          <w:lang w:val="en-US"/>
        </w:rPr>
        <w:t>to bang my head against</w:t>
      </w:r>
    </w:p>
    <w:p w:rsidR="003B14A1" w:rsidRDefault="003B14A1">
      <w:pPr>
        <w:rPr>
          <w:lang w:val="en-US"/>
        </w:rPr>
      </w:pPr>
    </w:p>
    <w:p w:rsidR="003B14A1" w:rsidRDefault="003B14A1">
      <w:pPr>
        <w:rPr>
          <w:lang w:val="en-US"/>
        </w:rPr>
      </w:pPr>
      <w:r>
        <w:rPr>
          <w:lang w:val="en-US"/>
        </w:rPr>
        <w:t>and if i do nothing of value</w:t>
      </w:r>
    </w:p>
    <w:p w:rsidR="003B14A1" w:rsidRDefault="003B14A1">
      <w:pPr>
        <w:rPr>
          <w:lang w:val="en-US"/>
        </w:rPr>
      </w:pPr>
      <w:r>
        <w:rPr>
          <w:lang w:val="en-US"/>
        </w:rPr>
        <w:t>at least i can’t be judged for it</w:t>
      </w:r>
    </w:p>
    <w:p w:rsidR="003B14A1" w:rsidRDefault="003B14A1">
      <w:pPr>
        <w:rPr>
          <w:lang w:val="en-US"/>
        </w:rPr>
      </w:pPr>
      <w:r>
        <w:rPr>
          <w:lang w:val="en-US"/>
        </w:rPr>
        <w:t>the way i judge you</w:t>
      </w:r>
    </w:p>
    <w:sectPr w:rsidR="003B14A1" w:rsidSect="003B14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14A1"/>
    <w:rsid w:val="003B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59</Words>
  <Characters>340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</dc:title>
  <dc:subject/>
  <dc:creator>Adam Richards</dc:creator>
  <cp:keywords/>
  <dc:description/>
  <cp:lastModifiedBy>Adam Richards</cp:lastModifiedBy>
  <cp:revision>3</cp:revision>
  <dcterms:created xsi:type="dcterms:W3CDTF">2007-04-25T19:38:00Z</dcterms:created>
  <dcterms:modified xsi:type="dcterms:W3CDTF">2007-05-04T07:08:00Z</dcterms:modified>
</cp:coreProperties>
</file>
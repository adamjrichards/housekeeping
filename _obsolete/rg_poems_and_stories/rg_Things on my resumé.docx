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C8" w:rsidRDefault="005C5AC8">
      <w:pPr>
        <w:rPr>
          <w:lang w:val="fr-CA"/>
        </w:rPr>
      </w:pPr>
      <w:r>
        <w:rPr>
          <w:b/>
          <w:bCs/>
          <w:u w:val="single"/>
          <w:lang w:val="en-US"/>
        </w:rPr>
        <w:t>Things on my resum</w:t>
      </w:r>
      <w:r>
        <w:rPr>
          <w:b/>
          <w:bCs/>
          <w:u w:val="single"/>
          <w:lang w:val="fr-CA"/>
        </w:rPr>
        <w:t>é</w:t>
      </w:r>
    </w:p>
    <w:p w:rsidR="005C5AC8" w:rsidRDefault="005C5AC8">
      <w:pPr>
        <w:rPr>
          <w:lang w:val="en-US"/>
        </w:rPr>
      </w:pPr>
    </w:p>
    <w:p w:rsidR="005C5AC8" w:rsidRDefault="005C5AC8">
      <w:pPr>
        <w:rPr>
          <w:lang w:val="en-US"/>
        </w:rPr>
      </w:pPr>
      <w:r>
        <w:rPr>
          <w:lang w:val="en-US"/>
        </w:rPr>
        <w:t>how do i know i’m a poet?</w:t>
      </w:r>
    </w:p>
    <w:p w:rsidR="005C5AC8" w:rsidRDefault="005C5AC8">
      <w:pPr>
        <w:rPr>
          <w:lang w:val="en-US"/>
        </w:rPr>
      </w:pPr>
    </w:p>
    <w:p w:rsidR="005C5AC8" w:rsidRDefault="005C5AC8">
      <w:pPr>
        <w:rPr>
          <w:lang w:val="en-US"/>
        </w:rPr>
      </w:pPr>
      <w:r>
        <w:rPr>
          <w:lang w:val="en-US"/>
        </w:rPr>
        <w:t>i don’t have a job</w:t>
      </w:r>
    </w:p>
    <w:p w:rsidR="005C5AC8" w:rsidRDefault="005C5AC8">
      <w:pPr>
        <w:rPr>
          <w:lang w:val="en-US"/>
        </w:rPr>
      </w:pPr>
      <w:r>
        <w:rPr>
          <w:lang w:val="en-US"/>
        </w:rPr>
        <w:t>i can’t concentrate on tv shows</w:t>
      </w:r>
    </w:p>
    <w:p w:rsidR="005C5AC8" w:rsidRDefault="005C5AC8">
      <w:pPr>
        <w:rPr>
          <w:lang w:val="en-US"/>
        </w:rPr>
      </w:pPr>
      <w:r>
        <w:rPr>
          <w:lang w:val="en-US"/>
        </w:rPr>
        <w:t>my mind is elsewhere</w:t>
      </w:r>
    </w:p>
    <w:p w:rsidR="005C5AC8" w:rsidRDefault="005C5AC8">
      <w:pPr>
        <w:rPr>
          <w:lang w:val="en-US"/>
        </w:rPr>
      </w:pPr>
      <w:r>
        <w:rPr>
          <w:lang w:val="en-US"/>
        </w:rPr>
        <w:t>anything to do with money is boring</w:t>
      </w:r>
    </w:p>
    <w:p w:rsidR="005C5AC8" w:rsidRDefault="005C5AC8">
      <w:pPr>
        <w:rPr>
          <w:lang w:val="en-US"/>
        </w:rPr>
      </w:pPr>
      <w:r>
        <w:rPr>
          <w:lang w:val="en-US"/>
        </w:rPr>
        <w:t>i don’t shave very often</w:t>
      </w:r>
    </w:p>
    <w:p w:rsidR="005C5AC8" w:rsidRDefault="005C5AC8">
      <w:pPr>
        <w:rPr>
          <w:lang w:val="en-US"/>
        </w:rPr>
      </w:pPr>
      <w:r>
        <w:rPr>
          <w:lang w:val="en-US"/>
        </w:rPr>
        <w:t>gay people are fine</w:t>
      </w:r>
    </w:p>
    <w:p w:rsidR="005C5AC8" w:rsidRDefault="005C5AC8">
      <w:pPr>
        <w:rPr>
          <w:lang w:val="en-US"/>
        </w:rPr>
      </w:pPr>
      <w:r>
        <w:rPr>
          <w:lang w:val="en-US"/>
        </w:rPr>
        <w:t>working out is too much like work</w:t>
      </w:r>
    </w:p>
    <w:p w:rsidR="005C5AC8" w:rsidRDefault="005C5AC8">
      <w:pPr>
        <w:rPr>
          <w:lang w:val="en-US"/>
        </w:rPr>
      </w:pPr>
      <w:r>
        <w:rPr>
          <w:lang w:val="en-US"/>
        </w:rPr>
        <w:t>misery is romantic</w:t>
      </w:r>
    </w:p>
    <w:p w:rsidR="005C5AC8" w:rsidRDefault="005C5AC8">
      <w:pPr>
        <w:rPr>
          <w:lang w:val="en-US"/>
        </w:rPr>
      </w:pPr>
      <w:r>
        <w:rPr>
          <w:lang w:val="en-US"/>
        </w:rPr>
        <w:t>sentimentalism repels me</w:t>
      </w:r>
    </w:p>
    <w:p w:rsidR="005C5AC8" w:rsidRDefault="005C5AC8">
      <w:pPr>
        <w:rPr>
          <w:lang w:val="en-US"/>
        </w:rPr>
      </w:pPr>
      <w:r>
        <w:rPr>
          <w:lang w:val="en-US"/>
        </w:rPr>
        <w:t>i engage in sentimentalism frequently</w:t>
      </w:r>
    </w:p>
    <w:p w:rsidR="005C5AC8" w:rsidRDefault="005C5AC8">
      <w:pPr>
        <w:rPr>
          <w:lang w:val="en-US"/>
        </w:rPr>
      </w:pPr>
      <w:r>
        <w:rPr>
          <w:lang w:val="en-US"/>
        </w:rPr>
        <w:t>anything i did over a month ago i hate</w:t>
      </w:r>
    </w:p>
    <w:p w:rsidR="005C5AC8" w:rsidRDefault="005C5AC8">
      <w:pPr>
        <w:rPr>
          <w:lang w:val="en-US"/>
        </w:rPr>
      </w:pPr>
      <w:r>
        <w:rPr>
          <w:lang w:val="en-US"/>
        </w:rPr>
        <w:t>pants and jeans are the same thing</w:t>
      </w:r>
    </w:p>
    <w:p w:rsidR="005C5AC8" w:rsidRDefault="005C5AC8">
      <w:pPr>
        <w:rPr>
          <w:lang w:val="en-US"/>
        </w:rPr>
      </w:pPr>
      <w:r>
        <w:rPr>
          <w:lang w:val="en-US"/>
        </w:rPr>
        <w:t>i spend more on lattés than on food</w:t>
      </w:r>
    </w:p>
    <w:p w:rsidR="005C5AC8" w:rsidRDefault="005C5AC8">
      <w:pPr>
        <w:rPr>
          <w:lang w:val="en-US"/>
        </w:rPr>
      </w:pPr>
      <w:r>
        <w:rPr>
          <w:lang w:val="en-US"/>
        </w:rPr>
        <w:t>i used to do everything</w:t>
      </w:r>
    </w:p>
    <w:p w:rsidR="005C5AC8" w:rsidRDefault="005C5AC8">
      <w:pPr>
        <w:rPr>
          <w:lang w:val="en-US"/>
        </w:rPr>
      </w:pPr>
      <w:r>
        <w:rPr>
          <w:lang w:val="en-US"/>
        </w:rPr>
        <w:t>staring at a raindrop on a window is creativity</w:t>
      </w:r>
    </w:p>
    <w:p w:rsidR="005C5AC8" w:rsidRDefault="005C5AC8">
      <w:pPr>
        <w:rPr>
          <w:lang w:val="en-US"/>
        </w:rPr>
      </w:pPr>
      <w:r>
        <w:rPr>
          <w:lang w:val="en-US"/>
        </w:rPr>
        <w:t>grey is as good as blue</w:t>
      </w:r>
    </w:p>
    <w:p w:rsidR="005C5AC8" w:rsidRDefault="005C5AC8">
      <w:pPr>
        <w:rPr>
          <w:lang w:val="en-US"/>
        </w:rPr>
      </w:pPr>
      <w:r>
        <w:rPr>
          <w:lang w:val="en-US"/>
        </w:rPr>
        <w:t>i don’t care what you think</w:t>
      </w:r>
    </w:p>
    <w:p w:rsidR="005C5AC8" w:rsidRDefault="005C5AC8">
      <w:pPr>
        <w:rPr>
          <w:lang w:val="en-US"/>
        </w:rPr>
      </w:pPr>
      <w:r>
        <w:rPr>
          <w:lang w:val="en-US"/>
        </w:rPr>
        <w:t>i wish a lot of things</w:t>
      </w:r>
    </w:p>
    <w:p w:rsidR="005C5AC8" w:rsidRDefault="005C5AC8">
      <w:pPr>
        <w:rPr>
          <w:lang w:val="en-US"/>
        </w:rPr>
      </w:pPr>
      <w:r>
        <w:rPr>
          <w:lang w:val="en-US"/>
        </w:rPr>
        <w:t>i’m very good at self-justification</w:t>
      </w:r>
    </w:p>
    <w:p w:rsidR="005C5AC8" w:rsidRDefault="005C5AC8">
      <w:pPr>
        <w:rPr>
          <w:lang w:val="en-US"/>
        </w:rPr>
      </w:pPr>
    </w:p>
    <w:p w:rsidR="005C5AC8" w:rsidRDefault="005C5AC8">
      <w:pPr>
        <w:rPr>
          <w:lang w:val="en-US"/>
        </w:rPr>
      </w:pPr>
      <w:r>
        <w:rPr>
          <w:lang w:val="en-US"/>
        </w:rPr>
        <w:t>and i write (poetry) (sometimes)</w:t>
      </w:r>
    </w:p>
    <w:sectPr w:rsidR="005C5AC8" w:rsidSect="005C5A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5AC8"/>
    <w:rsid w:val="005C5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93</Words>
  <Characters>531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Credentials</dc:title>
  <dc:subject/>
  <dc:creator>Adam Richards</dc:creator>
  <cp:keywords/>
  <dc:description/>
  <cp:lastModifiedBy>Adam Richards</cp:lastModifiedBy>
  <cp:revision>3</cp:revision>
  <dcterms:created xsi:type="dcterms:W3CDTF">2007-05-01T19:51:00Z</dcterms:created>
  <dcterms:modified xsi:type="dcterms:W3CDTF">2007-05-01T19:51:00Z</dcterms:modified>
</cp:coreProperties>
</file>
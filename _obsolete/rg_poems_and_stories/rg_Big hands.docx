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8D" w:rsidRDefault="00C3518D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Big hands</w:t>
      </w:r>
    </w:p>
    <w:p w:rsidR="00C3518D" w:rsidRDefault="00C3518D">
      <w:pPr>
        <w:rPr>
          <w:szCs w:val="24"/>
        </w:rPr>
      </w:pPr>
    </w:p>
    <w:p w:rsidR="00C3518D" w:rsidRDefault="00C3518D">
      <w:r>
        <w:t>what is unusual</w:t>
      </w:r>
    </w:p>
    <w:p w:rsidR="00C3518D" w:rsidRDefault="00C3518D">
      <w:r>
        <w:t>is the part of you</w:t>
      </w:r>
    </w:p>
    <w:p w:rsidR="00C3518D" w:rsidRDefault="00C3518D">
      <w:r>
        <w:t>i can span</w:t>
      </w:r>
    </w:p>
    <w:p w:rsidR="00C3518D" w:rsidRDefault="00C3518D">
      <w:r>
        <w:t>the area of you</w:t>
      </w:r>
    </w:p>
    <w:p w:rsidR="00C3518D" w:rsidRDefault="00C3518D"/>
    <w:p w:rsidR="00C3518D" w:rsidRDefault="00C3518D">
      <w:r>
        <w:t>my dark skin against your light</w:t>
      </w:r>
    </w:p>
    <w:p w:rsidR="00C3518D" w:rsidRDefault="00C3518D">
      <w:r>
        <w:t>i can cover much of your belly</w:t>
      </w:r>
    </w:p>
    <w:p w:rsidR="00C3518D" w:rsidRDefault="00C3518D">
      <w:r>
        <w:t>a lot of your back</w:t>
      </w:r>
    </w:p>
    <w:p w:rsidR="00C3518D" w:rsidRDefault="00C3518D"/>
    <w:p w:rsidR="00C3518D" w:rsidRDefault="00C3518D">
      <w:r>
        <w:t>i can curl demanding fingers through most all of your hair</w:t>
      </w:r>
    </w:p>
    <w:p w:rsidR="00C3518D" w:rsidRDefault="00C3518D"/>
    <w:p w:rsidR="00C3518D" w:rsidRDefault="00C3518D">
      <w:r>
        <w:t>and i am dangerous</w:t>
      </w:r>
    </w:p>
    <w:p w:rsidR="00C3518D" w:rsidRDefault="00C3518D">
      <w:r>
        <w:t>big hands can do many unspeakable things</w:t>
      </w:r>
    </w:p>
    <w:p w:rsidR="00C3518D" w:rsidRDefault="00C3518D">
      <w:r>
        <w:t>but this is not what is in my thoughts</w:t>
      </w:r>
    </w:p>
    <w:p w:rsidR="00C3518D" w:rsidRDefault="00C3518D"/>
    <w:p w:rsidR="00C3518D" w:rsidRDefault="00C3518D">
      <w:r>
        <w:t>what is:</w:t>
      </w:r>
    </w:p>
    <w:p w:rsidR="00C3518D" w:rsidRDefault="00C3518D">
      <w:r>
        <w:t>i can stretch one hand</w:t>
      </w:r>
    </w:p>
    <w:p w:rsidR="00C3518D" w:rsidRDefault="00C3518D">
      <w:r>
        <w:t>from nipple to nipple</w:t>
      </w:r>
    </w:p>
    <w:p w:rsidR="00C3518D" w:rsidRDefault="00C3518D">
      <w:r>
        <w:t>complete the circuit</w:t>
      </w:r>
    </w:p>
    <w:p w:rsidR="00C3518D" w:rsidRDefault="00C3518D">
      <w:r>
        <w:t>so that</w:t>
      </w:r>
    </w:p>
    <w:p w:rsidR="00C3518D" w:rsidRDefault="00C3518D">
      <w:r>
        <w:t>current passes through me</w:t>
      </w:r>
    </w:p>
    <w:p w:rsidR="00C3518D" w:rsidRDefault="00C3518D">
      <w:r>
        <w:t>raising the fine hairs</w:t>
      </w:r>
    </w:p>
    <w:p w:rsidR="00C3518D" w:rsidRDefault="00C3518D">
      <w:r>
        <w:t>that mark me as an ape</w:t>
      </w:r>
    </w:p>
    <w:sectPr w:rsidR="00C3518D" w:rsidSect="00C3518D"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endnotePr>
    <w:pos w:val="sectEnd"/>
    <w:numFmt w:val="decimal"/>
    <w:numStart w:val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518D"/>
    <w:rsid w:val="00C3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ans Serif" w:eastAsia="Times New Roman" w:hAnsi="MS Sans Serif" w:cs="MS Sans Serif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68</Words>
  <Characters>389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hands</dc:title>
  <dc:subject/>
  <dc:creator>Adam Richards</dc:creator>
  <cp:keywords/>
  <dc:description/>
  <cp:lastModifiedBy>Adam Richards</cp:lastModifiedBy>
  <cp:revision>7</cp:revision>
  <dcterms:created xsi:type="dcterms:W3CDTF">2006-11-12T19:55:00Z</dcterms:created>
  <dcterms:modified xsi:type="dcterms:W3CDTF">2006-12-22T00:23:00Z</dcterms:modified>
</cp:coreProperties>
</file>
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B38" w:rsidRDefault="00362B38" w:rsidP="005F5F08">
      <w:pPr>
        <w:rPr>
          <w:b/>
          <w:u w:val="single"/>
        </w:rPr>
      </w:pPr>
      <w:r>
        <w:rPr>
          <w:b/>
          <w:u w:val="single"/>
        </w:rPr>
        <w:t>Hey baby</w:t>
      </w:r>
    </w:p>
    <w:p w:rsidR="00362B38" w:rsidRDefault="00362B38" w:rsidP="005F5F08">
      <w:pPr>
        <w:rPr>
          <w:b/>
          <w:u w:val="single"/>
        </w:rPr>
      </w:pPr>
    </w:p>
    <w:p w:rsidR="00362B38" w:rsidRDefault="00362B38" w:rsidP="005F5F08">
      <w:r>
        <w:t>hey baby</w:t>
      </w:r>
    </w:p>
    <w:p w:rsidR="00362B38" w:rsidRDefault="00362B38" w:rsidP="005F5F08">
      <w:r>
        <w:t>did i come too fast?</w:t>
      </w:r>
    </w:p>
    <w:p w:rsidR="00362B38" w:rsidRDefault="00362B38" w:rsidP="005F5F08">
      <w:r>
        <w:t>did you make it?</w:t>
      </w:r>
    </w:p>
    <w:p w:rsidR="00362B38" w:rsidRDefault="00362B38" w:rsidP="005F5F08"/>
    <w:p w:rsidR="00362B38" w:rsidRDefault="00362B38" w:rsidP="005F5F08">
      <w:r>
        <w:t>sorry for all the questions</w:t>
      </w:r>
    </w:p>
    <w:p w:rsidR="00362B38" w:rsidRDefault="00362B38" w:rsidP="005F5F08">
      <w:r>
        <w:t>but i have to know</w:t>
      </w:r>
    </w:p>
    <w:p w:rsidR="00362B38" w:rsidRDefault="00362B38" w:rsidP="005F5F08">
      <w:r>
        <w:t>you’re inscrutable</w:t>
      </w:r>
    </w:p>
    <w:p w:rsidR="00362B38" w:rsidRDefault="00362B38" w:rsidP="005F5F08">
      <w:r>
        <w:t>you don’t yell, scream, sit up and yell Bingo!</w:t>
      </w:r>
    </w:p>
    <w:p w:rsidR="00362B38" w:rsidRDefault="00362B38" w:rsidP="005F5F08"/>
    <w:p w:rsidR="00362B38" w:rsidRDefault="00362B38" w:rsidP="005F5F08">
      <w:r>
        <w:t>sometimes</w:t>
      </w:r>
    </w:p>
    <w:p w:rsidR="00362B38" w:rsidRDefault="00362B38" w:rsidP="005F5F08">
      <w:r>
        <w:t>i’m full of myself</w:t>
      </w:r>
    </w:p>
    <w:p w:rsidR="00362B38" w:rsidRDefault="00362B38" w:rsidP="005F5F08">
      <w:r>
        <w:t>sometimes</w:t>
      </w:r>
    </w:p>
    <w:p w:rsidR="00362B38" w:rsidRDefault="00362B38" w:rsidP="005F5F08">
      <w:r>
        <w:t>i don’t trust myself</w:t>
      </w:r>
    </w:p>
    <w:p w:rsidR="00362B38" w:rsidRDefault="00362B38" w:rsidP="005F5F08">
      <w:r>
        <w:t>cannot marshall the resources to be master</w:t>
      </w:r>
    </w:p>
    <w:p w:rsidR="00362B38" w:rsidRDefault="00362B38" w:rsidP="005F5F08">
      <w:r>
        <w:t>of my body</w:t>
      </w:r>
    </w:p>
    <w:p w:rsidR="00362B38" w:rsidRDefault="00362B38" w:rsidP="005F5F08">
      <w:r>
        <w:t>i know you don’t mind</w:t>
      </w:r>
    </w:p>
    <w:p w:rsidR="00362B38" w:rsidRDefault="00362B38" w:rsidP="005F5F08">
      <w:r>
        <w:t>but it nags at the back of my mind</w:t>
      </w:r>
    </w:p>
    <w:p w:rsidR="00362B38" w:rsidRDefault="00362B38" w:rsidP="005F5F08"/>
    <w:p w:rsidR="00362B38" w:rsidRDefault="00362B38" w:rsidP="005F5F08">
      <w:r>
        <w:t>i know i can make you happy</w:t>
      </w:r>
    </w:p>
    <w:p w:rsidR="00362B38" w:rsidRDefault="00362B38" w:rsidP="005F5F08">
      <w:r>
        <w:t>stop working and enjoy the ride</w:t>
      </w:r>
    </w:p>
    <w:p w:rsidR="00362B38" w:rsidRDefault="00362B38" w:rsidP="005F5F08">
      <w:r>
        <w:t>the movement of my hips</w:t>
      </w:r>
    </w:p>
    <w:p w:rsidR="00362B38" w:rsidRDefault="00362B38" w:rsidP="005F5F08">
      <w:r>
        <w:t>is the motion of my life</w:t>
      </w:r>
    </w:p>
    <w:p w:rsidR="00362B38" w:rsidRDefault="00362B38" w:rsidP="005F5F08">
      <w:r>
        <w:t>and when i see your legs</w:t>
      </w:r>
    </w:p>
    <w:p w:rsidR="00362B38" w:rsidRDefault="00362B38" w:rsidP="005F5F08">
      <w:r>
        <w:t>raised high on either side of me</w:t>
      </w:r>
    </w:p>
    <w:p w:rsidR="00362B38" w:rsidRDefault="00362B38" w:rsidP="005F5F08">
      <w:r>
        <w:t>i say, i’m a man</w:t>
      </w:r>
    </w:p>
    <w:p w:rsidR="00362B38" w:rsidRDefault="00362B38" w:rsidP="005F5F08">
      <w:r>
        <w:t>i can do this</w:t>
      </w:r>
    </w:p>
    <w:p w:rsidR="00362B38" w:rsidRPr="005F5F08" w:rsidRDefault="00362B38" w:rsidP="005F5F08">
      <w:r>
        <w:t>and i do</w:t>
      </w:r>
    </w:p>
    <w:sectPr w:rsidR="00362B38" w:rsidRPr="005F5F08" w:rsidSect="00866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lickAndTypeStyle w:val="NoSpacing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4A0B"/>
    <w:rsid w:val="000A194D"/>
    <w:rsid w:val="00133D98"/>
    <w:rsid w:val="001C1DB4"/>
    <w:rsid w:val="00262028"/>
    <w:rsid w:val="002824D4"/>
    <w:rsid w:val="002B33E8"/>
    <w:rsid w:val="002C438C"/>
    <w:rsid w:val="003005D8"/>
    <w:rsid w:val="00362B38"/>
    <w:rsid w:val="00475C5A"/>
    <w:rsid w:val="004A73AF"/>
    <w:rsid w:val="004B0171"/>
    <w:rsid w:val="00584A0B"/>
    <w:rsid w:val="005F5F08"/>
    <w:rsid w:val="0068053E"/>
    <w:rsid w:val="00713760"/>
    <w:rsid w:val="00715825"/>
    <w:rsid w:val="007C2112"/>
    <w:rsid w:val="00826CB1"/>
    <w:rsid w:val="00866D0E"/>
    <w:rsid w:val="008A6730"/>
    <w:rsid w:val="008F59FD"/>
    <w:rsid w:val="00903E72"/>
    <w:rsid w:val="009323C8"/>
    <w:rsid w:val="009A3569"/>
    <w:rsid w:val="00A37057"/>
    <w:rsid w:val="00BC784F"/>
    <w:rsid w:val="00C336AA"/>
    <w:rsid w:val="00D3573A"/>
    <w:rsid w:val="00DB2898"/>
    <w:rsid w:val="00DD729B"/>
    <w:rsid w:val="00E578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5F08"/>
    <w:pPr>
      <w:spacing w:after="20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05D8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5D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5D8"/>
    <w:pPr>
      <w:spacing w:before="200" w:after="0" w:line="271" w:lineRule="auto"/>
      <w:outlineLvl w:val="2"/>
    </w:pPr>
    <w:rPr>
      <w:rFonts w:ascii="Cambria" w:hAnsi="Cambria"/>
      <w:b/>
      <w:bCs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5D8"/>
    <w:pPr>
      <w:spacing w:before="200" w:after="0"/>
      <w:outlineLvl w:val="3"/>
    </w:pPr>
    <w:rPr>
      <w:rFonts w:ascii="Cambria" w:hAnsi="Cambria"/>
      <w:b/>
      <w:bCs/>
      <w:i/>
      <w:iCs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5D8"/>
    <w:pPr>
      <w:spacing w:before="200" w:after="0"/>
      <w:outlineLvl w:val="4"/>
    </w:pPr>
    <w:rPr>
      <w:rFonts w:ascii="Cambria" w:hAnsi="Cambria"/>
      <w:b/>
      <w:bCs/>
      <w:color w:val="7F7F7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5D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5D8"/>
    <w:pPr>
      <w:spacing w:after="0"/>
      <w:outlineLvl w:val="6"/>
    </w:pPr>
    <w:rPr>
      <w:rFonts w:ascii="Cambria" w:hAnsi="Cambria"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5D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5D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005D8"/>
    <w:rPr>
      <w:rFonts w:ascii="Cambria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3005D8"/>
    <w:rPr>
      <w:rFonts w:ascii="Cambria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3005D8"/>
    <w:rPr>
      <w:rFonts w:ascii="Cambria" w:hAnsi="Cambria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005D8"/>
    <w:rPr>
      <w:rFonts w:ascii="Cambria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005D8"/>
    <w:rPr>
      <w:rFonts w:ascii="Cambria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005D8"/>
    <w:rPr>
      <w:rFonts w:ascii="Cambria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005D8"/>
    <w:rPr>
      <w:rFonts w:ascii="Cambria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005D8"/>
    <w:rPr>
      <w:rFonts w:ascii="Cambria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005D8"/>
    <w:rPr>
      <w:rFonts w:ascii="Cambria" w:hAnsi="Cambria" w:cs="Times New Roman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005D8"/>
    <w:pPr>
      <w:pBdr>
        <w:bottom w:val="single" w:sz="4" w:space="1" w:color="auto"/>
      </w:pBdr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005D8"/>
    <w:rPr>
      <w:rFonts w:ascii="Cambria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5D8"/>
    <w:pPr>
      <w:spacing w:after="600"/>
    </w:pPr>
    <w:rPr>
      <w:rFonts w:ascii="Cambria" w:hAnsi="Cambria"/>
      <w:i/>
      <w:iCs/>
      <w:spacing w:val="13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005D8"/>
    <w:rPr>
      <w:rFonts w:ascii="Cambria" w:hAnsi="Cambria" w:cs="Times New Roman"/>
      <w:i/>
      <w:iCs/>
      <w:spacing w:val="13"/>
      <w:sz w:val="24"/>
      <w:szCs w:val="24"/>
    </w:rPr>
  </w:style>
  <w:style w:type="character" w:styleId="Strong">
    <w:name w:val="Strong"/>
    <w:basedOn w:val="DefaultParagraphFont"/>
    <w:uiPriority w:val="22"/>
    <w:qFormat/>
    <w:rsid w:val="003005D8"/>
    <w:rPr>
      <w:b/>
    </w:rPr>
  </w:style>
  <w:style w:type="character" w:styleId="Emphasis">
    <w:name w:val="Emphasis"/>
    <w:basedOn w:val="DefaultParagraphFont"/>
    <w:uiPriority w:val="20"/>
    <w:qFormat/>
    <w:rsid w:val="003005D8"/>
    <w:rPr>
      <w:b/>
      <w:i/>
      <w:spacing w:val="10"/>
      <w:shd w:val="clear" w:color="auto" w:fill="auto"/>
    </w:rPr>
  </w:style>
  <w:style w:type="paragraph" w:styleId="NoSpacing">
    <w:name w:val="No Spacing"/>
    <w:basedOn w:val="Normal"/>
    <w:uiPriority w:val="1"/>
    <w:qFormat/>
    <w:rsid w:val="003005D8"/>
    <w:pPr>
      <w:spacing w:after="0"/>
    </w:pPr>
  </w:style>
  <w:style w:type="paragraph" w:styleId="ListParagraph">
    <w:name w:val="List Paragraph"/>
    <w:basedOn w:val="Normal"/>
    <w:uiPriority w:val="34"/>
    <w:qFormat/>
    <w:rsid w:val="003005D8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3005D8"/>
    <w:pPr>
      <w:spacing w:before="200" w:after="0"/>
      <w:ind w:left="360" w:right="360"/>
    </w:pPr>
    <w:rPr>
      <w:rFonts w:ascii="Calibri" w:hAnsi="Calibr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locked/>
    <w:rsid w:val="003005D8"/>
    <w:rPr>
      <w:rFonts w:cs="Times New Roman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5D8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="Calibri" w:hAnsi="Calibri"/>
      <w:b/>
      <w:bCs/>
      <w:i/>
      <w:iCs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005D8"/>
    <w:rPr>
      <w:rFonts w:cs="Times New Roman"/>
      <w:b/>
      <w:bCs/>
      <w:i/>
      <w:iCs/>
    </w:rPr>
  </w:style>
  <w:style w:type="character" w:styleId="SubtleEmphasis">
    <w:name w:val="Subtle Emphasis"/>
    <w:basedOn w:val="DefaultParagraphFont"/>
    <w:uiPriority w:val="19"/>
    <w:qFormat/>
    <w:rsid w:val="003005D8"/>
    <w:rPr>
      <w:i/>
    </w:rPr>
  </w:style>
  <w:style w:type="character" w:styleId="IntenseEmphasis">
    <w:name w:val="Intense Emphasis"/>
    <w:basedOn w:val="DefaultParagraphFont"/>
    <w:uiPriority w:val="21"/>
    <w:qFormat/>
    <w:rsid w:val="003005D8"/>
    <w:rPr>
      <w:b/>
    </w:rPr>
  </w:style>
  <w:style w:type="character" w:styleId="SubtleReference">
    <w:name w:val="Subtle Reference"/>
    <w:basedOn w:val="DefaultParagraphFont"/>
    <w:uiPriority w:val="31"/>
    <w:qFormat/>
    <w:rsid w:val="003005D8"/>
    <w:rPr>
      <w:smallCaps/>
    </w:rPr>
  </w:style>
  <w:style w:type="character" w:styleId="IntenseReference">
    <w:name w:val="Intense Reference"/>
    <w:basedOn w:val="DefaultParagraphFont"/>
    <w:uiPriority w:val="32"/>
    <w:qFormat/>
    <w:rsid w:val="003005D8"/>
    <w:rPr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005D8"/>
    <w:rPr>
      <w:i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05D8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82</Words>
  <Characters>469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Richards</dc:creator>
  <cp:keywords/>
  <dc:description/>
  <cp:lastModifiedBy>Adam Richards</cp:lastModifiedBy>
  <cp:revision>4</cp:revision>
  <dcterms:created xsi:type="dcterms:W3CDTF">2007-02-19T19:46:00Z</dcterms:created>
  <dcterms:modified xsi:type="dcterms:W3CDTF">2007-02-21T03:34:00Z</dcterms:modified>
</cp:coreProperties>
</file>
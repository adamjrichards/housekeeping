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7F" w:rsidRDefault="0056477F">
      <w:pPr>
        <w:rPr>
          <w:b/>
          <w:bCs/>
          <w:u w:val="single"/>
        </w:rPr>
      </w:pPr>
      <w:r>
        <w:rPr>
          <w:b/>
          <w:bCs/>
          <w:u w:val="single"/>
        </w:rPr>
        <w:t>God is a dream</w:t>
      </w:r>
    </w:p>
    <w:p w:rsidR="0056477F" w:rsidRDefault="0056477F"/>
    <w:p w:rsidR="0056477F" w:rsidRDefault="0056477F">
      <w:r>
        <w:t>god is a dream</w:t>
      </w:r>
    </w:p>
    <w:p w:rsidR="0056477F" w:rsidRDefault="0056477F">
      <w:r>
        <w:t>I carry in my pocket</w:t>
      </w:r>
    </w:p>
    <w:p w:rsidR="0056477F" w:rsidRDefault="0056477F"/>
    <w:p w:rsidR="0056477F" w:rsidRDefault="0056477F">
      <w:r>
        <w:t>there may be other gods</w:t>
      </w:r>
    </w:p>
    <w:p w:rsidR="0056477F" w:rsidRDefault="0056477F">
      <w:r>
        <w:t>I don’t know, I don’t care</w:t>
      </w:r>
    </w:p>
    <w:p w:rsidR="0056477F" w:rsidRDefault="0056477F"/>
    <w:p w:rsidR="0056477F" w:rsidRDefault="0056477F">
      <w:r>
        <w:t>i mean no disrespect</w:t>
      </w:r>
    </w:p>
    <w:p w:rsidR="0056477F" w:rsidRDefault="0056477F">
      <w:r>
        <w:t>to whatever you carry in your purse</w:t>
      </w:r>
    </w:p>
    <w:p w:rsidR="0056477F" w:rsidRDefault="0056477F"/>
    <w:p w:rsidR="0056477F" w:rsidRDefault="0056477F">
      <w:r>
        <w:t>*</w:t>
      </w:r>
    </w:p>
    <w:p w:rsidR="0056477F" w:rsidRDefault="0056477F"/>
    <w:p w:rsidR="0056477F" w:rsidRDefault="0056477F">
      <w:r>
        <w:t>everywhere I go</w:t>
      </w:r>
    </w:p>
    <w:p w:rsidR="0056477F" w:rsidRDefault="0056477F">
      <w:r>
        <w:t>I imagine lying down</w:t>
      </w:r>
    </w:p>
    <w:p w:rsidR="0056477F" w:rsidRDefault="0056477F"/>
    <w:p w:rsidR="0056477F" w:rsidRDefault="0056477F">
      <w:r>
        <w:t>when I wake up</w:t>
      </w:r>
    </w:p>
    <w:p w:rsidR="0056477F" w:rsidRDefault="0056477F">
      <w:r>
        <w:t>I feel cold machines tap my shoulders</w:t>
      </w:r>
    </w:p>
    <w:p w:rsidR="0056477F" w:rsidRDefault="0056477F"/>
    <w:p w:rsidR="0056477F" w:rsidRDefault="0056477F">
      <w:r>
        <w:t>how do you say no</w:t>
      </w:r>
    </w:p>
    <w:p w:rsidR="0056477F" w:rsidRDefault="0056477F">
      <w:r>
        <w:t>to something that has no eyes?</w:t>
      </w:r>
    </w:p>
    <w:p w:rsidR="0056477F" w:rsidRDefault="0056477F"/>
    <w:p w:rsidR="0056477F" w:rsidRDefault="0056477F">
      <w:r>
        <w:t>*</w:t>
      </w:r>
    </w:p>
    <w:p w:rsidR="0056477F" w:rsidRDefault="0056477F"/>
    <w:p w:rsidR="0056477F" w:rsidRDefault="0056477F">
      <w:r>
        <w:t>was I staring? I’m sorry</w:t>
      </w:r>
    </w:p>
    <w:p w:rsidR="0056477F" w:rsidRDefault="0056477F">
      <w:r>
        <w:t>you’re perfect</w:t>
      </w:r>
    </w:p>
    <w:p w:rsidR="0056477F" w:rsidRDefault="0056477F"/>
    <w:p w:rsidR="0056477F" w:rsidRDefault="0056477F">
      <w:r>
        <w:t>i could swim in your eyes</w:t>
      </w:r>
    </w:p>
    <w:p w:rsidR="0056477F" w:rsidRDefault="0056477F">
      <w:r>
        <w:t>whirlpools, pulling me in</w:t>
      </w:r>
    </w:p>
    <w:p w:rsidR="0056477F" w:rsidRDefault="0056477F"/>
    <w:p w:rsidR="0056477F" w:rsidRDefault="0056477F">
      <w:r>
        <w:t>but i will never</w:t>
      </w:r>
    </w:p>
    <w:p w:rsidR="0056477F" w:rsidRDefault="0056477F">
      <w:r>
        <w:t>have a chance to touch you</w:t>
      </w:r>
    </w:p>
    <w:p w:rsidR="0056477F" w:rsidRDefault="0056477F"/>
    <w:p w:rsidR="0056477F" w:rsidRDefault="0056477F">
      <w:r>
        <w:t>*</w:t>
      </w:r>
    </w:p>
    <w:p w:rsidR="0056477F" w:rsidRDefault="0056477F"/>
    <w:p w:rsidR="0056477F" w:rsidRDefault="0056477F">
      <w:r>
        <w:t>I can see right through my hands</w:t>
      </w:r>
    </w:p>
    <w:p w:rsidR="0056477F" w:rsidRDefault="0056477F">
      <w:r>
        <w:t>count the tendons that move my fingers</w:t>
      </w:r>
    </w:p>
    <w:p w:rsidR="0056477F" w:rsidRDefault="0056477F"/>
    <w:p w:rsidR="0056477F" w:rsidRDefault="0056477F">
      <w:r>
        <w:t>sometimes i  think I still smoke</w:t>
      </w:r>
    </w:p>
    <w:p w:rsidR="0056477F" w:rsidRDefault="0056477F">
      <w:r>
        <w:t>time doesn’t pass equally for all of me</w:t>
      </w:r>
    </w:p>
    <w:p w:rsidR="0056477F" w:rsidRDefault="0056477F"/>
    <w:p w:rsidR="0056477F" w:rsidRDefault="0056477F">
      <w:r>
        <w:t>watch, wallet, keys, glasses</w:t>
      </w:r>
    </w:p>
    <w:p w:rsidR="0056477F" w:rsidRDefault="0056477F">
      <w:r>
        <w:t>god</w:t>
      </w:r>
    </w:p>
    <w:sectPr w:rsidR="0056477F" w:rsidSect="00564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477F"/>
    <w:rsid w:val="0056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</Pages>
  <Words>91</Words>
  <Characters>522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 is a dream</dc:title>
  <dc:subject/>
  <dc:creator>Adam Richards</dc:creator>
  <cp:keywords/>
  <dc:description/>
  <cp:lastModifiedBy>Adam Richards</cp:lastModifiedBy>
  <cp:revision>3</cp:revision>
  <dcterms:created xsi:type="dcterms:W3CDTF">2007-04-07T03:56:00Z</dcterms:created>
  <dcterms:modified xsi:type="dcterms:W3CDTF">2007-05-01T19:19:00Z</dcterms:modified>
</cp:coreProperties>
</file>
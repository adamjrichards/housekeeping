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1C6" w:rsidRDefault="003331C6">
      <w:pPr>
        <w:pStyle w:val="Heading1"/>
      </w:pPr>
      <w:r>
        <w:t>You, my darlings</w:t>
      </w:r>
    </w:p>
    <w:p w:rsidR="003331C6" w:rsidRDefault="003331C6"/>
    <w:p w:rsidR="003331C6" w:rsidRDefault="003331C6">
      <w:r>
        <w:t>by now you will have noticed</w:t>
      </w:r>
    </w:p>
    <w:p w:rsidR="003331C6" w:rsidRDefault="003331C6">
      <w:r>
        <w:t>I’m making this up as I go along</w:t>
      </w:r>
    </w:p>
    <w:p w:rsidR="003331C6" w:rsidRDefault="003331C6"/>
    <w:p w:rsidR="003331C6" w:rsidRDefault="003331C6">
      <w:r>
        <w:t>this is my internal dj speaking</w:t>
      </w:r>
    </w:p>
    <w:p w:rsidR="003331C6" w:rsidRDefault="003331C6">
      <w:r>
        <w:t>next up</w:t>
      </w:r>
    </w:p>
    <w:p w:rsidR="003331C6" w:rsidRDefault="003331C6">
      <w:r>
        <w:t>a little song and dance</w:t>
      </w:r>
    </w:p>
    <w:p w:rsidR="003331C6" w:rsidRDefault="003331C6">
      <w:r>
        <w:t>a little story</w:t>
      </w:r>
    </w:p>
    <w:p w:rsidR="003331C6" w:rsidRDefault="003331C6">
      <w:r>
        <w:t>a joke or two.</w:t>
      </w:r>
    </w:p>
    <w:p w:rsidR="003331C6" w:rsidRDefault="003331C6">
      <w:r>
        <w:t>then me again</w:t>
      </w:r>
    </w:p>
    <w:p w:rsidR="003331C6" w:rsidRDefault="003331C6"/>
    <w:p w:rsidR="003331C6" w:rsidRDefault="003331C6">
      <w:r>
        <w:t>but first:</w:t>
      </w:r>
    </w:p>
    <w:p w:rsidR="003331C6" w:rsidRDefault="003331C6"/>
    <w:p w:rsidR="003331C6" w:rsidRDefault="003331C6">
      <w:r>
        <w:t>tonight I have no poems in me</w:t>
      </w:r>
    </w:p>
    <w:p w:rsidR="003331C6" w:rsidRDefault="003331C6">
      <w:r>
        <w:t>at least, I thought I didn’t</w:t>
      </w:r>
    </w:p>
    <w:p w:rsidR="003331C6" w:rsidRDefault="003331C6">
      <w:r>
        <w:t>my muse is having a bath, I miss her</w:t>
      </w:r>
    </w:p>
    <w:p w:rsidR="003331C6" w:rsidRDefault="003331C6">
      <w:r>
        <w:t>but even muses have to take time off</w:t>
      </w:r>
    </w:p>
    <w:p w:rsidR="003331C6" w:rsidRDefault="003331C6"/>
    <w:p w:rsidR="003331C6" w:rsidRDefault="003331C6">
      <w:r>
        <w:t>but there is always one thing I can write</w:t>
      </w:r>
    </w:p>
    <w:p w:rsidR="003331C6" w:rsidRDefault="003331C6">
      <w:r>
        <w:t>says my internal dj, imagining an audience</w:t>
      </w:r>
    </w:p>
    <w:p w:rsidR="003331C6" w:rsidRDefault="003331C6">
      <w:r>
        <w:t>out there in the night</w:t>
      </w:r>
    </w:p>
    <w:p w:rsidR="003331C6" w:rsidRDefault="003331C6"/>
    <w:p w:rsidR="003331C6" w:rsidRDefault="003331C6">
      <w:r>
        <w:t>there are invisible lines</w:t>
      </w:r>
    </w:p>
    <w:p w:rsidR="003331C6" w:rsidRDefault="003331C6">
      <w:r>
        <w:t>unknowable forces</w:t>
      </w:r>
    </w:p>
    <w:p w:rsidR="003331C6" w:rsidRDefault="003331C6">
      <w:r>
        <w:t>that link me to you (all of you)</w:t>
      </w:r>
    </w:p>
    <w:p w:rsidR="003331C6" w:rsidRDefault="003331C6">
      <w:r>
        <w:t>what you get of me</w:t>
      </w:r>
    </w:p>
    <w:p w:rsidR="003331C6" w:rsidRDefault="003331C6">
      <w:r>
        <w:t>is as inevitable as rain</w:t>
      </w:r>
    </w:p>
    <w:p w:rsidR="003331C6" w:rsidRDefault="003331C6">
      <w:r>
        <w:t>and as long fore-ordained</w:t>
      </w:r>
    </w:p>
    <w:p w:rsidR="003331C6" w:rsidRDefault="003331C6">
      <w:r>
        <w:t>if you were smart enough</w:t>
      </w:r>
    </w:p>
    <w:p w:rsidR="003331C6" w:rsidRDefault="003331C6">
      <w:r>
        <w:t>you’d know what I was going to say next</w:t>
      </w:r>
    </w:p>
    <w:p w:rsidR="003331C6" w:rsidRDefault="003331C6"/>
    <w:p w:rsidR="003331C6" w:rsidRDefault="003331C6">
      <w:r>
        <w:t>I am saved only by the quantum</w:t>
      </w:r>
    </w:p>
    <w:p w:rsidR="003331C6" w:rsidRDefault="003331C6">
      <w:r>
        <w:t xml:space="preserve">a </w:t>
      </w:r>
      <w:r>
        <w:rPr>
          <w:i/>
          <w:iCs/>
        </w:rPr>
        <w:t>soupçon</w:t>
      </w:r>
      <w:r>
        <w:t xml:space="preserve"> of the random</w:t>
      </w:r>
    </w:p>
    <w:p w:rsidR="003331C6" w:rsidRDefault="003331C6">
      <w:r>
        <w:t>the jello in the salad</w:t>
      </w:r>
    </w:p>
    <w:p w:rsidR="003331C6" w:rsidRDefault="003331C6">
      <w:r>
        <w:t>when I’m replaced with a silicon chip</w:t>
      </w:r>
    </w:p>
    <w:p w:rsidR="003331C6" w:rsidRDefault="003331C6">
      <w:r>
        <w:t>there will be no jello</w:t>
      </w:r>
    </w:p>
    <w:p w:rsidR="003331C6" w:rsidRDefault="003331C6">
      <w:r>
        <w:br w:type="column"/>
      </w:r>
    </w:p>
    <w:p w:rsidR="003331C6" w:rsidRDefault="003331C6"/>
    <w:p w:rsidR="003331C6" w:rsidRDefault="003331C6">
      <w:r>
        <w:t>but you can’t take an uninterrupted flow of poesy</w:t>
      </w:r>
    </w:p>
    <w:p w:rsidR="003331C6" w:rsidRDefault="003331C6">
      <w:r>
        <w:t>you’d feel sick, like eating too much chocolate</w:t>
      </w:r>
    </w:p>
    <w:p w:rsidR="003331C6" w:rsidRDefault="003331C6">
      <w:r>
        <w:t>so here I am, the master of ceremonies</w:t>
      </w:r>
    </w:p>
    <w:p w:rsidR="003331C6" w:rsidRDefault="003331C6">
      <w:r>
        <w:t>providing the light in a basket of dark</w:t>
      </w:r>
    </w:p>
    <w:p w:rsidR="003331C6" w:rsidRDefault="003331C6">
      <w:r>
        <w:t>and what is the one thing</w:t>
      </w:r>
    </w:p>
    <w:p w:rsidR="003331C6" w:rsidRDefault="003331C6">
      <w:r>
        <w:t>I can always say to you?</w:t>
      </w:r>
    </w:p>
    <w:p w:rsidR="003331C6" w:rsidRDefault="003331C6">
      <w:r>
        <w:t>it is this:</w:t>
      </w:r>
    </w:p>
    <w:p w:rsidR="003331C6" w:rsidRDefault="003331C6"/>
    <w:p w:rsidR="003331C6" w:rsidRDefault="003331C6">
      <w:r>
        <w:t>we are the same, you and I</w:t>
      </w:r>
    </w:p>
    <w:p w:rsidR="003331C6" w:rsidRDefault="003331C6">
      <w:r>
        <w:t>we share this night, belong to each other</w:t>
      </w:r>
    </w:p>
    <w:p w:rsidR="003331C6" w:rsidRDefault="003331C6">
      <w:r>
        <w:t>drink from the same trough.</w:t>
      </w:r>
    </w:p>
    <w:p w:rsidR="003331C6" w:rsidRDefault="003331C6">
      <w:r>
        <w:t>collections of the physical, reaching</w:t>
      </w:r>
    </w:p>
    <w:p w:rsidR="003331C6" w:rsidRDefault="003331C6">
      <w:r>
        <w:t>for the metaphysical</w:t>
      </w:r>
    </w:p>
    <w:p w:rsidR="003331C6" w:rsidRDefault="003331C6">
      <w:r>
        <w:t>those lines that connect us, they are real</w:t>
      </w:r>
    </w:p>
    <w:p w:rsidR="003331C6" w:rsidRDefault="003331C6">
      <w:r>
        <w:t>just ask your right brain</w:t>
      </w:r>
    </w:p>
    <w:p w:rsidR="003331C6" w:rsidRDefault="003331C6">
      <w:r>
        <w:t>there is only one thing, and it is us</w:t>
      </w:r>
    </w:p>
    <w:p w:rsidR="003331C6" w:rsidRDefault="003331C6">
      <w:r>
        <w:t>it’s time to listen to the other hemisphere, people</w:t>
      </w:r>
    </w:p>
    <w:p w:rsidR="003331C6" w:rsidRDefault="003331C6">
      <w:r>
        <w:t>that’s what we do in the dark</w:t>
      </w:r>
    </w:p>
    <w:p w:rsidR="003331C6" w:rsidRDefault="003331C6"/>
    <w:p w:rsidR="003331C6" w:rsidRDefault="003331C6">
      <w:r>
        <w:t>you can ask my muse, when she finishes her bath</w:t>
      </w:r>
    </w:p>
    <w:p w:rsidR="003331C6" w:rsidRDefault="003331C6"/>
    <w:p w:rsidR="003331C6" w:rsidRDefault="003331C6">
      <w:r>
        <w:t>next up</w:t>
      </w:r>
    </w:p>
    <w:p w:rsidR="003331C6" w:rsidRDefault="003331C6">
      <w:r>
        <w:t>a little song and dance</w:t>
      </w:r>
    </w:p>
    <w:p w:rsidR="003331C6" w:rsidRDefault="003331C6">
      <w:r>
        <w:t>a little story</w:t>
      </w:r>
    </w:p>
    <w:p w:rsidR="003331C6" w:rsidRDefault="003331C6">
      <w:r>
        <w:t>a joke or two.</w:t>
      </w:r>
    </w:p>
    <w:p w:rsidR="003331C6" w:rsidRDefault="003331C6">
      <w:r>
        <w:t>then me again</w:t>
      </w:r>
    </w:p>
    <w:p w:rsidR="003331C6" w:rsidRDefault="003331C6"/>
    <w:p w:rsidR="003331C6" w:rsidRDefault="003331C6">
      <w:r>
        <w:t>always me (you, my darlings)</w:t>
      </w:r>
    </w:p>
    <w:p w:rsidR="003331C6" w:rsidRDefault="003331C6"/>
    <w:p w:rsidR="003331C6" w:rsidRDefault="003331C6"/>
    <w:sectPr w:rsidR="003331C6" w:rsidSect="003331C6">
      <w:pgSz w:w="12240" w:h="15840"/>
      <w:pgMar w:top="1079" w:right="1800" w:bottom="1079" w:left="1800" w:header="708" w:footer="70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31C6"/>
    <w:rsid w:val="00333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ind w:left="540" w:hanging="54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1C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</TotalTime>
  <Pages>1</Pages>
  <Words>223</Words>
  <Characters>1273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now you will have noticed</dc:title>
  <dc:subject/>
  <dc:creator>Adam Richards</dc:creator>
  <cp:keywords/>
  <dc:description/>
  <cp:lastModifiedBy>Adam Richards</cp:lastModifiedBy>
  <cp:revision>7</cp:revision>
  <dcterms:created xsi:type="dcterms:W3CDTF">2007-01-12T03:18:00Z</dcterms:created>
  <dcterms:modified xsi:type="dcterms:W3CDTF">2007-01-14T18:07:00Z</dcterms:modified>
</cp:coreProperties>
</file>
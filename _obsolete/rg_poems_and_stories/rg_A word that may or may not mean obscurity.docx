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8F" w:rsidRDefault="0007508F" w:rsidP="005F5F08">
      <w:pPr>
        <w:rPr>
          <w:b/>
          <w:u w:val="single"/>
        </w:rPr>
      </w:pPr>
      <w:r>
        <w:rPr>
          <w:b/>
          <w:u w:val="single"/>
        </w:rPr>
        <w:t>A word that may or may not mean obscurity</w:t>
      </w:r>
    </w:p>
    <w:p w:rsidR="0007508F" w:rsidRDefault="0007508F" w:rsidP="005F5F08">
      <w:pPr>
        <w:rPr>
          <w:b/>
          <w:u w:val="single"/>
        </w:rPr>
      </w:pPr>
    </w:p>
    <w:p w:rsidR="0007508F" w:rsidRDefault="0007508F" w:rsidP="005F5F08">
      <w:r>
        <w:t>i’m sorry</w:t>
      </w:r>
    </w:p>
    <w:p w:rsidR="0007508F" w:rsidRDefault="0007508F" w:rsidP="005F5F08">
      <w:r>
        <w:t>i wish i could do</w:t>
      </w:r>
    </w:p>
    <w:p w:rsidR="0007508F" w:rsidRDefault="0007508F" w:rsidP="005F5F08">
      <w:r>
        <w:t>what they do</w:t>
      </w:r>
    </w:p>
    <w:p w:rsidR="0007508F" w:rsidRDefault="0007508F" w:rsidP="005F5F08">
      <w:r>
        <w:t>but i’m bound by the structure</w:t>
      </w:r>
    </w:p>
    <w:p w:rsidR="0007508F" w:rsidRDefault="0007508F" w:rsidP="005F5F08">
      <w:r>
        <w:t>of the cells of my mind</w:t>
      </w:r>
    </w:p>
    <w:p w:rsidR="0007508F" w:rsidRDefault="0007508F" w:rsidP="005F5F08"/>
    <w:p w:rsidR="0007508F" w:rsidRDefault="0007508F" w:rsidP="005F5F08">
      <w:r>
        <w:t>my words</w:t>
      </w:r>
    </w:p>
    <w:p w:rsidR="0007508F" w:rsidRDefault="0007508F" w:rsidP="005F5F08">
      <w:r>
        <w:t>are not a gentle mist</w:t>
      </w:r>
    </w:p>
    <w:p w:rsidR="0007508F" w:rsidRDefault="0007508F" w:rsidP="005F5F08">
      <w:r>
        <w:t>swirling, obscure and comfortable</w:t>
      </w:r>
    </w:p>
    <w:p w:rsidR="0007508F" w:rsidRDefault="0007508F" w:rsidP="005F5F08">
      <w:r>
        <w:t>around the edges of ideas</w:t>
      </w:r>
    </w:p>
    <w:p w:rsidR="0007508F" w:rsidRDefault="0007508F" w:rsidP="005F5F08">
      <w:r>
        <w:t>i drive my lines like a truck</w:t>
      </w:r>
    </w:p>
    <w:p w:rsidR="0007508F" w:rsidRDefault="0007508F" w:rsidP="005F5F08">
      <w:r>
        <w:t>a hit-and-run driver</w:t>
      </w:r>
    </w:p>
    <w:p w:rsidR="0007508F" w:rsidRDefault="0007508F" w:rsidP="005F5F08">
      <w:r>
        <w:t>of the literary highway</w:t>
      </w:r>
    </w:p>
    <w:p w:rsidR="0007508F" w:rsidRDefault="0007508F" w:rsidP="005F5F08"/>
    <w:p w:rsidR="0007508F" w:rsidRDefault="0007508F" w:rsidP="005F5F08">
      <w:r>
        <w:t>i think of my betters</w:t>
      </w:r>
    </w:p>
    <w:p w:rsidR="0007508F" w:rsidRDefault="0007508F" w:rsidP="005F5F08">
      <w:r>
        <w:t>and i have no patience for them</w:t>
      </w:r>
    </w:p>
    <w:p w:rsidR="0007508F" w:rsidRDefault="0007508F" w:rsidP="005F5F08">
      <w:r>
        <w:t>long and elliptical orbits</w:t>
      </w:r>
    </w:p>
    <w:p w:rsidR="0007508F" w:rsidRDefault="0007508F" w:rsidP="005F5F08">
      <w:r>
        <w:t>around the gravity-well of truth</w:t>
      </w:r>
    </w:p>
    <w:p w:rsidR="0007508F" w:rsidRDefault="0007508F" w:rsidP="005F5F08">
      <w:r>
        <w:t>it’s a game:</w:t>
      </w:r>
    </w:p>
    <w:p w:rsidR="0007508F" w:rsidRDefault="0007508F" w:rsidP="005F5F08">
      <w:r>
        <w:t>how to say something without saying it</w:t>
      </w:r>
    </w:p>
    <w:p w:rsidR="0007508F" w:rsidRDefault="0007508F" w:rsidP="005F5F08">
      <w:r>
        <w:t>to make the reader work</w:t>
      </w:r>
    </w:p>
    <w:p w:rsidR="0007508F" w:rsidRDefault="0007508F" w:rsidP="005F5F08">
      <w:r>
        <w:t>for the bread of his learning</w:t>
      </w:r>
    </w:p>
    <w:p w:rsidR="0007508F" w:rsidRDefault="0007508F" w:rsidP="005F5F08"/>
    <w:p w:rsidR="0007508F" w:rsidRDefault="0007508F" w:rsidP="005F5F08">
      <w:r>
        <w:t>you are my friend</w:t>
      </w:r>
    </w:p>
    <w:p w:rsidR="0007508F" w:rsidRDefault="0007508F" w:rsidP="005F5F08">
      <w:r>
        <w:t>i will give you a gift</w:t>
      </w:r>
    </w:p>
    <w:p w:rsidR="0007508F" w:rsidRPr="005F5F08" w:rsidRDefault="0007508F" w:rsidP="005F5F08">
      <w:r>
        <w:t>it is all i can do</w:t>
      </w:r>
    </w:p>
    <w:sectPr w:rsidR="0007508F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55AC"/>
    <w:rsid w:val="00057D9C"/>
    <w:rsid w:val="0007508F"/>
    <w:rsid w:val="000A194D"/>
    <w:rsid w:val="00133D98"/>
    <w:rsid w:val="001C1DB4"/>
    <w:rsid w:val="00262028"/>
    <w:rsid w:val="002824D4"/>
    <w:rsid w:val="002B33E8"/>
    <w:rsid w:val="002C438C"/>
    <w:rsid w:val="003005D8"/>
    <w:rsid w:val="00475C5A"/>
    <w:rsid w:val="004A73AF"/>
    <w:rsid w:val="004B0171"/>
    <w:rsid w:val="005C7A60"/>
    <w:rsid w:val="005F5F08"/>
    <w:rsid w:val="0068053E"/>
    <w:rsid w:val="006A71EA"/>
    <w:rsid w:val="00715825"/>
    <w:rsid w:val="007C2112"/>
    <w:rsid w:val="00866D0E"/>
    <w:rsid w:val="008A6730"/>
    <w:rsid w:val="008F59FD"/>
    <w:rsid w:val="00903E72"/>
    <w:rsid w:val="009323C8"/>
    <w:rsid w:val="00947F6D"/>
    <w:rsid w:val="009A3569"/>
    <w:rsid w:val="00AF55AC"/>
    <w:rsid w:val="00C336AA"/>
    <w:rsid w:val="00D3573A"/>
    <w:rsid w:val="00DB2898"/>
    <w:rsid w:val="00DD729B"/>
    <w:rsid w:val="00E05AC9"/>
    <w:rsid w:val="00E8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87</Words>
  <Characters>501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2007-03-18T20:39:00Z</dcterms:created>
  <dcterms:modified xsi:type="dcterms:W3CDTF">2007-03-18T21:15:00Z</dcterms:modified>
</cp:coreProperties>
</file>
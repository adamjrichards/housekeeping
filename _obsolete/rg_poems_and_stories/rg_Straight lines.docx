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E6" w:rsidRDefault="001159E6">
      <w:pPr>
        <w:rPr>
          <w:b/>
          <w:bCs/>
          <w:u w:val="single"/>
        </w:rPr>
      </w:pPr>
      <w:r>
        <w:rPr>
          <w:b/>
          <w:bCs/>
          <w:u w:val="single"/>
        </w:rPr>
        <w:t>Bicameral mind</w:t>
      </w:r>
    </w:p>
    <w:p w:rsidR="001159E6" w:rsidRDefault="001159E6"/>
    <w:p w:rsidR="001159E6" w:rsidRDefault="001159E6">
      <w:r>
        <w:t>straight lines</w:t>
      </w:r>
    </w:p>
    <w:p w:rsidR="001159E6" w:rsidRDefault="001159E6">
      <w:r>
        <w:t>sharp angles</w:t>
      </w:r>
    </w:p>
    <w:p w:rsidR="001159E6" w:rsidRDefault="001159E6">
      <w:r>
        <w:t>square corners</w:t>
      </w:r>
    </w:p>
    <w:p w:rsidR="001159E6" w:rsidRDefault="001159E6">
      <w:r>
        <w:t>surely our minds reflect our surroundings</w:t>
      </w:r>
    </w:p>
    <w:p w:rsidR="001159E6" w:rsidRDefault="001159E6"/>
    <w:p w:rsidR="001159E6" w:rsidRDefault="001159E6">
      <w:r>
        <w:t>fractal fingers</w:t>
      </w:r>
    </w:p>
    <w:p w:rsidR="001159E6" w:rsidRDefault="001159E6">
      <w:r>
        <w:t>fuzzy tips</w:t>
      </w:r>
    </w:p>
    <w:p w:rsidR="001159E6" w:rsidRDefault="001159E6">
      <w:r>
        <w:t>rough outlines</w:t>
      </w:r>
    </w:p>
    <w:p w:rsidR="001159E6" w:rsidRDefault="001159E6">
      <w:r>
        <w:t>surely our minds reflect our surroundings</w:t>
      </w:r>
    </w:p>
    <w:p w:rsidR="001159E6" w:rsidRDefault="001159E6"/>
    <w:p w:rsidR="001159E6" w:rsidRDefault="001159E6">
      <w:r>
        <w:t>walls</w:t>
      </w:r>
    </w:p>
    <w:p w:rsidR="001159E6" w:rsidRDefault="001159E6">
      <w:r>
        <w:t>ceilings</w:t>
      </w:r>
    </w:p>
    <w:p w:rsidR="001159E6" w:rsidRDefault="001159E6">
      <w:r>
        <w:t>floors</w:t>
      </w:r>
    </w:p>
    <w:p w:rsidR="001159E6" w:rsidRDefault="001159E6">
      <w:r>
        <w:t>this is the left hemisphere of my life</w:t>
      </w:r>
    </w:p>
    <w:p w:rsidR="001159E6" w:rsidRDefault="001159E6"/>
    <w:p w:rsidR="001159E6" w:rsidRDefault="001159E6">
      <w:r>
        <w:t>clouds</w:t>
      </w:r>
    </w:p>
    <w:p w:rsidR="001159E6" w:rsidRDefault="001159E6">
      <w:r>
        <w:t>trees in winter</w:t>
      </w:r>
    </w:p>
    <w:p w:rsidR="001159E6" w:rsidRDefault="001159E6">
      <w:r>
        <w:t>the hair on a woman’s head</w:t>
      </w:r>
    </w:p>
    <w:p w:rsidR="001159E6" w:rsidRDefault="001159E6">
      <w:r>
        <w:t>this is the right hemisphere of my life</w:t>
      </w:r>
    </w:p>
    <w:p w:rsidR="001159E6" w:rsidRDefault="001159E6"/>
    <w:p w:rsidR="001159E6" w:rsidRDefault="001159E6">
      <w:r>
        <w:t>a woman</w:t>
      </w:r>
    </w:p>
    <w:p w:rsidR="001159E6" w:rsidRDefault="001159E6">
      <w:r>
        <w:t>on the porch of a house</w:t>
      </w:r>
    </w:p>
    <w:p w:rsidR="001159E6" w:rsidRDefault="001159E6">
      <w:r>
        <w:t>glimpsed through a forest of bare trees</w:t>
      </w:r>
    </w:p>
    <w:p w:rsidR="001159E6" w:rsidRDefault="001159E6">
      <w:r>
        <w:t>surely this is what my mind should reflect</w:t>
      </w:r>
    </w:p>
    <w:sectPr w:rsidR="001159E6" w:rsidSect="001159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59E6"/>
    <w:rsid w:val="0011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65</Words>
  <Characters>375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straight lines</dc:title>
  <dc:subject/>
  <dc:creator>Adam Richards</dc:creator>
  <cp:keywords/>
  <dc:description/>
  <cp:lastModifiedBy>Adam Richards</cp:lastModifiedBy>
  <cp:revision>2</cp:revision>
  <dcterms:created xsi:type="dcterms:W3CDTF">2007-01-20T17:55:00Z</dcterms:created>
  <dcterms:modified xsi:type="dcterms:W3CDTF">2007-01-20T18:02:00Z</dcterms:modified>
</cp:coreProperties>
</file>
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050" w:rsidRDefault="00547050">
      <w:pPr>
        <w:rPr>
          <w:b/>
          <w:bCs/>
          <w:u w:val="single"/>
        </w:rPr>
      </w:pPr>
      <w:r>
        <w:rPr>
          <w:b/>
          <w:bCs/>
          <w:u w:val="single"/>
        </w:rPr>
        <w:t>Jack</w:t>
      </w:r>
    </w:p>
    <w:p w:rsidR="00547050" w:rsidRDefault="00547050"/>
    <w:p w:rsidR="00547050" w:rsidRDefault="00547050">
      <w:r>
        <w:t>Jack be nimble</w:t>
      </w:r>
    </w:p>
    <w:p w:rsidR="00547050" w:rsidRDefault="00547050">
      <w:r>
        <w:t>Jack be quick</w:t>
      </w:r>
    </w:p>
    <w:p w:rsidR="00547050" w:rsidRDefault="00547050">
      <w:r>
        <w:t>Jack jump over the candlestick</w:t>
      </w:r>
    </w:p>
    <w:p w:rsidR="00547050" w:rsidRDefault="00547050"/>
    <w:p w:rsidR="00547050" w:rsidRDefault="00547050">
      <w:r>
        <w:t>Jack is clumsy</w:t>
      </w:r>
    </w:p>
    <w:p w:rsidR="00547050" w:rsidRDefault="00547050">
      <w:r>
        <w:t>Jack is dumb</w:t>
      </w:r>
    </w:p>
    <w:p w:rsidR="00547050" w:rsidRDefault="00547050">
      <w:r>
        <w:t>Jack fell on the candle and burned his bum</w:t>
      </w:r>
    </w:p>
    <w:sectPr w:rsidR="00547050" w:rsidSect="005470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050"/>
    <w:rsid w:val="0054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fr-CA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19</Words>
  <Characters>113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</dc:title>
  <dc:subject/>
  <dc:creator>Adam Richards</dc:creator>
  <cp:keywords/>
  <dc:description/>
  <cp:lastModifiedBy>Adam Richards</cp:lastModifiedBy>
  <cp:revision>1</cp:revision>
  <dcterms:created xsi:type="dcterms:W3CDTF">2006-12-05T21:43:00Z</dcterms:created>
  <dcterms:modified xsi:type="dcterms:W3CDTF">2006-12-05T21:44:00Z</dcterms:modified>
</cp:coreProperties>
</file>
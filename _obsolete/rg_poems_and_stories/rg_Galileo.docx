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0E" w:rsidRDefault="007B080E">
      <w:r>
        <w:rPr>
          <w:b/>
          <w:u w:val="single"/>
        </w:rPr>
        <w:t>Galileo</w:t>
      </w:r>
    </w:p>
    <w:p w:rsidR="007B080E" w:rsidRDefault="007B080E"/>
    <w:p w:rsidR="007B080E" w:rsidRDefault="007B080E">
      <w:r>
        <w:t>we stood next to angels</w:t>
      </w:r>
    </w:p>
    <w:p w:rsidR="007B080E" w:rsidRDefault="007B080E">
      <w:r>
        <w:t>and gravity was not on the agenda</w:t>
      </w:r>
    </w:p>
    <w:p w:rsidR="007B080E" w:rsidRDefault="007B080E">
      <w:r>
        <w:t>rumours of distant china</w:t>
      </w:r>
    </w:p>
    <w:p w:rsidR="007B080E" w:rsidRDefault="007B080E">
      <w:r>
        <w:t>swirled like cicadas in summer</w:t>
      </w:r>
    </w:p>
    <w:p w:rsidR="007B080E" w:rsidRDefault="007B080E"/>
    <w:p w:rsidR="007B080E" w:rsidRDefault="007B080E">
      <w:r>
        <w:t>scorned by science and spirit alike</w:t>
      </w:r>
    </w:p>
    <w:p w:rsidR="007B080E" w:rsidRDefault="007B080E">
      <w:r>
        <w:t>yet branded still by faith</w:t>
      </w:r>
    </w:p>
    <w:p w:rsidR="007B080E" w:rsidRDefault="007B080E">
      <w:r>
        <w:t>i remember history, but real time starts now</w:t>
      </w:r>
    </w:p>
    <w:p w:rsidR="007B080E" w:rsidRDefault="007B080E"/>
    <w:p w:rsidR="007B080E" w:rsidRDefault="007B080E">
      <w:r>
        <w:t>what is a moment?</w:t>
      </w:r>
    </w:p>
    <w:p w:rsidR="007B080E" w:rsidRDefault="007B080E"/>
    <w:p w:rsidR="007B080E" w:rsidRDefault="007B080E">
      <w:r>
        <w:t>a rock in glass</w:t>
      </w:r>
    </w:p>
    <w:p w:rsidR="007B080E" w:rsidRDefault="007B080E"/>
    <w:p w:rsidR="007B080E" w:rsidRDefault="007B080E">
      <w:r>
        <w:t>i have a pulse, a purpose, a penis</w:t>
      </w:r>
    </w:p>
    <w:p w:rsidR="007B080E" w:rsidRDefault="007B080E">
      <w:r>
        <w:t>which is my core?</w:t>
      </w:r>
    </w:p>
    <w:p w:rsidR="007B080E" w:rsidRDefault="007B080E">
      <w:r>
        <w:t>and what is the math of my weight?</w:t>
      </w:r>
    </w:p>
    <w:p w:rsidR="007B080E" w:rsidRDefault="007B080E">
      <w:r>
        <w:t>who will be my anchor</w:t>
      </w:r>
    </w:p>
    <w:p w:rsidR="007B080E" w:rsidRDefault="007B080E">
      <w:r>
        <w:t>when my weight</w:t>
      </w:r>
    </w:p>
    <w:p w:rsidR="007B080E" w:rsidRDefault="007B080E">
      <w:r>
        <w:t>becomes light</w:t>
      </w:r>
    </w:p>
    <w:p w:rsidR="007B080E" w:rsidRDefault="007B080E">
      <w:r>
        <w:t>and is filtered through clouds?</w:t>
      </w:r>
    </w:p>
    <w:p w:rsidR="007B080E" w:rsidRDefault="007B080E"/>
    <w:sectPr w:rsidR="007B080E" w:rsidSect="007B08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080E"/>
    <w:rsid w:val="007B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63</Words>
  <Characters>363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Galileo</dc:title>
  <dc:subject/>
  <dc:creator>Adam Richards</dc:creator>
  <cp:keywords/>
  <dc:description/>
  <cp:lastModifiedBy>Adam Richards</cp:lastModifiedBy>
  <cp:revision>3</cp:revision>
  <dcterms:created xsi:type="dcterms:W3CDTF">2006-10-07T02:45:00Z</dcterms:created>
  <dcterms:modified xsi:type="dcterms:W3CDTF">2006-12-22T00:57:00Z</dcterms:modified>
</cp:coreProperties>
</file>
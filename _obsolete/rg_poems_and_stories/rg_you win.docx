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38F" w:rsidRDefault="00A4538F">
      <w:pPr>
        <w:rPr>
          <w:lang w:val="en-US"/>
        </w:rPr>
      </w:pPr>
      <w:r>
        <w:rPr>
          <w:lang w:val="en-US"/>
        </w:rPr>
        <w:t>you win</w:t>
      </w:r>
    </w:p>
    <w:p w:rsidR="00A4538F" w:rsidRDefault="00A4538F">
      <w:pPr>
        <w:rPr>
          <w:lang w:val="en-US"/>
        </w:rPr>
      </w:pPr>
      <w:r>
        <w:rPr>
          <w:lang w:val="en-US"/>
        </w:rPr>
        <w:t>you’ve had more loves</w:t>
      </w:r>
    </w:p>
    <w:p w:rsidR="00A4538F" w:rsidRDefault="00A4538F">
      <w:pPr>
        <w:rPr>
          <w:lang w:val="en-US"/>
        </w:rPr>
      </w:pPr>
      <w:r>
        <w:rPr>
          <w:lang w:val="en-US"/>
        </w:rPr>
        <w:t>more successes</w:t>
      </w:r>
    </w:p>
    <w:p w:rsidR="00A4538F" w:rsidRDefault="00A4538F">
      <w:pPr>
        <w:rPr>
          <w:lang w:val="en-US"/>
        </w:rPr>
      </w:pPr>
      <w:r>
        <w:rPr>
          <w:lang w:val="en-US"/>
        </w:rPr>
        <w:t>more glorious moments</w:t>
      </w:r>
    </w:p>
    <w:p w:rsidR="00A4538F" w:rsidRDefault="00A4538F">
      <w:pPr>
        <w:rPr>
          <w:lang w:val="en-US"/>
        </w:rPr>
      </w:pPr>
    </w:p>
    <w:p w:rsidR="00A4538F" w:rsidRDefault="00A4538F">
      <w:pPr>
        <w:rPr>
          <w:lang w:val="en-US"/>
        </w:rPr>
      </w:pPr>
      <w:r>
        <w:rPr>
          <w:lang w:val="en-US"/>
        </w:rPr>
        <w:t>i lose</w:t>
      </w:r>
    </w:p>
    <w:p w:rsidR="00A4538F" w:rsidRDefault="00A4538F">
      <w:pPr>
        <w:rPr>
          <w:lang w:val="en-US"/>
        </w:rPr>
      </w:pPr>
      <w:r>
        <w:rPr>
          <w:lang w:val="en-US"/>
        </w:rPr>
        <w:t>i’ve experienced more depression</w:t>
      </w:r>
    </w:p>
    <w:p w:rsidR="00A4538F" w:rsidRDefault="00A4538F">
      <w:pPr>
        <w:rPr>
          <w:lang w:val="en-US"/>
        </w:rPr>
      </w:pPr>
      <w:r>
        <w:rPr>
          <w:lang w:val="en-US"/>
        </w:rPr>
        <w:t>more humiliation</w:t>
      </w:r>
    </w:p>
    <w:p w:rsidR="00A4538F" w:rsidRDefault="00A4538F">
      <w:pPr>
        <w:rPr>
          <w:lang w:val="en-US"/>
        </w:rPr>
      </w:pPr>
      <w:r>
        <w:rPr>
          <w:lang w:val="en-US"/>
        </w:rPr>
        <w:t>more loneliness</w:t>
      </w:r>
    </w:p>
    <w:p w:rsidR="00A4538F" w:rsidRDefault="00A4538F">
      <w:pPr>
        <w:rPr>
          <w:lang w:val="en-US"/>
        </w:rPr>
      </w:pPr>
    </w:p>
    <w:p w:rsidR="00A4538F" w:rsidRDefault="00A4538F">
      <w:pPr>
        <w:rPr>
          <w:lang w:val="en-US"/>
        </w:rPr>
      </w:pPr>
      <w:r>
        <w:rPr>
          <w:lang w:val="en-US"/>
        </w:rPr>
        <w:t>you lose</w:t>
      </w:r>
    </w:p>
    <w:p w:rsidR="00A4538F" w:rsidRDefault="00A4538F">
      <w:pPr>
        <w:rPr>
          <w:lang w:val="en-US"/>
        </w:rPr>
      </w:pPr>
      <w:r>
        <w:rPr>
          <w:lang w:val="en-US"/>
        </w:rPr>
        <w:t>i’ve learned things you will never know</w:t>
      </w:r>
    </w:p>
    <w:sectPr w:rsidR="00A4538F" w:rsidSect="00A453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538F"/>
    <w:rsid w:val="00A4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27</Words>
  <Characters>157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win</dc:title>
  <dc:subject/>
  <dc:creator>Adam Richards</dc:creator>
  <cp:keywords/>
  <dc:description/>
  <cp:lastModifiedBy>Adam Richards</cp:lastModifiedBy>
  <cp:revision>1</cp:revision>
  <dcterms:created xsi:type="dcterms:W3CDTF">2007-04-10T18:30:00Z</dcterms:created>
  <dcterms:modified xsi:type="dcterms:W3CDTF">2007-04-10T18:33:00Z</dcterms:modified>
</cp:coreProperties>
</file>
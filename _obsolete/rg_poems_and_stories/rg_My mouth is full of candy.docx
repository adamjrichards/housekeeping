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12D3" w:rsidRDefault="00EC12D3">
      <w:pPr>
        <w:pStyle w:val="Heading1"/>
      </w:pPr>
      <w:r>
        <w:t>I am a little piggie</w:t>
      </w:r>
    </w:p>
    <w:p w:rsidR="00EC12D3" w:rsidRDefault="00EC12D3"/>
    <w:p w:rsidR="00EC12D3" w:rsidRDefault="00EC12D3">
      <w:r>
        <w:t>my mouth is full of candy, candy, candy</w:t>
      </w:r>
    </w:p>
    <w:p w:rsidR="00EC12D3" w:rsidRDefault="00EC12D3">
      <w:r>
        <w:t>my mouth’s so full of candy</w:t>
      </w:r>
    </w:p>
    <w:p w:rsidR="00EC12D3" w:rsidRDefault="00EC12D3">
      <w:r>
        <w:t>i can’t fit another in</w:t>
      </w:r>
    </w:p>
    <w:p w:rsidR="00EC12D3" w:rsidRDefault="00EC12D3"/>
    <w:p w:rsidR="00EC12D3" w:rsidRDefault="00EC12D3">
      <w:r>
        <w:t>my mouth is full of chocolate, chocolate, chocolate</w:t>
      </w:r>
    </w:p>
    <w:p w:rsidR="00EC12D3" w:rsidRDefault="00EC12D3">
      <w:r>
        <w:t>my mouth’s so full of chocolate</w:t>
      </w:r>
    </w:p>
    <w:p w:rsidR="00EC12D3" w:rsidRDefault="00EC12D3">
      <w:r>
        <w:t>it’s running down my chin</w:t>
      </w:r>
    </w:p>
    <w:p w:rsidR="00EC12D3" w:rsidRDefault="00EC12D3"/>
    <w:p w:rsidR="00EC12D3" w:rsidRDefault="00EC12D3">
      <w:r>
        <w:t>my mouth is full of peanuts, peanuts, peanuts</w:t>
      </w:r>
    </w:p>
    <w:p w:rsidR="00EC12D3" w:rsidRDefault="00EC12D3">
      <w:r>
        <w:t>my mouth’s so full of peanuts that they’re coming out my nose</w:t>
      </w:r>
    </w:p>
    <w:p w:rsidR="00EC12D3" w:rsidRDefault="00EC12D3"/>
    <w:p w:rsidR="00EC12D3" w:rsidRDefault="00EC12D3">
      <w:r>
        <w:t>my mouth is full of strawberries, strawberries, strawberries</w:t>
      </w:r>
    </w:p>
    <w:p w:rsidR="00EC12D3" w:rsidRDefault="00EC12D3">
      <w:r>
        <w:t>my mouth’s so full of strawberries they’re dripping on my clothes</w:t>
      </w:r>
    </w:p>
    <w:p w:rsidR="00EC12D3" w:rsidRDefault="00EC12D3"/>
    <w:p w:rsidR="00EC12D3" w:rsidRDefault="00EC12D3">
      <w:r>
        <w:t>my mouth is full of bubble gum, bubble gum, bubble gum</w:t>
      </w:r>
    </w:p>
    <w:p w:rsidR="00EC12D3" w:rsidRDefault="00EC12D3">
      <w:r>
        <w:t>my mouth’s so full of bubble gum it’s like i’m eating glue</w:t>
      </w:r>
    </w:p>
    <w:p w:rsidR="00EC12D3" w:rsidRDefault="00EC12D3"/>
    <w:p w:rsidR="00EC12D3" w:rsidRDefault="00EC12D3">
      <w:r>
        <w:t>my mouth is full of donuts, donuts, donuts</w:t>
      </w:r>
    </w:p>
    <w:p w:rsidR="00EC12D3" w:rsidRDefault="00EC12D3">
      <w:r>
        <w:t>my mouth’s so full of donuts that i can hardly chew</w:t>
      </w:r>
    </w:p>
    <w:p w:rsidR="00EC12D3" w:rsidRDefault="00EC12D3"/>
    <w:p w:rsidR="00EC12D3" w:rsidRDefault="00EC12D3">
      <w:r>
        <w:t>i am a little piggie, a piggie, a piggie</w:t>
      </w:r>
    </w:p>
    <w:p w:rsidR="00EC12D3" w:rsidRDefault="00EC12D3">
      <w:r>
        <w:t>i am a little piggie, a piggie’s what i am</w:t>
      </w:r>
    </w:p>
    <w:p w:rsidR="00EC12D3" w:rsidRDefault="00EC12D3"/>
    <w:p w:rsidR="00EC12D3" w:rsidRDefault="00EC12D3">
      <w:r>
        <w:t>i’m such a little piggie, a piggie, a piggie</w:t>
      </w:r>
    </w:p>
    <w:p w:rsidR="00EC12D3" w:rsidRDefault="00EC12D3">
      <w:r>
        <w:t>i’m such a little piggie that i ate a jar of jam</w:t>
      </w:r>
    </w:p>
    <w:sectPr w:rsidR="00EC12D3" w:rsidSect="00EC12D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C12D3"/>
    <w:rsid w:val="00EC12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val="fr-CA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2D3"/>
    <w:rPr>
      <w:rFonts w:asciiTheme="majorHAnsi" w:eastAsiaTheme="majorEastAsia" w:hAnsiTheme="majorHAnsi" w:cstheme="majorBidi"/>
      <w:b/>
      <w:bCs/>
      <w:kern w:val="32"/>
      <w:sz w:val="32"/>
      <w:szCs w:val="32"/>
      <w:lang w:val="fr-CA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20</TotalTime>
  <Pages>1</Pages>
  <Words>123</Words>
  <Characters>702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mouth is full of candy, candy, candy</dc:title>
  <dc:subject/>
  <dc:creator>Adam Richards</dc:creator>
  <cp:keywords/>
  <dc:description/>
  <cp:lastModifiedBy>Adam Richards</cp:lastModifiedBy>
  <cp:revision>3</cp:revision>
  <dcterms:created xsi:type="dcterms:W3CDTF">2006-12-05T21:33:00Z</dcterms:created>
  <dcterms:modified xsi:type="dcterms:W3CDTF">2006-12-06T02:09:00Z</dcterms:modified>
</cp:coreProperties>
</file>
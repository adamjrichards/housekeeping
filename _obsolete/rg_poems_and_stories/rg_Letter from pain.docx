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474" w:rsidRDefault="00F72474">
      <w:pPr>
        <w:pStyle w:val="Heading1"/>
      </w:pPr>
      <w:r>
        <w:t>Letter from pain</w:t>
      </w:r>
    </w:p>
    <w:p w:rsidR="00F72474" w:rsidRDefault="00F72474"/>
    <w:p w:rsidR="00F72474" w:rsidRDefault="00F72474">
      <w:r>
        <w:t>white is evil, I know this</w:t>
      </w:r>
    </w:p>
    <w:p w:rsidR="00F72474" w:rsidRDefault="00F72474">
      <w:r>
        <w:t>is not the usual way of</w:t>
      </w:r>
    </w:p>
    <w:p w:rsidR="00F72474" w:rsidRDefault="00F72474">
      <w:r>
        <w:t>things that red is not my</w:t>
      </w:r>
    </w:p>
    <w:p w:rsidR="00F72474" w:rsidRDefault="00F72474">
      <w:r>
        <w:t>ally, it is the colour of fire and</w:t>
      </w:r>
    </w:p>
    <w:p w:rsidR="00F72474" w:rsidRDefault="00F72474">
      <w:r>
        <w:t>my teeth spin when I see it</w:t>
      </w:r>
    </w:p>
    <w:p w:rsidR="00F72474" w:rsidRDefault="00F72474">
      <w:r>
        <w:t>like a spot on a spinning</w:t>
      </w:r>
    </w:p>
    <w:p w:rsidR="00F72474" w:rsidRDefault="00F72474">
      <w:r>
        <w:t>wheel, and I beg the black</w:t>
      </w:r>
    </w:p>
    <w:p w:rsidR="00F72474" w:rsidRDefault="00F72474">
      <w:r>
        <w:t>to be my friend, I love, live</w:t>
      </w:r>
    </w:p>
    <w:p w:rsidR="00F72474" w:rsidRDefault="00F72474">
      <w:r>
        <w:t>for darkness, I’m not a man</w:t>
      </w:r>
    </w:p>
    <w:p w:rsidR="00F72474" w:rsidRDefault="00F72474">
      <w:r>
        <w:t>anymore, a mole now, who</w:t>
      </w:r>
    </w:p>
    <w:p w:rsidR="00F72474" w:rsidRDefault="00F72474">
      <w:r>
        <w:t>needs light? light is the</w:t>
      </w:r>
    </w:p>
    <w:p w:rsidR="00F72474" w:rsidRDefault="00F72474">
      <w:r>
        <w:t>enemy, I keep my arm over my eyes</w:t>
      </w:r>
    </w:p>
    <w:p w:rsidR="00F72474" w:rsidRDefault="00F72474">
      <w:r>
        <w:t>until my shoulder aches and</w:t>
      </w:r>
    </w:p>
    <w:p w:rsidR="00F72474" w:rsidRDefault="00F72474">
      <w:r>
        <w:t>I see paisley behind my eyelids where</w:t>
      </w:r>
    </w:p>
    <w:p w:rsidR="00F72474" w:rsidRDefault="00F72474">
      <w:r>
        <w:t>the hooks catch in my pupils</w:t>
      </w:r>
    </w:p>
    <w:p w:rsidR="00F72474" w:rsidRDefault="00F72474">
      <w:r>
        <w:t>dragging at me I lose track of</w:t>
      </w:r>
    </w:p>
    <w:p w:rsidR="00F72474" w:rsidRDefault="00F72474">
      <w:r>
        <w:t>time one second</w:t>
      </w:r>
    </w:p>
    <w:p w:rsidR="00F72474" w:rsidRDefault="00F72474">
      <w:r>
        <w:t>is the same as</w:t>
      </w:r>
    </w:p>
    <w:p w:rsidR="00F72474" w:rsidRDefault="00F72474">
      <w:r>
        <w:t>the next, after all there’s</w:t>
      </w:r>
    </w:p>
    <w:p w:rsidR="00F72474" w:rsidRDefault="00F72474">
      <w:r>
        <w:t>no way to distinguish a now</w:t>
      </w:r>
    </w:p>
    <w:p w:rsidR="00F72474" w:rsidRDefault="00F72474">
      <w:r>
        <w:t>from a then, and it takes too</w:t>
      </w:r>
    </w:p>
    <w:p w:rsidR="00F72474" w:rsidRDefault="00F72474">
      <w:r>
        <w:t>much energy, anyway, so</w:t>
      </w:r>
    </w:p>
    <w:p w:rsidR="00F72474" w:rsidRDefault="00F72474">
      <w:r>
        <w:t>it’s too late now for remedial</w:t>
      </w:r>
    </w:p>
    <w:p w:rsidR="00F72474" w:rsidRDefault="00F72474">
      <w:r>
        <w:t>efforts a waste of time</w:t>
      </w:r>
    </w:p>
    <w:p w:rsidR="00F72474" w:rsidRDefault="00F72474">
      <w:r>
        <w:t>which I have plenty of, so why not</w:t>
      </w:r>
    </w:p>
    <w:p w:rsidR="00F72474" w:rsidRDefault="00F72474">
      <w:r>
        <w:t>waste as much as I can? what</w:t>
      </w:r>
    </w:p>
    <w:p w:rsidR="00F72474" w:rsidRDefault="00F72474">
      <w:r>
        <w:t>stupid words I hear</w:t>
      </w:r>
    </w:p>
    <w:p w:rsidR="00F72474" w:rsidRDefault="00F72474">
      <w:r>
        <w:t>a sound inside my head, the sound</w:t>
      </w:r>
    </w:p>
    <w:p w:rsidR="00F72474" w:rsidRDefault="00F72474">
      <w:r>
        <w:t>of metal ropes winding around</w:t>
      </w:r>
    </w:p>
    <w:p w:rsidR="00F72474" w:rsidRDefault="00F72474">
      <w:r>
        <w:t>a drum, am I still here? I went</w:t>
      </w:r>
    </w:p>
    <w:p w:rsidR="00F72474" w:rsidRDefault="00F72474">
      <w:r>
        <w:t>somewhere for a minute there</w:t>
      </w:r>
    </w:p>
    <w:p w:rsidR="00F72474" w:rsidRDefault="00F72474">
      <w:r>
        <w:t>it was almost good, forgot to suf-</w:t>
      </w:r>
    </w:p>
    <w:p w:rsidR="00F72474" w:rsidRDefault="00F72474">
      <w:r>
        <w:t>fer for a bit, can’t complain</w:t>
      </w:r>
    </w:p>
    <w:p w:rsidR="00F72474" w:rsidRDefault="00F72474">
      <w:r>
        <w:t>about that but the smells of burning</w:t>
      </w:r>
    </w:p>
    <w:p w:rsidR="00F72474" w:rsidRDefault="00F72474">
      <w:r>
        <w:t>are loud, almost drown out the</w:t>
      </w:r>
    </w:p>
    <w:p w:rsidR="00F72474" w:rsidRDefault="00F72474">
      <w:r>
        <w:t>taste of metal that crawls from</w:t>
      </w:r>
    </w:p>
    <w:p w:rsidR="00F72474" w:rsidRDefault="00F72474">
      <w:r>
        <w:t>the back of my throat when</w:t>
      </w:r>
    </w:p>
    <w:p w:rsidR="00F72474" w:rsidRDefault="00F72474">
      <w:r>
        <w:t>it peaks</w:t>
      </w:r>
    </w:p>
    <w:p w:rsidR="00F72474" w:rsidRDefault="00F72474">
      <w:r>
        <w:t xml:space="preserve">it is better than acid and I leave for </w:t>
      </w:r>
    </w:p>
    <w:p w:rsidR="00F72474" w:rsidRDefault="00F72474">
      <w:r>
        <w:t>a while, see things I didn’t know</w:t>
      </w:r>
    </w:p>
    <w:p w:rsidR="00F72474" w:rsidRDefault="00F72474">
      <w:r>
        <w:t>like a cool wind in a cave and</w:t>
      </w:r>
    </w:p>
    <w:p w:rsidR="00F72474" w:rsidRDefault="00F72474">
      <w:r>
        <w:t>a glimpse of a fingernail moon</w:t>
      </w:r>
    </w:p>
    <w:p w:rsidR="00F72474" w:rsidRDefault="00F72474">
      <w:r>
        <w:t>from the depth of a tunnel that I know</w:t>
      </w:r>
    </w:p>
    <w:p w:rsidR="00F72474" w:rsidRDefault="00F72474">
      <w:r>
        <w:t>now there will be an end but not</w:t>
      </w:r>
    </w:p>
    <w:p w:rsidR="00F72474" w:rsidRDefault="00F72474"/>
    <w:p w:rsidR="00F72474" w:rsidRDefault="00F72474"/>
    <w:p w:rsidR="00F72474" w:rsidRDefault="00F72474">
      <w:r>
        <w:t>yet but</w:t>
      </w:r>
    </w:p>
    <w:p w:rsidR="00F72474" w:rsidRDefault="00F72474">
      <w:r>
        <w:t>if you don’t let it peak it just</w:t>
      </w:r>
    </w:p>
    <w:p w:rsidR="00F72474" w:rsidRDefault="00F72474">
      <w:r>
        <w:t>goes on forever, it has to get</w:t>
      </w:r>
    </w:p>
    <w:p w:rsidR="00F72474" w:rsidRDefault="00F72474">
      <w:r>
        <w:t>worse before it gets better, my eyes</w:t>
      </w:r>
    </w:p>
    <w:p w:rsidR="00F72474" w:rsidRDefault="00F72474">
      <w:r>
        <w:t>are pinned with thumbtacks, I can’t</w:t>
      </w:r>
    </w:p>
    <w:p w:rsidR="00F72474" w:rsidRDefault="00F72474">
      <w:r>
        <w:t>open them if I want to but wait, for a</w:t>
      </w:r>
    </w:p>
    <w:p w:rsidR="00F72474" w:rsidRDefault="00F72474">
      <w:r>
        <w:t>second there I felt nothing, a</w:t>
      </w:r>
    </w:p>
    <w:p w:rsidR="00F72474" w:rsidRDefault="00F72474">
      <w:r>
        <w:t>wave of nothing washing over</w:t>
      </w:r>
    </w:p>
    <w:p w:rsidR="00F72474" w:rsidRDefault="00F72474">
      <w:r>
        <w:t>me, bring it on, wait for</w:t>
      </w:r>
    </w:p>
    <w:p w:rsidR="00F72474" w:rsidRDefault="00F72474">
      <w:r>
        <w:t>it</w:t>
      </w:r>
    </w:p>
    <w:p w:rsidR="00F72474" w:rsidRDefault="00F72474">
      <w:r>
        <w:t>‘s coming, catch the wave</w:t>
      </w:r>
    </w:p>
    <w:p w:rsidR="00F72474" w:rsidRDefault="00F72474">
      <w:r>
        <w:t>how can trains ride a wave? it’s</w:t>
      </w:r>
    </w:p>
    <w:p w:rsidR="00F72474" w:rsidRDefault="00F72474">
      <w:r>
        <w:t>not a train now, that metaphor</w:t>
      </w:r>
    </w:p>
    <w:p w:rsidR="00F72474" w:rsidRDefault="00F72474">
      <w:r>
        <w:t>is over now, finished, done</w:t>
      </w:r>
    </w:p>
    <w:p w:rsidR="00F72474" w:rsidRDefault="00F72474">
      <w:r>
        <w:t>with it’s a needle now, sharp</w:t>
      </w:r>
    </w:p>
    <w:p w:rsidR="00F72474" w:rsidRDefault="00F72474">
      <w:r>
        <w:t>and tinging like a tuning fork</w:t>
      </w:r>
    </w:p>
    <w:p w:rsidR="00F72474" w:rsidRDefault="00F72474">
      <w:r>
        <w:t>but the sound is getting quieter</w:t>
      </w:r>
    </w:p>
    <w:p w:rsidR="00F72474" w:rsidRDefault="00F72474">
      <w:r>
        <w:t>as the wave catches me again</w:t>
      </w:r>
    </w:p>
    <w:p w:rsidR="00F72474" w:rsidRDefault="00F72474">
      <w:r>
        <w:t>lifts me up into the lovely</w:t>
      </w:r>
    </w:p>
    <w:p w:rsidR="00F72474" w:rsidRDefault="00F72474">
      <w:r>
        <w:t>dark and delivers me to the</w:t>
      </w:r>
    </w:p>
    <w:p w:rsidR="00F72474" w:rsidRDefault="00F72474">
      <w:r>
        <w:t>beach, warm sand in the night</w:t>
      </w:r>
    </w:p>
    <w:p w:rsidR="00F72474" w:rsidRDefault="00F72474">
      <w:r>
        <w:t>another wave washes over</w:t>
      </w:r>
    </w:p>
    <w:p w:rsidR="00F72474" w:rsidRDefault="00F72474">
      <w:r>
        <w:t>me the needle cools, is withdrawn</w:t>
      </w:r>
    </w:p>
    <w:p w:rsidR="00F72474" w:rsidRDefault="00F72474">
      <w:r>
        <w:t>another millimeter and I can</w:t>
      </w:r>
    </w:p>
    <w:p w:rsidR="00F72474" w:rsidRDefault="00F72474">
      <w:r>
        <w:t>lower my arm finally and open</w:t>
      </w:r>
    </w:p>
    <w:p w:rsidR="00F72474" w:rsidRDefault="00F72474">
      <w:r>
        <w:t>one eye, there’s still a world</w:t>
      </w:r>
    </w:p>
    <w:p w:rsidR="00F72474" w:rsidRDefault="00F72474">
      <w:r>
        <w:t xml:space="preserve">there, not my world, but a </w:t>
      </w:r>
    </w:p>
    <w:p w:rsidR="00F72474" w:rsidRDefault="00F72474">
      <w:r>
        <w:t>world nonetheless and maybe</w:t>
      </w:r>
    </w:p>
    <w:p w:rsidR="00F72474" w:rsidRDefault="00F72474">
      <w:r>
        <w:t>I can stay here, maybe the</w:t>
      </w:r>
    </w:p>
    <w:p w:rsidR="00F72474" w:rsidRDefault="00F72474">
      <w:r>
        <w:t>light will be my friend</w:t>
      </w:r>
    </w:p>
    <w:p w:rsidR="00F72474" w:rsidRDefault="00F72474">
      <w:r>
        <w:t>again as I am pushed further</w:t>
      </w:r>
    </w:p>
    <w:p w:rsidR="00F72474" w:rsidRDefault="00F72474">
      <w:r>
        <w:t>up the shore and the tide</w:t>
      </w:r>
    </w:p>
    <w:p w:rsidR="00F72474" w:rsidRDefault="00F72474">
      <w:r>
        <w:t>pulls the burning ocean</w:t>
      </w:r>
    </w:p>
    <w:p w:rsidR="00F72474" w:rsidRDefault="00F72474">
      <w:r>
        <w:t>away and I sit up and</w:t>
      </w:r>
    </w:p>
    <w:p w:rsidR="00F72474" w:rsidRDefault="00F72474">
      <w:r>
        <w:t>for a moment the bile rises</w:t>
      </w:r>
    </w:p>
    <w:p w:rsidR="00F72474" w:rsidRDefault="00F72474">
      <w:r>
        <w:t>in my throat but I fight it</w:t>
      </w:r>
    </w:p>
    <w:p w:rsidR="00F72474" w:rsidRDefault="00F72474">
      <w:r>
        <w:t>back and suddenly realize</w:t>
      </w:r>
    </w:p>
    <w:p w:rsidR="00F72474" w:rsidRDefault="00F72474">
      <w:r>
        <w:t>I have grown hands and I</w:t>
      </w:r>
    </w:p>
    <w:p w:rsidR="00F72474" w:rsidRDefault="00F72474">
      <w:r>
        <w:t>suddenly realize that</w:t>
      </w:r>
    </w:p>
    <w:p w:rsidR="00F72474" w:rsidRDefault="00F72474">
      <w:r>
        <w:t>I want.</w:t>
      </w:r>
    </w:p>
    <w:p w:rsidR="00F72474" w:rsidRDefault="00F72474">
      <w:r>
        <w:t>I want.</w:t>
      </w:r>
    </w:p>
    <w:p w:rsidR="00F72474" w:rsidRDefault="00F72474">
      <w:r>
        <w:t>I want.</w:t>
      </w:r>
    </w:p>
    <w:p w:rsidR="00F72474" w:rsidRDefault="00F72474"/>
    <w:sectPr w:rsidR="00F72474" w:rsidSect="00F72474">
      <w:pgSz w:w="12240" w:h="15840"/>
      <w:pgMar w:top="1440" w:right="1800" w:bottom="1440" w:left="1800" w:header="708" w:footer="708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474"/>
    <w:rsid w:val="00F72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74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</TotalTime>
  <Pages>1</Pages>
  <Words>348</Words>
  <Characters>1984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from pain</dc:title>
  <dc:subject/>
  <dc:creator>Adam Richards</dc:creator>
  <cp:keywords/>
  <dc:description/>
  <cp:lastModifiedBy>Adam Richards</cp:lastModifiedBy>
  <cp:revision>3</cp:revision>
  <dcterms:created xsi:type="dcterms:W3CDTF">2007-01-17T23:46:00Z</dcterms:created>
  <dcterms:modified xsi:type="dcterms:W3CDTF">2007-01-19T21:19:00Z</dcterms:modified>
</cp:coreProperties>
</file>
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D85" w:rsidRDefault="00692D85">
      <w:pPr>
        <w:rPr>
          <w:b/>
          <w:bCs/>
          <w:u w:val="single"/>
        </w:rPr>
      </w:pPr>
      <w:r>
        <w:rPr>
          <w:b/>
          <w:bCs/>
          <w:u w:val="single"/>
        </w:rPr>
        <w:t>translated from the english by the author</w:t>
      </w:r>
    </w:p>
    <w:p w:rsidR="00692D85" w:rsidRDefault="00692D85"/>
    <w:p w:rsidR="00692D85" w:rsidRDefault="00692D85">
      <w:r>
        <w:t>golden lotus blossoms,</w:t>
      </w:r>
    </w:p>
    <w:p w:rsidR="00692D85" w:rsidRDefault="00692D85">
      <w:r>
        <w:t>lumino us and them s elves,</w:t>
      </w:r>
    </w:p>
    <w:p w:rsidR="00692D85" w:rsidRDefault="00692D85">
      <w:r>
        <w:t>fairies so magi cult of</w:t>
      </w:r>
    </w:p>
    <w:p w:rsidR="00692D85" w:rsidRDefault="00692D85">
      <w:r>
        <w:t>personali tea, coffee or</w:t>
      </w:r>
    </w:p>
    <w:p w:rsidR="00692D85" w:rsidRDefault="00692D85">
      <w:r>
        <w:t xml:space="preserve">gan so erect and noble </w:t>
      </w:r>
    </w:p>
    <w:p w:rsidR="00692D85" w:rsidRDefault="00692D85"/>
    <w:p w:rsidR="00692D85" w:rsidRDefault="00692D85">
      <w:r>
        <w:t>gas fire consu Ming</w:t>
      </w:r>
    </w:p>
    <w:p w:rsidR="00692D85" w:rsidRDefault="00692D85">
      <w:r>
        <w:t>vase topples from mantle</w:t>
      </w:r>
    </w:p>
    <w:p w:rsidR="00692D85" w:rsidRDefault="00692D85">
      <w:r>
        <w:t>piece offering burnt</w:t>
      </w:r>
    </w:p>
    <w:p w:rsidR="00692D85" w:rsidRDefault="00692D85">
      <w:r>
        <w:t>on the altared states</w:t>
      </w:r>
    </w:p>
    <w:p w:rsidR="00692D85" w:rsidRDefault="00692D85">
      <w:r>
        <w:t>of the far eas terns and gulls</w:t>
      </w:r>
    </w:p>
    <w:p w:rsidR="00692D85" w:rsidRDefault="00692D85">
      <w:r>
        <w:t>flying squaw king and queen</w:t>
      </w:r>
    </w:p>
    <w:p w:rsidR="00692D85" w:rsidRDefault="00692D85">
      <w:r>
        <w:t>of En glands and lymph</w:t>
      </w:r>
    </w:p>
    <w:p w:rsidR="00692D85" w:rsidRDefault="00692D85">
      <w:r>
        <w:t>nodes</w:t>
      </w:r>
    </w:p>
    <w:p w:rsidR="00692D85" w:rsidRDefault="00692D85"/>
    <w:p w:rsidR="00692D85" w:rsidRDefault="00692D85">
      <w:r>
        <w:t>of the net work is good</w:t>
      </w:r>
    </w:p>
    <w:p w:rsidR="00692D85" w:rsidRDefault="00692D85">
      <w:r>
        <w:t>for the soul of your</w:t>
      </w:r>
    </w:p>
    <w:p w:rsidR="00692D85" w:rsidRDefault="00692D85">
      <w:r>
        <w:t>shoe fly don’t bother me-</w:t>
      </w:r>
    </w:p>
    <w:p w:rsidR="00692D85" w:rsidRDefault="00692D85">
      <w:r>
        <w:t>at and pota toes</w:t>
      </w:r>
    </w:p>
    <w:p w:rsidR="00692D85" w:rsidRDefault="00692D85">
      <w:r>
        <w:t>and fingerl and boy-</w:t>
      </w:r>
    </w:p>
    <w:p w:rsidR="00692D85" w:rsidRDefault="00692D85"/>
    <w:p w:rsidR="00692D85" w:rsidRDefault="00692D85">
      <w:r>
        <w:t>ling cod</w:t>
      </w:r>
    </w:p>
    <w:p w:rsidR="00692D85" w:rsidRDefault="00692D85"/>
    <w:p w:rsidR="00692D85" w:rsidRDefault="00692D85">
      <w:r>
        <w:t>dled eggs and toast</w:t>
      </w:r>
    </w:p>
    <w:p w:rsidR="00692D85" w:rsidRDefault="00692D85">
      <w:r>
        <w:t>on new year’s ev</w:t>
      </w:r>
    </w:p>
    <w:p w:rsidR="00692D85" w:rsidRDefault="00692D85">
      <w:r>
        <w:t>il lurks in the hearts of</w:t>
      </w:r>
    </w:p>
    <w:p w:rsidR="00692D85" w:rsidRDefault="00692D85">
      <w:r>
        <w:t>artichoking requires a</w:t>
      </w:r>
    </w:p>
    <w:p w:rsidR="00692D85" w:rsidRDefault="00692D85">
      <w:r>
        <w:t>heimlicking his wounds he</w:t>
      </w:r>
    </w:p>
    <w:p w:rsidR="00692D85" w:rsidRDefault="00692D85">
      <w:r>
        <w:t>skulked back into the coroner</w:t>
      </w:r>
    </w:p>
    <w:p w:rsidR="00692D85" w:rsidRDefault="00692D85">
      <w:r>
        <w:t>pronounced the death an accident.</w:t>
      </w:r>
    </w:p>
    <w:p w:rsidR="00692D85" w:rsidRDefault="00692D85"/>
    <w:p w:rsidR="00692D85" w:rsidRDefault="00692D85">
      <w:pPr>
        <w:rPr>
          <w:i/>
          <w:iCs/>
        </w:rPr>
      </w:pPr>
      <w:r>
        <w:tab/>
        <w:t>--</w:t>
      </w:r>
      <w:r>
        <w:rPr>
          <w:i/>
          <w:iCs/>
        </w:rPr>
        <w:t>anonymouskoureakinghavocalizations</w:t>
      </w:r>
    </w:p>
    <w:p w:rsidR="00692D85" w:rsidRDefault="00692D85"/>
    <w:p w:rsidR="00692D85" w:rsidRDefault="00692D85"/>
    <w:p w:rsidR="00692D85" w:rsidRDefault="00692D85"/>
    <w:sectPr w:rsidR="00692D85" w:rsidSect="00692D8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92D85"/>
    <w:rsid w:val="00692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290</TotalTime>
  <Pages>1</Pages>
  <Words>98</Words>
  <Characters>563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translated from the english by the author</dc:title>
  <dc:subject/>
  <dc:creator>Adam Richards</dc:creator>
  <cp:keywords/>
  <dc:description/>
  <cp:lastModifiedBy>Adam Richards</cp:lastModifiedBy>
  <cp:revision>3</cp:revision>
  <dcterms:created xsi:type="dcterms:W3CDTF">2007-01-30T22:55:00Z</dcterms:created>
  <dcterms:modified xsi:type="dcterms:W3CDTF">2007-02-02T18:05:00Z</dcterms:modified>
</cp:coreProperties>
</file>
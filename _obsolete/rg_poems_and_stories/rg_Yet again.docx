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779B" w:rsidRDefault="00F0779B">
      <w:pPr>
        <w:rPr>
          <w:b/>
          <w:bCs/>
          <w:u w:val="single"/>
        </w:rPr>
      </w:pPr>
      <w:r>
        <w:rPr>
          <w:b/>
          <w:bCs/>
          <w:u w:val="single"/>
        </w:rPr>
        <w:t>Yet again, the penis!</w:t>
      </w:r>
    </w:p>
    <w:p w:rsidR="00F0779B" w:rsidRDefault="00F0779B"/>
    <w:p w:rsidR="00F0779B" w:rsidRDefault="00F0779B">
      <w:r>
        <w:t>oops!</w:t>
      </w:r>
    </w:p>
    <w:p w:rsidR="00F0779B" w:rsidRDefault="00F0779B">
      <w:r>
        <w:t>I peed on my shoe</w:t>
      </w:r>
    </w:p>
    <w:p w:rsidR="00F0779B" w:rsidRDefault="00F0779B">
      <w:r>
        <w:t>how inelegant</w:t>
      </w:r>
    </w:p>
    <w:p w:rsidR="00F0779B" w:rsidRDefault="00F0779B">
      <w:r>
        <w:t>which brings me to my next topic</w:t>
      </w:r>
    </w:p>
    <w:p w:rsidR="00F0779B" w:rsidRDefault="00F0779B">
      <w:r>
        <w:t>I promise it will be my last discussion of it.</w:t>
      </w:r>
    </w:p>
    <w:p w:rsidR="00F0779B" w:rsidRDefault="00F0779B"/>
    <w:p w:rsidR="00F0779B" w:rsidRDefault="00F0779B">
      <w:r>
        <w:t>the penis</w:t>
      </w:r>
    </w:p>
    <w:p w:rsidR="00F0779B" w:rsidRDefault="00F0779B">
      <w:r>
        <w:t>(does he ever talk about anything else?!)</w:t>
      </w:r>
    </w:p>
    <w:p w:rsidR="00F0779B" w:rsidRDefault="00F0779B">
      <w:r>
        <w:t>is a blunt instrument</w:t>
      </w:r>
    </w:p>
    <w:p w:rsidR="00F0779B" w:rsidRDefault="00F0779B">
      <w:r>
        <w:t>not a finger, not even a toe</w:t>
      </w:r>
    </w:p>
    <w:p w:rsidR="00F0779B" w:rsidRDefault="00F0779B"/>
    <w:p w:rsidR="00F0779B" w:rsidRDefault="00F0779B">
      <w:r>
        <w:t>imagine trying to aim a gun</w:t>
      </w:r>
    </w:p>
    <w:p w:rsidR="00F0779B" w:rsidRDefault="00F0779B">
      <w:r>
        <w:t>that you held at hip level</w:t>
      </w:r>
    </w:p>
    <w:p w:rsidR="00F0779B" w:rsidRDefault="00F0779B">
      <w:r>
        <w:t>whose muzzle changes shape</w:t>
      </w:r>
    </w:p>
    <w:p w:rsidR="00F0779B" w:rsidRDefault="00F0779B">
      <w:r>
        <w:t>on a regular basis</w:t>
      </w:r>
    </w:p>
    <w:p w:rsidR="00F0779B" w:rsidRDefault="00F0779B">
      <w:r>
        <w:t>it has no muscle</w:t>
      </w:r>
    </w:p>
    <w:p w:rsidR="00F0779B" w:rsidRDefault="00F0779B">
      <w:r>
        <w:t>cannot move under it’s own power</w:t>
      </w:r>
    </w:p>
    <w:p w:rsidR="00F0779B" w:rsidRDefault="00F0779B">
      <w:r>
        <w:t>requires manual assistance</w:t>
      </w:r>
    </w:p>
    <w:p w:rsidR="00F0779B" w:rsidRDefault="00F0779B">
      <w:r>
        <w:t>or pelvic management</w:t>
      </w:r>
    </w:p>
    <w:p w:rsidR="00F0779B" w:rsidRDefault="00F0779B">
      <w:r>
        <w:t>it sprays wildly on occasion</w:t>
      </w:r>
    </w:p>
    <w:p w:rsidR="00F0779B" w:rsidRDefault="00F0779B">
      <w:r>
        <w:t>when a civilized stream is desired</w:t>
      </w:r>
    </w:p>
    <w:p w:rsidR="00F0779B" w:rsidRDefault="00F0779B">
      <w:r>
        <w:t>it aims left when you point right</w:t>
      </w:r>
    </w:p>
    <w:p w:rsidR="00F0779B" w:rsidRDefault="00F0779B">
      <w:r>
        <w:t>it drips and pollutes</w:t>
      </w:r>
    </w:p>
    <w:p w:rsidR="00F0779B" w:rsidRDefault="00F0779B">
      <w:r>
        <w:t>and requires frequent laundering</w:t>
      </w:r>
    </w:p>
    <w:p w:rsidR="00F0779B" w:rsidRDefault="00F0779B"/>
    <w:p w:rsidR="00F0779B" w:rsidRDefault="00F0779B">
      <w:r>
        <w:t>and sadly</w:t>
      </w:r>
    </w:p>
    <w:p w:rsidR="00F0779B" w:rsidRDefault="00F0779B">
      <w:r>
        <w:t>it is used as an instrument</w:t>
      </w:r>
    </w:p>
    <w:p w:rsidR="00F0779B" w:rsidRDefault="00F0779B">
      <w:r>
        <w:t>of violence and aggression</w:t>
      </w:r>
    </w:p>
    <w:p w:rsidR="00F0779B" w:rsidRDefault="00F0779B">
      <w:r>
        <w:t>a tiny minority give it a bad name</w:t>
      </w:r>
    </w:p>
    <w:p w:rsidR="00F0779B" w:rsidRDefault="00F0779B"/>
    <w:p w:rsidR="00F0779B" w:rsidRDefault="00F0779B">
      <w:r>
        <w:t>but there are so many things</w:t>
      </w:r>
    </w:p>
    <w:p w:rsidR="00F0779B" w:rsidRDefault="00F0779B">
      <w:r>
        <w:t>a woman doesn’t know</w:t>
      </w:r>
    </w:p>
    <w:p w:rsidR="00F0779B" w:rsidRDefault="00F0779B"/>
    <w:p w:rsidR="00F0779B" w:rsidRDefault="00F0779B">
      <w:r>
        <w:t>there is no other organ</w:t>
      </w:r>
    </w:p>
    <w:p w:rsidR="00F0779B" w:rsidRDefault="00F0779B">
      <w:r>
        <w:t>anywhere on the human body</w:t>
      </w:r>
    </w:p>
    <w:p w:rsidR="00F0779B" w:rsidRDefault="00F0779B">
      <w:r>
        <w:t>that undergoes such a monumental change</w:t>
      </w:r>
    </w:p>
    <w:p w:rsidR="00F0779B" w:rsidRDefault="00F0779B">
      <w:r>
        <w:t>in shape and size</w:t>
      </w:r>
    </w:p>
    <w:p w:rsidR="00F0779B" w:rsidRDefault="00F0779B">
      <w:r>
        <w:t>it is the only organ</w:t>
      </w:r>
    </w:p>
    <w:p w:rsidR="00F0779B" w:rsidRDefault="00F0779B">
      <w:r>
        <w:t>which may hold itself erect</w:t>
      </w:r>
    </w:p>
    <w:p w:rsidR="00F0779B" w:rsidRDefault="00F0779B">
      <w:r>
        <w:t>without benefit of bone or cartilage</w:t>
      </w:r>
    </w:p>
    <w:p w:rsidR="00F0779B" w:rsidRDefault="00F0779B">
      <w:r>
        <w:t>it is of the most ingenious engineering</w:t>
      </w:r>
    </w:p>
    <w:p w:rsidR="00F0779B" w:rsidRDefault="00F0779B">
      <w:r>
        <w:t>incorporating dozens of working parts</w:t>
      </w:r>
    </w:p>
    <w:p w:rsidR="00F0779B" w:rsidRDefault="00F0779B">
      <w:r>
        <w:t>it has three vital uses</w:t>
      </w:r>
    </w:p>
    <w:p w:rsidR="00F0779B" w:rsidRDefault="00F0779B">
      <w:r>
        <w:t>(don’t give me that crap about two,</w:t>
      </w:r>
    </w:p>
    <w:p w:rsidR="00F0779B" w:rsidRDefault="00F0779B">
      <w:r>
        <w:t>pleasure is a purpose on its own)</w:t>
      </w:r>
    </w:p>
    <w:p w:rsidR="00F0779B" w:rsidRDefault="00F0779B">
      <w:r>
        <w:t>and contains the greatest concentration</w:t>
      </w:r>
    </w:p>
    <w:p w:rsidR="00F0779B" w:rsidRDefault="00F0779B">
      <w:r>
        <w:t>of nerve endings</w:t>
      </w:r>
    </w:p>
    <w:p w:rsidR="00F0779B" w:rsidRDefault="00F0779B">
      <w:r>
        <w:t>in the masculine physiognomy</w:t>
      </w:r>
    </w:p>
    <w:p w:rsidR="00F0779B" w:rsidRDefault="00F0779B">
      <w:r>
        <w:t>the spasms of orgasm require</w:t>
      </w:r>
    </w:p>
    <w:p w:rsidR="00F0779B" w:rsidRDefault="00F0779B">
      <w:r>
        <w:t>the simultaneous operation</w:t>
      </w:r>
    </w:p>
    <w:p w:rsidR="00F0779B" w:rsidRDefault="00F0779B">
      <w:r>
        <w:t>of many subsystems</w:t>
      </w:r>
    </w:p>
    <w:p w:rsidR="00F0779B" w:rsidRDefault="00F0779B">
      <w:r>
        <w:t>ejaculation is a masterpiece:</w:t>
      </w:r>
    </w:p>
    <w:p w:rsidR="00F0779B" w:rsidRDefault="00F0779B">
      <w:r>
        <w:t>sperm must mix with semen</w:t>
      </w:r>
    </w:p>
    <w:p w:rsidR="00F0779B" w:rsidRDefault="00F0779B">
      <w:r>
        <w:t>travel the length of the vas deferens</w:t>
      </w:r>
    </w:p>
    <w:p w:rsidR="00F0779B" w:rsidRDefault="00F0779B">
      <w:r>
        <w:t>to be ejected through the urethra</w:t>
      </w:r>
    </w:p>
    <w:p w:rsidR="00F0779B" w:rsidRDefault="00F0779B">
      <w:r>
        <w:t>often with surprising force</w:t>
      </w:r>
    </w:p>
    <w:p w:rsidR="00F0779B" w:rsidRDefault="00F0779B"/>
    <w:p w:rsidR="00F0779B" w:rsidRDefault="00F0779B">
      <w:r>
        <w:t>and this has passed without mention</w:t>
      </w:r>
    </w:p>
    <w:p w:rsidR="00F0779B" w:rsidRDefault="00F0779B">
      <w:r>
        <w:t>of testes or prostate</w:t>
      </w:r>
    </w:p>
    <w:p w:rsidR="00F0779B" w:rsidRDefault="00F0779B">
      <w:r>
        <w:t>production chambers</w:t>
      </w:r>
    </w:p>
    <w:p w:rsidR="00F0779B" w:rsidRDefault="00F0779B">
      <w:r>
        <w:t>of the magnificent</w:t>
      </w:r>
    </w:p>
    <w:p w:rsidR="00F0779B" w:rsidRDefault="00F0779B">
      <w:r>
        <w:t>cells of reproduction</w:t>
      </w:r>
    </w:p>
    <w:p w:rsidR="00F0779B" w:rsidRDefault="00F0779B">
      <w:r>
        <w:t>hormones of masculinity</w:t>
      </w:r>
    </w:p>
    <w:p w:rsidR="00F0779B" w:rsidRDefault="00F0779B">
      <w:r>
        <w:t>and each packed with nerves of delight</w:t>
      </w:r>
    </w:p>
    <w:p w:rsidR="00F0779B" w:rsidRDefault="00F0779B"/>
    <w:p w:rsidR="00F0779B" w:rsidRDefault="00F0779B">
      <w:r>
        <w:t>there is even, ladies</w:t>
      </w:r>
    </w:p>
    <w:p w:rsidR="00F0779B" w:rsidRDefault="00F0779B">
      <w:r>
        <w:t>a tiny fold of skin</w:t>
      </w:r>
    </w:p>
    <w:p w:rsidR="00F0779B" w:rsidRDefault="00F0779B">
      <w:r>
        <w:t>at the opening of the urethra</w:t>
      </w:r>
    </w:p>
    <w:p w:rsidR="00F0779B" w:rsidRDefault="00F0779B">
      <w:r>
        <w:t>which is designed to give a twist</w:t>
      </w:r>
    </w:p>
    <w:p w:rsidR="00F0779B" w:rsidRDefault="00F0779B">
      <w:r>
        <w:t>to the stream of urine</w:t>
      </w:r>
    </w:p>
    <w:p w:rsidR="00F0779B" w:rsidRDefault="00F0779B">
      <w:r>
        <w:t>so that it travels cleanly</w:t>
      </w:r>
    </w:p>
    <w:p w:rsidR="00F0779B" w:rsidRDefault="00F0779B">
      <w:r>
        <w:t>don’t tell me that’s not amazing</w:t>
      </w:r>
    </w:p>
    <w:p w:rsidR="00F0779B" w:rsidRDefault="00F0779B"/>
    <w:p w:rsidR="00F0779B" w:rsidRDefault="00F0779B">
      <w:r>
        <w:t>but none of these things</w:t>
      </w:r>
    </w:p>
    <w:p w:rsidR="00F0779B" w:rsidRDefault="00F0779B">
      <w:r>
        <w:t>means much</w:t>
      </w:r>
    </w:p>
    <w:p w:rsidR="00F0779B" w:rsidRDefault="00F0779B">
      <w:r>
        <w:t>without the changes in the brain</w:t>
      </w:r>
    </w:p>
    <w:p w:rsidR="00F0779B" w:rsidRDefault="00F0779B">
      <w:r>
        <w:t>that accompany erection</w:t>
      </w:r>
    </w:p>
    <w:p w:rsidR="00F0779B" w:rsidRDefault="00F0779B">
      <w:r>
        <w:t>the changes in the spirit</w:t>
      </w:r>
    </w:p>
    <w:p w:rsidR="00F0779B" w:rsidRDefault="00F0779B">
      <w:r>
        <w:t>that accompany ejaculation</w:t>
      </w:r>
    </w:p>
    <w:p w:rsidR="00F0779B" w:rsidRDefault="00F0779B">
      <w:r>
        <w:t>the changes in the universe</w:t>
      </w:r>
    </w:p>
    <w:p w:rsidR="00F0779B" w:rsidRDefault="00F0779B">
      <w:r>
        <w:t>that accompany orgasm</w:t>
      </w:r>
    </w:p>
    <w:p w:rsidR="00F0779B" w:rsidRDefault="00F0779B"/>
    <w:p w:rsidR="00F0779B" w:rsidRDefault="00F0779B">
      <w:r>
        <w:t>but that is for another poem</w:t>
      </w:r>
    </w:p>
    <w:p w:rsidR="00F0779B" w:rsidRDefault="00F0779B">
      <w:r>
        <w:t>(so I lied, sue me)</w:t>
      </w:r>
    </w:p>
    <w:sectPr w:rsidR="00F0779B" w:rsidSect="00F0779B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20"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A724A"/>
    <w:rsid w:val="007A724A"/>
    <w:rsid w:val="00BD44E2"/>
    <w:rsid w:val="00F077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utoRedefine/>
    <w:qFormat/>
    <w:pPr>
      <w:overflowPunct w:val="0"/>
      <w:autoSpaceDE w:val="0"/>
      <w:autoSpaceDN w:val="0"/>
      <w:adjustRightInd w:val="0"/>
      <w:textAlignment w:val="baseline"/>
    </w:pPr>
    <w:rPr>
      <w:sz w:val="24"/>
      <w:lang w:eastAsia="en-US"/>
    </w:rPr>
  </w:style>
  <w:style w:type="character" w:default="1" w:styleId="DefaultParagraphFont">
    <w:name w:val="Default Paragraph Font"/>
    <w:uiPriority w:val="1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142</TotalTime>
  <Pages>2</Pages>
  <Words>306</Words>
  <Characters>1749</Characters>
  <Application>Microsoft Office Outlook</Application>
  <DocSecurity>0</DocSecurity>
  <Lines>0</Lines>
  <Paragraphs>0</Paragraphs>
  <ScaleCrop>false</ScaleCrop>
  <Company> 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Yet again, the penis</dc:title>
  <dc:subject/>
  <dc:creator>Adam Richards</dc:creator>
  <cp:keywords/>
  <dc:description/>
  <cp:lastModifiedBy>Adam Richards</cp:lastModifiedBy>
  <cp:revision>2</cp:revision>
  <dcterms:created xsi:type="dcterms:W3CDTF">2007-02-03T23:52:00Z</dcterms:created>
  <dcterms:modified xsi:type="dcterms:W3CDTF">2007-02-19T04:26:00Z</dcterms:modified>
</cp:coreProperties>
</file>
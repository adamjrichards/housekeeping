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4B2" w:rsidRPr="00784B7F" w:rsidRDefault="008D24B2" w:rsidP="005F5F08">
      <w:pPr>
        <w:rPr>
          <w:b/>
          <w:u w:val="single"/>
        </w:rPr>
      </w:pPr>
      <w:r>
        <w:rPr>
          <w:b/>
          <w:u w:val="single"/>
        </w:rPr>
        <w:t>Fear</w:t>
      </w:r>
    </w:p>
    <w:p w:rsidR="008D24B2" w:rsidRDefault="008D24B2" w:rsidP="005F5F08"/>
    <w:p w:rsidR="008D24B2" w:rsidRDefault="008D24B2" w:rsidP="005F5F08">
      <w:r>
        <w:t>1.</w:t>
      </w:r>
    </w:p>
    <w:p w:rsidR="008D24B2" w:rsidRDefault="008D24B2" w:rsidP="005F5F08"/>
    <w:p w:rsidR="008D24B2" w:rsidRDefault="008D24B2" w:rsidP="005F5F08">
      <w:r>
        <w:t>fear is in the belly</w:t>
      </w:r>
    </w:p>
    <w:p w:rsidR="008D24B2" w:rsidRDefault="008D24B2" w:rsidP="005F5F08">
      <w:r>
        <w:t>the grip of an unforgiving hand</w:t>
      </w:r>
    </w:p>
    <w:p w:rsidR="008D24B2" w:rsidRDefault="008D24B2" w:rsidP="005F5F08">
      <w:r>
        <w:t>squeezing the entrails</w:t>
      </w:r>
    </w:p>
    <w:p w:rsidR="008D24B2" w:rsidRDefault="008D24B2" w:rsidP="005F5F08">
      <w:r>
        <w:t>trying to push you out of yourself</w:t>
      </w:r>
    </w:p>
    <w:p w:rsidR="008D24B2" w:rsidRDefault="008D24B2" w:rsidP="005F5F08"/>
    <w:p w:rsidR="008D24B2" w:rsidRDefault="008D24B2" w:rsidP="005F5F08">
      <w:r>
        <w:t>fear is in the brain</w:t>
      </w:r>
    </w:p>
    <w:p w:rsidR="008D24B2" w:rsidRDefault="008D24B2" w:rsidP="005F5F08">
      <w:r>
        <w:t>the clouds that wrap the hippocampus</w:t>
      </w:r>
    </w:p>
    <w:p w:rsidR="008D24B2" w:rsidRDefault="008D24B2" w:rsidP="005F5F08">
      <w:r>
        <w:t>in a night always waiting</w:t>
      </w:r>
    </w:p>
    <w:p w:rsidR="008D24B2" w:rsidRDefault="008D24B2" w:rsidP="005F5F08">
      <w:r>
        <w:t>to push back the dawn</w:t>
      </w:r>
    </w:p>
    <w:p w:rsidR="008D24B2" w:rsidRDefault="008D24B2" w:rsidP="005F5F08"/>
    <w:p w:rsidR="008D24B2" w:rsidRDefault="008D24B2" w:rsidP="005F5F08">
      <w:r>
        <w:t>fear is in the chest</w:t>
      </w:r>
    </w:p>
    <w:p w:rsidR="008D24B2" w:rsidRDefault="008D24B2" w:rsidP="005F5F08">
      <w:r>
        <w:t>the weight of an ocean</w:t>
      </w:r>
    </w:p>
    <w:p w:rsidR="008D24B2" w:rsidRDefault="008D24B2" w:rsidP="005F5F08">
      <w:r>
        <w:t>crushing air from the lungs</w:t>
      </w:r>
    </w:p>
    <w:p w:rsidR="008D24B2" w:rsidRDefault="008D24B2" w:rsidP="005F5F08">
      <w:r>
        <w:t>an iron fist around the heart</w:t>
      </w:r>
    </w:p>
    <w:p w:rsidR="008D24B2" w:rsidRDefault="008D24B2" w:rsidP="005F5F08"/>
    <w:p w:rsidR="008D24B2" w:rsidRDefault="008D24B2" w:rsidP="005F5F08">
      <w:r>
        <w:t>2.</w:t>
      </w:r>
    </w:p>
    <w:p w:rsidR="008D24B2" w:rsidRDefault="008D24B2" w:rsidP="005F5F08"/>
    <w:p w:rsidR="008D24B2" w:rsidRDefault="008D24B2" w:rsidP="009A128B">
      <w:r>
        <w:t>two fears live in me</w:t>
      </w:r>
    </w:p>
    <w:p w:rsidR="008D24B2" w:rsidRDefault="008D24B2" w:rsidP="005F5F08">
      <w:r>
        <w:t>lodged in my soul</w:t>
      </w:r>
    </w:p>
    <w:p w:rsidR="008D24B2" w:rsidRDefault="008D24B2" w:rsidP="005F5F08">
      <w:r>
        <w:t>like a virus in the spine:</w:t>
      </w:r>
    </w:p>
    <w:p w:rsidR="008D24B2" w:rsidRDefault="008D24B2" w:rsidP="005F5F08">
      <w:r>
        <w:t>herpes of the mind</w:t>
      </w:r>
    </w:p>
    <w:p w:rsidR="008D24B2" w:rsidRDefault="008D24B2" w:rsidP="005F5F08"/>
    <w:p w:rsidR="008D24B2" w:rsidRDefault="008D24B2" w:rsidP="005F5F08">
      <w:r>
        <w:t>a darkened box</w:t>
      </w:r>
    </w:p>
    <w:p w:rsidR="008D24B2" w:rsidRDefault="008D24B2" w:rsidP="005F5F08">
      <w:r>
        <w:t>sets fire the medulla</w:t>
      </w:r>
    </w:p>
    <w:p w:rsidR="008D24B2" w:rsidRDefault="008D24B2" w:rsidP="005F5F08">
      <w:r>
        <w:t>in my reptilian core</w:t>
      </w:r>
    </w:p>
    <w:p w:rsidR="008D24B2" w:rsidRDefault="008D24B2" w:rsidP="005F5F08">
      <w:r>
        <w:t>i  know how a lizard feels in a concrete hole</w:t>
      </w:r>
    </w:p>
    <w:p w:rsidR="008D24B2" w:rsidRDefault="008D24B2" w:rsidP="005F5F08"/>
    <w:p w:rsidR="008D24B2" w:rsidRDefault="008D24B2" w:rsidP="005F5F08">
      <w:r>
        <w:t>the other</w:t>
      </w:r>
    </w:p>
    <w:p w:rsidR="008D24B2" w:rsidRDefault="008D24B2" w:rsidP="005F5F08">
      <w:r>
        <w:t>binds me to the intangible</w:t>
      </w:r>
    </w:p>
    <w:p w:rsidR="008D24B2" w:rsidRDefault="008D24B2" w:rsidP="005F5F08">
      <w:r>
        <w:t>i am a victim of nothing</w:t>
      </w:r>
    </w:p>
    <w:p w:rsidR="008D24B2" w:rsidRDefault="008D24B2" w:rsidP="005F5F08">
      <w:r>
        <w:t>a sensual, palpable, nothing</w:t>
      </w:r>
    </w:p>
    <w:p w:rsidR="008D24B2" w:rsidRDefault="008D24B2" w:rsidP="005F5F08"/>
    <w:p w:rsidR="008D24B2" w:rsidRDefault="008D24B2" w:rsidP="005F5F08">
      <w:r>
        <w:t>3.</w:t>
      </w:r>
    </w:p>
    <w:p w:rsidR="008D24B2" w:rsidRDefault="008D24B2" w:rsidP="005F5F08"/>
    <w:p w:rsidR="008D24B2" w:rsidRDefault="008D24B2" w:rsidP="005F5F08">
      <w:r>
        <w:t>my death</w:t>
      </w:r>
    </w:p>
    <w:p w:rsidR="008D24B2" w:rsidRDefault="008D24B2" w:rsidP="005F5F08">
      <w:r>
        <w:t>doesn’t disturb me</w:t>
      </w:r>
    </w:p>
    <w:p w:rsidR="008D24B2" w:rsidRDefault="008D24B2" w:rsidP="005F5F08">
      <w:r>
        <w:t>a short passage from here to not</w:t>
      </w:r>
    </w:p>
    <w:p w:rsidR="008D24B2" w:rsidRDefault="008D24B2" w:rsidP="005F5F08">
      <w:r>
        <w:t>how could i care?</w:t>
      </w:r>
    </w:p>
    <w:p w:rsidR="008D24B2" w:rsidRDefault="008D24B2" w:rsidP="005F5F08"/>
    <w:p w:rsidR="008D24B2" w:rsidRDefault="008D24B2" w:rsidP="005F5F08">
      <w:r>
        <w:t>i could flee from life.</w:t>
      </w:r>
    </w:p>
    <w:p w:rsidR="008D24B2" w:rsidRDefault="008D24B2" w:rsidP="005F5F08">
      <w:r>
        <w:t>find a desert island</w:t>
      </w:r>
    </w:p>
    <w:p w:rsidR="008D24B2" w:rsidRDefault="008D24B2" w:rsidP="005F5F08">
      <w:r>
        <w:t>a last remnant, final</w:t>
      </w:r>
    </w:p>
    <w:p w:rsidR="008D24B2" w:rsidRDefault="008D24B2" w:rsidP="005F5F08">
      <w:r>
        <w:t>a dot on the barren horizon</w:t>
      </w:r>
    </w:p>
    <w:p w:rsidR="008D24B2" w:rsidRDefault="008D24B2" w:rsidP="005F5F08"/>
    <w:p w:rsidR="008D24B2" w:rsidRDefault="008D24B2" w:rsidP="005F5F08">
      <w:r>
        <w:t>but my island is here</w:t>
      </w:r>
    </w:p>
    <w:p w:rsidR="008D24B2" w:rsidRDefault="008D24B2" w:rsidP="005F5F08">
      <w:r>
        <w:t>between chair and table</w:t>
      </w:r>
    </w:p>
    <w:p w:rsidR="008D24B2" w:rsidRDefault="008D24B2" w:rsidP="005F5F08">
      <w:r>
        <w:t>i serve myself dinner</w:t>
      </w:r>
    </w:p>
    <w:p w:rsidR="008D24B2" w:rsidRDefault="008D24B2" w:rsidP="005F5F08">
      <w:r>
        <w:t>reheat coffee</w:t>
      </w:r>
    </w:p>
    <w:p w:rsidR="008D24B2" w:rsidRDefault="008D24B2" w:rsidP="005F5F08"/>
    <w:p w:rsidR="008D24B2" w:rsidRDefault="008D24B2" w:rsidP="005F5F08">
      <w:r>
        <w:t xml:space="preserve">4. </w:t>
      </w:r>
    </w:p>
    <w:p w:rsidR="008D24B2" w:rsidRDefault="008D24B2" w:rsidP="005F5F08"/>
    <w:p w:rsidR="008D24B2" w:rsidRDefault="008D24B2" w:rsidP="005F5F08">
      <w:r>
        <w:t>i was king for ten minutes</w:t>
      </w:r>
    </w:p>
    <w:p w:rsidR="008D24B2" w:rsidRDefault="008D24B2" w:rsidP="005F5F08">
      <w:r>
        <w:t>and no one knew but me</w:t>
      </w:r>
    </w:p>
    <w:p w:rsidR="008D24B2" w:rsidRDefault="008D24B2" w:rsidP="005F5F08">
      <w:r>
        <w:t>i was a pauper without a song</w:t>
      </w:r>
    </w:p>
    <w:p w:rsidR="008D24B2" w:rsidRDefault="008D24B2" w:rsidP="005F5F08">
      <w:r>
        <w:t>and the crowds closed around me</w:t>
      </w:r>
    </w:p>
    <w:p w:rsidR="008D24B2" w:rsidRDefault="008D24B2" w:rsidP="005F5F08"/>
    <w:p w:rsidR="008D24B2" w:rsidRDefault="008D24B2" w:rsidP="005F5F08">
      <w:r>
        <w:t>for a brief time</w:t>
      </w:r>
    </w:p>
    <w:p w:rsidR="008D24B2" w:rsidRDefault="008D24B2" w:rsidP="005F5F08">
      <w:r>
        <w:t>all the flags were pointing</w:t>
      </w:r>
    </w:p>
    <w:p w:rsidR="008D24B2" w:rsidRDefault="008D24B2" w:rsidP="005F5F08">
      <w:r>
        <w:t>saying here’s the guy</w:t>
      </w:r>
    </w:p>
    <w:p w:rsidR="008D24B2" w:rsidRDefault="008D24B2" w:rsidP="005F5F08">
      <w:r>
        <w:t>he has a voice, you know</w:t>
      </w:r>
    </w:p>
    <w:p w:rsidR="008D24B2" w:rsidRDefault="008D24B2" w:rsidP="005F5F08"/>
    <w:p w:rsidR="008D24B2" w:rsidRDefault="008D24B2" w:rsidP="005F5F08">
      <w:r>
        <w:t>the wind has long since changed</w:t>
      </w:r>
    </w:p>
    <w:p w:rsidR="008D24B2" w:rsidRDefault="008D24B2" w:rsidP="005F5F08">
      <w:r>
        <w:t>i’m back in my chair</w:t>
      </w:r>
    </w:p>
    <w:p w:rsidR="008D24B2" w:rsidRDefault="008D24B2" w:rsidP="005F5F08">
      <w:r>
        <w:t>still, ten invisible minutes</w:t>
      </w:r>
    </w:p>
    <w:p w:rsidR="008D24B2" w:rsidRDefault="008D24B2" w:rsidP="005F5F08">
      <w:r>
        <w:t>is better than leftovers</w:t>
      </w:r>
    </w:p>
    <w:p w:rsidR="008D24B2" w:rsidRDefault="008D24B2" w:rsidP="005F5F08"/>
    <w:p w:rsidR="008D24B2" w:rsidRDefault="008D24B2" w:rsidP="005F5F08">
      <w:r>
        <w:t>5.</w:t>
      </w:r>
    </w:p>
    <w:p w:rsidR="008D24B2" w:rsidRDefault="008D24B2" w:rsidP="005F5F08"/>
    <w:p w:rsidR="008D24B2" w:rsidRDefault="008D24B2" w:rsidP="005F5F08">
      <w:r>
        <w:t>ok, i woke up this morning</w:t>
      </w:r>
    </w:p>
    <w:p w:rsidR="008D24B2" w:rsidRDefault="008D24B2" w:rsidP="005F5F08">
      <w:r>
        <w:t>chose a head for the day</w:t>
      </w:r>
    </w:p>
    <w:p w:rsidR="008D24B2" w:rsidRDefault="008D24B2" w:rsidP="005F5F08">
      <w:r>
        <w:t>actually, it chose me</w:t>
      </w:r>
    </w:p>
    <w:p w:rsidR="008D24B2" w:rsidRDefault="008D24B2" w:rsidP="005F5F08">
      <w:r>
        <w:t>but that’s a cliché, and i was avoiding it</w:t>
      </w:r>
    </w:p>
    <w:p w:rsidR="008D24B2" w:rsidRDefault="008D24B2" w:rsidP="005F5F08"/>
    <w:p w:rsidR="008D24B2" w:rsidRDefault="008D24B2" w:rsidP="005F5F08">
      <w:r>
        <w:t>this head is uncombed, unshaven</w:t>
      </w:r>
    </w:p>
    <w:p w:rsidR="008D24B2" w:rsidRDefault="008D24B2" w:rsidP="005F5F08">
      <w:r>
        <w:t>that’s good enough, i don’t</w:t>
      </w:r>
    </w:p>
    <w:p w:rsidR="008D24B2" w:rsidRDefault="008D24B2" w:rsidP="005F5F08">
      <w:r>
        <w:t>look at myself in mirrors</w:t>
      </w:r>
    </w:p>
    <w:p w:rsidR="008D24B2" w:rsidRDefault="008D24B2" w:rsidP="005F5F08">
      <w:r>
        <w:t>why bring up issues?</w:t>
      </w:r>
    </w:p>
    <w:p w:rsidR="008D24B2" w:rsidRDefault="008D24B2" w:rsidP="005F5F08"/>
    <w:p w:rsidR="008D24B2" w:rsidRDefault="008D24B2" w:rsidP="005F5F08">
      <w:r>
        <w:t>the sleeping dog</w:t>
      </w:r>
    </w:p>
    <w:p w:rsidR="008D24B2" w:rsidRDefault="008D24B2" w:rsidP="005F5F08">
      <w:r>
        <w:t>at the foot of the stairs</w:t>
      </w:r>
    </w:p>
    <w:p w:rsidR="008D24B2" w:rsidRDefault="008D24B2" w:rsidP="005F5F08">
      <w:r>
        <w:t>bit me on the ass yesterday</w:t>
      </w:r>
    </w:p>
    <w:p w:rsidR="008D24B2" w:rsidRDefault="008D24B2" w:rsidP="005F5F08">
      <w:r>
        <w:t>today i step over without waking him</w:t>
      </w:r>
    </w:p>
    <w:p w:rsidR="008D24B2" w:rsidRDefault="008D24B2" w:rsidP="005F5F08"/>
    <w:p w:rsidR="008D24B2" w:rsidRDefault="008D24B2" w:rsidP="005F5F08">
      <w:r>
        <w:t>6.</w:t>
      </w:r>
    </w:p>
    <w:p w:rsidR="008D24B2" w:rsidRDefault="008D24B2" w:rsidP="005F5F08"/>
    <w:p w:rsidR="008D24B2" w:rsidRDefault="008D24B2" w:rsidP="005F5F08">
      <w:r>
        <w:t>fear is in the hands</w:t>
      </w:r>
    </w:p>
    <w:p w:rsidR="008D24B2" w:rsidRDefault="008D24B2" w:rsidP="005F5F08">
      <w:r>
        <w:t>you raise them to your face</w:t>
      </w:r>
    </w:p>
    <w:p w:rsidR="008D24B2" w:rsidRDefault="008D24B2" w:rsidP="005F5F08">
      <w:r>
        <w:t>sacrificing touch for vision</w:t>
      </w:r>
    </w:p>
    <w:p w:rsidR="008D24B2" w:rsidRDefault="008D24B2" w:rsidP="005F5F08">
      <w:r>
        <w:t>turning away bullets with chips of bone</w:t>
      </w:r>
    </w:p>
    <w:p w:rsidR="008D24B2" w:rsidRDefault="008D24B2" w:rsidP="005F5F08"/>
    <w:p w:rsidR="008D24B2" w:rsidRDefault="008D24B2" w:rsidP="005F5F08">
      <w:r>
        <w:t>fear is in the eyes</w:t>
      </w:r>
    </w:p>
    <w:p w:rsidR="008D24B2" w:rsidRDefault="008D24B2" w:rsidP="005F5F08">
      <w:r>
        <w:t>tight shut</w:t>
      </w:r>
    </w:p>
    <w:p w:rsidR="008D24B2" w:rsidRDefault="008D24B2" w:rsidP="005F5F08">
      <w:r>
        <w:t>against the brightness</w:t>
      </w:r>
    </w:p>
    <w:p w:rsidR="008D24B2" w:rsidRDefault="008D24B2" w:rsidP="005F5F08">
      <w:r>
        <w:t>that is the fire you loathe</w:t>
      </w:r>
    </w:p>
    <w:p w:rsidR="008D24B2" w:rsidRDefault="008D24B2" w:rsidP="005F5F08"/>
    <w:p w:rsidR="008D24B2" w:rsidRDefault="008D24B2" w:rsidP="005F5F08">
      <w:r>
        <w:t>fear is in the gonads</w:t>
      </w:r>
    </w:p>
    <w:p w:rsidR="008D24B2" w:rsidRDefault="008D24B2" w:rsidP="005F5F08">
      <w:r>
        <w:t>the organs that cannot abide</w:t>
      </w:r>
    </w:p>
    <w:p w:rsidR="008D24B2" w:rsidRDefault="008D24B2" w:rsidP="005F5F08">
      <w:r>
        <w:t>the 10 000 nights</w:t>
      </w:r>
    </w:p>
    <w:p w:rsidR="008D24B2" w:rsidRDefault="008D24B2" w:rsidP="005F5F08">
      <w:r>
        <w:t>i spend alone</w:t>
      </w:r>
    </w:p>
    <w:p w:rsidR="008D24B2" w:rsidRDefault="008D24B2" w:rsidP="005F5F08"/>
    <w:p w:rsidR="008D24B2" w:rsidRDefault="008D24B2" w:rsidP="005F5F08">
      <w:r>
        <w:t>7.</w:t>
      </w:r>
    </w:p>
    <w:p w:rsidR="008D24B2" w:rsidRDefault="008D24B2" w:rsidP="005F5F08"/>
    <w:p w:rsidR="008D24B2" w:rsidRDefault="008D24B2" w:rsidP="005F5F08">
      <w:r>
        <w:t>fear is in the mind</w:t>
      </w:r>
    </w:p>
    <w:p w:rsidR="008D24B2" w:rsidRDefault="008D24B2" w:rsidP="005F5F08">
      <w:r>
        <w:t>the future, stretching out unending</w:t>
      </w:r>
    </w:p>
    <w:p w:rsidR="008D24B2" w:rsidRDefault="008D24B2" w:rsidP="005F5F08"/>
    <w:sectPr w:rsidR="008D24B2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583B"/>
    <w:rsid w:val="00000D79"/>
    <w:rsid w:val="00023EBC"/>
    <w:rsid w:val="000A194D"/>
    <w:rsid w:val="00133D98"/>
    <w:rsid w:val="0014723E"/>
    <w:rsid w:val="00165497"/>
    <w:rsid w:val="00196E97"/>
    <w:rsid w:val="001B1312"/>
    <w:rsid w:val="001C1DB4"/>
    <w:rsid w:val="002111F2"/>
    <w:rsid w:val="00262028"/>
    <w:rsid w:val="002824D4"/>
    <w:rsid w:val="002B33E8"/>
    <w:rsid w:val="002C438C"/>
    <w:rsid w:val="002E6381"/>
    <w:rsid w:val="003005D8"/>
    <w:rsid w:val="00302D5D"/>
    <w:rsid w:val="00352E1B"/>
    <w:rsid w:val="003A3AC4"/>
    <w:rsid w:val="00475C5A"/>
    <w:rsid w:val="004A25CB"/>
    <w:rsid w:val="004A73AF"/>
    <w:rsid w:val="004B0171"/>
    <w:rsid w:val="004D73B6"/>
    <w:rsid w:val="004E61D6"/>
    <w:rsid w:val="00527A8C"/>
    <w:rsid w:val="00530F6C"/>
    <w:rsid w:val="00533336"/>
    <w:rsid w:val="00553434"/>
    <w:rsid w:val="005D4522"/>
    <w:rsid w:val="005F5F08"/>
    <w:rsid w:val="0068053E"/>
    <w:rsid w:val="006B2C42"/>
    <w:rsid w:val="006D66B4"/>
    <w:rsid w:val="00715825"/>
    <w:rsid w:val="007751A9"/>
    <w:rsid w:val="00784B7F"/>
    <w:rsid w:val="00785888"/>
    <w:rsid w:val="007B592A"/>
    <w:rsid w:val="007C2112"/>
    <w:rsid w:val="007C6F4E"/>
    <w:rsid w:val="007E6B21"/>
    <w:rsid w:val="00866D0E"/>
    <w:rsid w:val="008A6730"/>
    <w:rsid w:val="008D24B2"/>
    <w:rsid w:val="008F59FD"/>
    <w:rsid w:val="00900C19"/>
    <w:rsid w:val="00903E72"/>
    <w:rsid w:val="00912AA8"/>
    <w:rsid w:val="009323C8"/>
    <w:rsid w:val="009720F9"/>
    <w:rsid w:val="009A128B"/>
    <w:rsid w:val="009A3569"/>
    <w:rsid w:val="009A7757"/>
    <w:rsid w:val="00A8454F"/>
    <w:rsid w:val="00A91E03"/>
    <w:rsid w:val="00C15557"/>
    <w:rsid w:val="00C313AF"/>
    <w:rsid w:val="00C336AA"/>
    <w:rsid w:val="00C84492"/>
    <w:rsid w:val="00C92BA5"/>
    <w:rsid w:val="00CA06E0"/>
    <w:rsid w:val="00CB583B"/>
    <w:rsid w:val="00D0445A"/>
    <w:rsid w:val="00D3573A"/>
    <w:rsid w:val="00DB2898"/>
    <w:rsid w:val="00DD1B66"/>
    <w:rsid w:val="00DD729B"/>
    <w:rsid w:val="00DF06D8"/>
    <w:rsid w:val="00EB78C5"/>
    <w:rsid w:val="00F41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8"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  <w:pPr>
      <w:spacing w:after="0"/>
    </w:pPr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771</TotalTime>
  <Pages>3</Pages>
  <Words>282</Words>
  <Characters>1609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7</cp:revision>
  <dcterms:created xsi:type="dcterms:W3CDTF">2007-03-12T01:18:00Z</dcterms:created>
  <dcterms:modified xsi:type="dcterms:W3CDTF">2007-03-14T05:47:00Z</dcterms:modified>
</cp:coreProperties>
</file>
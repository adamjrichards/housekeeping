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9B" w:rsidRDefault="0047279B">
      <w:pPr>
        <w:rPr>
          <w:b/>
          <w:bCs/>
          <w:u w:val="single"/>
        </w:rPr>
      </w:pPr>
      <w:r>
        <w:rPr>
          <w:b/>
          <w:bCs/>
          <w:u w:val="single"/>
        </w:rPr>
        <w:t>Spark</w:t>
      </w:r>
    </w:p>
    <w:p w:rsidR="0047279B" w:rsidRDefault="0047279B"/>
    <w:p w:rsidR="0047279B" w:rsidRDefault="0047279B">
      <w:pPr>
        <w:pStyle w:val="Date"/>
      </w:pPr>
      <w:r>
        <w:t>there was this moment</w:t>
      </w:r>
    </w:p>
    <w:p w:rsidR="0047279B" w:rsidRDefault="0047279B">
      <w:r>
        <w:t>you said you were vulnerable</w:t>
      </w:r>
    </w:p>
    <w:p w:rsidR="0047279B" w:rsidRDefault="0047279B"/>
    <w:p w:rsidR="0047279B" w:rsidRDefault="0047279B">
      <w:r>
        <w:t>for a brief time</w:t>
      </w:r>
    </w:p>
    <w:p w:rsidR="0047279B" w:rsidRDefault="0047279B">
      <w:r>
        <w:t>i held you in my hand</w:t>
      </w:r>
    </w:p>
    <w:p w:rsidR="0047279B" w:rsidRDefault="0047279B">
      <w:r>
        <w:t>a spark in a wind</w:t>
      </w:r>
    </w:p>
    <w:p w:rsidR="0047279B" w:rsidRDefault="0047279B"/>
    <w:p w:rsidR="0047279B" w:rsidRDefault="0047279B">
      <w:r>
        <w:t>i told you still inside you</w:t>
      </w:r>
    </w:p>
    <w:p w:rsidR="0047279B" w:rsidRDefault="0047279B">
      <w:r>
        <w:t>that i loved you</w:t>
      </w:r>
    </w:p>
    <w:p w:rsidR="0047279B" w:rsidRDefault="0047279B">
      <w:r>
        <w:t>and later i asked if that was a good thing</w:t>
      </w:r>
    </w:p>
    <w:p w:rsidR="0047279B" w:rsidRDefault="0047279B"/>
    <w:p w:rsidR="0047279B" w:rsidRDefault="0047279B">
      <w:r>
        <w:t>and i said i know</w:t>
      </w:r>
    </w:p>
    <w:p w:rsidR="0047279B" w:rsidRDefault="0047279B">
      <w:r>
        <w:t>that maybe you couldn’t give me a forever love</w:t>
      </w:r>
    </w:p>
    <w:p w:rsidR="0047279B" w:rsidRDefault="0047279B">
      <w:r>
        <w:t>that you had a right-now love</w:t>
      </w:r>
    </w:p>
    <w:p w:rsidR="0047279B" w:rsidRDefault="0047279B">
      <w:r>
        <w:t>and that was good enough for me</w:t>
      </w:r>
    </w:p>
    <w:p w:rsidR="0047279B" w:rsidRDefault="0047279B"/>
    <w:p w:rsidR="0047279B" w:rsidRDefault="0047279B">
      <w:r>
        <w:t>i promise you:</w:t>
      </w:r>
    </w:p>
    <w:p w:rsidR="0047279B" w:rsidRDefault="0047279B">
      <w:r>
        <w:t>i won’t take advantage</w:t>
      </w:r>
    </w:p>
    <w:p w:rsidR="0047279B" w:rsidRDefault="0047279B">
      <w:r>
        <w:t>if it’s all too much</w:t>
      </w:r>
    </w:p>
    <w:p w:rsidR="0047279B" w:rsidRDefault="0047279B">
      <w:r>
        <w:t>just tell me</w:t>
      </w:r>
    </w:p>
    <w:p w:rsidR="0047279B" w:rsidRDefault="0047279B">
      <w:r>
        <w:t>and i promise i’ll ignore you</w:t>
      </w:r>
    </w:p>
    <w:sectPr w:rsidR="0047279B" w:rsidSect="004727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279B"/>
    <w:rsid w:val="00472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  <w:rsid w:val="0047279B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67</TotalTime>
  <Pages>1</Pages>
  <Words>62</Words>
  <Characters>359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 was this moment</dc:title>
  <dc:subject/>
  <dc:creator>Adam</dc:creator>
  <cp:keywords/>
  <dc:description/>
  <cp:lastModifiedBy>Adam Richards</cp:lastModifiedBy>
  <cp:revision>6</cp:revision>
  <cp:lastPrinted>2006-07-23T02:58:00Z</cp:lastPrinted>
  <dcterms:created xsi:type="dcterms:W3CDTF">2006-07-23T01:15:00Z</dcterms:created>
  <dcterms:modified xsi:type="dcterms:W3CDTF">2006-12-22T01:57:00Z</dcterms:modified>
</cp:coreProperties>
</file>
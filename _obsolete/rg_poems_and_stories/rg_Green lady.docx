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E2F" w:rsidRDefault="00826E2F">
      <w:pPr>
        <w:rPr>
          <w:b/>
          <w:bCs/>
          <w:u w:val="single"/>
        </w:rPr>
      </w:pPr>
      <w:r>
        <w:rPr>
          <w:b/>
          <w:bCs/>
          <w:u w:val="single"/>
        </w:rPr>
        <w:t>Green Lady</w:t>
      </w:r>
    </w:p>
    <w:p w:rsidR="00826E2F" w:rsidRDefault="00826E2F"/>
    <w:p w:rsidR="00826E2F" w:rsidRDefault="00826E2F">
      <w:r>
        <w:t>how many meters does this city go down?</w:t>
      </w:r>
    </w:p>
    <w:p w:rsidR="00826E2F" w:rsidRDefault="00826E2F"/>
    <w:p w:rsidR="00826E2F" w:rsidRDefault="00826E2F">
      <w:r>
        <w:t>i question my walking feet...is there life below me?</w:t>
      </w:r>
    </w:p>
    <w:p w:rsidR="00826E2F" w:rsidRDefault="00826E2F">
      <w:r>
        <w:t>through thicknesses of concrete</w:t>
      </w:r>
    </w:p>
    <w:p w:rsidR="00826E2F" w:rsidRDefault="00826E2F">
      <w:r>
        <w:t>insulating me from the formless</w:t>
      </w:r>
    </w:p>
    <w:p w:rsidR="00826E2F" w:rsidRDefault="00826E2F">
      <w:r>
        <w:t>i can yet feel the radiant touch of earth</w:t>
      </w:r>
    </w:p>
    <w:p w:rsidR="00826E2F" w:rsidRDefault="00826E2F"/>
    <w:p w:rsidR="00826E2F" w:rsidRDefault="00826E2F">
      <w:r>
        <w:t>in the oldest of old town</w:t>
      </w:r>
    </w:p>
    <w:p w:rsidR="00826E2F" w:rsidRDefault="00826E2F">
      <w:r>
        <w:t>i talk to my coffee</w:t>
      </w:r>
    </w:p>
    <w:p w:rsidR="00826E2F" w:rsidRDefault="00826E2F">
      <w:r>
        <w:t xml:space="preserve">coffee, says I </w:t>
      </w:r>
    </w:p>
    <w:p w:rsidR="00826E2F" w:rsidRDefault="00826E2F">
      <w:r>
        <w:t>history is solid here, flesh of rock</w:t>
      </w:r>
    </w:p>
    <w:p w:rsidR="00826E2F" w:rsidRDefault="00826E2F">
      <w:r>
        <w:t>how many feet have walked this square?</w:t>
      </w:r>
    </w:p>
    <w:p w:rsidR="00826E2F" w:rsidRDefault="00826E2F">
      <w:r>
        <w:t>how many bums have sat this worn curb?</w:t>
      </w:r>
    </w:p>
    <w:p w:rsidR="00826E2F" w:rsidRDefault="00826E2F"/>
    <w:p w:rsidR="00826E2F" w:rsidRDefault="00826E2F">
      <w:r>
        <w:t>and i am taught in answer</w:t>
      </w:r>
    </w:p>
    <w:p w:rsidR="00826E2F" w:rsidRDefault="00826E2F">
      <w:r>
        <w:t>the world of humans is occasional paint</w:t>
      </w:r>
    </w:p>
    <w:p w:rsidR="00826E2F" w:rsidRDefault="00826E2F">
      <w:r>
        <w:t>speak to me – through blister and callous</w:t>
      </w:r>
    </w:p>
    <w:p w:rsidR="00826E2F" w:rsidRDefault="00826E2F"/>
    <w:p w:rsidR="00826E2F" w:rsidRDefault="00826E2F">
      <w:r>
        <w:t>i will walk the surface knowing my touch</w:t>
      </w:r>
    </w:p>
    <w:p w:rsidR="00826E2F" w:rsidRDefault="00826E2F"/>
    <w:p w:rsidR="00826E2F" w:rsidRDefault="00826E2F">
      <w:r>
        <w:t>is received</w:t>
      </w:r>
    </w:p>
    <w:p w:rsidR="00826E2F" w:rsidRDefault="00826E2F"/>
    <w:p w:rsidR="00826E2F" w:rsidRDefault="00826E2F"/>
    <w:sectPr w:rsidR="00826E2F" w:rsidSect="00826E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E2F"/>
    <w:rsid w:val="0082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</TotalTime>
  <Pages>1</Pages>
  <Words>80</Words>
  <Characters>458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many meters does this city go down</dc:title>
  <dc:subject/>
  <dc:creator>Adam</dc:creator>
  <cp:keywords/>
  <dc:description/>
  <cp:lastModifiedBy>Adam Richards</cp:lastModifiedBy>
  <cp:revision>4</cp:revision>
  <dcterms:created xsi:type="dcterms:W3CDTF">2006-07-26T17:19:00Z</dcterms:created>
  <dcterms:modified xsi:type="dcterms:W3CDTF">2006-08-17T17:02:00Z</dcterms:modified>
</cp:coreProperties>
</file>
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E8" w:rsidRDefault="00BC7AE8">
      <w:pPr>
        <w:pStyle w:val="Heading1"/>
      </w:pPr>
      <w:r>
        <w:t>Dark ages</w:t>
      </w:r>
    </w:p>
    <w:p w:rsidR="00BC7AE8" w:rsidRDefault="00BC7AE8"/>
    <w:p w:rsidR="00BC7AE8" w:rsidRDefault="00BC7AE8">
      <w:r>
        <w:t>it is not new, the dark ages</w:t>
      </w:r>
    </w:p>
    <w:p w:rsidR="00BC7AE8" w:rsidRDefault="00BC7AE8">
      <w:r>
        <w:t>when a window opens, a wind blows through</w:t>
      </w:r>
    </w:p>
    <w:p w:rsidR="00BC7AE8" w:rsidRDefault="00BC7AE8">
      <w:r>
        <w:t>when closed, the wind rattles the pane</w:t>
      </w:r>
    </w:p>
    <w:p w:rsidR="00BC7AE8" w:rsidRDefault="00BC7AE8">
      <w:r>
        <w:t>disturbs our painless sleep</w:t>
      </w:r>
    </w:p>
    <w:p w:rsidR="00BC7AE8" w:rsidRDefault="00BC7AE8"/>
    <w:p w:rsidR="00BC7AE8" w:rsidRDefault="00BC7AE8">
      <w:r>
        <w:t>I am twenty at forty</w:t>
      </w:r>
    </w:p>
    <w:p w:rsidR="00BC7AE8" w:rsidRDefault="00BC7AE8">
      <w:r>
        <w:t>as pink and unlearned as any man</w:t>
      </w:r>
    </w:p>
    <w:p w:rsidR="00BC7AE8" w:rsidRDefault="00BC7AE8">
      <w:r>
        <w:t>I am tempted to tell you</w:t>
      </w:r>
    </w:p>
    <w:p w:rsidR="00BC7AE8" w:rsidRDefault="00BC7AE8">
      <w:r>
        <w:t>that I am yours, but a step</w:t>
      </w:r>
    </w:p>
    <w:p w:rsidR="00BC7AE8" w:rsidRDefault="00BC7AE8">
      <w:r>
        <w:t>is not a journey, and many steps</w:t>
      </w:r>
    </w:p>
    <w:p w:rsidR="00BC7AE8" w:rsidRDefault="00BC7AE8">
      <w:r>
        <w:t>is also not a journey</w:t>
      </w:r>
    </w:p>
    <w:p w:rsidR="00BC7AE8" w:rsidRDefault="00BC7AE8">
      <w:r>
        <w:t>a journey must have a first step, passage</w:t>
      </w:r>
    </w:p>
    <w:p w:rsidR="00BC7AE8" w:rsidRDefault="00BC7AE8">
      <w:r>
        <w:t>and destination</w:t>
      </w:r>
    </w:p>
    <w:p w:rsidR="00BC7AE8" w:rsidRDefault="00BC7AE8">
      <w:r>
        <w:t>I have the beginning, I claim</w:t>
      </w:r>
    </w:p>
    <w:p w:rsidR="00BC7AE8" w:rsidRDefault="00BC7AE8">
      <w:r>
        <w:t>the middle</w:t>
      </w:r>
    </w:p>
    <w:p w:rsidR="00BC7AE8" w:rsidRDefault="00BC7AE8">
      <w:r>
        <w:t>but I am unsure of my end</w:t>
      </w:r>
    </w:p>
    <w:p w:rsidR="00BC7AE8" w:rsidRDefault="00BC7AE8">
      <w:r>
        <w:t>save that I know it is night</w:t>
      </w:r>
    </w:p>
    <w:p w:rsidR="00BC7AE8" w:rsidRDefault="00BC7AE8">
      <w:r>
        <w:t>and that you wait there for me</w:t>
      </w:r>
    </w:p>
    <w:p w:rsidR="00BC7AE8" w:rsidRDefault="00BC7AE8"/>
    <w:p w:rsidR="00BC7AE8" w:rsidRDefault="00BC7AE8">
      <w:r>
        <w:t>rain on the window, of which we spoke</w:t>
      </w:r>
    </w:p>
    <w:p w:rsidR="00BC7AE8" w:rsidRDefault="00BC7AE8">
      <w:r>
        <w:t>what is there to say?</w:t>
      </w:r>
      <w:r>
        <w:br/>
        <w:t>the branch that scrapes,</w:t>
      </w:r>
    </w:p>
    <w:p w:rsidR="00BC7AE8" w:rsidRDefault="00BC7AE8">
      <w:r>
        <w:t>fingernails on a blackboard</w:t>
      </w:r>
    </w:p>
    <w:p w:rsidR="00BC7AE8" w:rsidRDefault="00BC7AE8">
      <w:r>
        <w:t>against the chill pane</w:t>
      </w:r>
    </w:p>
    <w:p w:rsidR="00BC7AE8" w:rsidRDefault="00BC7AE8">
      <w:r>
        <w:t>has said it already</w:t>
      </w:r>
    </w:p>
    <w:p w:rsidR="00BC7AE8" w:rsidRDefault="00BC7AE8">
      <w:r>
        <w:t>get out and find love</w:t>
      </w:r>
    </w:p>
    <w:p w:rsidR="00BC7AE8" w:rsidRDefault="00BC7AE8">
      <w:r>
        <w:t>do greatness, do honour</w:t>
      </w:r>
    </w:p>
    <w:p w:rsidR="00BC7AE8" w:rsidRDefault="00BC7AE8">
      <w:r>
        <w:t>but I am warm here, and not wanting</w:t>
      </w:r>
    </w:p>
    <w:p w:rsidR="00BC7AE8" w:rsidRDefault="00BC7AE8">
      <w:r>
        <w:t>and there is nothing to converse with</w:t>
      </w:r>
    </w:p>
    <w:p w:rsidR="00BC7AE8" w:rsidRDefault="00BC7AE8">
      <w:r>
        <w:t>save the inanimate,</w:t>
      </w:r>
    </w:p>
    <w:p w:rsidR="00BC7AE8" w:rsidRDefault="00BC7AE8">
      <w:r>
        <w:t>the droplets that descend,</w:t>
      </w:r>
    </w:p>
    <w:p w:rsidR="00BC7AE8" w:rsidRDefault="00BC7AE8">
      <w:r>
        <w:t>one moment/distance at a time</w:t>
      </w:r>
    </w:p>
    <w:p w:rsidR="00BC7AE8" w:rsidRDefault="00BC7AE8">
      <w:r>
        <w:t>seeking the centre of this branded earth</w:t>
      </w:r>
    </w:p>
    <w:p w:rsidR="00BC7AE8" w:rsidRDefault="00BC7AE8">
      <w:r>
        <w:t>can we not all heed this call?</w:t>
      </w:r>
    </w:p>
    <w:p w:rsidR="00BC7AE8" w:rsidRDefault="00BC7AE8">
      <w:r>
        <w:t>go down and down, finding</w:t>
      </w:r>
    </w:p>
    <w:p w:rsidR="00BC7AE8" w:rsidRDefault="00BC7AE8">
      <w:r>
        <w:t>a level, equilibrium like a bedspring</w:t>
      </w:r>
    </w:p>
    <w:p w:rsidR="00BC7AE8" w:rsidRDefault="00BC7AE8">
      <w:r>
        <w:t>holding one</w:t>
      </w:r>
    </w:p>
    <w:p w:rsidR="00BC7AE8" w:rsidRDefault="00BC7AE8">
      <w:r>
        <w:t>deep in place, without pressure</w:t>
      </w:r>
    </w:p>
    <w:p w:rsidR="00BC7AE8" w:rsidRDefault="00BC7AE8">
      <w:r>
        <w:t>without complaint</w:t>
      </w:r>
    </w:p>
    <w:p w:rsidR="00BC7AE8" w:rsidRDefault="00BC7AE8">
      <w:r>
        <w:t>be a raindrop, says my goofy inner voice</w:t>
      </w:r>
    </w:p>
    <w:p w:rsidR="00BC7AE8" w:rsidRDefault="00BC7AE8">
      <w:r>
        <w:t>love gravity, find a place in living cells</w:t>
      </w:r>
    </w:p>
    <w:p w:rsidR="00BC7AE8" w:rsidRDefault="00BC7AE8">
      <w:r>
        <w:t>there is always further down to go, but not for you</w:t>
      </w:r>
    </w:p>
    <w:p w:rsidR="00BC7AE8" w:rsidRDefault="00BC7AE8">
      <w:r>
        <w:t>the earth is greedy, but needs you not</w:t>
      </w:r>
    </w:p>
    <w:p w:rsidR="00BC7AE8" w:rsidRDefault="00BC7AE8">
      <w:r>
        <w:t>will let you rest, finally</w:t>
      </w:r>
    </w:p>
    <w:p w:rsidR="00BC7AE8" w:rsidRDefault="00BC7AE8">
      <w:r>
        <w:t>where your density is matched</w:t>
      </w:r>
    </w:p>
    <w:p w:rsidR="00BC7AE8" w:rsidRDefault="00BC7AE8">
      <w:r>
        <w:t>by the soil beneath you</w:t>
      </w:r>
    </w:p>
    <w:p w:rsidR="00BC7AE8" w:rsidRDefault="00BC7AE8"/>
    <w:p w:rsidR="00BC7AE8" w:rsidRDefault="00BC7AE8">
      <w:r>
        <w:t>welcome to the dark ages</w:t>
      </w:r>
    </w:p>
    <w:p w:rsidR="00BC7AE8" w:rsidRDefault="00BC7AE8">
      <w:r>
        <w:t>get out and vote!</w:t>
      </w:r>
    </w:p>
    <w:p w:rsidR="00BC7AE8" w:rsidRDefault="00BC7AE8">
      <w:r>
        <w:t>in a time of a million lights</w:t>
      </w:r>
    </w:p>
    <w:p w:rsidR="00BC7AE8" w:rsidRDefault="00BC7AE8">
      <w:r>
        <w:t>we must look under rocks for inspiration</w:t>
      </w:r>
    </w:p>
    <w:p w:rsidR="00BC7AE8" w:rsidRDefault="00BC7AE8">
      <w:r>
        <w:t>this earth is heavy with us</w:t>
      </w:r>
    </w:p>
    <w:p w:rsidR="00BC7AE8" w:rsidRDefault="00BC7AE8">
      <w:r>
        <w:t>if we all jumped together</w:t>
      </w:r>
    </w:p>
    <w:p w:rsidR="00BC7AE8" w:rsidRDefault="00BC7AE8">
      <w:r>
        <w:t>the sun would move</w:t>
      </w:r>
    </w:p>
    <w:p w:rsidR="00BC7AE8" w:rsidRDefault="00BC7AE8">
      <w:r>
        <w:t>we have such power, we individuated souls</w:t>
      </w:r>
    </w:p>
    <w:p w:rsidR="00BC7AE8" w:rsidRDefault="00BC7AE8">
      <w:r>
        <w:t>I never take off my hat</w:t>
      </w:r>
    </w:p>
    <w:p w:rsidR="00BC7AE8" w:rsidRDefault="00BC7AE8">
      <w:r>
        <w:t>never let the light into my eyes</w:t>
      </w:r>
    </w:p>
    <w:p w:rsidR="00BC7AE8" w:rsidRDefault="00BC7AE8">
      <w:r>
        <w:t>never let god see my bald spot</w:t>
      </w:r>
    </w:p>
    <w:p w:rsidR="00BC7AE8" w:rsidRDefault="00BC7AE8">
      <w:r>
        <w:t>I reach, stupid</w:t>
      </w:r>
    </w:p>
    <w:p w:rsidR="00BC7AE8" w:rsidRDefault="00BC7AE8">
      <w:r>
        <w:t>into a pocket of nothing</w:t>
      </w:r>
    </w:p>
    <w:p w:rsidR="00BC7AE8" w:rsidRDefault="00BC7AE8">
      <w:r>
        <w:t xml:space="preserve">looking for my keys, finding lint and foolishness </w:t>
      </w:r>
    </w:p>
    <w:p w:rsidR="00BC7AE8" w:rsidRDefault="00BC7AE8">
      <w:r>
        <w:t>let your voice be heard!</w:t>
      </w:r>
    </w:p>
    <w:p w:rsidR="00BC7AE8" w:rsidRDefault="00BC7AE8">
      <w:r>
        <w:t>says the one who will ignore you</w:t>
      </w:r>
    </w:p>
    <w:p w:rsidR="00BC7AE8" w:rsidRDefault="00BC7AE8"/>
    <w:p w:rsidR="00BC7AE8" w:rsidRDefault="00BC7AE8">
      <w:r>
        <w:t>I am so lonely</w:t>
      </w:r>
    </w:p>
    <w:p w:rsidR="00BC7AE8" w:rsidRDefault="00BC7AE8">
      <w:r>
        <w:t>I have places that have never been caressed</w:t>
      </w:r>
    </w:p>
    <w:p w:rsidR="00BC7AE8" w:rsidRDefault="00BC7AE8">
      <w:r>
        <w:t>how can this be? I followed</w:t>
      </w:r>
    </w:p>
    <w:p w:rsidR="00BC7AE8" w:rsidRDefault="00BC7AE8">
      <w:r>
        <w:t>all the instructions</w:t>
      </w:r>
    </w:p>
    <w:p w:rsidR="00BC7AE8" w:rsidRDefault="00BC7AE8">
      <w:r>
        <w:t>inserted knob a into slot b</w:t>
      </w:r>
    </w:p>
    <w:p w:rsidR="00BC7AE8" w:rsidRDefault="00BC7AE8">
      <w:r>
        <w:t>attached lever c to the great red wedge</w:t>
      </w:r>
    </w:p>
    <w:p w:rsidR="00BC7AE8" w:rsidRDefault="00BC7AE8">
      <w:r>
        <w:t>I can move the whole earth now</w:t>
      </w:r>
    </w:p>
    <w:p w:rsidR="00BC7AE8" w:rsidRDefault="00BC7AE8">
      <w:r>
        <w:t>and not reach the one thing I desire</w:t>
      </w:r>
    </w:p>
    <w:p w:rsidR="00BC7AE8" w:rsidRDefault="00BC7AE8">
      <w:r>
        <w:t>don’t read the news</w:t>
      </w:r>
    </w:p>
    <w:p w:rsidR="00BC7AE8" w:rsidRDefault="00BC7AE8">
      <w:r>
        <w:t>don’t heed the radio</w:t>
      </w:r>
    </w:p>
    <w:p w:rsidR="00BC7AE8" w:rsidRDefault="00BC7AE8">
      <w:r>
        <w:t>I bury my head in speed and silence</w:t>
      </w:r>
    </w:p>
    <w:p w:rsidR="00BC7AE8" w:rsidRDefault="00BC7AE8">
      <w:r>
        <w:t>dream of you, surrounded by haze and indifference</w:t>
      </w:r>
    </w:p>
    <w:p w:rsidR="00BC7AE8" w:rsidRDefault="00BC7AE8">
      <w:r>
        <w:t>and only you, why not?</w:t>
      </w:r>
    </w:p>
    <w:p w:rsidR="00BC7AE8" w:rsidRDefault="00BC7AE8"/>
    <w:p w:rsidR="00BC7AE8" w:rsidRDefault="00BC7AE8">
      <w:r>
        <w:t>the sun is gone now,</w:t>
      </w:r>
    </w:p>
    <w:p w:rsidR="00BC7AE8" w:rsidRDefault="00BC7AE8">
      <w:r>
        <w:t>the coffee is drunk or cold</w:t>
      </w:r>
    </w:p>
    <w:p w:rsidR="00BC7AE8" w:rsidRDefault="00BC7AE8">
      <w:r>
        <w:t>I could play checkers on the floor</w:t>
      </w:r>
    </w:p>
    <w:p w:rsidR="00BC7AE8" w:rsidRDefault="00BC7AE8">
      <w:r>
        <w:t>or dance to dead Sinatra</w:t>
      </w:r>
    </w:p>
    <w:p w:rsidR="00BC7AE8" w:rsidRDefault="00BC7AE8">
      <w:r>
        <w:t>but I choose instead to watch steam rising</w:t>
      </w:r>
    </w:p>
    <w:p w:rsidR="00BC7AE8" w:rsidRDefault="00BC7AE8">
      <w:r>
        <w:t>bubbles bursting in boiling water</w:t>
      </w:r>
    </w:p>
    <w:p w:rsidR="00BC7AE8" w:rsidRDefault="00BC7AE8">
      <w:r>
        <w:t>it’s too late to see clouds</w:t>
      </w:r>
    </w:p>
    <w:p w:rsidR="00BC7AE8" w:rsidRDefault="00BC7AE8">
      <w:r>
        <w:t>and I know that there are no stars,</w:t>
      </w:r>
    </w:p>
    <w:p w:rsidR="00BC7AE8" w:rsidRDefault="00BC7AE8">
      <w:r>
        <w:t>have never been stars</w:t>
      </w:r>
    </w:p>
    <w:p w:rsidR="00BC7AE8" w:rsidRDefault="00BC7AE8">
      <w:r>
        <w:t>have never been moon or comets or flaking rock</w:t>
      </w:r>
    </w:p>
    <w:p w:rsidR="00BC7AE8" w:rsidRDefault="00BC7AE8">
      <w:r>
        <w:t>my hands are so sore</w:t>
      </w:r>
    </w:p>
    <w:p w:rsidR="00BC7AE8" w:rsidRDefault="00BC7AE8">
      <w:r>
        <w:t>I’ve been using them too much</w:t>
      </w:r>
    </w:p>
    <w:p w:rsidR="00BC7AE8" w:rsidRDefault="00BC7AE8">
      <w:r>
        <w:t>time to rest now (why,</w:t>
      </w:r>
    </w:p>
    <w:p w:rsidR="00BC7AE8" w:rsidRDefault="00BC7AE8">
      <w:r>
        <w:t>I’ve been resting all day?</w:t>
      </w:r>
    </w:p>
    <w:p w:rsidR="00BC7AE8" w:rsidRDefault="00BC7AE8">
      <w:r>
        <w:t>because doing nothing is hard work,</w:t>
      </w:r>
    </w:p>
    <w:p w:rsidR="00BC7AE8" w:rsidRDefault="00BC7AE8">
      <w:r>
        <w:t>and you have to take it easy</w:t>
      </w:r>
    </w:p>
    <w:p w:rsidR="00BC7AE8" w:rsidRDefault="00BC7AE8">
      <w:r>
        <w:t>when nothing is done.)</w:t>
      </w:r>
    </w:p>
    <w:p w:rsidR="00BC7AE8" w:rsidRDefault="00BC7AE8"/>
    <w:p w:rsidR="00BC7AE8" w:rsidRDefault="00BC7AE8">
      <w:r>
        <w:t>ok, I lied</w:t>
      </w:r>
    </w:p>
    <w:p w:rsidR="00BC7AE8" w:rsidRDefault="00BC7AE8">
      <w:r>
        <w:t>I don’t welcome you</w:t>
      </w:r>
    </w:p>
    <w:p w:rsidR="00BC7AE8" w:rsidRDefault="00BC7AE8">
      <w:r>
        <w:t>and these aren’t the dark ages</w:t>
      </w:r>
    </w:p>
    <w:p w:rsidR="00BC7AE8" w:rsidRDefault="00BC7AE8">
      <w:r>
        <w:t>they are simply a time of fog</w:t>
      </w:r>
    </w:p>
    <w:p w:rsidR="00BC7AE8" w:rsidRDefault="00BC7AE8">
      <w:r>
        <w:t>when we navigate by radar</w:t>
      </w:r>
    </w:p>
    <w:p w:rsidR="00BC7AE8" w:rsidRDefault="00BC7AE8">
      <w:r>
        <w:t>blips on a monitor</w:t>
      </w:r>
    </w:p>
    <w:p w:rsidR="00BC7AE8" w:rsidRDefault="00BC7AE8">
      <w:r>
        <w:t>and only touch what has the courage</w:t>
      </w:r>
    </w:p>
    <w:p w:rsidR="00BC7AE8" w:rsidRDefault="00BC7AE8">
      <w:r>
        <w:t>to touch us first</w:t>
      </w:r>
    </w:p>
    <w:sectPr w:rsidR="00BC7AE8" w:rsidSect="00BC7A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7AE8"/>
    <w:rsid w:val="00BC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E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</TotalTime>
  <Pages>1</Pages>
  <Words>414</Words>
  <Characters>2365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Dark ages</dc:title>
  <dc:subject/>
  <dc:creator>Adam Richards</dc:creator>
  <cp:keywords/>
  <dc:description/>
  <cp:lastModifiedBy>Adam Richards</cp:lastModifiedBy>
  <cp:revision>5</cp:revision>
  <dcterms:created xsi:type="dcterms:W3CDTF">2007-01-05T01:04:00Z</dcterms:created>
  <dcterms:modified xsi:type="dcterms:W3CDTF">2007-01-19T20:08:00Z</dcterms:modified>
</cp:coreProperties>
</file>
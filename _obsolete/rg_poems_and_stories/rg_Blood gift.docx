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0F6" w:rsidRDefault="006040F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Blood gift</w:t>
      </w:r>
    </w:p>
    <w:p w:rsidR="006040F6" w:rsidRDefault="006040F6">
      <w:pPr>
        <w:rPr>
          <w:lang w:val="en-US"/>
        </w:rPr>
      </w:pPr>
    </w:p>
    <w:p w:rsidR="006040F6" w:rsidRDefault="006040F6">
      <w:pPr>
        <w:rPr>
          <w:lang w:val="en-US"/>
        </w:rPr>
      </w:pPr>
      <w:r>
        <w:rPr>
          <w:lang w:val="en-US"/>
        </w:rPr>
        <w:t>my beloved gave me a book</w:t>
      </w:r>
    </w:p>
    <w:p w:rsidR="006040F6" w:rsidRDefault="006040F6">
      <w:pPr>
        <w:rPr>
          <w:lang w:val="en-US"/>
        </w:rPr>
      </w:pPr>
      <w:r>
        <w:rPr>
          <w:lang w:val="en-US"/>
        </w:rPr>
        <w:t>The Big Book of Breasts</w:t>
      </w:r>
    </w:p>
    <w:p w:rsidR="006040F6" w:rsidRDefault="006040F6">
      <w:pPr>
        <w:rPr>
          <w:lang w:val="en-US"/>
        </w:rPr>
      </w:pPr>
      <w:r>
        <w:rPr>
          <w:lang w:val="en-US"/>
        </w:rPr>
        <w:t>in it are lots of breasts</w:t>
      </w:r>
    </w:p>
    <w:p w:rsidR="006040F6" w:rsidRDefault="006040F6">
      <w:pPr>
        <w:rPr>
          <w:lang w:val="en-US"/>
        </w:rPr>
      </w:pPr>
      <w:r>
        <w:rPr>
          <w:lang w:val="en-US"/>
        </w:rPr>
        <w:t>mostly very big ones</w:t>
      </w:r>
    </w:p>
    <w:p w:rsidR="006040F6" w:rsidRDefault="006040F6">
      <w:pPr>
        <w:rPr>
          <w:lang w:val="en-US"/>
        </w:rPr>
      </w:pPr>
      <w:r>
        <w:rPr>
          <w:lang w:val="en-US"/>
        </w:rPr>
        <w:t>they fill my penis with blood</w:t>
      </w:r>
    </w:p>
    <w:p w:rsidR="006040F6" w:rsidRDefault="006040F6">
      <w:pPr>
        <w:rPr>
          <w:lang w:val="en-US"/>
        </w:rPr>
      </w:pPr>
    </w:p>
    <w:p w:rsidR="006040F6" w:rsidRDefault="006040F6">
      <w:pPr>
        <w:rPr>
          <w:lang w:val="en-US"/>
        </w:rPr>
      </w:pPr>
      <w:r>
        <w:rPr>
          <w:lang w:val="en-US"/>
        </w:rPr>
        <w:t>when i was young</w:t>
      </w:r>
    </w:p>
    <w:p w:rsidR="006040F6" w:rsidRDefault="006040F6">
      <w:pPr>
        <w:rPr>
          <w:lang w:val="en-US"/>
        </w:rPr>
      </w:pPr>
      <w:r>
        <w:rPr>
          <w:lang w:val="en-US"/>
        </w:rPr>
        <w:t>i loved to look at pictures of breasts</w:t>
      </w:r>
    </w:p>
    <w:p w:rsidR="006040F6" w:rsidRDefault="006040F6">
      <w:pPr>
        <w:rPr>
          <w:lang w:val="en-US"/>
        </w:rPr>
      </w:pPr>
      <w:r>
        <w:rPr>
          <w:lang w:val="en-US"/>
        </w:rPr>
        <w:t>now i’m older</w:t>
      </w:r>
    </w:p>
    <w:p w:rsidR="006040F6" w:rsidRDefault="006040F6">
      <w:pPr>
        <w:rPr>
          <w:lang w:val="en-US"/>
        </w:rPr>
      </w:pPr>
      <w:r>
        <w:rPr>
          <w:lang w:val="en-US"/>
        </w:rPr>
        <w:t>i love to look at pictures of breasts</w:t>
      </w:r>
    </w:p>
    <w:p w:rsidR="006040F6" w:rsidRDefault="006040F6">
      <w:pPr>
        <w:rPr>
          <w:lang w:val="en-US"/>
        </w:rPr>
      </w:pPr>
    </w:p>
    <w:p w:rsidR="006040F6" w:rsidRDefault="006040F6">
      <w:pPr>
        <w:rPr>
          <w:lang w:val="en-US"/>
        </w:rPr>
      </w:pPr>
      <w:r>
        <w:rPr>
          <w:lang w:val="en-US"/>
        </w:rPr>
        <w:t>this is not to say</w:t>
      </w:r>
    </w:p>
    <w:p w:rsidR="006040F6" w:rsidRDefault="006040F6">
      <w:pPr>
        <w:rPr>
          <w:lang w:val="en-US"/>
        </w:rPr>
      </w:pPr>
      <w:r>
        <w:rPr>
          <w:lang w:val="en-US"/>
        </w:rPr>
        <w:t>that i prefer a picture to live ones</w:t>
      </w:r>
    </w:p>
    <w:p w:rsidR="006040F6" w:rsidRDefault="006040F6">
      <w:pPr>
        <w:rPr>
          <w:lang w:val="en-US"/>
        </w:rPr>
      </w:pPr>
      <w:r>
        <w:rPr>
          <w:lang w:val="en-US"/>
        </w:rPr>
        <w:t>it’s just that live ones are hard to find</w:t>
      </w:r>
    </w:p>
    <w:p w:rsidR="006040F6" w:rsidRDefault="006040F6">
      <w:pPr>
        <w:rPr>
          <w:lang w:val="en-US"/>
        </w:rPr>
      </w:pPr>
      <w:r>
        <w:rPr>
          <w:lang w:val="en-US"/>
        </w:rPr>
        <w:t>for some stupid reason</w:t>
      </w:r>
    </w:p>
    <w:p w:rsidR="006040F6" w:rsidRDefault="006040F6">
      <w:pPr>
        <w:rPr>
          <w:lang w:val="en-US"/>
        </w:rPr>
      </w:pPr>
      <w:r>
        <w:rPr>
          <w:lang w:val="en-US"/>
        </w:rPr>
        <w:t>they always come covered</w:t>
      </w:r>
    </w:p>
    <w:p w:rsidR="006040F6" w:rsidRDefault="006040F6">
      <w:pPr>
        <w:rPr>
          <w:lang w:val="en-US"/>
        </w:rPr>
      </w:pPr>
      <w:r>
        <w:rPr>
          <w:lang w:val="en-US"/>
        </w:rPr>
        <w:t>i won’t go to a breast emporium</w:t>
      </w:r>
    </w:p>
    <w:p w:rsidR="006040F6" w:rsidRDefault="006040F6">
      <w:pPr>
        <w:rPr>
          <w:lang w:val="en-US"/>
        </w:rPr>
      </w:pPr>
      <w:r>
        <w:rPr>
          <w:lang w:val="en-US"/>
        </w:rPr>
        <w:t>unless my girlfriend is going with me</w:t>
      </w:r>
    </w:p>
    <w:p w:rsidR="006040F6" w:rsidRDefault="006040F6">
      <w:pPr>
        <w:rPr>
          <w:lang w:val="en-US"/>
        </w:rPr>
      </w:pPr>
    </w:p>
    <w:p w:rsidR="006040F6" w:rsidRDefault="006040F6">
      <w:pPr>
        <w:rPr>
          <w:lang w:val="en-US"/>
        </w:rPr>
      </w:pPr>
      <w:r>
        <w:rPr>
          <w:lang w:val="en-US"/>
        </w:rPr>
        <w:t>but that’s all beside the point</w:t>
      </w:r>
    </w:p>
    <w:p w:rsidR="006040F6" w:rsidRDefault="006040F6">
      <w:pPr>
        <w:rPr>
          <w:lang w:val="en-US"/>
        </w:rPr>
      </w:pPr>
      <w:r>
        <w:rPr>
          <w:lang w:val="en-US"/>
        </w:rPr>
        <w:t>which is that my girlfriend gave it to me</w:t>
      </w:r>
    </w:p>
    <w:p w:rsidR="006040F6" w:rsidRDefault="006040F6">
      <w:pPr>
        <w:rPr>
          <w:lang w:val="en-US"/>
        </w:rPr>
      </w:pPr>
      <w:r>
        <w:rPr>
          <w:lang w:val="en-US"/>
        </w:rPr>
        <w:t>she knows how i feel about breasts</w:t>
      </w:r>
    </w:p>
    <w:p w:rsidR="006040F6" w:rsidRDefault="006040F6">
      <w:pPr>
        <w:rPr>
          <w:lang w:val="en-US"/>
        </w:rPr>
      </w:pPr>
    </w:p>
    <w:p w:rsidR="006040F6" w:rsidRDefault="006040F6">
      <w:pPr>
        <w:rPr>
          <w:lang w:val="en-US"/>
        </w:rPr>
      </w:pPr>
      <w:r>
        <w:rPr>
          <w:lang w:val="en-US"/>
        </w:rPr>
        <w:t>in indulging my immaturity</w:t>
      </w:r>
    </w:p>
    <w:p w:rsidR="006040F6" w:rsidRDefault="006040F6">
      <w:pPr>
        <w:rPr>
          <w:lang w:val="en-US"/>
        </w:rPr>
      </w:pPr>
      <w:r>
        <w:rPr>
          <w:lang w:val="en-US"/>
        </w:rPr>
        <w:t>she has proven to me</w:t>
      </w:r>
    </w:p>
    <w:p w:rsidR="006040F6" w:rsidRDefault="006040F6">
      <w:pPr>
        <w:rPr>
          <w:lang w:val="en-US"/>
        </w:rPr>
      </w:pPr>
      <w:r>
        <w:rPr>
          <w:lang w:val="en-US"/>
        </w:rPr>
        <w:t>that she loves me</w:t>
      </w:r>
    </w:p>
    <w:p w:rsidR="006040F6" w:rsidRDefault="006040F6">
      <w:pPr>
        <w:rPr>
          <w:lang w:val="en-US"/>
        </w:rPr>
      </w:pPr>
      <w:r>
        <w:rPr>
          <w:lang w:val="en-US"/>
        </w:rPr>
        <w:t>accepts me</w:t>
      </w:r>
    </w:p>
    <w:p w:rsidR="006040F6" w:rsidRDefault="006040F6">
      <w:pPr>
        <w:rPr>
          <w:lang w:val="en-US"/>
        </w:rPr>
      </w:pPr>
      <w:r>
        <w:rPr>
          <w:lang w:val="en-US"/>
        </w:rPr>
        <w:t>trusts me</w:t>
      </w:r>
    </w:p>
    <w:p w:rsidR="006040F6" w:rsidRDefault="006040F6">
      <w:pPr>
        <w:rPr>
          <w:lang w:val="en-US"/>
        </w:rPr>
      </w:pPr>
      <w:r>
        <w:rPr>
          <w:lang w:val="en-US"/>
        </w:rPr>
        <w:t>and likes it when my penis fills with blood</w:t>
      </w:r>
    </w:p>
    <w:sectPr w:rsidR="006040F6" w:rsidSect="006040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40F6"/>
    <w:rsid w:val="00604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</TotalTime>
  <Pages>1</Pages>
  <Words>102</Words>
  <Characters>583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Blood gift</dc:title>
  <dc:subject/>
  <dc:creator>Adam Richards</dc:creator>
  <cp:keywords/>
  <dc:description/>
  <cp:lastModifiedBy>Adam Richards</cp:lastModifiedBy>
  <cp:revision>3</cp:revision>
  <dcterms:created xsi:type="dcterms:W3CDTF">2007-04-15T16:54:00Z</dcterms:created>
  <dcterms:modified xsi:type="dcterms:W3CDTF">2007-05-01T19:03:00Z</dcterms:modified>
</cp:coreProperties>
</file>
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FD0" w:rsidRPr="0013618E" w:rsidRDefault="00F52FD0">
      <w:pPr>
        <w:rPr>
          <w:b/>
          <w:u w:val="single"/>
        </w:rPr>
      </w:pPr>
      <w:r w:rsidRPr="0013618E">
        <w:rPr>
          <w:b/>
          <w:u w:val="single"/>
        </w:rPr>
        <w:t>A Great Wind.</w:t>
      </w:r>
    </w:p>
    <w:p w:rsidR="00F52FD0" w:rsidRDefault="00F52FD0"/>
    <w:p w:rsidR="00F52FD0" w:rsidRDefault="00F52FD0">
      <w:r>
        <w:t>like this like</w:t>
      </w:r>
    </w:p>
    <w:p w:rsidR="00F52FD0" w:rsidRDefault="00F52FD0"/>
    <w:p w:rsidR="00F52FD0" w:rsidRDefault="00F52FD0">
      <w:r>
        <w:t>that lines broken</w:t>
      </w:r>
    </w:p>
    <w:p w:rsidR="00F52FD0" w:rsidRDefault="00F52FD0">
      <w:r>
        <w:t>for effect maybe even</w:t>
      </w:r>
    </w:p>
    <w:p w:rsidR="00F52FD0" w:rsidRDefault="00F52FD0"/>
    <w:p w:rsidR="00F52FD0" w:rsidRDefault="00F52FD0">
      <w:r>
        <w:t>gaps of a line</w:t>
      </w:r>
    </w:p>
    <w:p w:rsidR="00F52FD0" w:rsidRDefault="00F52FD0">
      <w:r>
        <w:t>or two with the o-</w:t>
      </w:r>
    </w:p>
    <w:p w:rsidR="00F52FD0" w:rsidRDefault="00F52FD0">
      <w:r>
        <w:t>ccasional run-on</w:t>
      </w:r>
    </w:p>
    <w:p w:rsidR="00F52FD0" w:rsidRDefault="00F52FD0">
      <w:r>
        <w:t>sentence over</w:t>
      </w:r>
    </w:p>
    <w:p w:rsidR="00F52FD0" w:rsidRDefault="00F52FD0"/>
    <w:p w:rsidR="00F52FD0" w:rsidRDefault="00F52FD0">
      <w:r>
        <w:t>filled with descriptive</w:t>
      </w:r>
    </w:p>
    <w:p w:rsidR="00F52FD0" w:rsidRDefault="00F52FD0">
      <w:r>
        <w:t>and perhaps a</w:t>
      </w:r>
      <w:r>
        <w:tab/>
      </w:r>
      <w:r>
        <w:tab/>
        <w:t>tab or</w:t>
      </w:r>
    </w:p>
    <w:p w:rsidR="00F52FD0" w:rsidRDefault="00F52FD0">
      <w:r>
        <w:tab/>
        <w:t>two to</w:t>
      </w:r>
    </w:p>
    <w:p w:rsidR="00F52FD0" w:rsidRDefault="00F52FD0">
      <w:r>
        <w:t>further use adjec</w:t>
      </w:r>
    </w:p>
    <w:p w:rsidR="00F52FD0" w:rsidRDefault="00F52FD0"/>
    <w:p w:rsidR="00F52FD0" w:rsidRDefault="00F52FD0">
      <w:r>
        <w:t>tives, and odd punctua.tion</w:t>
      </w:r>
    </w:p>
    <w:p w:rsidR="00F52FD0" w:rsidRDefault="00F52FD0">
      <w:r>
        <w:t>where nouns verb and</w:t>
      </w:r>
    </w:p>
    <w:p w:rsidR="00F52FD0" w:rsidRDefault="00F52FD0">
      <w:r>
        <w:t>they verb are adverbs and</w:t>
      </w:r>
    </w:p>
    <w:p w:rsidR="00F52FD0" w:rsidRDefault="00F52FD0"/>
    <w:p w:rsidR="00F52FD0" w:rsidRDefault="00F52FD0">
      <w:r>
        <w:t>multisylabbic embellishments prognosticate</w:t>
      </w:r>
    </w:p>
    <w:p w:rsidR="00F52FD0" w:rsidRDefault="00F52FD0">
      <w:r>
        <w:t>impossibilistic extremism comma</w:t>
      </w:r>
    </w:p>
    <w:p w:rsidR="00F52FD0" w:rsidRDefault="00F52FD0">
      <w:r>
        <w:t>rendering incomprehensible the</w:t>
      </w:r>
    </w:p>
    <w:p w:rsidR="00F52FD0" w:rsidRDefault="00F52FD0">
      <w:r>
        <w:t>polymorphic tendencies of authorial</w:t>
      </w:r>
    </w:p>
    <w:p w:rsidR="00F52FD0" w:rsidRDefault="00F52FD0">
      <w:r>
        <w:t>dualism</w:t>
      </w:r>
    </w:p>
    <w:p w:rsidR="00F52FD0" w:rsidRDefault="00F52FD0"/>
    <w:p w:rsidR="00F52FD0" w:rsidRDefault="00F52FD0">
      <w:r>
        <w:t>a great wind, that blows from nowhere to nowhere:</w:t>
      </w:r>
    </w:p>
    <w:p w:rsidR="00F52FD0" w:rsidRDefault="00F52FD0">
      <w:r>
        <w:t>iamonly    human</w:t>
      </w:r>
    </w:p>
    <w:sectPr w:rsidR="00F52FD0" w:rsidSect="00F52F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618E"/>
    <w:rsid w:val="0013618E"/>
    <w:rsid w:val="00532B53"/>
    <w:rsid w:val="00F52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75</Words>
  <Characters>430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Great Wind</dc:title>
  <dc:subject/>
  <dc:creator>Adam Richards</dc:creator>
  <cp:keywords/>
  <dc:description/>
  <cp:lastModifiedBy>Adam Richards</cp:lastModifiedBy>
  <cp:revision>1</cp:revision>
  <dcterms:created xsi:type="dcterms:W3CDTF">2006-10-13T21:50:00Z</dcterms:created>
  <dcterms:modified xsi:type="dcterms:W3CDTF">2006-10-13T22:07:00Z</dcterms:modified>
</cp:coreProperties>
</file>
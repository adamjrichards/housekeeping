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31" w:rsidRDefault="00D00531">
      <w:pPr>
        <w:pStyle w:val="Heading1"/>
      </w:pPr>
      <w:r>
        <w:t>Responsibility</w:t>
      </w:r>
    </w:p>
    <w:p w:rsidR="00D00531" w:rsidRDefault="00D00531"/>
    <w:p w:rsidR="00D00531" w:rsidRDefault="00D00531">
      <w:r>
        <w:t>blame me</w:t>
      </w:r>
    </w:p>
    <w:p w:rsidR="00D00531" w:rsidRDefault="00D00531">
      <w:r>
        <w:t>it’s all my fault</w:t>
      </w:r>
    </w:p>
    <w:p w:rsidR="00D00531" w:rsidRDefault="00D00531">
      <w:r>
        <w:t>I don’t mean just now</w:t>
      </w:r>
    </w:p>
    <w:p w:rsidR="00D00531" w:rsidRDefault="00D00531">
      <w:r>
        <w:t>I mean everything</w:t>
      </w:r>
    </w:p>
    <w:p w:rsidR="00D00531" w:rsidRDefault="00D00531"/>
    <w:p w:rsidR="00D00531" w:rsidRDefault="00D00531">
      <w:r>
        <w:t>it’s my fault you slipped on the ice and hurt your hip</w:t>
      </w:r>
    </w:p>
    <w:p w:rsidR="00D00531" w:rsidRDefault="00D00531">
      <w:r>
        <w:t>it’s my fault that someone blew up a family</w:t>
      </w:r>
    </w:p>
    <w:p w:rsidR="00D00531" w:rsidRDefault="00D00531">
      <w:r>
        <w:t>it’s my fault that a baby was born without a brain</w:t>
      </w:r>
    </w:p>
    <w:p w:rsidR="00D00531" w:rsidRDefault="00D00531"/>
    <w:p w:rsidR="00D00531" w:rsidRDefault="00D00531">
      <w:r>
        <w:t>it’s my fault that history can’t be changed</w:t>
      </w:r>
    </w:p>
    <w:p w:rsidR="00D00531" w:rsidRDefault="00D00531"/>
    <w:p w:rsidR="00D00531" w:rsidRDefault="00D00531">
      <w:r>
        <w:t>someone told me</w:t>
      </w:r>
    </w:p>
    <w:p w:rsidR="00D00531" w:rsidRDefault="00D00531">
      <w:r>
        <w:t>that we are all children of god</w:t>
      </w:r>
    </w:p>
    <w:p w:rsidR="00D00531" w:rsidRDefault="00D00531">
      <w:r>
        <w:t>therefore everything is god’s fault</w:t>
      </w:r>
    </w:p>
    <w:p w:rsidR="00D00531" w:rsidRDefault="00D00531">
      <w:r>
        <w:t>but god is good, it cannot be his fault</w:t>
      </w:r>
    </w:p>
    <w:p w:rsidR="00D00531" w:rsidRDefault="00D00531"/>
    <w:p w:rsidR="00D00531" w:rsidRDefault="00D00531">
      <w:r>
        <w:t>someone else told me</w:t>
      </w:r>
    </w:p>
    <w:p w:rsidR="00D00531" w:rsidRDefault="00D00531">
      <w:r>
        <w:t>we all have god in us</w:t>
      </w:r>
    </w:p>
    <w:p w:rsidR="00D00531" w:rsidRDefault="00D00531">
      <w:r>
        <w:t>therefore everything is everybody’s fault</w:t>
      </w:r>
    </w:p>
    <w:p w:rsidR="00D00531" w:rsidRDefault="00D00531">
      <w:r>
        <w:t>but children are good, it cannot be their fault</w:t>
      </w:r>
    </w:p>
    <w:p w:rsidR="00D00531" w:rsidRDefault="00D00531"/>
    <w:p w:rsidR="00D00531" w:rsidRDefault="00D00531">
      <w:r>
        <w:t>I have come to the conclusion</w:t>
      </w:r>
    </w:p>
    <w:p w:rsidR="00D00531" w:rsidRDefault="00D00531">
      <w:r>
        <w:t>that I am one with the universe/god</w:t>
      </w:r>
    </w:p>
    <w:p w:rsidR="00D00531" w:rsidRDefault="00D00531">
      <w:r>
        <w:t>and therefore everything is my fault</w:t>
      </w:r>
    </w:p>
    <w:p w:rsidR="00D00531" w:rsidRDefault="00D00531">
      <w:r>
        <w:t>but I am good, I don’t understand this</w:t>
      </w:r>
    </w:p>
    <w:p w:rsidR="00D00531" w:rsidRDefault="00D00531"/>
    <w:p w:rsidR="00D00531" w:rsidRDefault="00D00531">
      <w:r>
        <w:t>but no matter</w:t>
      </w:r>
    </w:p>
    <w:p w:rsidR="00D00531" w:rsidRDefault="00D00531">
      <w:r>
        <w:t>I can take it</w:t>
      </w:r>
    </w:p>
    <w:p w:rsidR="00D00531" w:rsidRDefault="00D00531">
      <w:r>
        <w:t>blame me, blame me for everything</w:t>
      </w:r>
    </w:p>
    <w:p w:rsidR="00D00531" w:rsidRDefault="00D00531">
      <w:r>
        <w:t>you need someone to blame, don’t you?</w:t>
      </w:r>
    </w:p>
    <w:sectPr w:rsidR="00D00531" w:rsidSect="00D005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0531"/>
    <w:rsid w:val="00D00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3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436</TotalTime>
  <Pages>1</Pages>
  <Words>112</Words>
  <Characters>644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blame me</dc:title>
  <dc:subject/>
  <dc:creator>Adam Richards</dc:creator>
  <cp:keywords/>
  <dc:description/>
  <cp:lastModifiedBy>Adam Richards</cp:lastModifiedBy>
  <cp:revision>5</cp:revision>
  <dcterms:created xsi:type="dcterms:W3CDTF">2007-01-09T16:59:00Z</dcterms:created>
  <dcterms:modified xsi:type="dcterms:W3CDTF">2007-01-19T20:11:00Z</dcterms:modified>
</cp:coreProperties>
</file>
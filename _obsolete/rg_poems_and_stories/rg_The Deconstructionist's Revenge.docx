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3C" w:rsidRDefault="004A223C" w:rsidP="005C41AA">
      <w:pPr>
        <w:rPr>
          <w:b/>
          <w:u w:val="single"/>
        </w:rPr>
      </w:pPr>
      <w:r>
        <w:rPr>
          <w:b/>
          <w:u w:val="single"/>
        </w:rPr>
        <w:t>The Deconstructionist’s Revenge</w:t>
      </w:r>
    </w:p>
    <w:p w:rsidR="004A223C" w:rsidRDefault="004A223C" w:rsidP="005C41AA">
      <w:pPr>
        <w:rPr>
          <w:b/>
          <w:u w:val="single"/>
        </w:rPr>
      </w:pPr>
    </w:p>
    <w:p w:rsidR="004A223C" w:rsidRDefault="004A223C" w:rsidP="005C41AA">
      <w:r>
        <w:t>this is a poem</w:t>
      </w:r>
    </w:p>
    <w:p w:rsidR="004A223C" w:rsidRDefault="004A223C" w:rsidP="005C41AA">
      <w:r>
        <w:t>it is a poem about you</w:t>
      </w:r>
    </w:p>
    <w:p w:rsidR="004A223C" w:rsidRDefault="004A223C" w:rsidP="005C41AA"/>
    <w:p w:rsidR="004A223C" w:rsidRDefault="004A223C" w:rsidP="005C41AA">
      <w:r>
        <w:t>you are the reader of this poem</w:t>
      </w:r>
    </w:p>
    <w:p w:rsidR="004A223C" w:rsidRDefault="004A223C" w:rsidP="005C41AA">
      <w:r>
        <w:t>i am the readee</w:t>
      </w:r>
    </w:p>
    <w:p w:rsidR="004A223C" w:rsidRDefault="004A223C" w:rsidP="005C41AA"/>
    <w:p w:rsidR="004A223C" w:rsidRDefault="004A223C" w:rsidP="005C41AA">
      <w:r>
        <w:t>this poem is complete</w:t>
      </w:r>
    </w:p>
    <w:p w:rsidR="004A223C" w:rsidRDefault="004A223C" w:rsidP="005C41AA">
      <w:r>
        <w:t>but not finished</w:t>
      </w:r>
    </w:p>
    <w:p w:rsidR="004A223C" w:rsidRDefault="004A223C" w:rsidP="005C41AA">
      <w:r>
        <w:t>only you can finish this poem</w:t>
      </w:r>
    </w:p>
    <w:p w:rsidR="004A223C" w:rsidRDefault="004A223C" w:rsidP="005C41AA"/>
    <w:p w:rsidR="004A223C" w:rsidRDefault="004A223C" w:rsidP="005C41AA">
      <w:r>
        <w:t>i, the readee, do not have a good idea</w:t>
      </w:r>
    </w:p>
    <w:p w:rsidR="004A223C" w:rsidRDefault="004A223C" w:rsidP="005C41AA">
      <w:r>
        <w:t>of who you are</w:t>
      </w:r>
    </w:p>
    <w:p w:rsidR="004A223C" w:rsidRDefault="004A223C" w:rsidP="005C41AA">
      <w:r>
        <w:t>i know only one significant thing about you</w:t>
      </w:r>
    </w:p>
    <w:p w:rsidR="004A223C" w:rsidRDefault="004A223C" w:rsidP="005C41AA">
      <w:r>
        <w:t>that you are reading this poem</w:t>
      </w:r>
    </w:p>
    <w:p w:rsidR="004A223C" w:rsidRDefault="004A223C" w:rsidP="005C41AA">
      <w:r>
        <w:t>(and that you can read, but that doesn’t count)</w:t>
      </w:r>
    </w:p>
    <w:p w:rsidR="004A223C" w:rsidRDefault="004A223C" w:rsidP="005C41AA"/>
    <w:p w:rsidR="004A223C" w:rsidRDefault="004A223C" w:rsidP="005C41AA">
      <w:r>
        <w:t>i do not know, for instance</w:t>
      </w:r>
    </w:p>
    <w:p w:rsidR="004A223C" w:rsidRDefault="004A223C" w:rsidP="005C41AA">
      <w:r>
        <w:t>by what method you experience this poem</w:t>
      </w:r>
    </w:p>
    <w:p w:rsidR="004A223C" w:rsidRDefault="004A223C" w:rsidP="005C41AA">
      <w:r>
        <w:t>it may be through the reflected photons that</w:t>
      </w:r>
    </w:p>
    <w:p w:rsidR="004A223C" w:rsidRDefault="004A223C" w:rsidP="005C41AA">
      <w:r>
        <w:t>bounce!</w:t>
      </w:r>
    </w:p>
    <w:p w:rsidR="004A223C" w:rsidRDefault="004A223C" w:rsidP="005C41AA">
      <w:r>
        <w:t>off a slice of wood fibre</w:t>
      </w:r>
    </w:p>
    <w:p w:rsidR="004A223C" w:rsidRDefault="004A223C" w:rsidP="005C41AA">
      <w:r>
        <w:t>highlighting the combination of chemicals</w:t>
      </w:r>
    </w:p>
    <w:p w:rsidR="004A223C" w:rsidRDefault="004A223C" w:rsidP="005C41AA">
      <w:r>
        <w:t>we call ink</w:t>
      </w:r>
    </w:p>
    <w:p w:rsidR="004A223C" w:rsidRDefault="004A223C" w:rsidP="005C41AA"/>
    <w:p w:rsidR="004A223C" w:rsidRDefault="004A223C" w:rsidP="005C41AA">
      <w:r>
        <w:t>or it may be</w:t>
      </w:r>
    </w:p>
    <w:p w:rsidR="004A223C" w:rsidRDefault="004A223C" w:rsidP="005C41AA">
      <w:r>
        <w:t>on the other hand</w:t>
      </w:r>
    </w:p>
    <w:p w:rsidR="004A223C" w:rsidRDefault="004A223C" w:rsidP="005C41AA">
      <w:r>
        <w:t>photons emitted from the light source</w:t>
      </w:r>
    </w:p>
    <w:p w:rsidR="004A223C" w:rsidRDefault="004A223C" w:rsidP="005C41AA">
      <w:r>
        <w:t>we call a computer</w:t>
      </w:r>
    </w:p>
    <w:p w:rsidR="004A223C" w:rsidRDefault="004A223C" w:rsidP="005C41AA"/>
    <w:p w:rsidR="004A223C" w:rsidRDefault="004A223C" w:rsidP="005C41AA">
      <w:r>
        <w:t>there is another version of this poem, of course</w:t>
      </w:r>
    </w:p>
    <w:p w:rsidR="004A223C" w:rsidRDefault="004A223C" w:rsidP="005C41AA">
      <w:r>
        <w:t>you may be hearing this poem</w:t>
      </w:r>
    </w:p>
    <w:p w:rsidR="004A223C" w:rsidRDefault="004A223C" w:rsidP="005C41AA">
      <w:r>
        <w:t>but that’s another story</w:t>
      </w:r>
    </w:p>
    <w:p w:rsidR="004A223C" w:rsidRDefault="004A223C" w:rsidP="005C41AA">
      <w:r>
        <w:t>(see: The Deconstructionist’s Dilemma)</w:t>
      </w:r>
    </w:p>
    <w:p w:rsidR="004A223C" w:rsidRDefault="004A223C" w:rsidP="005C41AA"/>
    <w:p w:rsidR="004A223C" w:rsidRDefault="004A223C" w:rsidP="005C41AA">
      <w:r>
        <w:t>those photons pass through the retina</w:t>
      </w:r>
    </w:p>
    <w:p w:rsidR="004A223C" w:rsidRDefault="004A223C" w:rsidP="005C41AA">
      <w:r>
        <w:t>strike photoreceptors on the back of the eyeball</w:t>
      </w:r>
    </w:p>
    <w:p w:rsidR="004A223C" w:rsidRDefault="004A223C" w:rsidP="005C41AA">
      <w:r>
        <w:t>trigger an electronic impulse</w:t>
      </w:r>
    </w:p>
    <w:p w:rsidR="004A223C" w:rsidRDefault="004A223C" w:rsidP="005C41AA">
      <w:r>
        <w:t>which is translated through the optic nerve</w:t>
      </w:r>
    </w:p>
    <w:p w:rsidR="004A223C" w:rsidRDefault="004A223C" w:rsidP="005C41AA">
      <w:r>
        <w:t>(the only part of the human brain which touches</w:t>
      </w:r>
    </w:p>
    <w:p w:rsidR="004A223C" w:rsidRDefault="004A223C" w:rsidP="005C41AA"/>
    <w:p w:rsidR="004A223C" w:rsidRDefault="004A223C" w:rsidP="005C41AA">
      <w:r>
        <w:t>the outside world</w:t>
      </w:r>
    </w:p>
    <w:p w:rsidR="004A223C" w:rsidRDefault="004A223C" w:rsidP="005C41AA"/>
    <w:p w:rsidR="004A223C" w:rsidRDefault="004A223C" w:rsidP="005C41AA">
      <w:r>
        <w:t>) the impulse travels into your brain</w:t>
      </w:r>
    </w:p>
    <w:p w:rsidR="004A223C" w:rsidRDefault="004A223C" w:rsidP="005C41AA">
      <w:r>
        <w:t>is deciphered in the cortex</w:t>
      </w:r>
    </w:p>
    <w:p w:rsidR="004A223C" w:rsidRDefault="004A223C" w:rsidP="005C41AA">
      <w:r>
        <w:t>analyzed and compared with deep memory</w:t>
      </w:r>
    </w:p>
    <w:p w:rsidR="004A223C" w:rsidRDefault="004A223C" w:rsidP="005C41AA">
      <w:r>
        <w:t>sparks leap from neuron to axon to synapse</w:t>
      </w:r>
    </w:p>
    <w:p w:rsidR="004A223C" w:rsidRDefault="004A223C" w:rsidP="005C41AA">
      <w:r>
        <w:t>the brain functions now occuring are too many to count</w:t>
      </w:r>
    </w:p>
    <w:p w:rsidR="004A223C" w:rsidRDefault="004A223C" w:rsidP="005C41AA"/>
    <w:p w:rsidR="004A223C" w:rsidRDefault="004A223C" w:rsidP="005C41AA">
      <w:r>
        <w:t>what I know</w:t>
      </w:r>
    </w:p>
    <w:p w:rsidR="004A223C" w:rsidRDefault="004A223C" w:rsidP="005C41AA">
      <w:r>
        <w:t>is that you are no longer the reader</w:t>
      </w:r>
    </w:p>
    <w:p w:rsidR="004A223C" w:rsidRDefault="004A223C" w:rsidP="005C41AA">
      <w:r>
        <w:t>that you were</w:t>
      </w:r>
    </w:p>
    <w:p w:rsidR="004A223C" w:rsidRDefault="004A223C" w:rsidP="005C41AA">
      <w:r>
        <w:t>when i told you that you were the reader</w:t>
      </w:r>
    </w:p>
    <w:p w:rsidR="004A223C" w:rsidRDefault="004A223C" w:rsidP="005C41AA">
      <w:r>
        <w:t>this is still a poem</w:t>
      </w:r>
    </w:p>
    <w:p w:rsidR="004A223C" w:rsidRDefault="004A223C" w:rsidP="005C41AA">
      <w:r>
        <w:t>but it is not the same poem</w:t>
      </w:r>
    </w:p>
    <w:p w:rsidR="004A223C" w:rsidRDefault="004A223C" w:rsidP="005C41AA">
      <w:r>
        <w:t>as you are not the same reader</w:t>
      </w:r>
    </w:p>
    <w:p w:rsidR="004A223C" w:rsidRDefault="004A223C" w:rsidP="005C41AA">
      <w:r>
        <w:t>you complete this poem</w:t>
      </w:r>
    </w:p>
    <w:p w:rsidR="004A223C" w:rsidRDefault="004A223C" w:rsidP="005C41AA">
      <w:r>
        <w:t>with your own thoughts</w:t>
      </w:r>
    </w:p>
    <w:p w:rsidR="004A223C" w:rsidRDefault="004A223C" w:rsidP="005C41AA">
      <w:r>
        <w:t>and your own impulses</w:t>
      </w:r>
    </w:p>
    <w:p w:rsidR="004A223C" w:rsidRDefault="004A223C" w:rsidP="005C41AA">
      <w:r>
        <w:t>but you are changed in doing so</w:t>
      </w:r>
    </w:p>
    <w:p w:rsidR="004A223C" w:rsidRDefault="004A223C" w:rsidP="005C41AA">
      <w:r>
        <w:t>i, the readee, have changed you, the reader</w:t>
      </w:r>
    </w:p>
    <w:p w:rsidR="004A223C" w:rsidRDefault="004A223C" w:rsidP="005C41AA">
      <w:r>
        <w:t>as you have changed this poem</w:t>
      </w:r>
    </w:p>
    <w:p w:rsidR="004A223C" w:rsidRDefault="004A223C" w:rsidP="005C41AA">
      <w:r>
        <w:t>and you will never again be what you were</w:t>
      </w:r>
    </w:p>
    <w:p w:rsidR="004A223C" w:rsidRDefault="004A223C" w:rsidP="005C41AA"/>
    <w:p w:rsidR="004A223C" w:rsidRDefault="004A223C" w:rsidP="005C41AA">
      <w:r>
        <w:t>is this something to be proud of?</w:t>
      </w:r>
    </w:p>
    <w:p w:rsidR="004A223C" w:rsidRDefault="004A223C" w:rsidP="005C41AA">
      <w:r>
        <w:t>it is and it isn’t</w:t>
      </w:r>
    </w:p>
    <w:p w:rsidR="004A223C" w:rsidRDefault="004A223C" w:rsidP="005C41AA">
      <w:r>
        <w:t>any readee can change you</w:t>
      </w:r>
    </w:p>
    <w:p w:rsidR="004A223C" w:rsidRDefault="004A223C" w:rsidP="005C41AA">
      <w:r>
        <w:t>if i have changed you for the better</w:t>
      </w:r>
    </w:p>
    <w:p w:rsidR="004A223C" w:rsidRDefault="004A223C" w:rsidP="005C41AA">
      <w:r>
        <w:t>it is something to be proud of</w:t>
      </w:r>
    </w:p>
    <w:sectPr w:rsidR="004A223C" w:rsidSect="004A22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41AA"/>
    <w:rsid w:val="001E1D8B"/>
    <w:rsid w:val="00202572"/>
    <w:rsid w:val="002951A3"/>
    <w:rsid w:val="002951CA"/>
    <w:rsid w:val="004A223C"/>
    <w:rsid w:val="0052516C"/>
    <w:rsid w:val="005C41AA"/>
    <w:rsid w:val="0086693B"/>
    <w:rsid w:val="009D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9D4EEB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1</Pages>
  <Words>266</Words>
  <Characters>1518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Deconstructionist’s Revenge</dc:title>
  <dc:subject/>
  <dc:creator>Adam Richards</dc:creator>
  <cp:keywords/>
  <dc:description/>
  <cp:lastModifiedBy>Adam Richards</cp:lastModifiedBy>
  <cp:revision>7</cp:revision>
  <dcterms:created xsi:type="dcterms:W3CDTF">2006-11-19T17:25:00Z</dcterms:created>
  <dcterms:modified xsi:type="dcterms:W3CDTF">2006-11-19T21:20:00Z</dcterms:modified>
</cp:coreProperties>
</file>
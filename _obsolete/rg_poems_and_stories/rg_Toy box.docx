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66" w:rsidRDefault="00107C66">
      <w:pPr>
        <w:rPr>
          <w:b/>
          <w:u w:val="single"/>
        </w:rPr>
      </w:pPr>
      <w:r>
        <w:rPr>
          <w:b/>
          <w:u w:val="single"/>
        </w:rPr>
        <w:t>Toy box</w:t>
      </w:r>
    </w:p>
    <w:p w:rsidR="00107C66" w:rsidRDefault="00107C66">
      <w:pPr>
        <w:pStyle w:val="NoSpacing"/>
      </w:pPr>
    </w:p>
    <w:p w:rsidR="00107C66" w:rsidRDefault="00107C66">
      <w:pPr>
        <w:pStyle w:val="NoSpacing"/>
      </w:pPr>
      <w:r>
        <w:t>sex toys</w:t>
      </w:r>
    </w:p>
    <w:p w:rsidR="00107C66" w:rsidRDefault="00107C66">
      <w:pPr>
        <w:pStyle w:val="NoSpacing"/>
      </w:pPr>
      <w:r>
        <w:t>what’s up with that?</w:t>
      </w:r>
    </w:p>
    <w:p w:rsidR="00107C66" w:rsidRDefault="00107C66">
      <w:pPr>
        <w:pStyle w:val="NoSpacing"/>
      </w:pPr>
    </w:p>
    <w:p w:rsidR="00107C66" w:rsidRDefault="00107C66">
      <w:pPr>
        <w:pStyle w:val="NoSpacing"/>
      </w:pPr>
      <w:r>
        <w:t>when a woman</w:t>
      </w:r>
    </w:p>
    <w:p w:rsidR="00107C66" w:rsidRDefault="00107C66">
      <w:pPr>
        <w:pStyle w:val="NoSpacing"/>
      </w:pPr>
      <w:r>
        <w:t>enters a sex toy shop</w:t>
      </w:r>
    </w:p>
    <w:p w:rsidR="00107C66" w:rsidRDefault="00107C66">
      <w:pPr>
        <w:pStyle w:val="NoSpacing"/>
      </w:pPr>
      <w:r>
        <w:t>she is a strong woman</w:t>
      </w:r>
    </w:p>
    <w:p w:rsidR="00107C66" w:rsidRDefault="00107C66">
      <w:pPr>
        <w:pStyle w:val="NoSpacing"/>
      </w:pPr>
      <w:r>
        <w:t>exploring the means to liberate herself</w:t>
      </w:r>
    </w:p>
    <w:p w:rsidR="00107C66" w:rsidRDefault="00107C66">
      <w:pPr>
        <w:pStyle w:val="NoSpacing"/>
      </w:pPr>
      <w:r>
        <w:t>from the narrow confines of male domination</w:t>
      </w:r>
    </w:p>
    <w:p w:rsidR="00107C66" w:rsidRDefault="00107C66">
      <w:pPr>
        <w:pStyle w:val="NoSpacing"/>
      </w:pPr>
    </w:p>
    <w:p w:rsidR="00107C66" w:rsidRDefault="00107C66">
      <w:pPr>
        <w:pStyle w:val="NoSpacing"/>
      </w:pPr>
      <w:r>
        <w:t>when she handles the samples</w:t>
      </w:r>
    </w:p>
    <w:p w:rsidR="00107C66" w:rsidRDefault="00107C66">
      <w:pPr>
        <w:pStyle w:val="NoSpacing"/>
      </w:pPr>
      <w:r>
        <w:t>she is a feminist heroine</w:t>
      </w:r>
    </w:p>
    <w:p w:rsidR="00107C66" w:rsidRDefault="00107C66">
      <w:pPr>
        <w:pStyle w:val="NoSpacing"/>
      </w:pPr>
      <w:r>
        <w:t>taking into her own hands</w:t>
      </w:r>
    </w:p>
    <w:p w:rsidR="00107C66" w:rsidRDefault="00107C66">
      <w:pPr>
        <w:pStyle w:val="NoSpacing"/>
      </w:pPr>
      <w:r>
        <w:t>the means to achieve a pleasure</w:t>
      </w:r>
    </w:p>
    <w:p w:rsidR="00107C66" w:rsidRDefault="00107C66">
      <w:pPr>
        <w:pStyle w:val="NoSpacing"/>
      </w:pPr>
      <w:r>
        <w:t>so often overlooked by a selfish partner</w:t>
      </w:r>
    </w:p>
    <w:p w:rsidR="00107C66" w:rsidRDefault="00107C66">
      <w:pPr>
        <w:pStyle w:val="NoSpacing"/>
      </w:pPr>
    </w:p>
    <w:p w:rsidR="00107C66" w:rsidRDefault="00107C66">
      <w:pPr>
        <w:pStyle w:val="NoSpacing"/>
      </w:pPr>
      <w:r>
        <w:t>when a woman makes her selection</w:t>
      </w:r>
    </w:p>
    <w:p w:rsidR="00107C66" w:rsidRDefault="00107C66">
      <w:pPr>
        <w:pStyle w:val="NoSpacing"/>
      </w:pPr>
      <w:r>
        <w:t>she is a brave warrior</w:t>
      </w:r>
    </w:p>
    <w:p w:rsidR="00107C66" w:rsidRDefault="00107C66">
      <w:pPr>
        <w:pStyle w:val="NoSpacing"/>
      </w:pPr>
      <w:r>
        <w:t>facing and defeating the stares and opinions</w:t>
      </w:r>
    </w:p>
    <w:p w:rsidR="00107C66" w:rsidRDefault="00107C66">
      <w:pPr>
        <w:pStyle w:val="NoSpacing"/>
      </w:pPr>
      <w:r>
        <w:t>of the shallow citizens</w:t>
      </w:r>
    </w:p>
    <w:p w:rsidR="00107C66" w:rsidRDefault="00107C66">
      <w:pPr>
        <w:pStyle w:val="NoSpacing"/>
      </w:pPr>
      <w:r>
        <w:t>who do not understand the female depths</w:t>
      </w:r>
    </w:p>
    <w:p w:rsidR="00107C66" w:rsidRDefault="00107C66">
      <w:pPr>
        <w:pStyle w:val="NoSpacing"/>
      </w:pPr>
    </w:p>
    <w:p w:rsidR="00107C66" w:rsidRDefault="00107C66">
      <w:pPr>
        <w:pStyle w:val="NoSpacing"/>
      </w:pPr>
      <w:r>
        <w:t>when a woman tries out her new toys</w:t>
      </w:r>
    </w:p>
    <w:p w:rsidR="00107C66" w:rsidRDefault="00107C66">
      <w:pPr>
        <w:pStyle w:val="NoSpacing"/>
      </w:pPr>
      <w:r>
        <w:t>she is proud, self-assured and modern</w:t>
      </w:r>
    </w:p>
    <w:p w:rsidR="00107C66" w:rsidRDefault="00107C66">
      <w:pPr>
        <w:pStyle w:val="NoSpacing"/>
      </w:pPr>
      <w:r>
        <w:t>touching herself with the tools of freedom</w:t>
      </w:r>
    </w:p>
    <w:p w:rsidR="00107C66" w:rsidRDefault="00107C66">
      <w:pPr>
        <w:pStyle w:val="NoSpacing"/>
      </w:pPr>
      <w:r>
        <w:t>making up for the years of neglect</w:t>
      </w:r>
    </w:p>
    <w:p w:rsidR="00107C66" w:rsidRDefault="00107C66">
      <w:pPr>
        <w:pStyle w:val="NoSpacing"/>
      </w:pPr>
      <w:r>
        <w:t>at the hands of insufficient men</w:t>
      </w:r>
    </w:p>
    <w:p w:rsidR="00107C66" w:rsidRDefault="00107C66">
      <w:pPr>
        <w:pStyle w:val="NoSpacing"/>
      </w:pPr>
    </w:p>
    <w:p w:rsidR="00107C66" w:rsidRDefault="00107C66">
      <w:pPr>
        <w:pStyle w:val="NoSpacing"/>
      </w:pPr>
      <w:r>
        <w:t>then she hides them in a drawer.</w:t>
      </w:r>
    </w:p>
    <w:p w:rsidR="00107C66" w:rsidRDefault="00107C66">
      <w:pPr>
        <w:pStyle w:val="NoSpacing"/>
      </w:pPr>
    </w:p>
    <w:p w:rsidR="00107C66" w:rsidRDefault="00107C66">
      <w:pPr>
        <w:pStyle w:val="NoSpacing"/>
      </w:pPr>
      <w:r>
        <w:t>on the other hand</w:t>
      </w:r>
    </w:p>
    <w:p w:rsidR="00107C66" w:rsidRDefault="00107C66">
      <w:pPr>
        <w:pStyle w:val="NoSpacing"/>
      </w:pPr>
      <w:r>
        <w:t>when a man buys a sex toy</w:t>
      </w:r>
    </w:p>
    <w:p w:rsidR="00107C66" w:rsidRDefault="00107C66">
      <w:pPr>
        <w:pStyle w:val="NoSpacing"/>
      </w:pPr>
      <w:r>
        <w:t>he’s a jerk.</w:t>
      </w:r>
    </w:p>
    <w:sectPr w:rsidR="00107C66" w:rsidSect="00107C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lickAndTypeStyle w:val="NoSpacing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07C66"/>
    <w:rsid w:val="00107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pacing w:after="200"/>
      <w:contextualSpacing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0" w:line="271" w:lineRule="auto"/>
      <w:outlineLvl w:val="2"/>
    </w:pPr>
    <w:rPr>
      <w:rFonts w:ascii="Cambria" w:hAnsi="Cambria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200" w:after="0"/>
      <w:outlineLvl w:val="3"/>
    </w:pPr>
    <w:rPr>
      <w:rFonts w:ascii="Cambria" w:hAnsi="Cambria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pPr>
      <w:spacing w:before="200" w:after="0"/>
      <w:outlineLvl w:val="4"/>
    </w:pPr>
    <w:rPr>
      <w:rFonts w:ascii="Cambria" w:hAnsi="Cambria"/>
      <w:b/>
      <w:bCs/>
      <w:color w:val="7F7F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after="0"/>
      <w:outlineLvl w:val="6"/>
    </w:pPr>
    <w:rPr>
      <w:rFonts w:ascii="Cambria" w:hAnsi="Cambria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mphasis">
    <w:name w:val="Emphasis"/>
    <w:basedOn w:val="DefaultParagraphFont"/>
    <w:uiPriority w:val="20"/>
    <w:qFormat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pPr>
      <w:spacing w:after="0"/>
    </w:p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rFonts w:ascii="Calibri" w:hAnsi="Calibr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Pr>
      <w:i/>
    </w:rPr>
  </w:style>
  <w:style w:type="character" w:styleId="IntenseEmphasis">
    <w:name w:val="Intense Emphasis"/>
    <w:basedOn w:val="DefaultParagraphFont"/>
    <w:uiPriority w:val="21"/>
    <w:qFormat/>
    <w:rPr>
      <w:b/>
    </w:rPr>
  </w:style>
  <w:style w:type="character" w:styleId="SubtleReference">
    <w:name w:val="Subtle Reference"/>
    <w:basedOn w:val="DefaultParagraphFont"/>
    <w:uiPriority w:val="31"/>
    <w:qFormat/>
    <w:rPr>
      <w:smallCaps/>
    </w:rPr>
  </w:style>
  <w:style w:type="character" w:styleId="IntenseReference">
    <w:name w:val="Intense Reference"/>
    <w:basedOn w:val="DefaultParagraphFont"/>
    <w:uiPriority w:val="32"/>
    <w:qFormat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</TotalTime>
  <Pages>1</Pages>
  <Words>112</Words>
  <Characters>643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4</cp:revision>
  <dcterms:created xsi:type="dcterms:W3CDTF">2007-02-22T19:51:00Z</dcterms:created>
  <dcterms:modified xsi:type="dcterms:W3CDTF">2007-05-01T19:36:00Z</dcterms:modified>
</cp:coreProperties>
</file>
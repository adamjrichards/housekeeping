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AD8" w:rsidRDefault="00E81AD8" w:rsidP="005F5F08">
      <w:pPr>
        <w:rPr>
          <w:b/>
          <w:u w:val="single"/>
        </w:rPr>
      </w:pPr>
      <w:r>
        <w:rPr>
          <w:b/>
          <w:u w:val="single"/>
        </w:rPr>
        <w:t xml:space="preserve">i not I </w:t>
      </w:r>
    </w:p>
    <w:p w:rsidR="00E81AD8" w:rsidRDefault="00E81AD8" w:rsidP="005F5F08">
      <w:pPr>
        <w:rPr>
          <w:b/>
          <w:u w:val="single"/>
        </w:rPr>
      </w:pPr>
    </w:p>
    <w:p w:rsidR="00E81AD8" w:rsidRPr="00FD0DE6" w:rsidRDefault="00E81AD8" w:rsidP="005F5F08">
      <w:pPr>
        <w:rPr>
          <w:b/>
          <w:u w:val="single"/>
        </w:rPr>
      </w:pPr>
      <w:r>
        <w:t>i was at a poet’s group the other day</w:t>
      </w:r>
    </w:p>
    <w:p w:rsidR="00E81AD8" w:rsidRDefault="00E81AD8" w:rsidP="005F5F08">
      <w:r>
        <w:t>they don’t like my use of the lower-case i</w:t>
      </w:r>
    </w:p>
    <w:p w:rsidR="00E81AD8" w:rsidRDefault="00E81AD8" w:rsidP="005F5F08">
      <w:r>
        <w:t>i will continue to use it despite the criticism</w:t>
      </w:r>
    </w:p>
    <w:p w:rsidR="00E81AD8" w:rsidRDefault="00E81AD8" w:rsidP="005F5F08">
      <w:r>
        <w:t>but i do owe you an explanation</w:t>
      </w:r>
    </w:p>
    <w:p w:rsidR="00E81AD8" w:rsidRDefault="00E81AD8" w:rsidP="005F5F08"/>
    <w:p w:rsidR="00E81AD8" w:rsidRDefault="00E81AD8" w:rsidP="005F5F08">
      <w:r>
        <w:t>there is no modern poetry</w:t>
      </w:r>
    </w:p>
    <w:p w:rsidR="00E81AD8" w:rsidRDefault="00E81AD8" w:rsidP="005F5F08">
      <w:r>
        <w:t>all the continents are explored</w:t>
      </w:r>
    </w:p>
    <w:p w:rsidR="00E81AD8" w:rsidRDefault="00E81AD8" w:rsidP="005F5F08">
      <w:r>
        <w:t>the map is drawn</w:t>
      </w:r>
    </w:p>
    <w:p w:rsidR="00E81AD8" w:rsidRDefault="00E81AD8" w:rsidP="005F5F08">
      <w:r>
        <w:t>the intrepid have nowhere new to go</w:t>
      </w:r>
    </w:p>
    <w:p w:rsidR="00E81AD8" w:rsidRDefault="00E81AD8" w:rsidP="005F5F08"/>
    <w:p w:rsidR="00E81AD8" w:rsidRDefault="00E81AD8" w:rsidP="005F5F08">
      <w:r>
        <w:t>i suppose we could still do</w:t>
      </w:r>
    </w:p>
    <w:p w:rsidR="00E81AD8" w:rsidRDefault="00E81AD8" w:rsidP="005F5F08">
      <w:r>
        <w:t>poetry underwater</w:t>
      </w:r>
    </w:p>
    <w:p w:rsidR="00E81AD8" w:rsidRDefault="00E81AD8" w:rsidP="005F5F08">
      <w:r>
        <w:t>or climb to the top of a mountain</w:t>
      </w:r>
    </w:p>
    <w:p w:rsidR="00E81AD8" w:rsidRDefault="00E81AD8" w:rsidP="005F5F08">
      <w:r>
        <w:t>and shout at the world</w:t>
      </w:r>
    </w:p>
    <w:p w:rsidR="00E81AD8" w:rsidRDefault="00E81AD8" w:rsidP="005F5F08"/>
    <w:p w:rsidR="00E81AD8" w:rsidRDefault="00E81AD8" w:rsidP="005F5F08">
      <w:r>
        <w:t>but when stoned men sit</w:t>
      </w:r>
    </w:p>
    <w:p w:rsidR="00E81AD8" w:rsidRDefault="00E81AD8" w:rsidP="005F5F08">
      <w:r>
        <w:t>babble and bark</w:t>
      </w:r>
    </w:p>
    <w:p w:rsidR="00E81AD8" w:rsidRDefault="00E81AD8" w:rsidP="005F5F08">
      <w:r>
        <w:t>and call it poetry,</w:t>
      </w:r>
    </w:p>
    <w:p w:rsidR="00E81AD8" w:rsidRDefault="00E81AD8" w:rsidP="005F5F08">
      <w:r>
        <w:t>let me off the bus</w:t>
      </w:r>
    </w:p>
    <w:p w:rsidR="00E81AD8" w:rsidRDefault="00E81AD8" w:rsidP="005F5F08"/>
    <w:p w:rsidR="00E81AD8" w:rsidRDefault="00E81AD8" w:rsidP="005F5F08">
      <w:r>
        <w:t>so why do i maintain</w:t>
      </w:r>
    </w:p>
    <w:p w:rsidR="00E81AD8" w:rsidRDefault="00E81AD8" w:rsidP="005F5F08">
      <w:r>
        <w:t>this relic of the past?</w:t>
      </w:r>
    </w:p>
    <w:p w:rsidR="00E81AD8" w:rsidRDefault="00E81AD8" w:rsidP="005F5F08">
      <w:r>
        <w:t>you may have guessed</w:t>
      </w:r>
    </w:p>
    <w:p w:rsidR="00E81AD8" w:rsidRDefault="00E81AD8" w:rsidP="005F5F08">
      <w:r>
        <w:t>that it is a conceit of form</w:t>
      </w:r>
    </w:p>
    <w:p w:rsidR="00E81AD8" w:rsidRDefault="00E81AD8" w:rsidP="005F5F08"/>
    <w:p w:rsidR="00E81AD8" w:rsidRDefault="00E81AD8" w:rsidP="005F5F08">
      <w:r>
        <w:t>like spelling phonetically</w:t>
      </w:r>
    </w:p>
    <w:p w:rsidR="00E81AD8" w:rsidRDefault="00E81AD8" w:rsidP="005F5F08">
      <w:r>
        <w:t>or using crazy fonts</w:t>
      </w:r>
    </w:p>
    <w:p w:rsidR="00E81AD8" w:rsidRDefault="00E81AD8" w:rsidP="005F5F08">
      <w:r>
        <w:t>or repeating syllables with</w:t>
      </w:r>
    </w:p>
    <w:p w:rsidR="00E81AD8" w:rsidRDefault="00E81AD8" w:rsidP="005F5F08">
      <w:r>
        <w:t>strange inversions</w:t>
      </w:r>
    </w:p>
    <w:p w:rsidR="00E81AD8" w:rsidRDefault="00E81AD8" w:rsidP="005F5F08"/>
    <w:p w:rsidR="00E81AD8" w:rsidRDefault="00E81AD8" w:rsidP="005F5F08">
      <w:r>
        <w:t>but it is not a construct of form</w:t>
      </w:r>
    </w:p>
    <w:p w:rsidR="00E81AD8" w:rsidRDefault="00E81AD8" w:rsidP="005F5F08">
      <w:r>
        <w:t>i do it</w:t>
      </w:r>
    </w:p>
    <w:p w:rsidR="00E81AD8" w:rsidRDefault="00E81AD8" w:rsidP="005F5F08">
      <w:r>
        <w:t>with good reason</w:t>
      </w:r>
    </w:p>
    <w:p w:rsidR="00E81AD8" w:rsidRDefault="00E81AD8" w:rsidP="005F5F08">
      <w:r>
        <w:t>and i will always do so</w:t>
      </w:r>
    </w:p>
    <w:p w:rsidR="00E81AD8" w:rsidRDefault="00E81AD8" w:rsidP="005F5F08"/>
    <w:p w:rsidR="00E81AD8" w:rsidRDefault="00E81AD8" w:rsidP="005F5F08">
      <w:r>
        <w:t>since i was a teenager</w:t>
      </w:r>
    </w:p>
    <w:p w:rsidR="00E81AD8" w:rsidRDefault="00E81AD8" w:rsidP="005F5F08">
      <w:r>
        <w:t>i have seen</w:t>
      </w:r>
    </w:p>
    <w:p w:rsidR="00E81AD8" w:rsidRDefault="00E81AD8" w:rsidP="005F5F08">
      <w:r>
        <w:t>that the world could be</w:t>
      </w:r>
    </w:p>
    <w:p w:rsidR="00E81AD8" w:rsidRDefault="00E81AD8" w:rsidP="005F5F08">
      <w:r>
        <w:t>a better place</w:t>
      </w:r>
    </w:p>
    <w:p w:rsidR="00E81AD8" w:rsidRDefault="00E81AD8" w:rsidP="005F5F08"/>
    <w:p w:rsidR="00E81AD8" w:rsidRDefault="00E81AD8" w:rsidP="005F5F08">
      <w:r>
        <w:t>what we all need</w:t>
      </w:r>
    </w:p>
    <w:p w:rsidR="00E81AD8" w:rsidRDefault="00E81AD8" w:rsidP="005F5F08">
      <w:r>
        <w:t>is a good dose of humble</w:t>
      </w:r>
    </w:p>
    <w:p w:rsidR="00E81AD8" w:rsidRDefault="00E81AD8" w:rsidP="005F5F08">
      <w:r>
        <w:t>you is not capitalized</w:t>
      </w:r>
    </w:p>
    <w:p w:rsidR="00E81AD8" w:rsidRDefault="00E81AD8" w:rsidP="005F5F08">
      <w:r>
        <w:t>him and her are not capitalized</w:t>
      </w:r>
    </w:p>
    <w:p w:rsidR="00E81AD8" w:rsidRDefault="00E81AD8" w:rsidP="005F5F08"/>
    <w:p w:rsidR="00E81AD8" w:rsidRDefault="00E81AD8" w:rsidP="005F5F08"/>
    <w:p w:rsidR="00E81AD8" w:rsidRDefault="00E81AD8" w:rsidP="005F5F08">
      <w:r>
        <w:t>him is only Him</w:t>
      </w:r>
    </w:p>
    <w:p w:rsidR="00E81AD8" w:rsidRDefault="00E81AD8" w:rsidP="005F5F08">
      <w:r>
        <w:t>when we refer</w:t>
      </w:r>
    </w:p>
    <w:p w:rsidR="00E81AD8" w:rsidRDefault="00E81AD8" w:rsidP="005F5F08">
      <w:r>
        <w:t>to an imaginary being</w:t>
      </w:r>
    </w:p>
    <w:p w:rsidR="00E81AD8" w:rsidRDefault="00E81AD8" w:rsidP="005F5F08">
      <w:r>
        <w:t>there is no equivalent Her</w:t>
      </w:r>
    </w:p>
    <w:p w:rsidR="00E81AD8" w:rsidRDefault="00E81AD8" w:rsidP="005F5F08"/>
    <w:p w:rsidR="00E81AD8" w:rsidRDefault="00E81AD8" w:rsidP="005F5F08">
      <w:r>
        <w:t>why should I</w:t>
      </w:r>
    </w:p>
    <w:p w:rsidR="00E81AD8" w:rsidRDefault="00E81AD8" w:rsidP="005F5F08">
      <w:r>
        <w:t>have the only capital?</w:t>
      </w:r>
    </w:p>
    <w:p w:rsidR="00E81AD8" w:rsidRDefault="00E81AD8" w:rsidP="005F5F08">
      <w:r>
        <w:t>i am not the most important</w:t>
      </w:r>
    </w:p>
    <w:p w:rsidR="00E81AD8" w:rsidRDefault="00E81AD8" w:rsidP="005F5F08">
      <w:r>
        <w:t>us is the most important</w:t>
      </w:r>
    </w:p>
    <w:p w:rsidR="00E81AD8" w:rsidRDefault="00E81AD8" w:rsidP="005F5F08"/>
    <w:p w:rsidR="00E81AD8" w:rsidRDefault="00E81AD8" w:rsidP="005F5F08">
      <w:r>
        <w:t>until us is Us</w:t>
      </w:r>
    </w:p>
    <w:p w:rsidR="00E81AD8" w:rsidRDefault="00E81AD8" w:rsidP="005F5F08">
      <w:r>
        <w:t>then my i will be i</w:t>
      </w:r>
    </w:p>
    <w:p w:rsidR="00E81AD8" w:rsidRDefault="00E81AD8" w:rsidP="005F5F08">
      <w:r>
        <w:t>and i will take my dose of humble</w:t>
      </w:r>
    </w:p>
    <w:p w:rsidR="00E81AD8" w:rsidRDefault="00E81AD8" w:rsidP="005F5F08">
      <w:r>
        <w:t>with my daily bread</w:t>
      </w:r>
    </w:p>
    <w:sectPr w:rsidR="00E81AD8" w:rsidSect="00D3773E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20CA0"/>
    <w:rsid w:val="000006EA"/>
    <w:rsid w:val="000A194D"/>
    <w:rsid w:val="00133D98"/>
    <w:rsid w:val="001C1DB4"/>
    <w:rsid w:val="00262028"/>
    <w:rsid w:val="002824D4"/>
    <w:rsid w:val="002B33E8"/>
    <w:rsid w:val="002C438C"/>
    <w:rsid w:val="003005D8"/>
    <w:rsid w:val="00420E89"/>
    <w:rsid w:val="00475C5A"/>
    <w:rsid w:val="004A73AF"/>
    <w:rsid w:val="004B0171"/>
    <w:rsid w:val="005F5F08"/>
    <w:rsid w:val="0068053E"/>
    <w:rsid w:val="00715825"/>
    <w:rsid w:val="00720CA0"/>
    <w:rsid w:val="007C2112"/>
    <w:rsid w:val="00866D0E"/>
    <w:rsid w:val="008A6730"/>
    <w:rsid w:val="008F59FD"/>
    <w:rsid w:val="00903E72"/>
    <w:rsid w:val="009323C8"/>
    <w:rsid w:val="009A3569"/>
    <w:rsid w:val="009F4987"/>
    <w:rsid w:val="00AB2EF6"/>
    <w:rsid w:val="00C336AA"/>
    <w:rsid w:val="00D3573A"/>
    <w:rsid w:val="00D3773E"/>
    <w:rsid w:val="00DB2898"/>
    <w:rsid w:val="00DD729B"/>
    <w:rsid w:val="00E81AD8"/>
    <w:rsid w:val="00FD0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08"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  <w:pPr>
      <w:spacing w:after="0"/>
    </w:pPr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1</Pages>
  <Words>175</Words>
  <Characters>1002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2007-03-02T17:24:00Z</dcterms:created>
  <dcterms:modified xsi:type="dcterms:W3CDTF">2007-03-02T17:40:00Z</dcterms:modified>
</cp:coreProperties>
</file>
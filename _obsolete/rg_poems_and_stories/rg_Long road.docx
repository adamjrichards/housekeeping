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A2" w:rsidRDefault="00303CA2">
      <w:pPr>
        <w:rPr>
          <w:b/>
          <w:bCs/>
          <w:u w:val="single"/>
        </w:rPr>
      </w:pPr>
      <w:r>
        <w:rPr>
          <w:b/>
          <w:bCs/>
          <w:u w:val="single"/>
        </w:rPr>
        <w:t>Horizon</w:t>
      </w:r>
    </w:p>
    <w:p w:rsidR="00303CA2" w:rsidRDefault="00303CA2"/>
    <w:p w:rsidR="00303CA2" w:rsidRDefault="00303CA2">
      <w:r>
        <w:t>this is a long road</w:t>
      </w:r>
    </w:p>
    <w:p w:rsidR="00303CA2" w:rsidRDefault="00303CA2">
      <w:r>
        <w:t>a magnet’s trace over a lattice of thin red lines</w:t>
      </w:r>
    </w:p>
    <w:p w:rsidR="00303CA2" w:rsidRDefault="00303CA2">
      <w:r>
        <w:t>but it isn’t the length</w:t>
      </w:r>
    </w:p>
    <w:p w:rsidR="00303CA2" w:rsidRDefault="00303CA2">
      <w:r>
        <w:t>it’s the going-places of it</w:t>
      </w:r>
    </w:p>
    <w:p w:rsidR="00303CA2" w:rsidRDefault="00303CA2">
      <w:r>
        <w:t>the here-to-thereness</w:t>
      </w:r>
    </w:p>
    <w:p w:rsidR="00303CA2" w:rsidRDefault="00303CA2"/>
    <w:p w:rsidR="00303CA2" w:rsidRDefault="00303CA2">
      <w:r>
        <w:t>i won’t make the easy metaphor</w:t>
      </w:r>
    </w:p>
    <w:p w:rsidR="00303CA2" w:rsidRDefault="00303CA2">
      <w:r>
        <w:t>talk of transitions and journeys of the spirit</w:t>
      </w:r>
    </w:p>
    <w:p w:rsidR="00303CA2" w:rsidRDefault="00303CA2">
      <w:r>
        <w:t>these things are well-enough known</w:t>
      </w:r>
    </w:p>
    <w:p w:rsidR="00303CA2" w:rsidRDefault="00303CA2"/>
    <w:p w:rsidR="00303CA2" w:rsidRDefault="00303CA2">
      <w:r>
        <w:t>how can you see a horizon</w:t>
      </w:r>
    </w:p>
    <w:p w:rsidR="00303CA2" w:rsidRDefault="00303CA2">
      <w:r>
        <w:t>and not want to touch it?</w:t>
      </w:r>
    </w:p>
    <w:sectPr w:rsidR="00303CA2" w:rsidSect="00303C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3CA2"/>
    <w:rsid w:val="00303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46</Words>
  <Characters>264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long road</dc:title>
  <dc:subject/>
  <dc:creator>Adam</dc:creator>
  <cp:keywords/>
  <dc:description/>
  <cp:lastModifiedBy>Adam Richards</cp:lastModifiedBy>
  <cp:revision>3</cp:revision>
  <dcterms:created xsi:type="dcterms:W3CDTF">2006-12-22T19:13:00Z</dcterms:created>
  <dcterms:modified xsi:type="dcterms:W3CDTF">2007-01-19T20:03:00Z</dcterms:modified>
</cp:coreProperties>
</file>
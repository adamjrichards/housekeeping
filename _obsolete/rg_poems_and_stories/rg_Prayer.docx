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B72" w:rsidRPr="00A1725D" w:rsidRDefault="00621B72" w:rsidP="00F4371F">
      <w:pPr>
        <w:rPr>
          <w:b/>
          <w:u w:val="single"/>
        </w:rPr>
      </w:pPr>
      <w:r>
        <w:rPr>
          <w:b/>
          <w:u w:val="single"/>
        </w:rPr>
        <w:t>Prayer</w:t>
      </w:r>
    </w:p>
    <w:p w:rsidR="00621B72" w:rsidRDefault="00621B72" w:rsidP="00F4371F"/>
    <w:p w:rsidR="00621B72" w:rsidRDefault="00621B72" w:rsidP="00F4371F">
      <w:r>
        <w:t>wow</w:t>
      </w:r>
    </w:p>
    <w:p w:rsidR="00621B72" w:rsidRDefault="00621B72" w:rsidP="00F4371F">
      <w:r>
        <w:t>look at that</w:t>
      </w:r>
    </w:p>
    <w:p w:rsidR="00621B72" w:rsidRDefault="00621B72" w:rsidP="00F4371F">
      <w:r>
        <w:t>you really packed those puppies in there!</w:t>
      </w:r>
    </w:p>
    <w:p w:rsidR="00621B72" w:rsidRDefault="00621B72" w:rsidP="00F4371F"/>
    <w:p w:rsidR="00621B72" w:rsidRDefault="00621B72" w:rsidP="00F4371F">
      <w:r>
        <w:t>i would have to guess</w:t>
      </w:r>
    </w:p>
    <w:p w:rsidR="00621B72" w:rsidRDefault="00621B72" w:rsidP="00F4371F">
      <w:r>
        <w:t>that god made you</w:t>
      </w:r>
    </w:p>
    <w:p w:rsidR="00621B72" w:rsidRPr="00F4371F" w:rsidRDefault="00621B72" w:rsidP="00F4371F">
      <w:r>
        <w:t>to give me a hard on</w:t>
      </w:r>
    </w:p>
    <w:sectPr w:rsidR="00621B72" w:rsidRPr="00F4371F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725D"/>
    <w:rsid w:val="00051E8D"/>
    <w:rsid w:val="000A194D"/>
    <w:rsid w:val="00133D98"/>
    <w:rsid w:val="002456D8"/>
    <w:rsid w:val="00262028"/>
    <w:rsid w:val="002824D4"/>
    <w:rsid w:val="002B33E8"/>
    <w:rsid w:val="002C438C"/>
    <w:rsid w:val="003005D8"/>
    <w:rsid w:val="004B0171"/>
    <w:rsid w:val="00565657"/>
    <w:rsid w:val="00621B72"/>
    <w:rsid w:val="00715540"/>
    <w:rsid w:val="00715825"/>
    <w:rsid w:val="007C2112"/>
    <w:rsid w:val="00866D0E"/>
    <w:rsid w:val="008A6730"/>
    <w:rsid w:val="008F59FD"/>
    <w:rsid w:val="00903E72"/>
    <w:rsid w:val="009323C8"/>
    <w:rsid w:val="009A3569"/>
    <w:rsid w:val="00A1725D"/>
    <w:rsid w:val="00BF213F"/>
    <w:rsid w:val="00C336AA"/>
    <w:rsid w:val="00D3573A"/>
    <w:rsid w:val="00DB2898"/>
    <w:rsid w:val="00E00892"/>
    <w:rsid w:val="00F4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8D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2007-02-16T19:18:00Z</dcterms:created>
  <dcterms:modified xsi:type="dcterms:W3CDTF">2007-02-16T19:20:00Z</dcterms:modified>
</cp:coreProperties>
</file>
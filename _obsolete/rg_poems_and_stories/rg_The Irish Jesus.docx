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8B8" w:rsidRPr="008F47B6" w:rsidRDefault="007838B8" w:rsidP="005F5F08">
      <w:pPr>
        <w:rPr>
          <w:b/>
          <w:u w:val="single"/>
        </w:rPr>
      </w:pPr>
      <w:r>
        <w:rPr>
          <w:b/>
          <w:u w:val="single"/>
        </w:rPr>
        <w:t>The Irish Jesus</w:t>
      </w:r>
    </w:p>
    <w:p w:rsidR="007838B8" w:rsidRDefault="007838B8" w:rsidP="005F5F08"/>
    <w:p w:rsidR="007838B8" w:rsidRDefault="007838B8" w:rsidP="005F5F08">
      <w:r>
        <w:t>Jesus was a Jewish boy</w:t>
      </w:r>
    </w:p>
    <w:p w:rsidR="007838B8" w:rsidRDefault="007838B8" w:rsidP="005F5F08">
      <w:r>
        <w:t>with a little Irish in him</w:t>
      </w:r>
    </w:p>
    <w:p w:rsidR="007838B8" w:rsidRDefault="007838B8" w:rsidP="005F5F08">
      <w:r>
        <w:t>he tried a little sermon on his</w:t>
      </w:r>
    </w:p>
    <w:p w:rsidR="007838B8" w:rsidRDefault="007838B8" w:rsidP="005F5F08">
      <w:r>
        <w:t>flock so he could win ‘em</w:t>
      </w:r>
    </w:p>
    <w:p w:rsidR="007838B8" w:rsidRDefault="007838B8" w:rsidP="005F5F08">
      <w:r>
        <w:t>at first each paid lip service</w:t>
      </w:r>
    </w:p>
    <w:p w:rsidR="007838B8" w:rsidRDefault="007838B8" w:rsidP="005F5F08">
      <w:r>
        <w:t>then reverted to a sinner</w:t>
      </w:r>
    </w:p>
    <w:p w:rsidR="007838B8" w:rsidRDefault="007838B8" w:rsidP="005F5F08">
      <w:r>
        <w:t>but Jesus, when you have a cat</w:t>
      </w:r>
    </w:p>
    <w:p w:rsidR="007838B8" w:rsidRDefault="007838B8" w:rsidP="005F5F08">
      <w:r>
        <w:t>there’s other ways to skin ‘er</w:t>
      </w:r>
    </w:p>
    <w:p w:rsidR="007838B8" w:rsidRDefault="007838B8" w:rsidP="005F5F08"/>
    <w:p w:rsidR="007838B8" w:rsidRDefault="007838B8" w:rsidP="005F5F08">
      <w:r>
        <w:t>so Jesus came unto the pub</w:t>
      </w:r>
    </w:p>
    <w:p w:rsidR="007838B8" w:rsidRDefault="007838B8" w:rsidP="005F5F08">
      <w:r>
        <w:t>and raised a glass of ale</w:t>
      </w:r>
    </w:p>
    <w:p w:rsidR="007838B8" w:rsidRDefault="007838B8" w:rsidP="005F5F08">
      <w:r>
        <w:t>he split that pint 9000 ways</w:t>
      </w:r>
    </w:p>
    <w:p w:rsidR="007838B8" w:rsidRDefault="007838B8" w:rsidP="005F5F08">
      <w:r>
        <w:t>or so they tell the tale</w:t>
      </w:r>
    </w:p>
    <w:p w:rsidR="007838B8" w:rsidRDefault="007838B8" w:rsidP="005F5F08">
      <w:r>
        <w:t>with a single pail of single malt</w:t>
      </w:r>
    </w:p>
    <w:p w:rsidR="007838B8" w:rsidRDefault="007838B8" w:rsidP="005F5F08">
      <w:r>
        <w:t>he slaked a nation’s thirst</w:t>
      </w:r>
    </w:p>
    <w:p w:rsidR="007838B8" w:rsidRDefault="007838B8" w:rsidP="005F5F08">
      <w:r>
        <w:t>when the Irish have a party</w:t>
      </w:r>
    </w:p>
    <w:p w:rsidR="007838B8" w:rsidRPr="005F5F08" w:rsidRDefault="007838B8" w:rsidP="005F5F08">
      <w:r>
        <w:t>they invite sweet Jesus first.</w:t>
      </w:r>
    </w:p>
    <w:sectPr w:rsidR="007838B8" w:rsidRPr="005F5F08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0716"/>
    <w:rsid w:val="000A194D"/>
    <w:rsid w:val="00133D98"/>
    <w:rsid w:val="00177B22"/>
    <w:rsid w:val="001C1DB4"/>
    <w:rsid w:val="00220BB9"/>
    <w:rsid w:val="00262028"/>
    <w:rsid w:val="002824D4"/>
    <w:rsid w:val="002B33E8"/>
    <w:rsid w:val="002C005B"/>
    <w:rsid w:val="002C438C"/>
    <w:rsid w:val="003005D8"/>
    <w:rsid w:val="00351F4D"/>
    <w:rsid w:val="00475C5A"/>
    <w:rsid w:val="004A73AF"/>
    <w:rsid w:val="004B0171"/>
    <w:rsid w:val="005F5F08"/>
    <w:rsid w:val="00671622"/>
    <w:rsid w:val="0068053E"/>
    <w:rsid w:val="006B0716"/>
    <w:rsid w:val="00715825"/>
    <w:rsid w:val="007838B8"/>
    <w:rsid w:val="007C2112"/>
    <w:rsid w:val="00866D0E"/>
    <w:rsid w:val="008A6730"/>
    <w:rsid w:val="008F47B6"/>
    <w:rsid w:val="008F59FD"/>
    <w:rsid w:val="00903E72"/>
    <w:rsid w:val="009323C8"/>
    <w:rsid w:val="009A3569"/>
    <w:rsid w:val="00C336AA"/>
    <w:rsid w:val="00D3573A"/>
    <w:rsid w:val="00DB2898"/>
    <w:rsid w:val="00DD7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F08"/>
    <w:pPr>
      <w:spacing w:after="200"/>
      <w:contextualSpacing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D8"/>
    <w:pPr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5D8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5D8"/>
    <w:pPr>
      <w:spacing w:before="200" w:after="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5D8"/>
    <w:pPr>
      <w:spacing w:before="200" w:after="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5D8"/>
    <w:pPr>
      <w:spacing w:before="200" w:after="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5D8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5D8"/>
    <w:pPr>
      <w:spacing w:after="0"/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5D8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5D8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005D8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3005D8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3005D8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3005D8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005D8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005D8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3005D8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3005D8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3005D8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5D8"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005D8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D8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005D8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3005D8"/>
    <w:rPr>
      <w:b/>
    </w:rPr>
  </w:style>
  <w:style w:type="character" w:styleId="Emphasis">
    <w:name w:val="Emphasis"/>
    <w:basedOn w:val="DefaultParagraphFont"/>
    <w:uiPriority w:val="20"/>
    <w:qFormat/>
    <w:rsid w:val="003005D8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3005D8"/>
    <w:pPr>
      <w:spacing w:after="0"/>
    </w:pPr>
  </w:style>
  <w:style w:type="paragraph" w:styleId="ListParagraph">
    <w:name w:val="List Paragraph"/>
    <w:basedOn w:val="Normal"/>
    <w:uiPriority w:val="34"/>
    <w:qFormat/>
    <w:rsid w:val="003005D8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3005D8"/>
    <w:pPr>
      <w:spacing w:before="200" w:after="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locked/>
    <w:rsid w:val="003005D8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5D8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005D8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3005D8"/>
    <w:rPr>
      <w:i/>
    </w:rPr>
  </w:style>
  <w:style w:type="character" w:styleId="IntenseEmphasis">
    <w:name w:val="Intense Emphasis"/>
    <w:basedOn w:val="DefaultParagraphFont"/>
    <w:uiPriority w:val="21"/>
    <w:qFormat/>
    <w:rsid w:val="003005D8"/>
    <w:rPr>
      <w:b/>
    </w:rPr>
  </w:style>
  <w:style w:type="character" w:styleId="SubtleReference">
    <w:name w:val="Subtle Reference"/>
    <w:basedOn w:val="DefaultParagraphFont"/>
    <w:uiPriority w:val="31"/>
    <w:qFormat/>
    <w:rsid w:val="003005D8"/>
    <w:rPr>
      <w:smallCaps/>
    </w:rPr>
  </w:style>
  <w:style w:type="character" w:styleId="IntenseReference">
    <w:name w:val="Intense Reference"/>
    <w:basedOn w:val="DefaultParagraphFont"/>
    <w:uiPriority w:val="32"/>
    <w:qFormat/>
    <w:rsid w:val="003005D8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05D8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D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18</TotalTime>
  <Pages>1</Pages>
  <Words>70</Words>
  <Characters>403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4</cp:revision>
  <dcterms:created xsi:type="dcterms:W3CDTF">2007-02-22T20:50:00Z</dcterms:created>
  <dcterms:modified xsi:type="dcterms:W3CDTF">2007-02-22T23:10:00Z</dcterms:modified>
</cp:coreProperties>
</file>
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EC" w:rsidRDefault="003518EC">
      <w:pPr>
        <w:pStyle w:val="Heading1"/>
      </w:pPr>
      <w:r>
        <w:t>Introduction to the Poem as Photo</w:t>
      </w:r>
    </w:p>
    <w:p w:rsidR="003518EC" w:rsidRDefault="003518EC"/>
    <w:p w:rsidR="003518EC" w:rsidRDefault="003518EC">
      <w:r>
        <w:t>Do not waste your time.</w:t>
      </w:r>
    </w:p>
    <w:p w:rsidR="003518EC" w:rsidRDefault="003518EC">
      <w:r>
        <w:t>These poems are only descriptive.</w:t>
      </w:r>
    </w:p>
    <w:p w:rsidR="003518EC" w:rsidRDefault="003518EC">
      <w:r>
        <w:t>Any allegory therein</w:t>
      </w:r>
    </w:p>
    <w:p w:rsidR="003518EC" w:rsidRDefault="003518EC">
      <w:r>
        <w:t>is provided by you.</w:t>
      </w:r>
    </w:p>
    <w:p w:rsidR="003518EC" w:rsidRDefault="003518EC">
      <w:r>
        <w:t>Feel free to do with them</w:t>
      </w:r>
    </w:p>
    <w:p w:rsidR="003518EC" w:rsidRDefault="003518EC">
      <w:r>
        <w:t>as you please,</w:t>
      </w:r>
    </w:p>
    <w:p w:rsidR="003518EC" w:rsidRDefault="003518EC">
      <w:r>
        <w:t>but don’t write me a letter</w:t>
      </w:r>
    </w:p>
    <w:p w:rsidR="003518EC" w:rsidRDefault="003518EC">
      <w:r>
        <w:t>addressed to</w:t>
      </w:r>
    </w:p>
    <w:p w:rsidR="003518EC" w:rsidRDefault="003518EC"/>
    <w:p w:rsidR="003518EC" w:rsidRDefault="003518EC">
      <w:r>
        <w:t>Adam Richards</w:t>
      </w:r>
    </w:p>
    <w:p w:rsidR="003518EC" w:rsidRDefault="003518EC">
      <w:r>
        <w:t>176 Woodside Drive</w:t>
      </w:r>
    </w:p>
    <w:p w:rsidR="003518EC" w:rsidRDefault="003518EC">
      <w:r>
        <w:t>St. Catharines, Ontario</w:t>
      </w:r>
    </w:p>
    <w:p w:rsidR="003518EC" w:rsidRDefault="003518EC">
      <w:r>
        <w:t>L2T 1X6</w:t>
      </w:r>
    </w:p>
    <w:p w:rsidR="003518EC" w:rsidRDefault="003518EC"/>
    <w:p w:rsidR="003518EC" w:rsidRDefault="003518EC">
      <w:r>
        <w:t>saying how empty they are.</w:t>
      </w:r>
    </w:p>
    <w:p w:rsidR="003518EC" w:rsidRDefault="003518EC">
      <w:r>
        <w:t>They do not have a meaning</w:t>
      </w:r>
    </w:p>
    <w:p w:rsidR="003518EC" w:rsidRDefault="003518EC">
      <w:r>
        <w:t>per se</w:t>
      </w:r>
    </w:p>
    <w:p w:rsidR="003518EC" w:rsidRDefault="003518EC">
      <w:r>
        <w:t>they are merely reflections.</w:t>
      </w:r>
    </w:p>
    <w:p w:rsidR="003518EC" w:rsidRDefault="003518EC"/>
    <w:p w:rsidR="003518EC" w:rsidRDefault="003518EC">
      <w:r>
        <w:t>Beauty</w:t>
      </w:r>
    </w:p>
    <w:p w:rsidR="003518EC" w:rsidRDefault="003518EC">
      <w:r>
        <w:t>is not for the sake of meaning.</w:t>
      </w:r>
    </w:p>
    <w:p w:rsidR="003518EC" w:rsidRDefault="003518EC">
      <w:r>
        <w:t>It is the meaning.</w:t>
      </w:r>
    </w:p>
    <w:p w:rsidR="003518EC" w:rsidRDefault="003518EC">
      <w:r>
        <w:t>and may I say</w:t>
      </w:r>
    </w:p>
    <w:p w:rsidR="003518EC" w:rsidRDefault="003518EC">
      <w:r>
        <w:t>I want you to love me?</w:t>
      </w:r>
    </w:p>
    <w:sectPr w:rsidR="003518EC" w:rsidSect="003518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77AA"/>
    <w:rsid w:val="003518EC"/>
    <w:rsid w:val="0056083C"/>
    <w:rsid w:val="00F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B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70</Words>
  <Characters>399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Poem as Photo</dc:title>
  <dc:subject/>
  <dc:creator>Adam Richards</dc:creator>
  <cp:keywords/>
  <dc:description/>
  <cp:lastModifiedBy>Adam Richards</cp:lastModifiedBy>
  <cp:revision>4</cp:revision>
  <dcterms:created xsi:type="dcterms:W3CDTF">2007-01-19T18:09:00Z</dcterms:created>
  <dcterms:modified xsi:type="dcterms:W3CDTF">2007-02-17T00:58:00Z</dcterms:modified>
</cp:coreProperties>
</file>
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29" w:rsidRDefault="00975329">
      <w:pPr>
        <w:pStyle w:val="Heading1"/>
      </w:pPr>
      <w:r>
        <w:t>The danger of women</w:t>
      </w:r>
    </w:p>
    <w:p w:rsidR="00975329" w:rsidRDefault="00975329"/>
    <w:p w:rsidR="00975329" w:rsidRDefault="00975329">
      <w:r>
        <w:t>the danger of women is this:</w:t>
      </w:r>
    </w:p>
    <w:p w:rsidR="00975329" w:rsidRDefault="00975329">
      <w:r>
        <w:t>that she will engulf all</w:t>
      </w:r>
    </w:p>
    <w:p w:rsidR="00975329" w:rsidRDefault="00975329">
      <w:r>
        <w:t>pull into herself the entirety of my being</w:t>
      </w:r>
    </w:p>
    <w:p w:rsidR="00975329" w:rsidRDefault="00975329">
      <w:r>
        <w:t>my environs, my self</w:t>
      </w:r>
    </w:p>
    <w:p w:rsidR="00975329" w:rsidRDefault="00975329">
      <w:r>
        <w:t>for a woman wishes to own all</w:t>
      </w:r>
    </w:p>
    <w:p w:rsidR="00975329" w:rsidRDefault="00975329">
      <w:r>
        <w:t>where a man will merely possess</w:t>
      </w:r>
    </w:p>
    <w:p w:rsidR="00975329" w:rsidRDefault="00975329">
      <w:r>
        <w:t>you will wrap yourself around me</w:t>
      </w:r>
    </w:p>
    <w:p w:rsidR="00975329" w:rsidRDefault="00975329">
      <w:r>
        <w:t>require permission for breath and sound</w:t>
      </w:r>
    </w:p>
    <w:p w:rsidR="00975329" w:rsidRDefault="00975329">
      <w:r>
        <w:t>limit my sight to the horizon of you</w:t>
      </w:r>
    </w:p>
    <w:p w:rsidR="00975329" w:rsidRDefault="00975329"/>
    <w:p w:rsidR="00975329" w:rsidRDefault="00975329">
      <w:r>
        <w:t>we men, we must build rockets</w:t>
      </w:r>
    </w:p>
    <w:p w:rsidR="00975329" w:rsidRDefault="00975329">
      <w:r>
        <w:t>and tall buildings, to stretch</w:t>
      </w:r>
    </w:p>
    <w:p w:rsidR="00975329" w:rsidRDefault="00975329">
      <w:r>
        <w:t>the boundaries of our tiny world</w:t>
      </w:r>
    </w:p>
    <w:p w:rsidR="00975329" w:rsidRDefault="00975329">
      <w:r>
        <w:t>we are the out-people, imitating our physical forms</w:t>
      </w:r>
    </w:p>
    <w:p w:rsidR="00975329" w:rsidRDefault="00975329">
      <w:r>
        <w:t>with philosophies and songs</w:t>
      </w:r>
    </w:p>
    <w:p w:rsidR="00975329" w:rsidRDefault="00975329">
      <w:r>
        <w:t>that claim innocence of purpose, but direction</w:t>
      </w:r>
    </w:p>
    <w:p w:rsidR="00975329" w:rsidRDefault="00975329">
      <w:r>
        <w:t>of need, and want, and those two are deemed the same</w:t>
      </w:r>
    </w:p>
    <w:p w:rsidR="00975329" w:rsidRDefault="00975329"/>
    <w:p w:rsidR="00975329" w:rsidRDefault="00975329">
      <w:r>
        <w:t>but us, i promise we are different</w:t>
      </w:r>
    </w:p>
    <w:p w:rsidR="00975329" w:rsidRDefault="00975329">
      <w:r>
        <w:t>you will never surround me, but by my own surrender</w:t>
      </w:r>
    </w:p>
    <w:p w:rsidR="00975329" w:rsidRDefault="00975329">
      <w:r>
        <w:t>and as i draw closer to the core of your hollow</w:t>
      </w:r>
    </w:p>
    <w:p w:rsidR="00975329" w:rsidRDefault="00975329">
      <w:r>
        <w:t>i will cast my anchor, and remain</w:t>
      </w:r>
    </w:p>
    <w:p w:rsidR="00975329" w:rsidRDefault="00975329">
      <w:r>
        <w:t>humbled by the gentle dark</w:t>
      </w:r>
    </w:p>
    <w:p w:rsidR="00975329" w:rsidRDefault="00975329"/>
    <w:p w:rsidR="00975329" w:rsidRDefault="00975329"/>
    <w:p w:rsidR="00975329" w:rsidRDefault="00975329"/>
    <w:p w:rsidR="00975329" w:rsidRDefault="00975329"/>
    <w:p w:rsidR="00975329" w:rsidRDefault="00975329"/>
    <w:p w:rsidR="00975329" w:rsidRDefault="00975329"/>
    <w:p w:rsidR="00975329" w:rsidRDefault="00975329"/>
    <w:p w:rsidR="00975329" w:rsidRDefault="00975329"/>
    <w:p w:rsidR="00975329" w:rsidRDefault="00975329"/>
    <w:p w:rsidR="00975329" w:rsidRDefault="00975329">
      <w:pPr>
        <w:tabs>
          <w:tab w:val="left" w:pos="5325"/>
        </w:tabs>
      </w:pPr>
      <w:r>
        <w:tab/>
      </w:r>
    </w:p>
    <w:sectPr w:rsidR="00975329" w:rsidSect="009753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329"/>
    <w:rsid w:val="0097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2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114</Words>
  <Characters>654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danger of women is this:</dc:title>
  <dc:subject/>
  <dc:creator>Adam</dc:creator>
  <cp:keywords/>
  <dc:description/>
  <cp:lastModifiedBy>Adam Richards</cp:lastModifiedBy>
  <cp:revision>5</cp:revision>
  <cp:lastPrinted>2007-01-27T01:51:00Z</cp:lastPrinted>
  <dcterms:created xsi:type="dcterms:W3CDTF">2006-07-01T17:21:00Z</dcterms:created>
  <dcterms:modified xsi:type="dcterms:W3CDTF">2007-01-27T01:51:00Z</dcterms:modified>
</cp:coreProperties>
</file>
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506" w:rsidRDefault="00BD4506">
      <w:pPr>
        <w:pStyle w:val="Heading1"/>
      </w:pPr>
      <w:r>
        <w:t>Ice storm</w:t>
      </w:r>
    </w:p>
    <w:p w:rsidR="00BD4506" w:rsidRDefault="00BD4506"/>
    <w:p w:rsidR="00BD4506" w:rsidRDefault="00BD4506">
      <w:r>
        <w:t>Do you not wonder</w:t>
      </w:r>
    </w:p>
    <w:p w:rsidR="00BD4506" w:rsidRDefault="00BD4506">
      <w:r>
        <w:t>what the squirrels do</w:t>
      </w:r>
    </w:p>
    <w:p w:rsidR="00BD4506" w:rsidRDefault="00BD4506">
      <w:r>
        <w:t>when the world is covered with glass?</w:t>
      </w:r>
    </w:p>
    <w:p w:rsidR="00BD4506" w:rsidRDefault="00BD4506"/>
    <w:p w:rsidR="00BD4506" w:rsidRDefault="00BD4506">
      <w:r>
        <w:t>The only thing I can see</w:t>
      </w:r>
    </w:p>
    <w:p w:rsidR="00BD4506" w:rsidRDefault="00BD4506">
      <w:r>
        <w:t>that is not covered with glass</w:t>
      </w:r>
    </w:p>
    <w:p w:rsidR="00BD4506" w:rsidRDefault="00BD4506">
      <w:r>
        <w:t>is the chimneys which breathe out</w:t>
      </w:r>
    </w:p>
    <w:p w:rsidR="00BD4506" w:rsidRDefault="00BD4506">
      <w:r>
        <w:t>steam and smoke</w:t>
      </w:r>
    </w:p>
    <w:p w:rsidR="00BD4506" w:rsidRDefault="00BD4506">
      <w:r>
        <w:t>up and down the street</w:t>
      </w:r>
    </w:p>
    <w:p w:rsidR="00BD4506" w:rsidRDefault="00BD4506">
      <w:r>
        <w:t>smart sentinels of the warmth within</w:t>
      </w:r>
    </w:p>
    <w:p w:rsidR="00BD4506" w:rsidRDefault="00BD4506">
      <w:r>
        <w:t>proud of their defiance</w:t>
      </w:r>
    </w:p>
    <w:p w:rsidR="00BD4506" w:rsidRDefault="00BD4506"/>
    <w:p w:rsidR="00BD4506" w:rsidRDefault="00BD4506">
      <w:r>
        <w:t>every twig, branch, tree trunk</w:t>
      </w:r>
    </w:p>
    <w:p w:rsidR="00BD4506" w:rsidRDefault="00BD4506">
      <w:r>
        <w:t>is coated in a transparency</w:t>
      </w:r>
    </w:p>
    <w:p w:rsidR="00BD4506" w:rsidRDefault="00BD4506">
      <w:r>
        <w:t>clear and bumpy</w:t>
      </w:r>
    </w:p>
    <w:p w:rsidR="00BD4506" w:rsidRDefault="00BD4506">
      <w:r>
        <w:t>but smooth to the touch</w:t>
      </w:r>
    </w:p>
    <w:p w:rsidR="00BD4506" w:rsidRDefault="00BD4506">
      <w:r>
        <w:t>my feet make a crackling crunch</w:t>
      </w:r>
    </w:p>
    <w:p w:rsidR="00BD4506" w:rsidRDefault="00BD4506">
      <w:r>
        <w:t>as I shuffle in danger</w:t>
      </w:r>
    </w:p>
    <w:p w:rsidR="00BD4506" w:rsidRDefault="00BD4506">
      <w:r>
        <w:t>down to my car,</w:t>
      </w:r>
    </w:p>
    <w:p w:rsidR="00BD4506" w:rsidRDefault="00BD4506">
      <w:r>
        <w:t>itself a vision in sparkling transformation</w:t>
      </w:r>
    </w:p>
    <w:p w:rsidR="00BD4506" w:rsidRDefault="00BD4506"/>
    <w:p w:rsidR="00BD4506" w:rsidRDefault="00BD4506">
      <w:r>
        <w:t>branches have escaped their moorings</w:t>
      </w:r>
    </w:p>
    <w:p w:rsidR="00BD4506" w:rsidRDefault="00BD4506">
      <w:r>
        <w:t>thrown themselves violently against the ground</w:t>
      </w:r>
    </w:p>
    <w:p w:rsidR="00BD4506" w:rsidRDefault="00BD4506">
      <w:r>
        <w:t>the signs of their wooden trauma</w:t>
      </w:r>
    </w:p>
    <w:p w:rsidR="00BD4506" w:rsidRDefault="00BD4506">
      <w:r>
        <w:t>spiking the air without mercy</w:t>
      </w:r>
    </w:p>
    <w:p w:rsidR="00BD4506" w:rsidRDefault="00BD4506">
      <w:r>
        <w:t>but the air is hard</w:t>
      </w:r>
    </w:p>
    <w:p w:rsidR="00BD4506" w:rsidRDefault="00BD4506">
      <w:r>
        <w:t>cannot care for the moods of sticks</w:t>
      </w:r>
    </w:p>
    <w:p w:rsidR="00BD4506" w:rsidRDefault="00BD4506">
      <w:r>
        <w:t>dry and angry as it is</w:t>
      </w:r>
    </w:p>
    <w:p w:rsidR="00BD4506" w:rsidRDefault="00BD4506"/>
    <w:p w:rsidR="00BD4506" w:rsidRDefault="00BD4506">
      <w:r>
        <w:t>soon though</w:t>
      </w:r>
    </w:p>
    <w:p w:rsidR="00BD4506" w:rsidRDefault="00BD4506">
      <w:r>
        <w:t>the ice is dripping it’s death</w:t>
      </w:r>
    </w:p>
    <w:p w:rsidR="00BD4506" w:rsidRDefault="00BD4506">
      <w:r>
        <w:t>long spears melting from the bottom up</w:t>
      </w:r>
    </w:p>
    <w:p w:rsidR="00BD4506" w:rsidRDefault="00BD4506">
      <w:r>
        <w:t>releasing possessive hold</w:t>
      </w:r>
    </w:p>
    <w:p w:rsidR="00BD4506" w:rsidRDefault="00BD4506">
      <w:r>
        <w:t>on the forms of our lives</w:t>
      </w:r>
    </w:p>
    <w:p w:rsidR="00BD4506" w:rsidRDefault="00BD4506">
      <w:r>
        <w:t>there is no wind, no movement</w:t>
      </w:r>
    </w:p>
    <w:p w:rsidR="00BD4506" w:rsidRDefault="00BD4506">
      <w:r>
        <w:t>save the surrender</w:t>
      </w:r>
    </w:p>
    <w:p w:rsidR="00BD4506" w:rsidRDefault="00BD4506">
      <w:r>
        <w:t>of the liberated</w:t>
      </w:r>
    </w:p>
    <w:p w:rsidR="00BD4506" w:rsidRDefault="00BD4506">
      <w:r>
        <w:t>to gravity</w:t>
      </w:r>
    </w:p>
    <w:p w:rsidR="00BD4506" w:rsidRDefault="00BD4506"/>
    <w:p w:rsidR="00BD4506" w:rsidRDefault="00BD4506">
      <w:r>
        <w:t>a single dove</w:t>
      </w:r>
    </w:p>
    <w:p w:rsidR="00BD4506" w:rsidRDefault="00BD4506">
      <w:r>
        <w:t>perches with cold feet</w:t>
      </w:r>
    </w:p>
    <w:p w:rsidR="00BD4506" w:rsidRDefault="00BD4506">
      <w:r>
        <w:t>on the hydro line</w:t>
      </w:r>
    </w:p>
    <w:p w:rsidR="00BD4506" w:rsidRDefault="00BD4506"/>
    <w:p w:rsidR="00BD4506" w:rsidRDefault="00BD4506">
      <w:r>
        <w:t>my friend</w:t>
      </w:r>
    </w:p>
    <w:sectPr w:rsidR="00BD4506" w:rsidSect="00BD450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4506"/>
    <w:rsid w:val="00BD4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506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1</Pages>
  <Words>144</Words>
  <Characters>825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Ice storm</dc:title>
  <dc:subject/>
  <dc:creator>Adam Richards</dc:creator>
  <cp:keywords/>
  <dc:description/>
  <cp:lastModifiedBy>Adam Richards</cp:lastModifiedBy>
  <cp:revision>2</cp:revision>
  <dcterms:created xsi:type="dcterms:W3CDTF">2007-01-19T18:14:00Z</dcterms:created>
  <dcterms:modified xsi:type="dcterms:W3CDTF">2007-01-19T21:24:00Z</dcterms:modified>
</cp:coreProperties>
</file>
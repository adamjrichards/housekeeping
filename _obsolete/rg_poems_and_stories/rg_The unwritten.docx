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CA" w:rsidRDefault="00EE12CA">
      <w:pPr>
        <w:pStyle w:val="Heading1"/>
      </w:pPr>
      <w:r>
        <w:t>The unwritten</w:t>
      </w:r>
    </w:p>
    <w:p w:rsidR="00EE12CA" w:rsidRDefault="00EE12CA">
      <w:pPr>
        <w:rPr>
          <w:b w:val="0"/>
          <w:bCs w:val="0"/>
          <w:u w:val="none"/>
        </w:rPr>
      </w:pP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there is no telling a woman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even in the most skilled of wording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  <w:t>what it is like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Now filled with blood and life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there are no end to the symbols I can name here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or the scarred imperfections.</w:t>
      </w:r>
    </w:p>
    <w:p w:rsidR="00EE12CA" w:rsidRDefault="00EE12CA">
      <w:pPr>
        <w:rPr>
          <w:b w:val="0"/>
          <w:bCs w:val="0"/>
          <w:u w:val="none"/>
        </w:rPr>
      </w:pP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all those chances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those tiny unpeople, half at a time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who should have been mine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now my time is past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(there is no going back)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leave no record save this one: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you carry in you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 unfulfilled chance of a lifetime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when you whispered to me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that you would have had me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knew it was true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I cried inside, that I loved you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in a manner unspeakable, unwriteable,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that only the motion of my hips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can communicate.  What has god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done to me, that you were not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provided, that I was not endowed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with the perfect immortality that so many</w:t>
      </w:r>
    </w:p>
    <w:p w:rsidR="00EE12CA" w:rsidRDefault="00EE12CA">
      <w:pPr>
        <w:rPr>
          <w:b w:val="0"/>
          <w:bCs w:val="0"/>
          <w:u w:val="none"/>
        </w:rPr>
      </w:pP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have squandered</w:t>
      </w:r>
    </w:p>
    <w:p w:rsidR="00EE12CA" w:rsidRDefault="00EE12CA">
      <w:pPr>
        <w:rPr>
          <w:b w:val="0"/>
          <w:bCs w:val="0"/>
          <w:u w:val="none"/>
        </w:rPr>
      </w:pP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? blood and semen and life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yet a desert, there is no better word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and charitable, we speak of cacti and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the baobab, its roots in the air, but these</w:t>
      </w: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are unwanted gifts, and the only gift I have</w:t>
      </w:r>
    </w:p>
    <w:p w:rsidR="00EE12CA" w:rsidRDefault="00EE12CA">
      <w:pPr>
        <w:rPr>
          <w:b w:val="0"/>
          <w:bCs w:val="0"/>
          <w:u w:val="none"/>
        </w:rPr>
      </w:pPr>
    </w:p>
    <w:p w:rsidR="00EE12CA" w:rsidRDefault="00EE12CA">
      <w:p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is this.</w:t>
      </w:r>
    </w:p>
    <w:sectPr w:rsidR="00EE12CA" w:rsidSect="00EE12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2CA"/>
    <w:rsid w:val="00EE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u w:val="singl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CA"/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1</Pages>
  <Words>138</Words>
  <Characters>790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unwritten</dc:title>
  <dc:subject/>
  <dc:creator>Adam Richards</dc:creator>
  <cp:keywords/>
  <dc:description/>
  <cp:lastModifiedBy>Adam Richards</cp:lastModifiedBy>
  <cp:revision>2</cp:revision>
  <dcterms:created xsi:type="dcterms:W3CDTF">2007-01-12T18:37:00Z</dcterms:created>
  <dcterms:modified xsi:type="dcterms:W3CDTF">2007-01-13T17:14:00Z</dcterms:modified>
</cp:coreProperties>
</file>
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1584" w:rsidRDefault="002F1584">
      <w:pPr>
        <w:pStyle w:val="Heading1"/>
      </w:pPr>
      <w:r>
        <w:t>Grudge match</w:t>
      </w:r>
    </w:p>
    <w:p w:rsidR="002F1584" w:rsidRDefault="002F1584"/>
    <w:p w:rsidR="002F1584" w:rsidRDefault="002F1584">
      <w:r>
        <w:t>poetry is a competitive business,</w:t>
      </w:r>
    </w:p>
    <w:p w:rsidR="002F1584" w:rsidRDefault="002F1584">
      <w:r>
        <w:t>not for the weak or faint of heart.</w:t>
      </w:r>
    </w:p>
    <w:p w:rsidR="002F1584" w:rsidRDefault="002F1584">
      <w:r>
        <w:t>I am the Midnight Deconstructionist,</w:t>
      </w:r>
    </w:p>
    <w:p w:rsidR="002F1584" w:rsidRDefault="002F1584">
      <w:r>
        <w:t>the most fearsome poet of all.</w:t>
      </w:r>
    </w:p>
    <w:p w:rsidR="002F1584" w:rsidRDefault="002F1584">
      <w:r>
        <w:t>I will body-slam your free verse into the mat,</w:t>
      </w:r>
    </w:p>
    <w:p w:rsidR="002F1584" w:rsidRDefault="002F1584">
      <w:r>
        <w:t>dump your prose-poem on it’s head,</w:t>
      </w:r>
    </w:p>
    <w:p w:rsidR="002F1584" w:rsidRDefault="002F1584">
      <w:r>
        <w:t>piledrive your villanelle with a rude elbow.</w:t>
      </w:r>
    </w:p>
    <w:p w:rsidR="002F1584" w:rsidRDefault="002F1584"/>
    <w:p w:rsidR="002F1584" w:rsidRDefault="002F1584">
      <w:r>
        <w:t>Some may say that poetry</w:t>
      </w:r>
    </w:p>
    <w:p w:rsidR="002F1584" w:rsidRDefault="002F1584">
      <w:r>
        <w:t>is a put-up job,</w:t>
      </w:r>
    </w:p>
    <w:p w:rsidR="002F1584" w:rsidRDefault="002F1584">
      <w:r>
        <w:t>that we always know who will win</w:t>
      </w:r>
    </w:p>
    <w:p w:rsidR="002F1584" w:rsidRDefault="002F1584">
      <w:r>
        <w:t>and that the competition is fake.</w:t>
      </w:r>
    </w:p>
    <w:p w:rsidR="002F1584" w:rsidRDefault="002F1584">
      <w:r>
        <w:t>I challenge any of you knock-kneed</w:t>
      </w:r>
    </w:p>
    <w:p w:rsidR="002F1584" w:rsidRDefault="002F1584">
      <w:r>
        <w:t>weak-ass wannabe wordsmiths</w:t>
      </w:r>
    </w:p>
    <w:p w:rsidR="002F1584" w:rsidRDefault="002F1584">
      <w:r>
        <w:t>to a ten-minute, no-holds-barred</w:t>
      </w:r>
    </w:p>
    <w:p w:rsidR="002F1584" w:rsidRDefault="002F1584">
      <w:r>
        <w:t>cage match, and we’ll settle</w:t>
      </w:r>
    </w:p>
    <w:p w:rsidR="002F1584" w:rsidRDefault="002F1584">
      <w:r>
        <w:t>our differences</w:t>
      </w:r>
    </w:p>
    <w:p w:rsidR="002F1584" w:rsidRDefault="002F1584">
      <w:r>
        <w:t>like real poets.</w:t>
      </w:r>
    </w:p>
    <w:p w:rsidR="002F1584" w:rsidRDefault="002F1584"/>
    <w:sectPr w:rsidR="002F1584" w:rsidSect="002F1584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TrackMoves/>
  <w:defaultTabStop w:val="720"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F1584"/>
    <w:rsid w:val="002F15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autoRedefine/>
    <w:qFormat/>
    <w:pPr>
      <w:overflowPunct w:val="0"/>
      <w:autoSpaceDE w:val="0"/>
      <w:autoSpaceDN w:val="0"/>
      <w:adjustRightInd w:val="0"/>
      <w:textAlignment w:val="baseline"/>
    </w:pPr>
    <w:rPr>
      <w:sz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outlineLvl w:val="0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1584"/>
    <w:rPr>
      <w:rFonts w:asciiTheme="majorHAnsi" w:eastAsiaTheme="majorEastAsia" w:hAnsiTheme="majorHAnsi" w:cstheme="majorBidi"/>
      <w:b/>
      <w:bCs/>
      <w:kern w:val="32"/>
      <w:sz w:val="32"/>
      <w:szCs w:val="32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15</TotalTime>
  <Pages>1</Pages>
  <Words>79</Words>
  <Characters>452</Characters>
  <Application>Microsoft Office Outlook</Application>
  <DocSecurity>0</DocSecurity>
  <Lines>0</Lines>
  <Paragraphs>0</Paragraphs>
  <ScaleCrop>false</ScaleCrop>
  <Company> 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poetry is a competitive business,</dc:title>
  <dc:subject/>
  <dc:creator>Adam Richards</dc:creator>
  <cp:keywords/>
  <dc:description/>
  <cp:lastModifiedBy>Adam Richards</cp:lastModifiedBy>
  <cp:revision>2</cp:revision>
  <dcterms:created xsi:type="dcterms:W3CDTF">2007-01-12T18:44:00Z</dcterms:created>
  <dcterms:modified xsi:type="dcterms:W3CDTF">2007-01-12T20:27:00Z</dcterms:modified>
</cp:coreProperties>
</file>
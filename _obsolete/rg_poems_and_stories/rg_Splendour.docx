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CB" w:rsidRDefault="00137BC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Splendour</w:t>
      </w:r>
    </w:p>
    <w:p w:rsidR="00137BCB" w:rsidRDefault="00137BCB">
      <w:pPr>
        <w:rPr>
          <w:lang w:val="en-US"/>
        </w:rPr>
      </w:pPr>
    </w:p>
    <w:p w:rsidR="00137BCB" w:rsidRDefault="00137BCB">
      <w:pPr>
        <w:rPr>
          <w:lang w:val="en-US"/>
        </w:rPr>
      </w:pPr>
      <w:r>
        <w:rPr>
          <w:lang w:val="en-US"/>
        </w:rPr>
        <w:t>the devil is always well-dressed</w:t>
      </w:r>
    </w:p>
    <w:p w:rsidR="00137BCB" w:rsidRDefault="00137BCB">
      <w:pPr>
        <w:rPr>
          <w:lang w:val="en-US"/>
        </w:rPr>
      </w:pPr>
      <w:r>
        <w:rPr>
          <w:lang w:val="en-US"/>
        </w:rPr>
        <w:t>and the messiah in rags</w:t>
      </w:r>
    </w:p>
    <w:p w:rsidR="00137BCB" w:rsidRDefault="00137BCB">
      <w:pPr>
        <w:rPr>
          <w:lang w:val="en-US"/>
        </w:rPr>
      </w:pPr>
      <w:r>
        <w:rPr>
          <w:lang w:val="en-US"/>
        </w:rPr>
        <w:t>the former in the neat and well-fitted</w:t>
      </w:r>
    </w:p>
    <w:p w:rsidR="00137BCB" w:rsidRDefault="00137BCB">
      <w:pPr>
        <w:rPr>
          <w:lang w:val="en-US"/>
        </w:rPr>
      </w:pPr>
      <w:r>
        <w:rPr>
          <w:lang w:val="en-US"/>
        </w:rPr>
        <w:t>conceits of the age</w:t>
      </w:r>
    </w:p>
    <w:p w:rsidR="00137BCB" w:rsidRDefault="00137BCB">
      <w:pPr>
        <w:rPr>
          <w:lang w:val="en-US"/>
        </w:rPr>
      </w:pPr>
      <w:r>
        <w:rPr>
          <w:lang w:val="en-US"/>
        </w:rPr>
        <w:t>and the latter in the beggar’s kit</w:t>
      </w:r>
    </w:p>
    <w:p w:rsidR="00137BCB" w:rsidRDefault="00137BCB">
      <w:pPr>
        <w:rPr>
          <w:lang w:val="en-US"/>
        </w:rPr>
      </w:pPr>
      <w:r>
        <w:rPr>
          <w:lang w:val="en-US"/>
        </w:rPr>
        <w:t>dirty with the history of suffering</w:t>
      </w:r>
    </w:p>
    <w:p w:rsidR="00137BCB" w:rsidRDefault="00137BCB">
      <w:pPr>
        <w:rPr>
          <w:lang w:val="en-US"/>
        </w:rPr>
      </w:pPr>
    </w:p>
    <w:p w:rsidR="00137BCB" w:rsidRDefault="00137BCB">
      <w:pPr>
        <w:rPr>
          <w:lang w:val="en-US"/>
        </w:rPr>
      </w:pPr>
      <w:r>
        <w:rPr>
          <w:lang w:val="en-US"/>
        </w:rPr>
        <w:t>if i point the finger of true virtue at you</w:t>
      </w:r>
    </w:p>
    <w:p w:rsidR="00137BCB" w:rsidRDefault="00137BCB">
      <w:pPr>
        <w:rPr>
          <w:lang w:val="en-US"/>
        </w:rPr>
      </w:pPr>
      <w:r>
        <w:rPr>
          <w:lang w:val="en-US"/>
        </w:rPr>
        <w:t>will you sentence me to die?</w:t>
      </w:r>
    </w:p>
    <w:p w:rsidR="00137BCB" w:rsidRDefault="00137BCB">
      <w:pPr>
        <w:rPr>
          <w:lang w:val="en-US"/>
        </w:rPr>
      </w:pPr>
      <w:r>
        <w:rPr>
          <w:lang w:val="en-US"/>
        </w:rPr>
        <w:t>cut yourself off at the knees</w:t>
      </w:r>
    </w:p>
    <w:p w:rsidR="00137BCB" w:rsidRDefault="00137BCB">
      <w:pPr>
        <w:rPr>
          <w:lang w:val="en-US"/>
        </w:rPr>
      </w:pPr>
      <w:r>
        <w:rPr>
          <w:lang w:val="en-US"/>
        </w:rPr>
        <w:t>that the best of you may suffer my fate</w:t>
      </w:r>
    </w:p>
    <w:p w:rsidR="00137BCB" w:rsidRDefault="00137BCB">
      <w:pPr>
        <w:rPr>
          <w:lang w:val="en-US"/>
        </w:rPr>
      </w:pPr>
      <w:r>
        <w:rPr>
          <w:lang w:val="en-US"/>
        </w:rPr>
        <w:t>and let you drift like the desert sands</w:t>
      </w:r>
    </w:p>
    <w:p w:rsidR="00137BCB" w:rsidRDefault="00137BCB">
      <w:pPr>
        <w:rPr>
          <w:lang w:val="en-US"/>
        </w:rPr>
      </w:pPr>
      <w:r>
        <w:rPr>
          <w:lang w:val="en-US"/>
        </w:rPr>
        <w:t>headless and without conscience</w:t>
      </w:r>
    </w:p>
    <w:p w:rsidR="00137BCB" w:rsidRDefault="00137BCB">
      <w:pPr>
        <w:rPr>
          <w:lang w:val="en-US"/>
        </w:rPr>
      </w:pPr>
    </w:p>
    <w:p w:rsidR="00137BCB" w:rsidRDefault="00137BCB">
      <w:pPr>
        <w:rPr>
          <w:lang w:val="en-US"/>
        </w:rPr>
      </w:pPr>
      <w:r>
        <w:rPr>
          <w:lang w:val="en-US"/>
        </w:rPr>
        <w:t>then tell me</w:t>
      </w:r>
    </w:p>
    <w:p w:rsidR="00137BCB" w:rsidRDefault="00137BCB">
      <w:pPr>
        <w:rPr>
          <w:lang w:val="en-US"/>
        </w:rPr>
      </w:pPr>
      <w:r>
        <w:rPr>
          <w:lang w:val="en-US"/>
        </w:rPr>
        <w:t>what’s it like to be wrong about everything</w:t>
      </w:r>
    </w:p>
    <w:p w:rsidR="00137BCB" w:rsidRDefault="00137BCB">
      <w:pPr>
        <w:rPr>
          <w:lang w:val="en-US"/>
        </w:rPr>
      </w:pPr>
      <w:r>
        <w:rPr>
          <w:lang w:val="en-US"/>
        </w:rPr>
        <w:t>and think nothing that hasn’t been thought</w:t>
      </w:r>
    </w:p>
    <w:p w:rsidR="00137BCB" w:rsidRDefault="00137BCB">
      <w:pPr>
        <w:rPr>
          <w:lang w:val="en-US"/>
        </w:rPr>
      </w:pPr>
      <w:r>
        <w:rPr>
          <w:lang w:val="en-US"/>
        </w:rPr>
        <w:t>a trillion times before?</w:t>
      </w:r>
    </w:p>
    <w:sectPr w:rsidR="00137BCB" w:rsidSect="00137B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7BCB"/>
    <w:rsid w:val="00137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78</Words>
  <Characters>445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devil is always well-dressed</dc:title>
  <dc:subject/>
  <dc:creator>Adam Richards</dc:creator>
  <cp:keywords/>
  <dc:description/>
  <cp:lastModifiedBy>Adam Richards</cp:lastModifiedBy>
  <cp:revision>2</cp:revision>
  <dcterms:created xsi:type="dcterms:W3CDTF">2007-08-14T18:26:00Z</dcterms:created>
  <dcterms:modified xsi:type="dcterms:W3CDTF">2007-08-14T18:26:00Z</dcterms:modified>
</cp:coreProperties>
</file>
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6BF" w:rsidRDefault="005736BF">
      <w:pPr>
        <w:rPr>
          <w:b/>
          <w:bCs/>
          <w:u w:val="single"/>
        </w:rPr>
      </w:pPr>
      <w:r>
        <w:rPr>
          <w:b/>
          <w:bCs/>
          <w:u w:val="single"/>
        </w:rPr>
        <w:t>I say</w:t>
      </w:r>
    </w:p>
    <w:p w:rsidR="005736BF" w:rsidRDefault="005736BF">
      <w:pPr>
        <w:rPr>
          <w:b/>
          <w:bCs/>
          <w:u w:val="single"/>
        </w:rPr>
      </w:pPr>
    </w:p>
    <w:p w:rsidR="005736BF" w:rsidRDefault="005736BF">
      <w:r>
        <w:t>I say</w:t>
      </w:r>
    </w:p>
    <w:p w:rsidR="005736BF" w:rsidRDefault="005736BF">
      <w:r>
        <w:t>you are not you.</w:t>
      </w:r>
    </w:p>
    <w:p w:rsidR="005736BF" w:rsidRDefault="005736BF">
      <w:r>
        <w:t>you is a limitation</w:t>
      </w:r>
    </w:p>
    <w:p w:rsidR="005736BF" w:rsidRDefault="005736BF">
      <w:r>
        <w:t>a box of flesh</w:t>
      </w:r>
    </w:p>
    <w:p w:rsidR="005736BF" w:rsidRDefault="005736BF">
      <w:r>
        <w:t>a congregation of molecules</w:t>
      </w:r>
    </w:p>
    <w:p w:rsidR="005736BF" w:rsidRDefault="005736BF">
      <w:r>
        <w:t>some are sure</w:t>
      </w:r>
    </w:p>
    <w:p w:rsidR="005736BF" w:rsidRDefault="005736BF">
      <w:r>
        <w:t>that this is all we are</w:t>
      </w:r>
    </w:p>
    <w:p w:rsidR="005736BF" w:rsidRDefault="005736BF">
      <w:r>
        <w:t>I say</w:t>
      </w:r>
    </w:p>
    <w:p w:rsidR="005736BF" w:rsidRDefault="005736BF">
      <w:r>
        <w:t>you are not you</w:t>
      </w:r>
    </w:p>
    <w:p w:rsidR="005736BF" w:rsidRDefault="005736BF">
      <w:r>
        <w:t>you are an outcropping</w:t>
      </w:r>
    </w:p>
    <w:p w:rsidR="005736BF" w:rsidRDefault="005736BF">
      <w:r>
        <w:t>of rock in a prairie</w:t>
      </w:r>
    </w:p>
    <w:p w:rsidR="005736BF" w:rsidRDefault="005736BF">
      <w:r>
        <w:t>the blue-white of the iceberg</w:t>
      </w:r>
    </w:p>
    <w:p w:rsidR="005736BF" w:rsidRDefault="005736BF">
      <w:r>
        <w:t>nine-tenths invisible</w:t>
      </w:r>
    </w:p>
    <w:p w:rsidR="005736BF" w:rsidRDefault="005736BF">
      <w:r>
        <w:t>a flower in a jungle</w:t>
      </w:r>
    </w:p>
    <w:p w:rsidR="005736BF" w:rsidRDefault="005736BF">
      <w:r>
        <w:t>with the fertility of giants</w:t>
      </w:r>
    </w:p>
    <w:p w:rsidR="005736BF" w:rsidRDefault="005736BF">
      <w:r>
        <w:t>I say</w:t>
      </w:r>
    </w:p>
    <w:p w:rsidR="005736BF" w:rsidRDefault="005736BF">
      <w:r>
        <w:t>you are not you</w:t>
      </w:r>
    </w:p>
    <w:p w:rsidR="005736BF" w:rsidRDefault="005736BF">
      <w:r>
        <w:t>you are the dust of the infinite</w:t>
      </w:r>
    </w:p>
    <w:p w:rsidR="005736BF" w:rsidRDefault="005736BF">
      <w:r>
        <w:t>and you stand on the shoulders</w:t>
      </w:r>
    </w:p>
    <w:p w:rsidR="005736BF" w:rsidRDefault="005736BF">
      <w:r>
        <w:t>of me, who is not me</w:t>
      </w:r>
    </w:p>
    <w:p w:rsidR="005736BF" w:rsidRDefault="005736BF">
      <w:r>
        <w:t>and to those who would tell me</w:t>
      </w:r>
    </w:p>
    <w:p w:rsidR="005736BF" w:rsidRDefault="005736BF">
      <w:r>
        <w:t>that all can be measured</w:t>
      </w:r>
    </w:p>
    <w:p w:rsidR="005736BF" w:rsidRDefault="005736BF">
      <w:r>
        <w:t>I say</w:t>
      </w:r>
    </w:p>
    <w:p w:rsidR="005736BF" w:rsidRDefault="005736BF">
      <w:r>
        <w:t>measure this.</w:t>
      </w:r>
    </w:p>
    <w:sectPr w:rsidR="005736BF" w:rsidSect="005736B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36BF"/>
    <w:rsid w:val="00573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69</Words>
  <Characters>397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say</dc:title>
  <dc:subject/>
  <dc:creator>Adam Richards</dc:creator>
  <cp:keywords/>
  <dc:description/>
  <cp:lastModifiedBy>Adam Richards</cp:lastModifiedBy>
  <cp:revision>3</cp:revision>
  <dcterms:created xsi:type="dcterms:W3CDTF">2007-01-19T19:45:00Z</dcterms:created>
  <dcterms:modified xsi:type="dcterms:W3CDTF">2007-01-19T21:28:00Z</dcterms:modified>
</cp:coreProperties>
</file>
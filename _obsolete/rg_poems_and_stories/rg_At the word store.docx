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F77" w:rsidRDefault="00FC0F77">
      <w:pPr>
        <w:pStyle w:val="Heading1"/>
      </w:pPr>
      <w:r>
        <w:t>At the word store</w:t>
      </w:r>
    </w:p>
    <w:p w:rsidR="00FC0F77" w:rsidRDefault="00FC0F77"/>
    <w:p w:rsidR="00FC0F77" w:rsidRDefault="00FC0F77">
      <w:r>
        <w:t>sorry, sir</w:t>
      </w:r>
    </w:p>
    <w:p w:rsidR="00FC0F77" w:rsidRDefault="00FC0F77">
      <w:r>
        <w:t>we’re fresh out of poetry</w:t>
      </w:r>
    </w:p>
    <w:p w:rsidR="00FC0F77" w:rsidRDefault="00FC0F77">
      <w:r>
        <w:t>we don’t get much call for it anymore</w:t>
      </w:r>
    </w:p>
    <w:p w:rsidR="00FC0F77" w:rsidRDefault="00FC0F77">
      <w:r>
        <w:t>once upon a time we sold tons</w:t>
      </w:r>
    </w:p>
    <w:p w:rsidR="00FC0F77" w:rsidRDefault="00FC0F77">
      <w:r>
        <w:t>now it’s pretty slow</w:t>
      </w:r>
    </w:p>
    <w:p w:rsidR="00FC0F77" w:rsidRDefault="00FC0F77">
      <w:r>
        <w:t>still, usually we keep a decent stock</w:t>
      </w:r>
    </w:p>
    <w:p w:rsidR="00FC0F77" w:rsidRDefault="00FC0F77">
      <w:r>
        <w:t>stick pretty much to the bigger names</w:t>
      </w:r>
    </w:p>
    <w:p w:rsidR="00FC0F77" w:rsidRDefault="00FC0F77">
      <w:r>
        <w:t>you know the ones</w:t>
      </w:r>
    </w:p>
    <w:p w:rsidR="00FC0F77" w:rsidRDefault="00FC0F77">
      <w:r>
        <w:t>Neruda, Whitman, Shakespeare</w:t>
      </w:r>
    </w:p>
    <w:p w:rsidR="00FC0F77" w:rsidRDefault="00FC0F77">
      <w:r>
        <w:t>we don’t order more ‘til we’re completely out</w:t>
      </w:r>
    </w:p>
    <w:p w:rsidR="00FC0F77" w:rsidRDefault="00FC0F77">
      <w:r>
        <w:t>but</w:t>
      </w:r>
    </w:p>
    <w:p w:rsidR="00FC0F77" w:rsidRDefault="00FC0F77">
      <w:r>
        <w:t>we have everything you need for the do-it-yourselfer</w:t>
      </w:r>
    </w:p>
    <w:p w:rsidR="00FC0F77" w:rsidRDefault="00FC0F77">
      <w:r>
        <w:t>raw words of all types</w:t>
      </w:r>
    </w:p>
    <w:p w:rsidR="00FC0F77" w:rsidRDefault="00FC0F77">
      <w:r>
        <w:t>prepositions, conjunctions, articles, you name it</w:t>
      </w:r>
    </w:p>
    <w:p w:rsidR="00FC0F77" w:rsidRDefault="00FC0F77">
      <w:r>
        <w:t>some more sophisticated stuff</w:t>
      </w:r>
    </w:p>
    <w:p w:rsidR="00FC0F77" w:rsidRDefault="00FC0F77">
      <w:r>
        <w:t>we got analogies, metaphors, stock phrases</w:t>
      </w:r>
    </w:p>
    <w:p w:rsidR="00FC0F77" w:rsidRDefault="00FC0F77">
      <w:r>
        <w:t>all the usual</w:t>
      </w:r>
    </w:p>
    <w:p w:rsidR="00FC0F77" w:rsidRDefault="00FC0F77">
      <w:r>
        <w:t>we also have quite a collection of self-help book</w:t>
      </w:r>
    </w:p>
    <w:p w:rsidR="00FC0F77" w:rsidRDefault="00FC0F77">
      <w:r>
        <w:t>roll-your-own romance, create-your-own classics</w:t>
      </w:r>
    </w:p>
    <w:p w:rsidR="00FC0F77" w:rsidRDefault="00FC0F77">
      <w:r>
        <w:t>a really good range</w:t>
      </w:r>
    </w:p>
    <w:p w:rsidR="00FC0F77" w:rsidRDefault="00FC0F77">
      <w:r>
        <w:t>if you’re that type</w:t>
      </w:r>
    </w:p>
    <w:p w:rsidR="00FC0F77" w:rsidRDefault="00FC0F77">
      <w:r>
        <w:t>we even have a kit, contains a beginners selection</w:t>
      </w:r>
    </w:p>
    <w:p w:rsidR="00FC0F77" w:rsidRDefault="00FC0F77">
      <w:r>
        <w:t>nothing fancy, just the basics</w:t>
      </w:r>
    </w:p>
    <w:p w:rsidR="00FC0F77" w:rsidRDefault="00FC0F77"/>
    <w:p w:rsidR="00FC0F77" w:rsidRDefault="00FC0F77">
      <w:r>
        <w:t>so all I can tell you is to</w:t>
      </w:r>
    </w:p>
    <w:p w:rsidR="00FC0F77" w:rsidRDefault="00FC0F77">
      <w:r>
        <w:t>check back from time to time</w:t>
      </w:r>
    </w:p>
    <w:p w:rsidR="00FC0F77" w:rsidRDefault="00FC0F77">
      <w:r>
        <w:t>or learn what it takes</w:t>
      </w:r>
    </w:p>
    <w:p w:rsidR="00FC0F77" w:rsidRDefault="00FC0F77">
      <w:r>
        <w:t>to be a poet</w:t>
      </w:r>
    </w:p>
    <w:p w:rsidR="00FC0F77" w:rsidRDefault="00FC0F77">
      <w:r>
        <w:t>because there’s no poet like you</w:t>
      </w:r>
    </w:p>
    <w:sectPr w:rsidR="00FC0F77" w:rsidSect="00FC0F7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0F77"/>
    <w:rsid w:val="00FC0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F77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</TotalTime>
  <Pages>1</Pages>
  <Words>127</Words>
  <Characters>724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 the word store</dc:title>
  <dc:subject/>
  <dc:creator>Adam Richards</dc:creator>
  <cp:keywords/>
  <dc:description/>
  <cp:lastModifiedBy>Adam Richards</cp:lastModifiedBy>
  <cp:revision>3</cp:revision>
  <dcterms:created xsi:type="dcterms:W3CDTF">2007-01-11T03:08:00Z</dcterms:created>
  <dcterms:modified xsi:type="dcterms:W3CDTF">2007-01-11T20:57:00Z</dcterms:modified>
</cp:coreProperties>
</file>
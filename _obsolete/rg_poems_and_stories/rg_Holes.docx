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86D" w:rsidRDefault="00DD386D" w:rsidP="006D2D20">
      <w:r>
        <w:rPr>
          <w:b/>
          <w:u w:val="single"/>
        </w:rPr>
        <w:t>Holes</w:t>
      </w:r>
    </w:p>
    <w:p w:rsidR="00DD386D" w:rsidRDefault="00DD386D" w:rsidP="006D2D20"/>
    <w:p w:rsidR="00DD386D" w:rsidRDefault="00DD386D" w:rsidP="006D2D20">
      <w:r>
        <w:t>are you a happy mammal?</w:t>
      </w:r>
    </w:p>
    <w:p w:rsidR="00DD386D" w:rsidRDefault="00DD386D" w:rsidP="006D2D20">
      <w:r>
        <w:t>a body wrapped</w:t>
      </w:r>
    </w:p>
    <w:p w:rsidR="00DD386D" w:rsidRDefault="00DD386D" w:rsidP="006D2D20">
      <w:r>
        <w:t>around a collection of holes</w:t>
      </w:r>
    </w:p>
    <w:p w:rsidR="00DD386D" w:rsidRDefault="00DD386D" w:rsidP="006D2D20"/>
    <w:p w:rsidR="00DD386D" w:rsidRDefault="00DD386D" w:rsidP="006D2D20">
      <w:r>
        <w:t>our holes make us happy</w:t>
      </w:r>
    </w:p>
    <w:p w:rsidR="00DD386D" w:rsidRDefault="00DD386D" w:rsidP="006D2D20">
      <w:r>
        <w:t>things go in</w:t>
      </w:r>
    </w:p>
    <w:p w:rsidR="00DD386D" w:rsidRDefault="00DD386D" w:rsidP="006D2D20">
      <w:r>
        <w:t>things go out</w:t>
      </w:r>
    </w:p>
    <w:p w:rsidR="00DD386D" w:rsidRDefault="00DD386D" w:rsidP="006D2D20"/>
    <w:p w:rsidR="00DD386D" w:rsidRDefault="00DD386D" w:rsidP="006D2D20">
      <w:r>
        <w:t>think of how much of your life</w:t>
      </w:r>
    </w:p>
    <w:p w:rsidR="00DD386D" w:rsidRDefault="00DD386D" w:rsidP="006D2D20">
      <w:r>
        <w:t>deals with things going in</w:t>
      </w:r>
    </w:p>
    <w:p w:rsidR="00DD386D" w:rsidRDefault="00DD386D" w:rsidP="006D2D20">
      <w:r>
        <w:t>and things going out</w:t>
      </w:r>
    </w:p>
    <w:p w:rsidR="00DD386D" w:rsidRDefault="00DD386D" w:rsidP="006D2D20"/>
    <w:p w:rsidR="00DD386D" w:rsidRDefault="00DD386D" w:rsidP="006D2D20">
      <w:r>
        <w:t>even the things</w:t>
      </w:r>
    </w:p>
    <w:p w:rsidR="00DD386D" w:rsidRDefault="00DD386D" w:rsidP="006D2D20">
      <w:r>
        <w:t>that do not seem to have anything to do with it</w:t>
      </w:r>
    </w:p>
    <w:p w:rsidR="00DD386D" w:rsidRDefault="00DD386D" w:rsidP="006D2D20">
      <w:r>
        <w:t>still have something to do with it</w:t>
      </w:r>
    </w:p>
    <w:p w:rsidR="00DD386D" w:rsidRDefault="00DD386D" w:rsidP="006D2D20"/>
    <w:p w:rsidR="00DD386D" w:rsidRDefault="00DD386D" w:rsidP="006D2D20">
      <w:r>
        <w:t>we work</w:t>
      </w:r>
    </w:p>
    <w:p w:rsidR="00DD386D" w:rsidRDefault="00DD386D" w:rsidP="006D2D20">
      <w:r>
        <w:t>to fill our holes</w:t>
      </w:r>
    </w:p>
    <w:p w:rsidR="00DD386D" w:rsidRDefault="00DD386D" w:rsidP="006D2D20">
      <w:r>
        <w:t>(at least the ones that want filling)</w:t>
      </w:r>
    </w:p>
    <w:p w:rsidR="00DD386D" w:rsidRDefault="00DD386D" w:rsidP="006D2D20"/>
    <w:p w:rsidR="00DD386D" w:rsidRDefault="00DD386D" w:rsidP="006D2D20">
      <w:r>
        <w:t>i love you</w:t>
      </w:r>
    </w:p>
    <w:p w:rsidR="00DD386D" w:rsidRDefault="00DD386D" w:rsidP="006D2D20">
      <w:r>
        <w:t>is another word</w:t>
      </w:r>
    </w:p>
    <w:p w:rsidR="00DD386D" w:rsidRPr="00F9335A" w:rsidRDefault="00DD386D" w:rsidP="006D2D20">
      <w:r>
        <w:t>for being a happy mammal</w:t>
      </w:r>
    </w:p>
    <w:sectPr w:rsidR="00DD386D" w:rsidRPr="00F9335A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17BB"/>
    <w:rsid w:val="000A194D"/>
    <w:rsid w:val="000C6C83"/>
    <w:rsid w:val="00133D98"/>
    <w:rsid w:val="001C1DB4"/>
    <w:rsid w:val="00262028"/>
    <w:rsid w:val="002824D4"/>
    <w:rsid w:val="002B33E8"/>
    <w:rsid w:val="002C438C"/>
    <w:rsid w:val="003005D8"/>
    <w:rsid w:val="00475C5A"/>
    <w:rsid w:val="004A73AF"/>
    <w:rsid w:val="004B0171"/>
    <w:rsid w:val="004F118E"/>
    <w:rsid w:val="00595A4B"/>
    <w:rsid w:val="005F5F08"/>
    <w:rsid w:val="0068053E"/>
    <w:rsid w:val="006D2D20"/>
    <w:rsid w:val="00715825"/>
    <w:rsid w:val="007C2112"/>
    <w:rsid w:val="00866D0E"/>
    <w:rsid w:val="008A6730"/>
    <w:rsid w:val="008F59FD"/>
    <w:rsid w:val="00903E72"/>
    <w:rsid w:val="009323C8"/>
    <w:rsid w:val="009A3569"/>
    <w:rsid w:val="00AB17BB"/>
    <w:rsid w:val="00B96996"/>
    <w:rsid w:val="00C336AA"/>
    <w:rsid w:val="00D3573A"/>
    <w:rsid w:val="00DB2898"/>
    <w:rsid w:val="00DB4FE4"/>
    <w:rsid w:val="00DC5463"/>
    <w:rsid w:val="00DD386D"/>
    <w:rsid w:val="00DD729B"/>
    <w:rsid w:val="00DF0FA5"/>
    <w:rsid w:val="00EB4A9A"/>
    <w:rsid w:val="00F93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08"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  <w:pPr>
      <w:spacing w:after="0"/>
    </w:pPr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173</TotalTime>
  <Pages>1</Pages>
  <Words>63</Words>
  <Characters>362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2007-03-01T00:20:00Z</dcterms:created>
  <dcterms:modified xsi:type="dcterms:W3CDTF">2007-03-01T03:13:00Z</dcterms:modified>
</cp:coreProperties>
</file>
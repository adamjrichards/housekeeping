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85" w:rsidRDefault="00EF5B85" w:rsidP="005F5F08">
      <w:pPr>
        <w:rPr>
          <w:b/>
          <w:u w:val="single"/>
        </w:rPr>
      </w:pPr>
      <w:r>
        <w:rPr>
          <w:b/>
          <w:u w:val="single"/>
        </w:rPr>
        <w:t>Haikool</w:t>
      </w:r>
    </w:p>
    <w:p w:rsidR="00EF5B85" w:rsidRDefault="00EF5B85" w:rsidP="005F5F08">
      <w:pPr>
        <w:rPr>
          <w:b/>
          <w:u w:val="single"/>
        </w:rPr>
      </w:pPr>
    </w:p>
    <w:p w:rsidR="00EF5B85" w:rsidRDefault="00EF5B85" w:rsidP="005F5F08">
      <w:r>
        <w:t>now open</w:t>
      </w:r>
    </w:p>
    <w:p w:rsidR="00EF5B85" w:rsidRDefault="00EF5B85" w:rsidP="005F5F08">
      <w:r>
        <w:t>cream pie at 11</w:t>
      </w:r>
    </w:p>
    <w:p w:rsidR="00EF5B85" w:rsidRDefault="00EF5B85" w:rsidP="005F5F08">
      <w:r>
        <w:t>midnight</w:t>
      </w:r>
    </w:p>
    <w:p w:rsidR="00EF5B85" w:rsidRDefault="00EF5B85" w:rsidP="005F5F08"/>
    <w:p w:rsidR="00EF5B85" w:rsidRPr="00470CBB" w:rsidRDefault="00EF5B85" w:rsidP="005F5F08">
      <w:r>
        <w:t>*</w:t>
      </w:r>
    </w:p>
    <w:p w:rsidR="00EF5B85" w:rsidRDefault="00EF5B85" w:rsidP="005F5F08">
      <w:pPr>
        <w:rPr>
          <w:b/>
          <w:u w:val="single"/>
        </w:rPr>
      </w:pPr>
    </w:p>
    <w:p w:rsidR="00EF5B85" w:rsidRDefault="00EF5B85" w:rsidP="005F5F08">
      <w:r>
        <w:t>ants in a jar</w:t>
      </w:r>
    </w:p>
    <w:p w:rsidR="00EF5B85" w:rsidRDefault="00EF5B85" w:rsidP="005F5F08">
      <w:r>
        <w:t>captivity versus industry</w:t>
      </w:r>
    </w:p>
    <w:p w:rsidR="00EF5B85" w:rsidRDefault="00EF5B85" w:rsidP="005F5F08">
      <w:r>
        <w:t>we all rule the world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>
      <w:r>
        <w:t>there is a music</w:t>
      </w:r>
    </w:p>
    <w:p w:rsidR="00EF5B85" w:rsidRDefault="00EF5B85" w:rsidP="005F5F08">
      <w:r>
        <w:t>a radio inside my head</w:t>
      </w:r>
    </w:p>
    <w:p w:rsidR="00EF5B85" w:rsidRDefault="00EF5B85" w:rsidP="005F5F08">
      <w:r>
        <w:t>oh, wait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/>
    <w:p w:rsidR="00EF5B85" w:rsidRDefault="00EF5B85" w:rsidP="005F5F08">
      <w:r>
        <w:t>excellent socks</w:t>
      </w:r>
    </w:p>
    <w:p w:rsidR="00EF5B85" w:rsidRDefault="00EF5B85" w:rsidP="005F5F08">
      <w:r>
        <w:t>how could anyone go wrong?</w:t>
      </w:r>
    </w:p>
    <w:p w:rsidR="00EF5B85" w:rsidRDefault="00EF5B85" w:rsidP="005F5F08">
      <w:r>
        <w:t>hungry machines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/>
    <w:p w:rsidR="00EF5B85" w:rsidRDefault="00EF5B85" w:rsidP="005F5F08">
      <w:r>
        <w:t>a branch</w:t>
      </w:r>
    </w:p>
    <w:p w:rsidR="00EF5B85" w:rsidRDefault="00EF5B85" w:rsidP="005F5F08">
      <w:r>
        <w:t>a lost negotiation</w:t>
      </w:r>
    </w:p>
    <w:p w:rsidR="00EF5B85" w:rsidRDefault="00EF5B85" w:rsidP="005F5F08">
      <w:r>
        <w:t>a stick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/>
    <w:p w:rsidR="00EF5B85" w:rsidRDefault="00EF5B85" w:rsidP="005F5F08">
      <w:r>
        <w:t>caffeine in my bloodstream</w:t>
      </w:r>
    </w:p>
    <w:p w:rsidR="00EF5B85" w:rsidRDefault="00EF5B85" w:rsidP="005F5F08">
      <w:r>
        <w:t>ideas like a river</w:t>
      </w:r>
    </w:p>
    <w:p w:rsidR="00EF5B85" w:rsidRDefault="00EF5B85" w:rsidP="005F5F08">
      <w:r>
        <w:t>tpyign to o fsat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/>
    <w:p w:rsidR="00EF5B85" w:rsidRDefault="00EF5B85" w:rsidP="005F5F08">
      <w:r>
        <w:t>start with an empty</w:t>
      </w:r>
    </w:p>
    <w:p w:rsidR="00EF5B85" w:rsidRDefault="00EF5B85" w:rsidP="005F5F08">
      <w:r>
        <w:tab/>
        <w:t>hole in the middle</w:t>
      </w:r>
    </w:p>
    <w:p w:rsidR="00EF5B85" w:rsidRDefault="00EF5B85" w:rsidP="005F5F08">
      <w:r>
        <w:t>finish with a</w:t>
      </w:r>
    </w:p>
    <w:p w:rsidR="00EF5B85" w:rsidRDefault="00EF5B85" w:rsidP="005F5F08"/>
    <w:p w:rsidR="00EF5B85" w:rsidRDefault="00EF5B85" w:rsidP="005F5F08">
      <w:r>
        <w:t>*</w:t>
      </w:r>
    </w:p>
    <w:p w:rsidR="00EF5B85" w:rsidRDefault="00EF5B85" w:rsidP="005F5F08"/>
    <w:p w:rsidR="00EF5B85" w:rsidRDefault="00EF5B85" w:rsidP="005F5F08">
      <w:r>
        <w:t>all of the above</w:t>
      </w:r>
    </w:p>
    <w:p w:rsidR="00EF5B85" w:rsidRDefault="00EF5B85" w:rsidP="005F5F08">
      <w:r>
        <w:t>none of the above</w:t>
      </w:r>
    </w:p>
    <w:p w:rsidR="00EF5B85" w:rsidRDefault="00EF5B85" w:rsidP="005F5F08">
      <w:r>
        <w:t>what was i thinking?</w:t>
      </w:r>
    </w:p>
    <w:p w:rsidR="00EF5B85" w:rsidRDefault="00EF5B85" w:rsidP="005F5F08"/>
    <w:p w:rsidR="00EF5B85" w:rsidRDefault="00EF5B85" w:rsidP="005F5F08"/>
    <w:p w:rsidR="00EF5B85" w:rsidRPr="009E3236" w:rsidRDefault="00EF5B85" w:rsidP="005F5F08"/>
    <w:sectPr w:rsidR="00EF5B85" w:rsidRPr="009E3236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3236"/>
    <w:rsid w:val="0002085D"/>
    <w:rsid w:val="00085B2E"/>
    <w:rsid w:val="000A194D"/>
    <w:rsid w:val="00133D98"/>
    <w:rsid w:val="001C1DB4"/>
    <w:rsid w:val="00262028"/>
    <w:rsid w:val="002824D4"/>
    <w:rsid w:val="002B33E8"/>
    <w:rsid w:val="002C438C"/>
    <w:rsid w:val="003005D8"/>
    <w:rsid w:val="003E068D"/>
    <w:rsid w:val="00417D87"/>
    <w:rsid w:val="00470CBB"/>
    <w:rsid w:val="00475C5A"/>
    <w:rsid w:val="004A73AF"/>
    <w:rsid w:val="004B0171"/>
    <w:rsid w:val="005F5F08"/>
    <w:rsid w:val="0068053E"/>
    <w:rsid w:val="00715825"/>
    <w:rsid w:val="00724BD9"/>
    <w:rsid w:val="007C2112"/>
    <w:rsid w:val="00866D0E"/>
    <w:rsid w:val="008A6730"/>
    <w:rsid w:val="008F59FD"/>
    <w:rsid w:val="00903E72"/>
    <w:rsid w:val="009323C8"/>
    <w:rsid w:val="009A3569"/>
    <w:rsid w:val="009E3236"/>
    <w:rsid w:val="00A270ED"/>
    <w:rsid w:val="00A5523F"/>
    <w:rsid w:val="00A60EAC"/>
    <w:rsid w:val="00B0244C"/>
    <w:rsid w:val="00C336AA"/>
    <w:rsid w:val="00C92C5B"/>
    <w:rsid w:val="00CE114F"/>
    <w:rsid w:val="00D3573A"/>
    <w:rsid w:val="00DB2898"/>
    <w:rsid w:val="00DD729B"/>
    <w:rsid w:val="00E05AC9"/>
    <w:rsid w:val="00E16C5B"/>
    <w:rsid w:val="00E86234"/>
    <w:rsid w:val="00EB0B4A"/>
    <w:rsid w:val="00EF5B85"/>
    <w:rsid w:val="00F221E8"/>
    <w:rsid w:val="00F432EA"/>
    <w:rsid w:val="00FC3E8C"/>
    <w:rsid w:val="00FC5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34"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67</Words>
  <Characters>385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2007-03-23T21:37:00Z</dcterms:created>
  <dcterms:modified xsi:type="dcterms:W3CDTF">2007-03-23T22:02:00Z</dcterms:modified>
</cp:coreProperties>
</file>
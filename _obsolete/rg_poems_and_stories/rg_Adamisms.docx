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42" w:rsidRPr="00935DE4" w:rsidRDefault="001D4242" w:rsidP="005F5F08">
      <w:pPr>
        <w:rPr>
          <w:b/>
          <w:u w:val="single"/>
        </w:rPr>
      </w:pPr>
      <w:r w:rsidRPr="00935DE4">
        <w:rPr>
          <w:b/>
          <w:u w:val="single"/>
        </w:rPr>
        <w:t>Adamisms</w:t>
      </w:r>
    </w:p>
    <w:p w:rsidR="001D4242" w:rsidRDefault="001D4242" w:rsidP="005F5F08"/>
    <w:p w:rsidR="001D4242" w:rsidRDefault="001D4242" w:rsidP="005F5F08">
      <w:r>
        <w:t>it all goes into the meat grinder</w:t>
      </w:r>
    </w:p>
    <w:p w:rsidR="001D4242" w:rsidRDefault="001D4242" w:rsidP="005F5F08">
      <w:r>
        <w:t>and comes out as me</w:t>
      </w:r>
    </w:p>
    <w:p w:rsidR="001D4242" w:rsidRDefault="001D4242" w:rsidP="005F5F08"/>
    <w:p w:rsidR="001D4242" w:rsidRDefault="001D4242" w:rsidP="005F5F08">
      <w:r>
        <w:t>beware what you say</w:t>
      </w:r>
    </w:p>
    <w:p w:rsidR="001D4242" w:rsidRDefault="001D4242" w:rsidP="005F5F08">
      <w:r>
        <w:t>think twice before giving me your best lines</w:t>
      </w:r>
    </w:p>
    <w:p w:rsidR="001D4242" w:rsidRDefault="001D4242" w:rsidP="005F5F08"/>
    <w:p w:rsidR="001D4242" w:rsidRDefault="001D4242" w:rsidP="005F5F08">
      <w:r>
        <w:t>if you have nice shoes</w:t>
      </w:r>
    </w:p>
    <w:p w:rsidR="001D4242" w:rsidRDefault="001D4242" w:rsidP="005F5F08">
      <w:r>
        <w:t>i will want to know where you found them</w:t>
      </w:r>
    </w:p>
    <w:p w:rsidR="001D4242" w:rsidRDefault="001D4242" w:rsidP="005F5F08"/>
    <w:p w:rsidR="001D4242" w:rsidRDefault="001D4242" w:rsidP="005F5F08">
      <w:r>
        <w:t>if you have excellent taste in music</w:t>
      </w:r>
    </w:p>
    <w:p w:rsidR="001D4242" w:rsidRDefault="001D4242" w:rsidP="005F5F08">
      <w:r>
        <w:t>i will want to know how you came by it</w:t>
      </w:r>
    </w:p>
    <w:p w:rsidR="001D4242" w:rsidRDefault="001D4242" w:rsidP="005F5F08"/>
    <w:p w:rsidR="001D4242" w:rsidRDefault="001D4242" w:rsidP="005F5F08">
      <w:r>
        <w:t>i will steal the face right off your head</w:t>
      </w:r>
    </w:p>
    <w:p w:rsidR="001D4242" w:rsidRDefault="001D4242" w:rsidP="005F5F08">
      <w:r>
        <w:t>and use it for my own ends</w:t>
      </w:r>
    </w:p>
    <w:p w:rsidR="001D4242" w:rsidRDefault="001D4242" w:rsidP="005F5F08"/>
    <w:p w:rsidR="001D4242" w:rsidRDefault="001D4242" w:rsidP="005F5F08">
      <w:r>
        <w:t>and when i have it in my pocket</w:t>
      </w:r>
    </w:p>
    <w:p w:rsidR="001D4242" w:rsidRPr="005F5F08" w:rsidRDefault="001D4242" w:rsidP="005F5F08">
      <w:r>
        <w:t>i will love you for your loss</w:t>
      </w:r>
    </w:p>
    <w:sectPr w:rsidR="001D4242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F5F"/>
    <w:rsid w:val="0002085D"/>
    <w:rsid w:val="00085B2E"/>
    <w:rsid w:val="000A194D"/>
    <w:rsid w:val="00133D98"/>
    <w:rsid w:val="001A2F5F"/>
    <w:rsid w:val="001C1DB4"/>
    <w:rsid w:val="001D4242"/>
    <w:rsid w:val="00262028"/>
    <w:rsid w:val="002824D4"/>
    <w:rsid w:val="002B33E8"/>
    <w:rsid w:val="002C438C"/>
    <w:rsid w:val="003005D8"/>
    <w:rsid w:val="003E068D"/>
    <w:rsid w:val="00417D87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35DE4"/>
    <w:rsid w:val="009A3569"/>
    <w:rsid w:val="00A270ED"/>
    <w:rsid w:val="00A60EAC"/>
    <w:rsid w:val="00B0244C"/>
    <w:rsid w:val="00C336AA"/>
    <w:rsid w:val="00C92C5B"/>
    <w:rsid w:val="00CE114F"/>
    <w:rsid w:val="00D3573A"/>
    <w:rsid w:val="00DB2898"/>
    <w:rsid w:val="00DD729B"/>
    <w:rsid w:val="00E05AC9"/>
    <w:rsid w:val="00E16C5B"/>
    <w:rsid w:val="00E86234"/>
    <w:rsid w:val="00EB0B4A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60</Words>
  <Characters>345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2007-03-23T21:01:00Z</dcterms:created>
  <dcterms:modified xsi:type="dcterms:W3CDTF">2007-03-23T21:08:00Z</dcterms:modified>
</cp:coreProperties>
</file>
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49D" w:rsidRDefault="0005249D">
      <w:pPr>
        <w:rPr>
          <w:lang w:val="en-US"/>
        </w:rPr>
      </w:pPr>
    </w:p>
    <w:p w:rsidR="0005249D" w:rsidRDefault="0005249D">
      <w:pPr>
        <w:rPr>
          <w:lang w:val="en-US"/>
        </w:rPr>
      </w:pPr>
    </w:p>
    <w:p w:rsidR="0005249D" w:rsidRDefault="0005249D">
      <w:pPr>
        <w:rPr>
          <w:lang w:val="en-US"/>
        </w:rPr>
      </w:pPr>
      <w:r>
        <w:rPr>
          <w:lang w:val="en-US"/>
        </w:rPr>
        <w:t>you  go to a great deal of trouble</w:t>
      </w:r>
    </w:p>
    <w:p w:rsidR="0005249D" w:rsidRDefault="0005249D">
      <w:pPr>
        <w:rPr>
          <w:lang w:val="en-US"/>
        </w:rPr>
      </w:pPr>
      <w:r>
        <w:rPr>
          <w:lang w:val="en-US"/>
        </w:rPr>
        <w:t>to prove that you are miserable</w:t>
      </w:r>
    </w:p>
    <w:p w:rsidR="0005249D" w:rsidRDefault="0005249D">
      <w:pPr>
        <w:rPr>
          <w:lang w:val="en-US"/>
        </w:rPr>
      </w:pPr>
      <w:r>
        <w:rPr>
          <w:lang w:val="en-US"/>
        </w:rPr>
        <w:t>you struggle</w:t>
      </w:r>
    </w:p>
    <w:p w:rsidR="0005249D" w:rsidRDefault="0005249D">
      <w:pPr>
        <w:rPr>
          <w:lang w:val="en-US"/>
        </w:rPr>
      </w:pPr>
      <w:r>
        <w:rPr>
          <w:lang w:val="en-US"/>
        </w:rPr>
        <w:t>to show that life is meaningless</w:t>
      </w:r>
    </w:p>
    <w:p w:rsidR="0005249D" w:rsidRDefault="0005249D">
      <w:pPr>
        <w:rPr>
          <w:lang w:val="en-US"/>
        </w:rPr>
      </w:pPr>
      <w:r>
        <w:rPr>
          <w:lang w:val="en-US"/>
        </w:rPr>
        <w:t>you make a great effort</w:t>
      </w:r>
    </w:p>
    <w:p w:rsidR="0005249D" w:rsidRDefault="0005249D">
      <w:pPr>
        <w:rPr>
          <w:lang w:val="en-US"/>
        </w:rPr>
      </w:pPr>
      <w:r>
        <w:rPr>
          <w:lang w:val="en-US"/>
        </w:rPr>
        <w:t>to illustrate futility</w:t>
      </w:r>
    </w:p>
    <w:p w:rsidR="0005249D" w:rsidRDefault="0005249D">
      <w:pPr>
        <w:rPr>
          <w:lang w:val="en-US"/>
        </w:rPr>
      </w:pPr>
    </w:p>
    <w:p w:rsidR="0005249D" w:rsidRDefault="0005249D">
      <w:pPr>
        <w:rPr>
          <w:lang w:val="en-US"/>
        </w:rPr>
      </w:pPr>
      <w:r>
        <w:rPr>
          <w:lang w:val="en-US"/>
        </w:rPr>
        <w:t>my advice</w:t>
      </w:r>
    </w:p>
    <w:p w:rsidR="0005249D" w:rsidRDefault="0005249D">
      <w:pPr>
        <w:rPr>
          <w:lang w:val="en-US"/>
        </w:rPr>
      </w:pPr>
      <w:r>
        <w:rPr>
          <w:lang w:val="en-US"/>
        </w:rPr>
        <w:t>is do some drugs</w:t>
      </w:r>
    </w:p>
    <w:p w:rsidR="0005249D" w:rsidRDefault="0005249D">
      <w:pPr>
        <w:rPr>
          <w:lang w:val="en-US"/>
        </w:rPr>
      </w:pPr>
      <w:r>
        <w:rPr>
          <w:lang w:val="en-US"/>
        </w:rPr>
        <w:t>and have fun</w:t>
      </w:r>
    </w:p>
    <w:p w:rsidR="0005249D" w:rsidRDefault="0005249D">
      <w:pPr>
        <w:rPr>
          <w:lang w:val="en-US"/>
        </w:rPr>
      </w:pPr>
      <w:r>
        <w:rPr>
          <w:lang w:val="en-US"/>
        </w:rPr>
        <w:t>perhaps you won’t have to work so hard</w:t>
      </w:r>
    </w:p>
    <w:sectPr w:rsidR="0005249D" w:rsidSect="0005249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249D"/>
    <w:rsid w:val="00052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1</Pages>
  <Words>34</Words>
  <Characters>199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  go to a great deal of trouble</dc:title>
  <dc:subject/>
  <dc:creator>Adam Richards</dc:creator>
  <cp:keywords/>
  <dc:description/>
  <cp:lastModifiedBy>Adam Richards</cp:lastModifiedBy>
  <cp:revision>1</cp:revision>
  <dcterms:created xsi:type="dcterms:W3CDTF">2007-08-12T20:04:00Z</dcterms:created>
  <dcterms:modified xsi:type="dcterms:W3CDTF">2007-08-12T20:13:00Z</dcterms:modified>
</cp:coreProperties>
</file>
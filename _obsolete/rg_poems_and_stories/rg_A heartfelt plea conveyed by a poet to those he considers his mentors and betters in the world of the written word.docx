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CFE" w:rsidRDefault="00665CF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 hearfelt plea conveyed by a poet to those he considers his mentors and betters in the world of the written word</w:t>
      </w:r>
    </w:p>
    <w:p w:rsidR="00665CFE" w:rsidRDefault="00665CFE">
      <w:pPr>
        <w:rPr>
          <w:lang w:val="en-US"/>
        </w:rPr>
      </w:pPr>
    </w:p>
    <w:p w:rsidR="00665CFE" w:rsidRDefault="00665CFE">
      <w:pPr>
        <w:rPr>
          <w:lang w:val="en-US"/>
        </w:rPr>
      </w:pPr>
      <w:r>
        <w:rPr>
          <w:lang w:val="en-US"/>
        </w:rPr>
        <w:t>i want to write like you</w:t>
      </w:r>
    </w:p>
    <w:p w:rsidR="00665CFE" w:rsidRDefault="00665CFE">
      <w:pPr>
        <w:rPr>
          <w:lang w:val="en-US"/>
        </w:rPr>
      </w:pPr>
    </w:p>
    <w:p w:rsidR="00665CFE" w:rsidRDefault="00665CFE">
      <w:pPr>
        <w:rPr>
          <w:lang w:val="en-US"/>
        </w:rPr>
      </w:pPr>
      <w:r>
        <w:rPr>
          <w:lang w:val="en-US"/>
        </w:rPr>
        <w:t>not going to happen</w:t>
      </w:r>
    </w:p>
    <w:p w:rsidR="00665CFE" w:rsidRDefault="00665CFE">
      <w:pPr>
        <w:rPr>
          <w:lang w:val="en-US"/>
        </w:rPr>
      </w:pPr>
    </w:p>
    <w:p w:rsidR="00665CFE" w:rsidRDefault="00665CFE">
      <w:pPr>
        <w:rPr>
          <w:lang w:val="en-US"/>
        </w:rPr>
      </w:pPr>
      <w:r>
        <w:rPr>
          <w:lang w:val="en-US"/>
        </w:rPr>
        <w:t>thanks anyway</w:t>
      </w:r>
    </w:p>
    <w:sectPr w:rsidR="00665CFE" w:rsidSect="00665C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CFE"/>
    <w:rsid w:val="00665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</TotalTime>
  <Pages>1</Pages>
  <Words>25</Words>
  <Characters>145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hearfelt plea conveyed by a poet to those he considers his mentors and betters in the world of the written word</dc:title>
  <dc:subject/>
  <dc:creator>Adam Richards</dc:creator>
  <cp:keywords/>
  <dc:description/>
  <cp:lastModifiedBy>Adam Richards</cp:lastModifiedBy>
  <cp:revision>1</cp:revision>
  <dcterms:created xsi:type="dcterms:W3CDTF">2007-04-15T17:15:00Z</dcterms:created>
  <dcterms:modified xsi:type="dcterms:W3CDTF">2007-04-15T17:59:00Z</dcterms:modified>
</cp:coreProperties>
</file>
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D8" w:rsidRDefault="006F53D8">
      <w:pPr>
        <w:rPr>
          <w:b/>
          <w:bCs/>
          <w:u w:val="single"/>
        </w:rPr>
      </w:pPr>
      <w:r>
        <w:rPr>
          <w:b/>
          <w:bCs/>
          <w:u w:val="single"/>
        </w:rPr>
        <w:t>Singular Friend</w:t>
      </w:r>
    </w:p>
    <w:p w:rsidR="006F53D8" w:rsidRDefault="006F53D8"/>
    <w:p w:rsidR="006F53D8" w:rsidRDefault="006F53D8">
      <w:r>
        <w:t>there is no singular friend</w:t>
      </w:r>
    </w:p>
    <w:p w:rsidR="006F53D8" w:rsidRDefault="006F53D8">
      <w:r>
        <w:t>who holds the hand of one</w:t>
      </w:r>
    </w:p>
    <w:p w:rsidR="006F53D8" w:rsidRDefault="006F53D8">
      <w:r>
        <w:t>while teaching another</w:t>
      </w:r>
    </w:p>
    <w:p w:rsidR="006F53D8" w:rsidRDefault="006F53D8">
      <w:r>
        <w:t>but there is a line</w:t>
      </w:r>
    </w:p>
    <w:p w:rsidR="006F53D8" w:rsidRDefault="006F53D8">
      <w:r>
        <w:t>whose terminus is drawn roughly</w:t>
      </w:r>
    </w:p>
    <w:p w:rsidR="006F53D8" w:rsidRDefault="006F53D8">
      <w:r>
        <w:t xml:space="preserve">in the sand of my mind </w:t>
      </w:r>
    </w:p>
    <w:p w:rsidR="006F53D8" w:rsidRDefault="006F53D8">
      <w:r>
        <w:t>beginning</w:t>
      </w:r>
    </w:p>
    <w:p w:rsidR="006F53D8" w:rsidRDefault="006F53D8">
      <w:r>
        <w:t>in the point</w:t>
      </w:r>
    </w:p>
    <w:p w:rsidR="006F53D8" w:rsidRDefault="006F53D8">
      <w:r>
        <w:t>directly behind my eyes</w:t>
      </w:r>
    </w:p>
    <w:p w:rsidR="006F53D8" w:rsidRDefault="006F53D8">
      <w:r>
        <w:t>a string of music</w:t>
      </w:r>
    </w:p>
    <w:p w:rsidR="006F53D8" w:rsidRDefault="006F53D8">
      <w:r>
        <w:t>vibrating with the divine</w:t>
      </w:r>
    </w:p>
    <w:p w:rsidR="006F53D8" w:rsidRDefault="006F53D8">
      <w:r>
        <w:tab/>
        <w:t>note of desire</w:t>
      </w:r>
    </w:p>
    <w:p w:rsidR="006F53D8" w:rsidRDefault="006F53D8">
      <w:r>
        <w:t>that stretches to the impossible</w:t>
      </w:r>
    </w:p>
    <w:p w:rsidR="006F53D8" w:rsidRDefault="006F53D8">
      <w:r>
        <w:t>the sinkhole, the hungry void</w:t>
      </w:r>
    </w:p>
    <w:p w:rsidR="006F53D8" w:rsidRDefault="006F53D8">
      <w:r>
        <w:t>all the wishes i have in the world</w:t>
      </w:r>
    </w:p>
    <w:p w:rsidR="006F53D8" w:rsidRDefault="006F53D8">
      <w:r>
        <w:t>cannot do but bring me closer</w:t>
      </w:r>
    </w:p>
    <w:p w:rsidR="006F53D8" w:rsidRDefault="006F53D8">
      <w:r>
        <w:t>to that distant origin</w:t>
      </w:r>
    </w:p>
    <w:p w:rsidR="006F53D8" w:rsidRDefault="006F53D8">
      <w:r>
        <w:t>and that it does not exist</w:t>
      </w:r>
    </w:p>
    <w:p w:rsidR="006F53D8" w:rsidRDefault="006F53D8">
      <w:r>
        <w:t>has never been my problem</w:t>
      </w:r>
    </w:p>
    <w:p w:rsidR="006F53D8" w:rsidRDefault="006F53D8"/>
    <w:p w:rsidR="006F53D8" w:rsidRDefault="006F53D8"/>
    <w:sectPr w:rsidR="006F53D8" w:rsidSect="006F53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53D8"/>
    <w:rsid w:val="006F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69</Words>
  <Characters>398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 Friend</dc:title>
  <dc:subject/>
  <dc:creator>Adam Richards</dc:creator>
  <cp:keywords/>
  <dc:description/>
  <cp:lastModifiedBy>Adam Richards</cp:lastModifiedBy>
  <cp:revision>2</cp:revision>
  <dcterms:created xsi:type="dcterms:W3CDTF">2008-01-19T04:54:00Z</dcterms:created>
  <dcterms:modified xsi:type="dcterms:W3CDTF">2008-03-16T19:02:00Z</dcterms:modified>
</cp:coreProperties>
</file>
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08D" w:rsidRDefault="00A1608D">
      <w:r>
        <w:rPr>
          <w:b/>
          <w:u w:val="single"/>
        </w:rPr>
        <w:t>The Deconstructionist’s Abyss</w:t>
      </w:r>
    </w:p>
    <w:p w:rsidR="00A1608D" w:rsidRDefault="00A1608D"/>
    <w:p w:rsidR="00A1608D" w:rsidRDefault="00A1608D">
      <w:r>
        <w:t>this is a poem</w:t>
      </w:r>
    </w:p>
    <w:p w:rsidR="00A1608D" w:rsidRDefault="00A1608D"/>
    <w:p w:rsidR="00A1608D" w:rsidRDefault="00A1608D">
      <w:r>
        <w:t>it’s a poem about nothing</w:t>
      </w:r>
    </w:p>
    <w:p w:rsidR="00A1608D" w:rsidRDefault="00A1608D"/>
    <w:p w:rsidR="00A1608D" w:rsidRPr="004F70B2" w:rsidRDefault="00A1608D">
      <w:r>
        <w:t>no, it’s not</w:t>
      </w:r>
    </w:p>
    <w:sectPr w:rsidR="00A1608D" w:rsidRPr="004F70B2" w:rsidSect="00A160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70B2"/>
    <w:rsid w:val="004F70B2"/>
    <w:rsid w:val="00A16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12</Words>
  <Characters>75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Deconstructionist’s Abyss</dc:title>
  <dc:subject/>
  <dc:creator>Adam Richards</dc:creator>
  <cp:keywords/>
  <dc:description/>
  <cp:lastModifiedBy>Adam Richards</cp:lastModifiedBy>
  <cp:revision>1</cp:revision>
  <dcterms:created xsi:type="dcterms:W3CDTF">2006-11-12T22:32:00Z</dcterms:created>
  <dcterms:modified xsi:type="dcterms:W3CDTF">2006-11-12T22:34:00Z</dcterms:modified>
</cp:coreProperties>
</file>
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2B" w:rsidRPr="00826AAE" w:rsidRDefault="00E07E2B">
      <w:pPr>
        <w:rPr>
          <w:b/>
          <w:u w:val="single"/>
        </w:rPr>
      </w:pPr>
      <w:r>
        <w:rPr>
          <w:b/>
          <w:u w:val="single"/>
        </w:rPr>
        <w:t>Why i write</w:t>
      </w:r>
    </w:p>
    <w:p w:rsidR="00E07E2B" w:rsidRDefault="00E07E2B"/>
    <w:p w:rsidR="00E07E2B" w:rsidRDefault="00E07E2B">
      <w:r>
        <w:t>my  muse? ha!</w:t>
      </w:r>
    </w:p>
    <w:p w:rsidR="00E07E2B" w:rsidRDefault="00E07E2B">
      <w:r>
        <w:t>you are more than my muse</w:t>
      </w:r>
    </w:p>
    <w:p w:rsidR="00E07E2B" w:rsidRDefault="00E07E2B"/>
    <w:p w:rsidR="00E07E2B" w:rsidRDefault="00E07E2B">
      <w:r>
        <w:t>my blood is ink, my words are semen</w:t>
      </w:r>
    </w:p>
    <w:p w:rsidR="00E07E2B" w:rsidRDefault="00E07E2B">
      <w:r>
        <w:t>i write to make you mine,</w:t>
      </w:r>
    </w:p>
    <w:p w:rsidR="00E07E2B" w:rsidRDefault="00E07E2B">
      <w:r>
        <w:t>to impress you, to own you with my work.</w:t>
      </w:r>
    </w:p>
    <w:p w:rsidR="00E07E2B" w:rsidRDefault="00E07E2B">
      <w:r>
        <w:t>i write to make you wet</w:t>
      </w:r>
    </w:p>
    <w:sectPr w:rsidR="00E07E2B" w:rsidSect="00E07E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6832"/>
    <w:rsid w:val="005F4274"/>
    <w:rsid w:val="00826AAE"/>
    <w:rsid w:val="009B6832"/>
    <w:rsid w:val="00E0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81</TotalTime>
  <Pages>1</Pages>
  <Words>27</Words>
  <Characters>154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i write</dc:title>
  <dc:subject/>
  <dc:creator>Adam Richards</dc:creator>
  <cp:keywords/>
  <dc:description/>
  <cp:lastModifiedBy>Adam Richards</cp:lastModifiedBy>
  <cp:revision>1</cp:revision>
  <dcterms:created xsi:type="dcterms:W3CDTF">2006-11-11T01:25:00Z</dcterms:created>
  <dcterms:modified xsi:type="dcterms:W3CDTF">2006-11-11T02:46:00Z</dcterms:modified>
</cp:coreProperties>
</file>
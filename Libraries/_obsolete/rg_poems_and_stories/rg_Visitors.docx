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C63" w:rsidRDefault="008F4C63">
      <w:pPr>
        <w:pStyle w:val="Heading1"/>
      </w:pPr>
      <w:r>
        <w:t>Visitors 1</w:t>
      </w:r>
    </w:p>
    <w:p w:rsidR="008F4C63" w:rsidRDefault="008F4C63"/>
    <w:p w:rsidR="008F4C63" w:rsidRDefault="008F4C63">
      <w:r>
        <w:t>Greetings, goofy earthlings</w:t>
      </w:r>
    </w:p>
    <w:p w:rsidR="008F4C63" w:rsidRDefault="008F4C63"/>
    <w:p w:rsidR="008F4C63" w:rsidRDefault="008F4C63">
      <w:r>
        <w:t>we come from a distance</w:t>
      </w:r>
    </w:p>
    <w:p w:rsidR="008F4C63" w:rsidRDefault="008F4C63">
      <w:r>
        <w:t>vaster than vast</w:t>
      </w:r>
    </w:p>
    <w:p w:rsidR="008F4C63" w:rsidRDefault="008F4C63">
      <w:r>
        <w:t>we have no hair</w:t>
      </w:r>
    </w:p>
    <w:p w:rsidR="008F4C63" w:rsidRDefault="008F4C63"/>
    <w:p w:rsidR="008F4C63" w:rsidRDefault="008F4C63">
      <w:r>
        <w:t>we have ridden the tachyon</w:t>
      </w:r>
    </w:p>
    <w:p w:rsidR="008F4C63" w:rsidRDefault="008F4C63">
      <w:r>
        <w:t>if you do not know what a tachyon is</w:t>
      </w:r>
    </w:p>
    <w:p w:rsidR="008F4C63" w:rsidRDefault="008F4C63">
      <w:hyperlink r:id="rId4" w:history="1">
        <w:r>
          <w:rPr>
            <w:rStyle w:val="Hyperlink"/>
          </w:rPr>
          <w:t>http://en.wikipedia.org/wiki/Tachyon</w:t>
        </w:r>
      </w:hyperlink>
    </w:p>
    <w:p w:rsidR="008F4C63" w:rsidRDefault="008F4C63">
      <w:r>
        <w:t>there is no food-service on a tachyon</w:t>
      </w:r>
    </w:p>
    <w:p w:rsidR="008F4C63" w:rsidRDefault="008F4C63"/>
    <w:p w:rsidR="008F4C63" w:rsidRDefault="008F4C63">
      <w:r>
        <w:t>our reconnaissance began many years ago</w:t>
      </w:r>
    </w:p>
    <w:p w:rsidR="008F4C63" w:rsidRDefault="008F4C63">
      <w:r>
        <w:t>but we are bored now</w:t>
      </w:r>
    </w:p>
    <w:p w:rsidR="008F4C63" w:rsidRDefault="008F4C63">
      <w:r>
        <w:t>we have discovered nothing:</w:t>
      </w:r>
    </w:p>
    <w:p w:rsidR="008F4C63" w:rsidRDefault="008F4C63">
      <w:r>
        <w:t>anal probes of middle-aged men in pickup trucks</w:t>
      </w:r>
    </w:p>
    <w:p w:rsidR="008F4C63" w:rsidRDefault="008F4C63">
      <w:r>
        <w:t>reveals only shit</w:t>
      </w:r>
    </w:p>
    <w:p w:rsidR="008F4C63" w:rsidRDefault="008F4C63"/>
    <w:p w:rsidR="008F4C63" w:rsidRDefault="008F4C63">
      <w:r>
        <w:t>we are therefore,</w:t>
      </w:r>
    </w:p>
    <w:p w:rsidR="008F4C63" w:rsidRDefault="008F4C63">
      <w:r>
        <w:t>taking out full-page ads</w:t>
      </w:r>
    </w:p>
    <w:p w:rsidR="008F4C63" w:rsidRDefault="008F4C63">
      <w:r>
        <w:t>in all the major dailies</w:t>
      </w:r>
    </w:p>
    <w:p w:rsidR="008F4C63" w:rsidRDefault="008F4C63">
      <w:r>
        <w:t>we are buying one minute of face-time on the Super Bowl</w:t>
      </w:r>
    </w:p>
    <w:p w:rsidR="008F4C63" w:rsidRDefault="008F4C63"/>
    <w:p w:rsidR="008F4C63" w:rsidRDefault="008F4C63">
      <w:r>
        <w:t>why have we chosen to announce our presence?</w:t>
      </w:r>
    </w:p>
    <w:p w:rsidR="008F4C63" w:rsidRDefault="008F4C63">
      <w:r>
        <w:t>because you are going to hell in a hand basket</w:t>
      </w:r>
    </w:p>
    <w:p w:rsidR="008F4C63" w:rsidRDefault="008F4C63">
      <w:r>
        <w:t>we will tell you more later</w:t>
      </w:r>
    </w:p>
    <w:p w:rsidR="008F4C63" w:rsidRDefault="008F4C63"/>
    <w:p w:rsidR="008F4C63" w:rsidRDefault="008F4C63">
      <w:r>
        <w:t>in the meantime, you may remove the chips from your heads</w:t>
      </w:r>
    </w:p>
    <w:p w:rsidR="008F4C63" w:rsidRDefault="008F4C63">
      <w:r>
        <w:t>we no longer need the information they provide</w:t>
      </w:r>
    </w:p>
    <w:p w:rsidR="008F4C63" w:rsidRDefault="008F4C63">
      <w:r>
        <w:t>we find sex quaint, and your preoccupation with it</w:t>
      </w:r>
    </w:p>
    <w:p w:rsidR="008F4C63" w:rsidRDefault="008F4C63">
      <w:r>
        <w:t>icky</w:t>
      </w:r>
    </w:p>
    <w:p w:rsidR="008F4C63" w:rsidRDefault="008F4C63"/>
    <w:p w:rsidR="008F4C63" w:rsidRDefault="008F4C63">
      <w:r>
        <w:t>as befits those who can travel on a tachyon</w:t>
      </w:r>
    </w:p>
    <w:p w:rsidR="008F4C63" w:rsidRDefault="008F4C63">
      <w:r>
        <w:t>we can destroy your planet at will</w:t>
      </w:r>
    </w:p>
    <w:p w:rsidR="008F4C63" w:rsidRDefault="008F4C63">
      <w:r>
        <w:t>why would we do this?</w:t>
      </w:r>
    </w:p>
    <w:p w:rsidR="008F4C63" w:rsidRDefault="008F4C63">
      <w:r>
        <w:t>you are our greatest experiment</w:t>
      </w:r>
    </w:p>
    <w:p w:rsidR="008F4C63" w:rsidRDefault="008F4C63">
      <w:r>
        <w:t>and we love you</w:t>
      </w:r>
    </w:p>
    <w:p w:rsidR="008F4C63" w:rsidRDefault="008F4C63"/>
    <w:p w:rsidR="008F4C63" w:rsidRDefault="008F4C63"/>
    <w:p w:rsidR="008F4C63" w:rsidRDefault="008F4C63"/>
    <w:sectPr w:rsidR="008F4C63" w:rsidSect="008F4C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4C63"/>
    <w:rsid w:val="008F4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C63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semiHidden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Tachy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145</Words>
  <Characters>832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Greetings, goofy earthlings</dc:title>
  <dc:subject/>
  <dc:creator>Adam Richards</dc:creator>
  <cp:keywords/>
  <dc:description/>
  <cp:lastModifiedBy>Adam Richards</cp:lastModifiedBy>
  <cp:revision>4</cp:revision>
  <dcterms:created xsi:type="dcterms:W3CDTF">2006-12-22T19:10:00Z</dcterms:created>
  <dcterms:modified xsi:type="dcterms:W3CDTF">2007-05-01T19:43:00Z</dcterms:modified>
</cp:coreProperties>
</file>
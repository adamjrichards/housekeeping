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D68" w:rsidRPr="001F1FB6" w:rsidRDefault="00110D68" w:rsidP="005F5F08">
      <w:pPr>
        <w:rPr>
          <w:b/>
          <w:u w:val="single"/>
        </w:rPr>
      </w:pPr>
      <w:r>
        <w:rPr>
          <w:b/>
          <w:u w:val="single"/>
        </w:rPr>
        <w:t>Grandpa</w:t>
      </w:r>
    </w:p>
    <w:p w:rsidR="00110D68" w:rsidRDefault="00110D68" w:rsidP="005F5F08"/>
    <w:p w:rsidR="00110D68" w:rsidRDefault="00110D68" w:rsidP="005F5F08">
      <w:r>
        <w:t>my ex-wife’s grandpa said</w:t>
      </w:r>
    </w:p>
    <w:p w:rsidR="00110D68" w:rsidRDefault="00110D68" w:rsidP="005F5F08">
      <w:r>
        <w:t>i’ve fallen and i can’t get up</w:t>
      </w:r>
    </w:p>
    <w:p w:rsidR="00110D68" w:rsidRDefault="00110D68" w:rsidP="005F5F08">
      <w:r>
        <w:t>the problem was</w:t>
      </w:r>
    </w:p>
    <w:p w:rsidR="00110D68" w:rsidRDefault="00110D68" w:rsidP="005F5F08">
      <w:r>
        <w:t>it was true</w:t>
      </w:r>
    </w:p>
    <w:p w:rsidR="00110D68" w:rsidRDefault="00110D68" w:rsidP="005F5F08"/>
    <w:p w:rsidR="00110D68" w:rsidRDefault="00110D68" w:rsidP="005F5F08">
      <w:r>
        <w:t>he spent two days</w:t>
      </w:r>
    </w:p>
    <w:p w:rsidR="00110D68" w:rsidRDefault="00110D68" w:rsidP="005F5F08">
      <w:r>
        <w:t>trapped between the toilet and the bathtub</w:t>
      </w:r>
    </w:p>
    <w:p w:rsidR="00110D68" w:rsidRDefault="00110D68" w:rsidP="005F5F08">
      <w:r>
        <w:t>before my mother-in-law found him</w:t>
      </w:r>
    </w:p>
    <w:p w:rsidR="00110D68" w:rsidRDefault="00110D68" w:rsidP="005F5F08"/>
    <w:p w:rsidR="00110D68" w:rsidRDefault="00110D68" w:rsidP="005F5F08">
      <w:r>
        <w:t>he was 94, and he insisted</w:t>
      </w:r>
    </w:p>
    <w:p w:rsidR="00110D68" w:rsidRDefault="00110D68" w:rsidP="005F5F08">
      <w:r>
        <w:t>on staying in his own place</w:t>
      </w:r>
    </w:p>
    <w:p w:rsidR="00110D68" w:rsidRDefault="00110D68" w:rsidP="005F5F08">
      <w:r>
        <w:t>we admired his determination</w:t>
      </w:r>
    </w:p>
    <w:p w:rsidR="00110D68" w:rsidRDefault="00110D68" w:rsidP="005F5F08">
      <w:r>
        <w:t>and overruled him</w:t>
      </w:r>
    </w:p>
    <w:p w:rsidR="00110D68" w:rsidRDefault="00110D68" w:rsidP="005F5F08"/>
    <w:p w:rsidR="00110D68" w:rsidRDefault="00110D68" w:rsidP="005F5F08">
      <w:r>
        <w:t>he went into a home</w:t>
      </w:r>
    </w:p>
    <w:p w:rsidR="00110D68" w:rsidRDefault="00110D68" w:rsidP="005F5F08">
      <w:r>
        <w:t>near to where we lived</w:t>
      </w:r>
    </w:p>
    <w:p w:rsidR="00110D68" w:rsidRDefault="00110D68" w:rsidP="005F5F08">
      <w:r>
        <w:t>we smuggled in sherry</w:t>
      </w:r>
    </w:p>
    <w:p w:rsidR="00110D68" w:rsidRDefault="00110D68" w:rsidP="005F5F08">
      <w:r>
        <w:t>which he hid in his room</w:t>
      </w:r>
    </w:p>
    <w:p w:rsidR="00110D68" w:rsidRDefault="00110D68" w:rsidP="005F5F08">
      <w:r>
        <w:t>the nurses pretended not to find it</w:t>
      </w:r>
    </w:p>
    <w:p w:rsidR="00110D68" w:rsidRDefault="00110D68" w:rsidP="005F5F08">
      <w:r>
        <w:t>how can you take away an old man’s last pleasure?</w:t>
      </w:r>
    </w:p>
    <w:p w:rsidR="00110D68" w:rsidRDefault="00110D68" w:rsidP="005F5F08"/>
    <w:p w:rsidR="00110D68" w:rsidRDefault="00110D68" w:rsidP="005F5F08">
      <w:r>
        <w:t>he didn’t last long</w:t>
      </w:r>
    </w:p>
    <w:p w:rsidR="00110D68" w:rsidRDefault="00110D68" w:rsidP="005F5F08">
      <w:r>
        <w:t>it was only six months until his room was empty again</w:t>
      </w:r>
    </w:p>
    <w:p w:rsidR="00110D68" w:rsidRPr="005F5F08" w:rsidRDefault="00110D68" w:rsidP="005F5F08">
      <w:r>
        <w:t>i don’t know what they did with his sherry</w:t>
      </w:r>
    </w:p>
    <w:sectPr w:rsidR="00110D68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48C9"/>
    <w:rsid w:val="000A194D"/>
    <w:rsid w:val="00110D68"/>
    <w:rsid w:val="00133D98"/>
    <w:rsid w:val="001C1DB4"/>
    <w:rsid w:val="001F1FB6"/>
    <w:rsid w:val="00220BB9"/>
    <w:rsid w:val="00262028"/>
    <w:rsid w:val="002824D4"/>
    <w:rsid w:val="002B33E8"/>
    <w:rsid w:val="002C438C"/>
    <w:rsid w:val="003005D8"/>
    <w:rsid w:val="00475C5A"/>
    <w:rsid w:val="004A73AF"/>
    <w:rsid w:val="004B0171"/>
    <w:rsid w:val="005F5F08"/>
    <w:rsid w:val="0068053E"/>
    <w:rsid w:val="00715825"/>
    <w:rsid w:val="007C2112"/>
    <w:rsid w:val="00866D0E"/>
    <w:rsid w:val="008A6730"/>
    <w:rsid w:val="008F59FD"/>
    <w:rsid w:val="00903E72"/>
    <w:rsid w:val="009323C8"/>
    <w:rsid w:val="009A3569"/>
    <w:rsid w:val="00C336AA"/>
    <w:rsid w:val="00D3573A"/>
    <w:rsid w:val="00DB2898"/>
    <w:rsid w:val="00DD729B"/>
    <w:rsid w:val="00FC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87</Words>
  <Characters>501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2007-02-22T20:15:00Z</dcterms:created>
  <dcterms:modified xsi:type="dcterms:W3CDTF">2007-02-22T20:23:00Z</dcterms:modified>
</cp:coreProperties>
</file>
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DC6" w:rsidRPr="00CB01F9" w:rsidRDefault="00C17DC6" w:rsidP="005F5F08">
      <w:pPr>
        <w:rPr>
          <w:b/>
          <w:u w:val="single"/>
        </w:rPr>
      </w:pPr>
      <w:r>
        <w:rPr>
          <w:b/>
          <w:u w:val="single"/>
        </w:rPr>
        <w:t>Just being</w:t>
      </w:r>
    </w:p>
    <w:p w:rsidR="00C17DC6" w:rsidRDefault="00C17DC6" w:rsidP="005F5F08"/>
    <w:p w:rsidR="00C17DC6" w:rsidRDefault="00C17DC6" w:rsidP="005F5F08">
      <w:r>
        <w:t>what will i do with myself</w:t>
      </w:r>
    </w:p>
    <w:p w:rsidR="00C17DC6" w:rsidRDefault="00C17DC6" w:rsidP="005F5F08">
      <w:r>
        <w:t>when there are no issues left to discuss?</w:t>
      </w:r>
    </w:p>
    <w:p w:rsidR="00C17DC6" w:rsidRDefault="00C17DC6" w:rsidP="005F5F08">
      <w:r>
        <w:t>i’ll have to talk about the weather</w:t>
      </w:r>
    </w:p>
    <w:p w:rsidR="00C17DC6" w:rsidRDefault="00C17DC6" w:rsidP="005F5F08">
      <w:r>
        <w:t>describe the breeze on a summer’s day</w:t>
      </w:r>
    </w:p>
    <w:p w:rsidR="00C17DC6" w:rsidRDefault="00C17DC6" w:rsidP="005F5F08">
      <w:r>
        <w:t>tell of how a leaf shakes alone</w:t>
      </w:r>
    </w:p>
    <w:p w:rsidR="00C17DC6" w:rsidRDefault="00C17DC6" w:rsidP="005F5F08">
      <w:r>
        <w:t>when all its neighbours are still</w:t>
      </w:r>
    </w:p>
    <w:p w:rsidR="00C17DC6" w:rsidRDefault="00C17DC6" w:rsidP="005F5F08"/>
    <w:p w:rsidR="00C17DC6" w:rsidRDefault="00C17DC6" w:rsidP="005F5F08">
      <w:r>
        <w:t>what meaning can i extract from this?</w:t>
      </w:r>
    </w:p>
    <w:p w:rsidR="00C17DC6" w:rsidRDefault="00C17DC6" w:rsidP="005F5F08">
      <w:r>
        <w:t>the obvious: that we all march to the beat of different drummers</w:t>
      </w:r>
    </w:p>
    <w:p w:rsidR="00C17DC6" w:rsidRDefault="00C17DC6" w:rsidP="005F5F08">
      <w:r>
        <w:t>that we are all pretty much the same in spite of it</w:t>
      </w:r>
    </w:p>
    <w:p w:rsidR="00C17DC6" w:rsidRDefault="00C17DC6" w:rsidP="005F5F08">
      <w:r>
        <w:t>the subtle: that there is a world invisible</w:t>
      </w:r>
    </w:p>
    <w:p w:rsidR="00C17DC6" w:rsidRDefault="00C17DC6" w:rsidP="005F5F08">
      <w:r>
        <w:t>in the patterns of veins and corrugations that define it</w:t>
      </w:r>
    </w:p>
    <w:p w:rsidR="00C17DC6" w:rsidRDefault="00C17DC6" w:rsidP="005F5F08">
      <w:r>
        <w:t>the unlikely: that the leaf is a warning, a signal, a clarion call</w:t>
      </w:r>
    </w:p>
    <w:p w:rsidR="00C17DC6" w:rsidRDefault="00C17DC6" w:rsidP="005F5F08"/>
    <w:p w:rsidR="00C17DC6" w:rsidRDefault="00C17DC6" w:rsidP="005F5F08">
      <w:r>
        <w:t>in the end, it is just a leaf</w:t>
      </w:r>
    </w:p>
    <w:p w:rsidR="00C17DC6" w:rsidRDefault="00C17DC6" w:rsidP="005F5F08">
      <w:r>
        <w:t>caught in a tiny eddy</w:t>
      </w:r>
    </w:p>
    <w:p w:rsidR="00C17DC6" w:rsidRDefault="00C17DC6" w:rsidP="005F5F08">
      <w:r>
        <w:t>victim of a trivial hurricane</w:t>
      </w:r>
    </w:p>
    <w:p w:rsidR="00C17DC6" w:rsidRDefault="00C17DC6" w:rsidP="005F5F08">
      <w:r>
        <w:t>green and edible, neither happy nor sad</w:t>
      </w:r>
    </w:p>
    <w:p w:rsidR="00C17DC6" w:rsidRDefault="00C17DC6" w:rsidP="005F5F08">
      <w:r>
        <w:t>but surely loving nonetheless</w:t>
      </w:r>
    </w:p>
    <w:p w:rsidR="00C17DC6" w:rsidRDefault="00C17DC6" w:rsidP="005F5F08">
      <w:r>
        <w:t>a meal for some small creature, a shade for another</w:t>
      </w:r>
    </w:p>
    <w:p w:rsidR="00C17DC6" w:rsidRDefault="00C17DC6" w:rsidP="005F5F08"/>
    <w:p w:rsidR="00C17DC6" w:rsidRDefault="00C17DC6" w:rsidP="005F5F08">
      <w:r>
        <w:t>the mind is a camera</w:t>
      </w:r>
    </w:p>
    <w:p w:rsidR="00C17DC6" w:rsidRDefault="00C17DC6" w:rsidP="005F5F08">
      <w:r>
        <w:t>whose images we forget all too soon</w:t>
      </w:r>
    </w:p>
    <w:p w:rsidR="00C17DC6" w:rsidRDefault="00C17DC6" w:rsidP="005F5F08">
      <w:r>
        <w:t>i choose to remember this one:</w:t>
      </w:r>
    </w:p>
    <w:p w:rsidR="00C17DC6" w:rsidRDefault="00C17DC6" w:rsidP="005F5F08">
      <w:r>
        <w:t>a solitary thing, not needing to be solitary</w:t>
      </w:r>
    </w:p>
    <w:p w:rsidR="00C17DC6" w:rsidRDefault="00C17DC6" w:rsidP="005F5F08">
      <w:r>
        <w:t>a moving thing, not needing to be mobile</w:t>
      </w:r>
    </w:p>
    <w:p w:rsidR="00C17DC6" w:rsidRPr="005F5F08" w:rsidRDefault="00C17DC6" w:rsidP="005F5F08">
      <w:r>
        <w:t>and me here, being, not needing to be me</w:t>
      </w:r>
    </w:p>
    <w:sectPr w:rsidR="00C17DC6" w:rsidRPr="005F5F08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43DC"/>
    <w:rsid w:val="000A194D"/>
    <w:rsid w:val="00133D98"/>
    <w:rsid w:val="001C1DB4"/>
    <w:rsid w:val="001D016C"/>
    <w:rsid w:val="00262028"/>
    <w:rsid w:val="002824D4"/>
    <w:rsid w:val="002B33E8"/>
    <w:rsid w:val="002C438C"/>
    <w:rsid w:val="003005D8"/>
    <w:rsid w:val="00475C5A"/>
    <w:rsid w:val="004A73AF"/>
    <w:rsid w:val="004B0171"/>
    <w:rsid w:val="005F5F08"/>
    <w:rsid w:val="0068053E"/>
    <w:rsid w:val="006A6DD6"/>
    <w:rsid w:val="00715825"/>
    <w:rsid w:val="007C2112"/>
    <w:rsid w:val="00866D0E"/>
    <w:rsid w:val="008A6730"/>
    <w:rsid w:val="008F355B"/>
    <w:rsid w:val="008F59FD"/>
    <w:rsid w:val="00903E72"/>
    <w:rsid w:val="009323C8"/>
    <w:rsid w:val="009A3569"/>
    <w:rsid w:val="00B50F9C"/>
    <w:rsid w:val="00C17DC6"/>
    <w:rsid w:val="00C336AA"/>
    <w:rsid w:val="00CB01F9"/>
    <w:rsid w:val="00D3573A"/>
    <w:rsid w:val="00D743DC"/>
    <w:rsid w:val="00DB2898"/>
    <w:rsid w:val="00DD7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F08"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  <w:pPr>
      <w:spacing w:after="0"/>
    </w:pPr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144</Words>
  <Characters>822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3</cp:revision>
  <dcterms:created xsi:type="dcterms:W3CDTF">2007-02-23T19:58:00Z</dcterms:created>
  <dcterms:modified xsi:type="dcterms:W3CDTF">2007-03-17T21:29:00Z</dcterms:modified>
</cp:coreProperties>
</file>
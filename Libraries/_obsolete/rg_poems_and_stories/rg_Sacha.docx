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111" w:rsidRPr="004824AE" w:rsidRDefault="00A14111" w:rsidP="005F5F08">
      <w:pPr>
        <w:rPr>
          <w:b/>
          <w:u w:val="single"/>
        </w:rPr>
      </w:pPr>
      <w:r>
        <w:rPr>
          <w:b/>
          <w:u w:val="single"/>
        </w:rPr>
        <w:t>Sacha</w:t>
      </w:r>
    </w:p>
    <w:p w:rsidR="00A14111" w:rsidRDefault="00A14111" w:rsidP="005F5F08"/>
    <w:p w:rsidR="00A14111" w:rsidRDefault="00A14111" w:rsidP="005F5F08">
      <w:r>
        <w:t>annoyingly hilarious</w:t>
      </w:r>
    </w:p>
    <w:p w:rsidR="00A14111" w:rsidRDefault="00A14111" w:rsidP="005F5F08">
      <w:r>
        <w:t>egregiously gregarious</w:t>
      </w:r>
    </w:p>
    <w:p w:rsidR="00A14111" w:rsidRDefault="00A14111" w:rsidP="005F5F08">
      <w:r>
        <w:t>at other times the various</w:t>
      </w:r>
    </w:p>
    <w:p w:rsidR="00A14111" w:rsidRDefault="00A14111" w:rsidP="005F5F08">
      <w:r>
        <w:t>descriptions may apply</w:t>
      </w:r>
    </w:p>
    <w:p w:rsidR="00A14111" w:rsidRDefault="00A14111" w:rsidP="005F5F08">
      <w:r>
        <w:t>sometimes he’ll wish to carry us</w:t>
      </w:r>
    </w:p>
    <w:p w:rsidR="00A14111" w:rsidRDefault="00A14111" w:rsidP="005F5F08">
      <w:r>
        <w:t>and other times to bury us</w:t>
      </w:r>
    </w:p>
    <w:p w:rsidR="00A14111" w:rsidRDefault="00A14111" w:rsidP="005F5F08">
      <w:r>
        <w:t>it’s often quite nefarious</w:t>
      </w:r>
    </w:p>
    <w:p w:rsidR="00A14111" w:rsidRDefault="00A14111" w:rsidP="005F5F08">
      <w:r>
        <w:t>the way he’ll laugh and cry</w:t>
      </w:r>
    </w:p>
    <w:p w:rsidR="00A14111" w:rsidRDefault="00A14111" w:rsidP="005F5F08"/>
    <w:p w:rsidR="00A14111" w:rsidRDefault="00A14111" w:rsidP="005F5F08">
      <w:r>
        <w:t>i shall not ever understand</w:t>
      </w:r>
    </w:p>
    <w:p w:rsidR="00A14111" w:rsidRDefault="00A14111" w:rsidP="005F5F08">
      <w:r>
        <w:t>what make him stomp or wave his hand</w:t>
      </w:r>
    </w:p>
    <w:p w:rsidR="00A14111" w:rsidRDefault="00A14111" w:rsidP="005F5F08">
      <w:r>
        <w:t>it could be brain, it could be gland</w:t>
      </w:r>
    </w:p>
    <w:p w:rsidR="00A14111" w:rsidRDefault="00A14111" w:rsidP="005F5F08">
      <w:r>
        <w:t>but it’s proof that he’s alive</w:t>
      </w:r>
    </w:p>
    <w:p w:rsidR="00A14111" w:rsidRDefault="00A14111" w:rsidP="005F5F08">
      <w:r>
        <w:t>he roars and smokes and claims the land</w:t>
      </w:r>
    </w:p>
    <w:p w:rsidR="00A14111" w:rsidRDefault="00A14111" w:rsidP="005F5F08">
      <w:r>
        <w:t>it’s partly faked and partly planned</w:t>
      </w:r>
    </w:p>
    <w:p w:rsidR="00A14111" w:rsidRDefault="00A14111" w:rsidP="005F5F08">
      <w:r>
        <w:t>he ought to get his backside tanned</w:t>
      </w:r>
    </w:p>
    <w:p w:rsidR="00A14111" w:rsidRPr="005F5F08" w:rsidRDefault="00A14111" w:rsidP="005F5F08">
      <w:r>
        <w:t>but then, he’s only five</w:t>
      </w:r>
    </w:p>
    <w:sectPr w:rsidR="00A14111" w:rsidRPr="005F5F08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1034"/>
    <w:rsid w:val="000A194D"/>
    <w:rsid w:val="00133D98"/>
    <w:rsid w:val="001C1DB4"/>
    <w:rsid w:val="00220BB9"/>
    <w:rsid w:val="00262028"/>
    <w:rsid w:val="002824D4"/>
    <w:rsid w:val="002B33E8"/>
    <w:rsid w:val="002C438C"/>
    <w:rsid w:val="003005D8"/>
    <w:rsid w:val="00461034"/>
    <w:rsid w:val="00475C5A"/>
    <w:rsid w:val="004824AE"/>
    <w:rsid w:val="004A73AF"/>
    <w:rsid w:val="004B0171"/>
    <w:rsid w:val="005F5F08"/>
    <w:rsid w:val="0068053E"/>
    <w:rsid w:val="00715825"/>
    <w:rsid w:val="00784DB9"/>
    <w:rsid w:val="007C2112"/>
    <w:rsid w:val="00866D0E"/>
    <w:rsid w:val="008A6730"/>
    <w:rsid w:val="008F59FD"/>
    <w:rsid w:val="00903E72"/>
    <w:rsid w:val="009323C8"/>
    <w:rsid w:val="009A3569"/>
    <w:rsid w:val="00A14111"/>
    <w:rsid w:val="00C336AA"/>
    <w:rsid w:val="00D3573A"/>
    <w:rsid w:val="00DB2898"/>
    <w:rsid w:val="00DD7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F08"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  <w:pPr>
      <w:spacing w:after="0"/>
    </w:pPr>
  </w:style>
  <w:style w:type="paragraph" w:styleId="ListParagraph">
    <w:name w:val="List Paragraph"/>
    <w:basedOn w:val="Normal"/>
    <w:uiPriority w:val="34"/>
    <w:qFormat/>
    <w:rsid w:val="003005D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72</Words>
  <Characters>416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2007-02-22T19:59:00Z</dcterms:created>
  <dcterms:modified xsi:type="dcterms:W3CDTF">2007-02-22T20:13:00Z</dcterms:modified>
</cp:coreProperties>
</file>
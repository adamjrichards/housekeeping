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9A4" w:rsidRDefault="00B069A4">
      <w:pPr>
        <w:rPr>
          <w:b/>
          <w:u w:val="single"/>
        </w:rPr>
      </w:pPr>
      <w:r>
        <w:rPr>
          <w:b/>
          <w:u w:val="single"/>
        </w:rPr>
        <w:t>Choice</w:t>
      </w:r>
    </w:p>
    <w:p w:rsidR="00B069A4" w:rsidRDefault="00B069A4"/>
    <w:p w:rsidR="00B069A4" w:rsidRDefault="00B069A4">
      <w:r>
        <w:t>everybody is exactly the right height</w:t>
      </w:r>
    </w:p>
    <w:p w:rsidR="00B069A4" w:rsidRDefault="00B069A4">
      <w:r>
        <w:t>our legs all reach the floor</w:t>
      </w:r>
    </w:p>
    <w:p w:rsidR="00B069A4" w:rsidRDefault="00B069A4"/>
    <w:p w:rsidR="00B069A4" w:rsidRDefault="00B069A4">
      <w:r>
        <w:t>nobody’s ass looks fat in those jeans</w:t>
      </w:r>
    </w:p>
    <w:p w:rsidR="00B069A4" w:rsidRDefault="00B069A4">
      <w:r>
        <w:t>it’s the jeans that look fat</w:t>
      </w:r>
    </w:p>
    <w:p w:rsidR="00B069A4" w:rsidRDefault="00B069A4"/>
    <w:p w:rsidR="00B069A4" w:rsidRDefault="00B069A4">
      <w:r>
        <w:t>everybody smells perfect</w:t>
      </w:r>
    </w:p>
    <w:p w:rsidR="00B069A4" w:rsidRDefault="00B069A4">
      <w:r>
        <w:t>we all smell like we’re not dead</w:t>
      </w:r>
    </w:p>
    <w:p w:rsidR="00B069A4" w:rsidRDefault="00B069A4"/>
    <w:p w:rsidR="00B069A4" w:rsidRDefault="00B069A4">
      <w:r>
        <w:t>nobody’s nose is too big</w:t>
      </w:r>
    </w:p>
    <w:p w:rsidR="00B069A4" w:rsidRDefault="00B069A4">
      <w:r>
        <w:t>it’s exactly the right size to enclose your nostrils</w:t>
      </w:r>
    </w:p>
    <w:p w:rsidR="00B069A4" w:rsidRDefault="00B069A4"/>
    <w:p w:rsidR="00B069A4" w:rsidRDefault="00B069A4">
      <w:r>
        <w:t>how do i know these things?</w:t>
      </w:r>
    </w:p>
    <w:p w:rsidR="00B069A4" w:rsidRDefault="00B069A4">
      <w:r>
        <w:t>i chose to</w:t>
      </w:r>
    </w:p>
    <w:p w:rsidR="00B069A4" w:rsidRDefault="00B069A4">
      <w:r>
        <w:t>wanna make something of it?</w:t>
      </w:r>
    </w:p>
    <w:sectPr w:rsidR="00B069A4" w:rsidSect="00B069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9A4"/>
    <w:rsid w:val="00B06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Pr>
      <w:rFonts w:ascii="Times New Roman" w:hAnsi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0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20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qFormat/>
    <w:pPr>
      <w:spacing w:before="20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qFormat/>
    <w:pPr>
      <w:spacing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qFormat/>
    <w:pPr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qFormat/>
    <w:pPr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mphasis">
    <w:name w:val="Emphasis"/>
    <w:basedOn w:val="DefaultParagraphFont"/>
    <w:uiPriority w:val="20"/>
    <w:qFormat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360" w:right="360"/>
    </w:pPr>
    <w:rPr>
      <w:rFonts w:ascii="Calibri" w:hAnsi="Calibri"/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Pr>
      <w:i/>
    </w:rPr>
  </w:style>
  <w:style w:type="character" w:styleId="IntenseEmphasis">
    <w:name w:val="Intense Emphasis"/>
    <w:basedOn w:val="DefaultParagraphFont"/>
    <w:uiPriority w:val="21"/>
    <w:qFormat/>
    <w:rPr>
      <w:b/>
    </w:rPr>
  </w:style>
  <w:style w:type="character" w:styleId="SubtleReference">
    <w:name w:val="Subtle Reference"/>
    <w:basedOn w:val="DefaultParagraphFont"/>
    <w:uiPriority w:val="31"/>
    <w:qFormat/>
    <w:rPr>
      <w:smallCaps/>
    </w:rPr>
  </w:style>
  <w:style w:type="character" w:styleId="IntenseReference">
    <w:name w:val="Intense Reference"/>
    <w:basedOn w:val="DefaultParagraphFont"/>
    <w:uiPriority w:val="32"/>
    <w:qFormat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</TotalTime>
  <Pages>1</Pages>
  <Words>50</Words>
  <Characters>287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3</cp:revision>
  <dcterms:created xsi:type="dcterms:W3CDTF">2007-03-23T21:11:00Z</dcterms:created>
  <dcterms:modified xsi:type="dcterms:W3CDTF">2007-04-12T23:07:00Z</dcterms:modified>
</cp:coreProperties>
</file>
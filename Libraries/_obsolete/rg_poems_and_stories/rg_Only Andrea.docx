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F8A" w:rsidRPr="0072306E" w:rsidRDefault="00DE1F8A">
      <w:pPr>
        <w:rPr>
          <w:b/>
          <w:u w:val="single"/>
        </w:rPr>
      </w:pPr>
      <w:r>
        <w:rPr>
          <w:b/>
          <w:u w:val="single"/>
        </w:rPr>
        <w:t>Only Andrea</w:t>
      </w:r>
    </w:p>
    <w:p w:rsidR="00DE1F8A" w:rsidRDefault="00DE1F8A"/>
    <w:p w:rsidR="00DE1F8A" w:rsidRDefault="00DE1F8A">
      <w:r>
        <w:t>come and suck my beautiful cock</w:t>
      </w:r>
    </w:p>
    <w:p w:rsidR="00DE1F8A" w:rsidRDefault="00DE1F8A">
      <w:r>
        <w:t>and i will tell you things</w:t>
      </w:r>
    </w:p>
    <w:p w:rsidR="00DE1F8A" w:rsidRDefault="00DE1F8A">
      <w:r>
        <w:t>transmit to you sacred works</w:t>
      </w:r>
    </w:p>
    <w:p w:rsidR="00DE1F8A" w:rsidRDefault="00DE1F8A">
      <w:r>
        <w:t>through the medium of love</w:t>
      </w:r>
    </w:p>
    <w:p w:rsidR="00DE1F8A" w:rsidRDefault="00DE1F8A">
      <w:r>
        <w:t>for i am a fount of wisdom</w:t>
      </w:r>
    </w:p>
    <w:p w:rsidR="00DE1F8A" w:rsidRDefault="00DE1F8A">
      <w:r>
        <w:t>and knowledge made liquid</w:t>
      </w:r>
    </w:p>
    <w:p w:rsidR="00DE1F8A" w:rsidRDefault="00DE1F8A">
      <w:r>
        <w:t>there is much in me that should be in you</w:t>
      </w:r>
    </w:p>
    <w:p w:rsidR="00DE1F8A" w:rsidRDefault="00DE1F8A">
      <w:r>
        <w:t>and you may use me</w:t>
      </w:r>
    </w:p>
    <w:p w:rsidR="00DE1F8A" w:rsidRDefault="00DE1F8A"/>
    <w:p w:rsidR="00DE1F8A" w:rsidRDefault="00DE1F8A">
      <w:r>
        <w:t>and i will draw from your perfect breasts</w:t>
      </w:r>
    </w:p>
    <w:p w:rsidR="00DE1F8A" w:rsidRDefault="00DE1F8A">
      <w:r>
        <w:t>those soft things that define us</w:t>
      </w:r>
    </w:p>
    <w:p w:rsidR="00DE1F8A" w:rsidRDefault="00DE1F8A">
      <w:r>
        <w:t>touch then the velvet surface</w:t>
      </w:r>
    </w:p>
    <w:p w:rsidR="00DE1F8A" w:rsidRDefault="00DE1F8A">
      <w:r>
        <w:t>of the pool within</w:t>
      </w:r>
    </w:p>
    <w:p w:rsidR="00DE1F8A" w:rsidRDefault="00DE1F8A">
      <w:r>
        <w:t>where swollen with empathy</w:t>
      </w:r>
    </w:p>
    <w:p w:rsidR="00DE1F8A" w:rsidRDefault="00DE1F8A">
      <w:r>
        <w:t>floats the absolute core</w:t>
      </w:r>
    </w:p>
    <w:p w:rsidR="00DE1F8A" w:rsidRDefault="00DE1F8A">
      <w:r>
        <w:t>of all that is us, and is mine</w:t>
      </w:r>
    </w:p>
    <w:p w:rsidR="00DE1F8A" w:rsidRDefault="00DE1F8A">
      <w:r>
        <w:t>but forever beyond my possession</w:t>
      </w:r>
    </w:p>
    <w:sectPr w:rsidR="00DE1F8A" w:rsidSect="00DE1F8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0906"/>
    <w:rsid w:val="006A0D62"/>
    <w:rsid w:val="0072306E"/>
    <w:rsid w:val="00B00906"/>
    <w:rsid w:val="00B23888"/>
    <w:rsid w:val="00DE1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33</TotalTime>
  <Pages>1</Pages>
  <Words>72</Words>
  <Characters>411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come and suck my beautiful cock</dc:title>
  <dc:subject/>
  <dc:creator>Adam Richards</dc:creator>
  <cp:keywords/>
  <dc:description/>
  <cp:lastModifiedBy>Adam Richards</cp:lastModifiedBy>
  <cp:revision>2</cp:revision>
  <dcterms:created xsi:type="dcterms:W3CDTF">2006-11-11T16:06:00Z</dcterms:created>
  <dcterms:modified xsi:type="dcterms:W3CDTF">2006-11-11T16:39:00Z</dcterms:modified>
</cp:coreProperties>
</file>
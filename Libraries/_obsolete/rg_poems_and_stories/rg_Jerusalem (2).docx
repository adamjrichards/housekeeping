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6174" w:rsidRDefault="00026174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Jerusalem</w:t>
      </w:r>
    </w:p>
    <w:p w:rsidR="00026174" w:rsidRDefault="00026174">
      <w:pPr>
        <w:rPr>
          <w:lang w:val="en-US"/>
        </w:rPr>
      </w:pPr>
    </w:p>
    <w:p w:rsidR="00026174" w:rsidRDefault="00026174">
      <w:pPr>
        <w:rPr>
          <w:lang w:val="en-US"/>
        </w:rPr>
      </w:pPr>
      <w:r>
        <w:rPr>
          <w:lang w:val="en-US"/>
        </w:rPr>
        <w:t>let us dance</w:t>
      </w:r>
    </w:p>
    <w:p w:rsidR="00026174" w:rsidRDefault="00026174">
      <w:pPr>
        <w:rPr>
          <w:lang w:val="en-US"/>
        </w:rPr>
      </w:pPr>
      <w:r>
        <w:rPr>
          <w:lang w:val="en-US"/>
        </w:rPr>
        <w:t>between the rivers</w:t>
      </w:r>
    </w:p>
    <w:p w:rsidR="00026174" w:rsidRDefault="00026174">
      <w:pPr>
        <w:rPr>
          <w:lang w:val="en-US"/>
        </w:rPr>
      </w:pPr>
      <w:r>
        <w:rPr>
          <w:lang w:val="en-US"/>
        </w:rPr>
        <w:t>where sacred waters divide</w:t>
      </w:r>
    </w:p>
    <w:p w:rsidR="00026174" w:rsidRDefault="00026174">
      <w:pPr>
        <w:rPr>
          <w:lang w:val="en-US"/>
        </w:rPr>
      </w:pPr>
      <w:r>
        <w:rPr>
          <w:lang w:val="en-US"/>
        </w:rPr>
        <w:t>the ancient and the new</w:t>
      </w:r>
    </w:p>
    <w:p w:rsidR="00026174" w:rsidRDefault="00026174">
      <w:pPr>
        <w:rPr>
          <w:lang w:val="en-US"/>
        </w:rPr>
      </w:pPr>
    </w:p>
    <w:p w:rsidR="00026174" w:rsidRDefault="00026174">
      <w:pPr>
        <w:rPr>
          <w:lang w:val="en-US"/>
        </w:rPr>
      </w:pPr>
      <w:r>
        <w:rPr>
          <w:lang w:val="en-US"/>
        </w:rPr>
        <w:t>where once we sat</w:t>
      </w:r>
    </w:p>
    <w:p w:rsidR="00026174" w:rsidRDefault="00026174">
      <w:pPr>
        <w:rPr>
          <w:lang w:val="en-US"/>
        </w:rPr>
      </w:pPr>
      <w:r>
        <w:rPr>
          <w:lang w:val="en-US"/>
        </w:rPr>
        <w:t>and wept</w:t>
      </w:r>
    </w:p>
    <w:p w:rsidR="00026174" w:rsidRDefault="00026174">
      <w:pPr>
        <w:rPr>
          <w:lang w:val="en-US"/>
        </w:rPr>
      </w:pPr>
      <w:r>
        <w:rPr>
          <w:lang w:val="en-US"/>
        </w:rPr>
        <w:t>let us remind each other</w:t>
      </w:r>
    </w:p>
    <w:p w:rsidR="00026174" w:rsidRDefault="00026174">
      <w:pPr>
        <w:rPr>
          <w:lang w:val="en-US"/>
        </w:rPr>
      </w:pPr>
      <w:r>
        <w:rPr>
          <w:lang w:val="en-US"/>
        </w:rPr>
        <w:t>we are the lucky, the few</w:t>
      </w:r>
    </w:p>
    <w:p w:rsidR="00026174" w:rsidRDefault="00026174">
      <w:pPr>
        <w:rPr>
          <w:lang w:val="en-US"/>
        </w:rPr>
      </w:pPr>
    </w:p>
    <w:p w:rsidR="00026174" w:rsidRDefault="00026174">
      <w:pPr>
        <w:rPr>
          <w:lang w:val="en-US"/>
        </w:rPr>
      </w:pPr>
      <w:r>
        <w:rPr>
          <w:lang w:val="en-US"/>
        </w:rPr>
        <w:t>now are the days</w:t>
      </w:r>
    </w:p>
    <w:p w:rsidR="00026174" w:rsidRDefault="00026174">
      <w:pPr>
        <w:rPr>
          <w:lang w:val="en-US"/>
        </w:rPr>
      </w:pPr>
      <w:r>
        <w:rPr>
          <w:lang w:val="en-US"/>
        </w:rPr>
        <w:t>when the last and first</w:t>
      </w:r>
    </w:p>
    <w:p w:rsidR="00026174" w:rsidRDefault="00026174">
      <w:pPr>
        <w:rPr>
          <w:lang w:val="en-US"/>
        </w:rPr>
      </w:pPr>
      <w:r>
        <w:rPr>
          <w:lang w:val="en-US"/>
        </w:rPr>
        <w:t>the bookends of history</w:t>
      </w:r>
    </w:p>
    <w:p w:rsidR="00026174" w:rsidRDefault="00026174">
      <w:pPr>
        <w:rPr>
          <w:lang w:val="en-US"/>
        </w:rPr>
      </w:pPr>
      <w:r>
        <w:rPr>
          <w:lang w:val="en-US"/>
        </w:rPr>
        <w:t>will be held up to view</w:t>
      </w:r>
    </w:p>
    <w:p w:rsidR="00026174" w:rsidRDefault="00026174">
      <w:pPr>
        <w:rPr>
          <w:lang w:val="en-US"/>
        </w:rPr>
      </w:pPr>
    </w:p>
    <w:p w:rsidR="00026174" w:rsidRDefault="00026174">
      <w:pPr>
        <w:rPr>
          <w:lang w:val="en-US"/>
        </w:rPr>
      </w:pPr>
      <w:r>
        <w:rPr>
          <w:lang w:val="en-US"/>
        </w:rPr>
        <w:t>when we are called</w:t>
      </w:r>
    </w:p>
    <w:p w:rsidR="00026174" w:rsidRDefault="00026174">
      <w:pPr>
        <w:rPr>
          <w:lang w:val="en-US"/>
        </w:rPr>
      </w:pPr>
      <w:r>
        <w:rPr>
          <w:lang w:val="en-US"/>
        </w:rPr>
        <w:t>home to our home</w:t>
      </w:r>
    </w:p>
    <w:p w:rsidR="00026174" w:rsidRDefault="00026174">
      <w:pPr>
        <w:rPr>
          <w:lang w:val="en-US"/>
        </w:rPr>
      </w:pPr>
      <w:r>
        <w:rPr>
          <w:lang w:val="en-US"/>
        </w:rPr>
        <w:t>we will hand out cupcakes</w:t>
      </w:r>
    </w:p>
    <w:p w:rsidR="00026174" w:rsidRDefault="00026174">
      <w:pPr>
        <w:rPr>
          <w:lang w:val="en-US"/>
        </w:rPr>
      </w:pPr>
      <w:r>
        <w:rPr>
          <w:lang w:val="en-US"/>
        </w:rPr>
        <w:t>and celebrate</w:t>
      </w:r>
    </w:p>
    <w:p w:rsidR="00026174" w:rsidRDefault="00026174">
      <w:pPr>
        <w:rPr>
          <w:lang w:val="en-US"/>
        </w:rPr>
      </w:pPr>
      <w:r>
        <w:rPr>
          <w:lang w:val="en-US"/>
        </w:rPr>
        <w:t>as only we may do</w:t>
      </w:r>
    </w:p>
    <w:p w:rsidR="00026174" w:rsidRDefault="00026174">
      <w:pPr>
        <w:rPr>
          <w:lang w:val="en-US"/>
        </w:rPr>
      </w:pPr>
    </w:p>
    <w:sectPr w:rsidR="00026174" w:rsidSect="0002617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26174"/>
    <w:rsid w:val="000261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115</TotalTime>
  <Pages>1</Pages>
  <Words>51</Words>
  <Characters>296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Jerusalem</dc:title>
  <dc:subject/>
  <dc:creator>Adam Richards</dc:creator>
  <cp:keywords/>
  <dc:description/>
  <cp:lastModifiedBy>Adam Richards</cp:lastModifiedBy>
  <cp:revision>3</cp:revision>
  <dcterms:created xsi:type="dcterms:W3CDTF">2007-07-05T23:16:00Z</dcterms:created>
  <dcterms:modified xsi:type="dcterms:W3CDTF">2007-08-25T20:19:00Z</dcterms:modified>
</cp:coreProperties>
</file>
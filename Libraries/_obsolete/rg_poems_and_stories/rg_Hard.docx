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195" w:rsidRDefault="00D26195">
      <w:pPr>
        <w:rPr>
          <w:b/>
          <w:bCs/>
          <w:u w:val="single"/>
        </w:rPr>
      </w:pPr>
      <w:r>
        <w:rPr>
          <w:b/>
          <w:bCs/>
          <w:u w:val="single"/>
        </w:rPr>
        <w:t>Hard</w:t>
      </w:r>
    </w:p>
    <w:p w:rsidR="00D26195" w:rsidRDefault="00D26195"/>
    <w:p w:rsidR="00D26195" w:rsidRDefault="00D26195">
      <w:r>
        <w:t>for hours, I have been trying</w:t>
      </w:r>
    </w:p>
    <w:p w:rsidR="00D26195" w:rsidRDefault="00D26195">
      <w:r>
        <w:t>to think of a way to tell you</w:t>
      </w:r>
    </w:p>
    <w:p w:rsidR="00D26195" w:rsidRDefault="00D26195">
      <w:r>
        <w:t>that my whole being is hard for you</w:t>
      </w:r>
    </w:p>
    <w:p w:rsidR="00D26195" w:rsidRDefault="00D26195">
      <w:r>
        <w:t>that I want to burst inside you</w:t>
      </w:r>
    </w:p>
    <w:p w:rsidR="00D26195" w:rsidRDefault="00D26195"/>
    <w:p w:rsidR="00D26195" w:rsidRDefault="00D26195">
      <w:r>
        <w:t>I have tried a hundred ways</w:t>
      </w:r>
    </w:p>
    <w:p w:rsidR="00D26195" w:rsidRDefault="00D26195">
      <w:r>
        <w:t>to say it without saying it</w:t>
      </w:r>
    </w:p>
    <w:p w:rsidR="00D26195" w:rsidRDefault="00D26195">
      <w:r>
        <w:t>but this is a stupid game</w:t>
      </w:r>
    </w:p>
    <w:p w:rsidR="00D26195" w:rsidRDefault="00D26195">
      <w:r>
        <w:t>juggling cliches, playing dice with profanity</w:t>
      </w:r>
    </w:p>
    <w:p w:rsidR="00D26195" w:rsidRDefault="00D26195"/>
    <w:p w:rsidR="00D26195" w:rsidRDefault="00D26195">
      <w:r>
        <w:t>I have a picture on my computer</w:t>
      </w:r>
    </w:p>
    <w:p w:rsidR="00D26195" w:rsidRDefault="00D26195">
      <w:r>
        <w:t>it’s a cock, erect</w:t>
      </w:r>
    </w:p>
    <w:p w:rsidR="00D26195" w:rsidRDefault="00D26195">
      <w:r>
        <w:t>I gave it to you as a joke</w:t>
      </w:r>
    </w:p>
    <w:p w:rsidR="00D26195" w:rsidRDefault="00D26195">
      <w:r>
        <w:t>I know you can’t see it without thinking of me</w:t>
      </w:r>
    </w:p>
    <w:p w:rsidR="00D26195" w:rsidRDefault="00D26195"/>
    <w:p w:rsidR="00D26195" w:rsidRDefault="00D26195">
      <w:r>
        <w:t>that you can feel me in your hand</w:t>
      </w:r>
    </w:p>
    <w:p w:rsidR="00D26195" w:rsidRDefault="00D26195">
      <w:r>
        <w:t>that your nerves remember me</w:t>
      </w:r>
    </w:p>
    <w:p w:rsidR="00D26195" w:rsidRDefault="00D26195">
      <w:r>
        <w:t>that you can hold in the fingers of your mind</w:t>
      </w:r>
    </w:p>
    <w:p w:rsidR="00D26195" w:rsidRDefault="00D26195">
      <w:r>
        <w:t>the soft solidity that defines me</w:t>
      </w:r>
    </w:p>
    <w:p w:rsidR="00D26195" w:rsidRDefault="00D26195"/>
    <w:p w:rsidR="00D26195" w:rsidRDefault="00D26195">
      <w:r>
        <w:tab/>
        <w:t>you drink my body with your eyes</w:t>
      </w:r>
    </w:p>
    <w:p w:rsidR="00D26195" w:rsidRDefault="00D26195">
      <w:r>
        <w:tab/>
        <w:t>my life with your skin</w:t>
      </w:r>
    </w:p>
    <w:p w:rsidR="00D26195" w:rsidRDefault="00D26195">
      <w:r>
        <w:tab/>
        <w:t>I must come to you, my love</w:t>
      </w:r>
    </w:p>
    <w:sectPr w:rsidR="00D26195" w:rsidSect="00D261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26195"/>
    <w:rsid w:val="00D26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96</TotalTime>
  <Pages>1</Pages>
  <Words>89</Words>
  <Characters>512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hours, I have been trying</dc:title>
  <dc:subject/>
  <dc:creator>Adam Richards</dc:creator>
  <cp:keywords/>
  <dc:description/>
  <cp:lastModifiedBy>Adam Richards</cp:lastModifiedBy>
  <cp:revision>3</cp:revision>
  <dcterms:created xsi:type="dcterms:W3CDTF">2007-01-04T00:44:00Z</dcterms:created>
  <dcterms:modified xsi:type="dcterms:W3CDTF">2007-01-04T03:18:00Z</dcterms:modified>
</cp:coreProperties>
</file>
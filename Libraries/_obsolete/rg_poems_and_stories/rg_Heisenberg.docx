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91" w:rsidRDefault="00061391">
      <w:pPr>
        <w:pStyle w:val="Heading1"/>
      </w:pPr>
      <w:r>
        <w:t>Heisenberg</w:t>
      </w:r>
    </w:p>
    <w:p w:rsidR="00061391" w:rsidRDefault="00061391"/>
    <w:p w:rsidR="00061391" w:rsidRDefault="00061391">
      <w:r>
        <w:t>Heisenberg would tell you</w:t>
      </w:r>
    </w:p>
    <w:p w:rsidR="00061391" w:rsidRDefault="00061391">
      <w:r>
        <w:t>his principle applies to everything</w:t>
      </w:r>
    </w:p>
    <w:p w:rsidR="00061391" w:rsidRDefault="00061391"/>
    <w:p w:rsidR="00061391" w:rsidRDefault="00061391">
      <w:r>
        <w:t>there is only there</w:t>
      </w:r>
    </w:p>
    <w:p w:rsidR="00061391" w:rsidRDefault="00061391">
      <w:r>
        <w:t>until you have seen it</w:t>
      </w:r>
    </w:p>
    <w:p w:rsidR="00061391" w:rsidRDefault="00061391">
      <w:r>
        <w:t>when you have seen there</w:t>
      </w:r>
    </w:p>
    <w:p w:rsidR="00061391" w:rsidRDefault="00061391">
      <w:r>
        <w:t>you are here</w:t>
      </w:r>
    </w:p>
    <w:p w:rsidR="00061391" w:rsidRDefault="00061391"/>
    <w:p w:rsidR="00061391" w:rsidRDefault="00061391">
      <w:r>
        <w:t>then is only then</w:t>
      </w:r>
    </w:p>
    <w:p w:rsidR="00061391" w:rsidRDefault="00061391">
      <w:r>
        <w:t>until you have seen it</w:t>
      </w:r>
    </w:p>
    <w:p w:rsidR="00061391" w:rsidRDefault="00061391">
      <w:r>
        <w:t>when you see then</w:t>
      </w:r>
    </w:p>
    <w:p w:rsidR="00061391" w:rsidRDefault="00061391">
      <w:r>
        <w:t>it is now</w:t>
      </w:r>
    </w:p>
    <w:p w:rsidR="00061391" w:rsidRDefault="00061391"/>
    <w:p w:rsidR="00061391" w:rsidRDefault="00061391">
      <w:r>
        <w:t>I am only me</w:t>
      </w:r>
    </w:p>
    <w:p w:rsidR="00061391" w:rsidRDefault="00061391">
      <w:r>
        <w:t xml:space="preserve">until you know me </w:t>
      </w:r>
    </w:p>
    <w:p w:rsidR="00061391" w:rsidRDefault="00061391">
      <w:r>
        <w:t>try it if you don’t believe me</w:t>
      </w:r>
    </w:p>
    <w:p w:rsidR="00061391" w:rsidRDefault="00061391"/>
    <w:p w:rsidR="00061391" w:rsidRDefault="00061391">
      <w:r>
        <w:t>and you are only you</w:t>
      </w:r>
    </w:p>
    <w:p w:rsidR="00061391" w:rsidRDefault="00061391">
      <w:r>
        <w:t>until I love you</w:t>
      </w:r>
    </w:p>
    <w:p w:rsidR="00061391" w:rsidRDefault="00061391">
      <w:r>
        <w:t>will you not let me prove it?</w:t>
      </w:r>
    </w:p>
    <w:sectPr w:rsidR="00061391" w:rsidSect="00061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1391"/>
    <w:rsid w:val="0006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9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51</Words>
  <Characters>296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Heisenberg</dc:title>
  <dc:subject/>
  <dc:creator>Adam Richards</dc:creator>
  <cp:keywords/>
  <dc:description/>
  <cp:lastModifiedBy>Adam Richards</cp:lastModifiedBy>
  <cp:revision>4</cp:revision>
  <dcterms:created xsi:type="dcterms:W3CDTF">2007-01-30T21:55:00Z</dcterms:created>
  <dcterms:modified xsi:type="dcterms:W3CDTF">2007-02-01T19:32:00Z</dcterms:modified>
</cp:coreProperties>
</file>
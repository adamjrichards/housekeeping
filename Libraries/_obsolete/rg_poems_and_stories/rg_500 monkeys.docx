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B9A" w:rsidRDefault="00312B9A">
      <w:pPr>
        <w:ind w:left="567" w:hanging="567"/>
        <w:rPr>
          <w:b/>
          <w:u w:val="single"/>
        </w:rPr>
      </w:pPr>
      <w:r>
        <w:rPr>
          <w:b/>
          <w:u w:val="single"/>
        </w:rPr>
        <w:t>500 monkeys</w:t>
      </w:r>
    </w:p>
    <w:p w:rsidR="00312B9A" w:rsidRDefault="00312B9A">
      <w:pPr>
        <w:pStyle w:val="NoSpacing"/>
      </w:pPr>
    </w:p>
    <w:p w:rsidR="00312B9A" w:rsidRDefault="00312B9A">
      <w:pPr>
        <w:pStyle w:val="NoSpacing"/>
      </w:pPr>
      <w:r>
        <w:t>i read in a comic book once</w:t>
      </w:r>
    </w:p>
    <w:p w:rsidR="00312B9A" w:rsidRDefault="00312B9A">
      <w:pPr>
        <w:pStyle w:val="NoSpacing"/>
      </w:pPr>
      <w:r>
        <w:t>that if you put 500 monkeys</w:t>
      </w:r>
    </w:p>
    <w:p w:rsidR="00312B9A" w:rsidRDefault="00312B9A">
      <w:pPr>
        <w:pStyle w:val="NoSpacing"/>
      </w:pPr>
      <w:r>
        <w:t>in front of 500 keyboards</w:t>
      </w:r>
    </w:p>
    <w:p w:rsidR="00312B9A" w:rsidRDefault="00312B9A">
      <w:pPr>
        <w:pStyle w:val="NoSpacing"/>
      </w:pPr>
      <w:r>
        <w:t>and teach them to type</w:t>
      </w:r>
    </w:p>
    <w:p w:rsidR="00312B9A" w:rsidRDefault="00312B9A">
      <w:pPr>
        <w:pStyle w:val="NoSpacing"/>
      </w:pPr>
      <w:r>
        <w:t>eventually they will type</w:t>
      </w:r>
    </w:p>
    <w:p w:rsidR="00312B9A" w:rsidRDefault="00312B9A">
      <w:pPr>
        <w:pStyle w:val="NoSpacing"/>
      </w:pPr>
      <w:r>
        <w:t>the complete works of Shakespeare</w:t>
      </w:r>
    </w:p>
    <w:p w:rsidR="00312B9A" w:rsidRDefault="00312B9A">
      <w:pPr>
        <w:pStyle w:val="NoSpacing"/>
      </w:pPr>
    </w:p>
    <w:p w:rsidR="00312B9A" w:rsidRDefault="00312B9A">
      <w:pPr>
        <w:pStyle w:val="NoSpacing"/>
      </w:pPr>
      <w:r>
        <w:t>this is not true of course</w:t>
      </w:r>
    </w:p>
    <w:p w:rsidR="00312B9A" w:rsidRDefault="00312B9A">
      <w:pPr>
        <w:pStyle w:val="NoSpacing"/>
      </w:pPr>
      <w:r>
        <w:t>eventually they will eat the paper</w:t>
      </w:r>
    </w:p>
    <w:p w:rsidR="00312B9A" w:rsidRDefault="00312B9A">
      <w:pPr>
        <w:pStyle w:val="NoSpacing"/>
      </w:pPr>
      <w:r>
        <w:t>and hit each other with their keyboards</w:t>
      </w:r>
    </w:p>
    <w:p w:rsidR="00312B9A" w:rsidRDefault="00312B9A">
      <w:pPr>
        <w:pStyle w:val="NoSpacing"/>
      </w:pPr>
      <w:r>
        <w:t>nothing will get done</w:t>
      </w:r>
    </w:p>
    <w:p w:rsidR="00312B9A" w:rsidRDefault="00312B9A">
      <w:pPr>
        <w:pStyle w:val="NoSpacing"/>
      </w:pPr>
    </w:p>
    <w:p w:rsidR="00312B9A" w:rsidRDefault="00312B9A">
      <w:pPr>
        <w:pStyle w:val="NoSpacing"/>
      </w:pPr>
      <w:r>
        <w:t>i have a better plan</w:t>
      </w:r>
    </w:p>
    <w:p w:rsidR="00312B9A" w:rsidRDefault="00312B9A">
      <w:pPr>
        <w:pStyle w:val="NoSpacing"/>
      </w:pPr>
      <w:r>
        <w:t>i have programmed my computer</w:t>
      </w:r>
    </w:p>
    <w:p w:rsidR="00312B9A" w:rsidRDefault="00312B9A">
      <w:pPr>
        <w:pStyle w:val="NoSpacing"/>
      </w:pPr>
      <w:r>
        <w:t>to type every phoneme in the english language</w:t>
      </w:r>
    </w:p>
    <w:p w:rsidR="00312B9A" w:rsidRDefault="00312B9A">
      <w:pPr>
        <w:pStyle w:val="NoSpacing"/>
      </w:pPr>
      <w:r>
        <w:t>in perfectly random order</w:t>
      </w:r>
    </w:p>
    <w:p w:rsidR="00312B9A" w:rsidRDefault="00312B9A">
      <w:pPr>
        <w:pStyle w:val="NoSpacing"/>
      </w:pPr>
      <w:r>
        <w:t>for the next 50 years</w:t>
      </w:r>
    </w:p>
    <w:p w:rsidR="00312B9A" w:rsidRDefault="00312B9A">
      <w:pPr>
        <w:pStyle w:val="NoSpacing"/>
      </w:pPr>
    </w:p>
    <w:p w:rsidR="00312B9A" w:rsidRDefault="00312B9A">
      <w:pPr>
        <w:pStyle w:val="NoSpacing"/>
      </w:pPr>
      <w:r>
        <w:t>at the end of that time</w:t>
      </w:r>
    </w:p>
    <w:p w:rsidR="00312B9A" w:rsidRDefault="00312B9A">
      <w:pPr>
        <w:pStyle w:val="NoSpacing"/>
      </w:pPr>
      <w:r>
        <w:t>i will have copyrighted every great work</w:t>
      </w:r>
    </w:p>
    <w:p w:rsidR="00312B9A" w:rsidRDefault="00312B9A">
      <w:pPr>
        <w:pStyle w:val="NoSpacing"/>
      </w:pPr>
      <w:r>
        <w:t>yet to bewritten</w:t>
      </w:r>
    </w:p>
    <w:p w:rsidR="00312B9A" w:rsidRDefault="00312B9A">
      <w:pPr>
        <w:pStyle w:val="NoSpacing"/>
      </w:pPr>
      <w:r>
        <w:t>there will be no stories or poems</w:t>
      </w:r>
    </w:p>
    <w:p w:rsidR="00312B9A" w:rsidRDefault="00312B9A">
      <w:pPr>
        <w:pStyle w:val="NoSpacing"/>
      </w:pPr>
      <w:r>
        <w:t>but that i get my nickel</w:t>
      </w:r>
    </w:p>
    <w:p w:rsidR="00312B9A" w:rsidRDefault="00312B9A">
      <w:pPr>
        <w:pStyle w:val="NoSpacing"/>
      </w:pPr>
      <w:r>
        <w:t>i will rule the world of the written word</w:t>
      </w:r>
    </w:p>
    <w:p w:rsidR="00312B9A" w:rsidRDefault="00312B9A">
      <w:pPr>
        <w:pStyle w:val="NoSpacing"/>
      </w:pPr>
    </w:p>
    <w:p w:rsidR="00312B9A" w:rsidRDefault="00312B9A">
      <w:pPr>
        <w:pStyle w:val="NoSpacing"/>
      </w:pPr>
      <w:r>
        <w:t>here is an example of my work:</w:t>
      </w:r>
    </w:p>
    <w:p w:rsidR="00312B9A" w:rsidRDefault="00312B9A">
      <w:pPr>
        <w:pStyle w:val="NoSpacing"/>
      </w:pPr>
      <w:r>
        <w:t>duck redeem maximum!  pursuit current olio; splazzat, fazoom.</w:t>
      </w:r>
    </w:p>
    <w:p w:rsidR="00312B9A" w:rsidRDefault="00312B9A">
      <w:pPr>
        <w:pStyle w:val="NoSpacing"/>
      </w:pPr>
      <w:r>
        <w:t>no one else may use this without my permission.</w:t>
      </w:r>
    </w:p>
    <w:p w:rsidR="00312B9A" w:rsidRDefault="00312B9A">
      <w:pPr>
        <w:pStyle w:val="NoSpacing"/>
      </w:pPr>
      <w:r>
        <w:t>i have sent it to hotmail for a datestamp.</w:t>
      </w:r>
    </w:p>
    <w:p w:rsidR="00312B9A" w:rsidRDefault="00312B9A">
      <w:pPr>
        <w:pStyle w:val="NoSpacing"/>
      </w:pPr>
    </w:p>
    <w:p w:rsidR="00312B9A" w:rsidRDefault="00312B9A">
      <w:pPr>
        <w:pStyle w:val="NoSpacing"/>
      </w:pPr>
      <w:r>
        <w:t>the problem for you is</w:t>
      </w:r>
    </w:p>
    <w:p w:rsidR="00312B9A" w:rsidRDefault="00312B9A">
      <w:pPr>
        <w:pStyle w:val="NoSpacing"/>
      </w:pPr>
      <w:r>
        <w:t>that it really can be done</w:t>
      </w:r>
    </w:p>
    <w:p w:rsidR="00312B9A" w:rsidRDefault="00312B9A">
      <w:pPr>
        <w:pStyle w:val="NoSpacing"/>
      </w:pPr>
      <w:r>
        <w:t>i have a computer</w:t>
      </w:r>
    </w:p>
    <w:p w:rsidR="00312B9A" w:rsidRDefault="00312B9A">
      <w:pPr>
        <w:pStyle w:val="NoSpacing"/>
      </w:pPr>
      <w:r>
        <w:t>that can type faster than any 500 monkeys</w:t>
      </w:r>
    </w:p>
    <w:p w:rsidR="00312B9A" w:rsidRDefault="00312B9A">
      <w:pPr>
        <w:pStyle w:val="NoSpacing"/>
      </w:pPr>
      <w:r>
        <w:t>and as for living for 50 years</w:t>
      </w:r>
    </w:p>
    <w:p w:rsidR="00312B9A" w:rsidRDefault="00312B9A">
      <w:pPr>
        <w:pStyle w:val="NoSpacing"/>
      </w:pPr>
      <w:r>
        <w:t>if i die sooner, i can’t be disappointed</w:t>
      </w:r>
    </w:p>
    <w:p w:rsidR="00312B9A" w:rsidRDefault="00312B9A">
      <w:pPr>
        <w:pStyle w:val="NoSpacing"/>
      </w:pPr>
    </w:p>
    <w:p w:rsidR="00312B9A" w:rsidRDefault="00312B9A">
      <w:pPr>
        <w:pStyle w:val="NoSpacing"/>
      </w:pPr>
      <w:r>
        <w:t>so be prepared, ye poets and scribes</w:t>
      </w:r>
    </w:p>
    <w:p w:rsidR="00312B9A" w:rsidRDefault="00312B9A">
      <w:pPr>
        <w:pStyle w:val="NoSpacing"/>
      </w:pPr>
      <w:r>
        <w:t>you will be billed.</w:t>
      </w:r>
    </w:p>
    <w:p w:rsidR="00312B9A" w:rsidRDefault="00312B9A">
      <w:pPr>
        <w:pStyle w:val="NoSpacing"/>
      </w:pPr>
      <w:r>
        <w:t>my minions are tracking you</w:t>
      </w:r>
    </w:p>
    <w:p w:rsidR="00312B9A" w:rsidRDefault="00312B9A">
      <w:pPr>
        <w:pStyle w:val="NoSpacing"/>
      </w:pPr>
      <w:r>
        <w:t>the eye of adam is upon you</w:t>
      </w:r>
    </w:p>
    <w:p w:rsidR="00312B9A" w:rsidRDefault="00312B9A">
      <w:pPr>
        <w:pStyle w:val="NoSpacing"/>
      </w:pPr>
    </w:p>
    <w:p w:rsidR="00312B9A" w:rsidRDefault="00312B9A">
      <w:pPr>
        <w:pStyle w:val="NoSpacing"/>
      </w:pPr>
      <w:r>
        <w:t>of course, you may buy a faster computer</w:t>
      </w:r>
    </w:p>
    <w:p w:rsidR="00312B9A" w:rsidRDefault="00312B9A">
      <w:pPr>
        <w:pStyle w:val="NoSpacing"/>
      </w:pPr>
      <w:r>
        <w:t>let the races begin!</w:t>
      </w:r>
    </w:p>
    <w:sectPr w:rsidR="00312B9A" w:rsidSect="00312B9A">
      <w:pgSz w:w="12240" w:h="15840"/>
      <w:pgMar w:top="1079" w:right="1440" w:bottom="709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TrackMoves/>
  <w:defaultTabStop w:val="720"/>
  <w:clickAndTypeStyle w:val="NoSpacing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2B9A"/>
    <w:rsid w:val="00312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after="20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200" w:after="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00" w:after="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after="0"/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mphasis">
    <w:name w:val="Emphasis"/>
    <w:basedOn w:val="DefaultParagraphFont"/>
    <w:uiPriority w:val="20"/>
    <w:qFormat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Pr>
      <w:i/>
    </w:rPr>
  </w:style>
  <w:style w:type="character" w:styleId="IntenseEmphasis">
    <w:name w:val="Intense Emphasis"/>
    <w:basedOn w:val="DefaultParagraphFont"/>
    <w:uiPriority w:val="21"/>
    <w:qFormat/>
    <w:rPr>
      <w:b/>
    </w:rPr>
  </w:style>
  <w:style w:type="character" w:styleId="SubtleReference">
    <w:name w:val="Subtle Reference"/>
    <w:basedOn w:val="DefaultParagraphFont"/>
    <w:uiPriority w:val="31"/>
    <w:qFormat/>
    <w:rPr>
      <w:smallCaps/>
    </w:rPr>
  </w:style>
  <w:style w:type="character" w:styleId="IntenseReference">
    <w:name w:val="Intense Reference"/>
    <w:basedOn w:val="DefaultParagraphFont"/>
    <w:uiPriority w:val="32"/>
    <w:qFormat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507</TotalTime>
  <Pages>1</Pages>
  <Words>170</Words>
  <Characters>971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9</cp:revision>
  <dcterms:created xsi:type="dcterms:W3CDTF">2007-03-10T18:08:00Z</dcterms:created>
  <dcterms:modified xsi:type="dcterms:W3CDTF">2007-04-26T18:29:00Z</dcterms:modified>
</cp:coreProperties>
</file>
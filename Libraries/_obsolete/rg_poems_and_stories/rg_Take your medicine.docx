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392" w:rsidRDefault="00A54392">
      <w:pPr>
        <w:rPr>
          <w:b/>
          <w:bCs/>
          <w:u w:val="single"/>
        </w:rPr>
      </w:pPr>
      <w:r>
        <w:rPr>
          <w:b/>
          <w:bCs/>
          <w:u w:val="single"/>
        </w:rPr>
        <w:t>Take your medicine!</w:t>
      </w:r>
    </w:p>
    <w:p w:rsidR="00A54392" w:rsidRDefault="00A54392"/>
    <w:p w:rsidR="00A54392" w:rsidRDefault="00A54392">
      <w:r>
        <w:t>it comes in three flavours</w:t>
      </w:r>
    </w:p>
    <w:p w:rsidR="00A54392" w:rsidRDefault="00A54392">
      <w:r>
        <w:t>red, green and blue</w:t>
      </w:r>
    </w:p>
    <w:p w:rsidR="00A54392" w:rsidRDefault="00A54392">
      <w:r>
        <w:t>it tastes like old socks</w:t>
      </w:r>
    </w:p>
    <w:p w:rsidR="00A54392" w:rsidRDefault="00A54392">
      <w:r>
        <w:t>and it smells like a shoe</w:t>
      </w:r>
    </w:p>
    <w:p w:rsidR="00A54392" w:rsidRDefault="00A54392">
      <w:pPr>
        <w:rPr>
          <w:color w:val="000000"/>
        </w:rPr>
      </w:pPr>
      <w:r>
        <w:rPr>
          <w:color w:val="000000"/>
        </w:rPr>
        <w:t>my mom fills a spoon</w:t>
      </w:r>
    </w:p>
    <w:p w:rsidR="00A54392" w:rsidRDefault="00A54392">
      <w:pPr>
        <w:rPr>
          <w:color w:val="000000"/>
        </w:rPr>
      </w:pPr>
      <w:r>
        <w:rPr>
          <w:color w:val="000000"/>
        </w:rPr>
        <w:t>as i  wrinkle my nose</w:t>
      </w:r>
    </w:p>
    <w:p w:rsidR="00A54392" w:rsidRDefault="00A54392">
      <w:pPr>
        <w:rPr>
          <w:color w:val="000000"/>
        </w:rPr>
      </w:pPr>
      <w:r>
        <w:rPr>
          <w:color w:val="000000"/>
        </w:rPr>
        <w:t>it burns down my throat</w:t>
      </w:r>
    </w:p>
    <w:p w:rsidR="00A54392" w:rsidRDefault="00A54392">
      <w:pPr>
        <w:rPr>
          <w:color w:val="000000"/>
        </w:rPr>
      </w:pPr>
      <w:r>
        <w:rPr>
          <w:color w:val="000000"/>
        </w:rPr>
        <w:t>from my mouth to my toes</w:t>
      </w:r>
    </w:p>
    <w:p w:rsidR="00A54392" w:rsidRDefault="00A54392">
      <w:r>
        <w:t>IT’S DISGUSTING I say</w:t>
      </w:r>
    </w:p>
    <w:p w:rsidR="00A54392" w:rsidRDefault="00A54392">
      <w:r>
        <w:t>but she says it is good</w:t>
      </w:r>
    </w:p>
    <w:p w:rsidR="00A54392" w:rsidRDefault="00A54392">
      <w:r>
        <w:t>when your head’s full of snot</w:t>
      </w:r>
    </w:p>
    <w:p w:rsidR="00A54392" w:rsidRDefault="00A54392">
      <w:r>
        <w:t>and your tongue feels like wood.</w:t>
      </w:r>
    </w:p>
    <w:p w:rsidR="00A54392" w:rsidRDefault="00A54392">
      <w:r>
        <w:t>my sister was laughing</w:t>
      </w:r>
    </w:p>
    <w:p w:rsidR="00A54392" w:rsidRDefault="00A54392">
      <w:r>
        <w:t>she thought it was funny</w:t>
      </w:r>
    </w:p>
    <w:p w:rsidR="00A54392" w:rsidRDefault="00A54392">
      <w:r>
        <w:t>to see me all slobbery</w:t>
      </w:r>
    </w:p>
    <w:p w:rsidR="00A54392" w:rsidRDefault="00A54392">
      <w:r>
        <w:t>drippy and runny</w:t>
      </w:r>
    </w:p>
    <w:p w:rsidR="00A54392" w:rsidRDefault="00A54392">
      <w:r>
        <w:t>so I took that big spoonful</w:t>
      </w:r>
    </w:p>
    <w:p w:rsidR="00A54392" w:rsidRDefault="00A54392">
      <w:r>
        <w:t>i chose cherry red</w:t>
      </w:r>
    </w:p>
    <w:p w:rsidR="00A54392" w:rsidRDefault="00A54392">
      <w:r>
        <w:t>it splashed in my tummy</w:t>
      </w:r>
    </w:p>
    <w:p w:rsidR="00A54392" w:rsidRDefault="00A54392">
      <w:r>
        <w:t>and I went off to bed</w:t>
      </w:r>
    </w:p>
    <w:p w:rsidR="00A54392" w:rsidRDefault="00A54392">
      <w:r>
        <w:t>when I woke in the morning</w:t>
      </w:r>
    </w:p>
    <w:p w:rsidR="00A54392" w:rsidRDefault="00A54392">
      <w:r>
        <w:t>I felt  a lot better</w:t>
      </w:r>
    </w:p>
    <w:p w:rsidR="00A54392" w:rsidRDefault="00A54392">
      <w:r>
        <w:t>I climbed out of bed</w:t>
      </w:r>
    </w:p>
    <w:p w:rsidR="00A54392" w:rsidRDefault="00A54392">
      <w:r>
        <w:t>and put on my sweater</w:t>
      </w:r>
    </w:p>
    <w:p w:rsidR="00A54392" w:rsidRDefault="00A54392">
      <w:r>
        <w:t>and there was my sister</w:t>
      </w:r>
    </w:p>
    <w:p w:rsidR="00A54392" w:rsidRDefault="00A54392">
      <w:r>
        <w:t>a frown on her face</w:t>
      </w:r>
    </w:p>
    <w:p w:rsidR="00A54392" w:rsidRDefault="00A54392">
      <w:r>
        <w:t xml:space="preserve">with boxes of kleenex </w:t>
      </w:r>
    </w:p>
    <w:p w:rsidR="00A54392" w:rsidRDefault="00A54392">
      <w:r>
        <w:t>all over the place</w:t>
      </w:r>
    </w:p>
    <w:p w:rsidR="00A54392" w:rsidRDefault="00A54392">
      <w:r>
        <w:t>I laughed and I laughed</w:t>
      </w:r>
    </w:p>
    <w:p w:rsidR="00A54392" w:rsidRDefault="00A54392">
      <w:r>
        <w:t>like she did before</w:t>
      </w:r>
    </w:p>
    <w:p w:rsidR="00A54392" w:rsidRDefault="00A54392">
      <w:r>
        <w:t>then i gave her my blanket</w:t>
      </w:r>
    </w:p>
    <w:p w:rsidR="00A54392" w:rsidRDefault="00A54392">
      <w:r>
        <w:t>and walked out the door</w:t>
      </w:r>
    </w:p>
    <w:sectPr w:rsidR="00A54392" w:rsidSect="00A543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4392"/>
    <w:rsid w:val="00A54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111</Words>
  <Characters>637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comes in three flavours</dc:title>
  <dc:subject/>
  <dc:creator>Adam Richards</dc:creator>
  <cp:keywords/>
  <dc:description/>
  <cp:lastModifiedBy>Adam Richards</cp:lastModifiedBy>
  <cp:revision>2</cp:revision>
  <dcterms:created xsi:type="dcterms:W3CDTF">2006-12-10T17:14:00Z</dcterms:created>
  <dcterms:modified xsi:type="dcterms:W3CDTF">2006-12-10T17:14:00Z</dcterms:modified>
</cp:coreProperties>
</file>
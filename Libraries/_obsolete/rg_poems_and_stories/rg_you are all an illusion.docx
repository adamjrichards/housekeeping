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52" w:rsidRDefault="00C80252">
      <w:r>
        <w:t>-1</w:t>
      </w:r>
    </w:p>
    <w:p w:rsidR="00C80252" w:rsidRDefault="00C80252"/>
    <w:p w:rsidR="00C80252" w:rsidRDefault="00C80252">
      <w:r>
        <w:t>you are all an illusion</w:t>
      </w:r>
    </w:p>
    <w:p w:rsidR="00C80252" w:rsidRDefault="00C80252">
      <w:r>
        <w:t>and I am alone</w:t>
      </w:r>
    </w:p>
    <w:p w:rsidR="00C80252" w:rsidRDefault="00C80252">
      <w:r>
        <w:t>on a planet without mercy</w:t>
      </w:r>
    </w:p>
    <w:p w:rsidR="00C80252" w:rsidRDefault="00C80252">
      <w:r>
        <w:t>slicing through the void</w:t>
      </w:r>
    </w:p>
    <w:p w:rsidR="00C80252" w:rsidRDefault="00C80252">
      <w:r>
        <w:t>that drinks in the gravity</w:t>
      </w:r>
    </w:p>
    <w:p w:rsidR="00C80252" w:rsidRDefault="00C80252">
      <w:r>
        <w:t>between stars</w:t>
      </w:r>
    </w:p>
    <w:p w:rsidR="00C80252" w:rsidRDefault="00C80252"/>
    <w:p w:rsidR="00C80252" w:rsidRDefault="00C80252">
      <w:r>
        <w:t>there is no black</w:t>
      </w:r>
    </w:p>
    <w:p w:rsidR="00C80252" w:rsidRDefault="00C80252">
      <w:r>
        <w:t>there is only an absence of colour</w:t>
      </w:r>
    </w:p>
    <w:p w:rsidR="00C80252" w:rsidRDefault="00C80252"/>
    <w:p w:rsidR="00C80252" w:rsidRDefault="00C80252">
      <w:r>
        <w:t>I have heard rumours</w:t>
      </w:r>
    </w:p>
    <w:p w:rsidR="00C80252" w:rsidRDefault="00C80252">
      <w:r>
        <w:t>that living things circle these lights</w:t>
      </w:r>
    </w:p>
    <w:p w:rsidR="00C80252" w:rsidRDefault="00C80252">
      <w:r>
        <w:t>but when I reach for one</w:t>
      </w:r>
    </w:p>
    <w:p w:rsidR="00C80252" w:rsidRDefault="00C80252">
      <w:r>
        <w:t>it’s like touching the aether</w:t>
      </w:r>
    </w:p>
    <w:p w:rsidR="00C80252" w:rsidRDefault="00C80252">
      <w:r>
        <w:t>i cannot feel its movement</w:t>
      </w:r>
    </w:p>
    <w:p w:rsidR="00C80252" w:rsidRDefault="00C80252">
      <w:r>
        <w:t>not hold it tight</w:t>
      </w:r>
    </w:p>
    <w:p w:rsidR="00C80252" w:rsidRDefault="00C80252"/>
    <w:p w:rsidR="00C80252" w:rsidRDefault="00C80252">
      <w:r>
        <w:t>and as I make my rounds</w:t>
      </w:r>
    </w:p>
    <w:p w:rsidR="00C80252" w:rsidRDefault="00C80252">
      <w:r>
        <w:t>bouncing from asteroids like broken teeth</w:t>
      </w:r>
    </w:p>
    <w:p w:rsidR="00C80252" w:rsidRDefault="00C80252">
      <w:r>
        <w:t>I remember things</w:t>
      </w:r>
    </w:p>
    <w:p w:rsidR="00C80252" w:rsidRDefault="00C80252">
      <w:r>
        <w:t>slaves with gold rings</w:t>
      </w:r>
    </w:p>
    <w:p w:rsidR="00C80252" w:rsidRDefault="00C80252">
      <w:r>
        <w:t>the smell of cheap perfume</w:t>
      </w:r>
    </w:p>
    <w:p w:rsidR="00C80252" w:rsidRDefault="00C80252">
      <w:r>
        <w:t>mingling with the must of earth</w:t>
      </w:r>
    </w:p>
    <w:p w:rsidR="00C80252" w:rsidRDefault="00C80252"/>
    <w:p w:rsidR="00C80252" w:rsidRDefault="00C80252">
      <w:r>
        <w:t>I have no story</w:t>
      </w:r>
    </w:p>
    <w:p w:rsidR="00C80252" w:rsidRDefault="00C80252">
      <w:r>
        <w:t>I have nothing but time</w:t>
      </w:r>
    </w:p>
    <w:p w:rsidR="00C80252" w:rsidRDefault="00C80252">
      <w:r>
        <w:t>and it is time now to be born</w:t>
      </w:r>
    </w:p>
    <w:p w:rsidR="00C80252" w:rsidRDefault="00C80252">
      <w:pPr>
        <w:rPr>
          <w:b/>
          <w:bCs/>
        </w:rPr>
      </w:pPr>
      <w:r>
        <w:br w:type="page"/>
      </w:r>
      <w:r>
        <w:rPr>
          <w:b/>
          <w:bCs/>
        </w:rPr>
        <w:t>0</w:t>
      </w:r>
    </w:p>
    <w:p w:rsidR="00C80252" w:rsidRDefault="00C80252"/>
    <w:p w:rsidR="00C80252" w:rsidRDefault="00C80252">
      <w:r>
        <w:t>sparks pass between nodes</w:t>
      </w:r>
    </w:p>
    <w:p w:rsidR="00C80252" w:rsidRDefault="00C80252">
      <w:r>
        <w:t>and I find myself</w:t>
      </w:r>
    </w:p>
    <w:p w:rsidR="00C80252" w:rsidRDefault="00C80252"/>
    <w:p w:rsidR="00C80252" w:rsidRDefault="00C80252">
      <w:r>
        <w:t>I live behind eyelids</w:t>
      </w:r>
    </w:p>
    <w:p w:rsidR="00C80252" w:rsidRDefault="00C80252">
      <w:r>
        <w:t>inhabit a form</w:t>
      </w:r>
    </w:p>
    <w:p w:rsidR="00C80252" w:rsidRDefault="00C80252"/>
    <w:p w:rsidR="00C80252" w:rsidRDefault="00C80252">
      <w:r>
        <w:t>look at all the twisting wraiths</w:t>
      </w:r>
    </w:p>
    <w:p w:rsidR="00C80252" w:rsidRDefault="00C80252">
      <w:r>
        <w:t>we are a river</w:t>
      </w:r>
    </w:p>
    <w:p w:rsidR="00C80252" w:rsidRDefault="00C80252"/>
    <w:p w:rsidR="00C80252" w:rsidRDefault="00C80252">
      <w:r>
        <w:t>how do minds hold all these things</w:t>
      </w:r>
    </w:p>
    <w:p w:rsidR="00C80252" w:rsidRDefault="00C80252">
      <w:r>
        <w:t>when we are water, and water flows out?</w:t>
      </w:r>
    </w:p>
    <w:p w:rsidR="00C80252" w:rsidRDefault="00C80252"/>
    <w:p w:rsidR="00C80252" w:rsidRDefault="00C80252">
      <w:r>
        <w:t>I am as empty as a virgin room</w:t>
      </w:r>
    </w:p>
    <w:p w:rsidR="00C80252" w:rsidRDefault="00C80252">
      <w:r>
        <w:t>and all my volition is to fill myself up</w:t>
      </w:r>
    </w:p>
    <w:p w:rsidR="00C80252" w:rsidRDefault="00C80252"/>
    <w:p w:rsidR="00C80252" w:rsidRDefault="00C80252">
      <w:r>
        <w:t>the thing I notice first is that I am not you</w:t>
      </w:r>
    </w:p>
    <w:p w:rsidR="00C80252" w:rsidRDefault="00C80252">
      <w:r>
        <w:t>and that this is my world</w:t>
      </w:r>
    </w:p>
    <w:p w:rsidR="00C80252" w:rsidRDefault="00C80252"/>
    <w:p w:rsidR="00C80252" w:rsidRDefault="00C80252">
      <w:r>
        <w:t>I take my first step</w:t>
      </w:r>
    </w:p>
    <w:p w:rsidR="00C80252" w:rsidRDefault="00C80252">
      <w:r>
        <w:t>and there is nothing under me</w:t>
      </w:r>
    </w:p>
    <w:p w:rsidR="00C80252" w:rsidRDefault="00C80252">
      <w:pPr>
        <w:rPr>
          <w:b/>
          <w:bCs/>
        </w:rPr>
      </w:pPr>
      <w:r>
        <w:br w:type="page"/>
      </w:r>
      <w:r>
        <w:rPr>
          <w:b/>
          <w:bCs/>
        </w:rPr>
        <w:t>1</w:t>
      </w:r>
    </w:p>
    <w:p w:rsidR="00C80252" w:rsidRDefault="00C80252"/>
    <w:p w:rsidR="00C80252" w:rsidRDefault="00C80252">
      <w:r>
        <w:t>I stretch out my hands</w:t>
      </w:r>
    </w:p>
    <w:p w:rsidR="00C80252" w:rsidRDefault="00C80252">
      <w:r>
        <w:t>and everywhere is form</w:t>
      </w:r>
    </w:p>
    <w:p w:rsidR="00C80252" w:rsidRDefault="00C80252"/>
    <w:p w:rsidR="00C80252" w:rsidRDefault="00C80252">
      <w:r>
        <w:br w:type="page"/>
        <w:t>4</w:t>
      </w:r>
    </w:p>
    <w:p w:rsidR="00C80252" w:rsidRDefault="00C80252"/>
    <w:p w:rsidR="00C80252" w:rsidRDefault="00C80252">
      <w:r>
        <w:t>words…magical words</w:t>
      </w:r>
    </w:p>
    <w:p w:rsidR="00C80252" w:rsidRDefault="00C80252">
      <w:r>
        <w:t>i am hampered by the thickness of my tongue</w:t>
      </w:r>
    </w:p>
    <w:p w:rsidR="00C80252" w:rsidRDefault="00C80252">
      <w:r>
        <w:t>but ideas flash between my poles</w:t>
      </w:r>
    </w:p>
    <w:p w:rsidR="00C80252" w:rsidRDefault="00C80252">
      <w:r>
        <w:t>sparks in the void</w:t>
      </w:r>
    </w:p>
    <w:p w:rsidR="00C80252" w:rsidRDefault="00C80252">
      <w:r>
        <w:t>my mouth races to match the curve of my growth</w:t>
      </w:r>
    </w:p>
    <w:p w:rsidR="00C80252" w:rsidRDefault="00C80252">
      <w:r>
        <w:t>it is joy, this thing</w:t>
      </w:r>
    </w:p>
    <w:p w:rsidR="00C80252" w:rsidRDefault="00C80252">
      <w:r>
        <w:t>i recognize now</w:t>
      </w:r>
    </w:p>
    <w:p w:rsidR="00C80252" w:rsidRDefault="00C80252">
      <w:r>
        <w:t>the loves of these structures</w:t>
      </w:r>
    </w:p>
    <w:p w:rsidR="00C80252" w:rsidRDefault="00C80252">
      <w:r>
        <w:t>bags of aqueous solution</w:t>
      </w:r>
    </w:p>
    <w:p w:rsidR="00C80252" w:rsidRDefault="00C80252">
      <w:r>
        <w:t>protein talking to protein</w:t>
      </w:r>
    </w:p>
    <w:p w:rsidR="00C80252" w:rsidRDefault="00C80252"/>
    <w:p w:rsidR="00C80252" w:rsidRDefault="00C80252">
      <w:r>
        <w:t>i am chains</w:t>
      </w:r>
    </w:p>
    <w:p w:rsidR="00C80252" w:rsidRDefault="00C80252">
      <w:r>
        <w:t>but not chained</w:t>
      </w:r>
    </w:p>
    <w:p w:rsidR="00C80252" w:rsidRDefault="00C80252">
      <w:r>
        <w:t>i have a blueprint, a pattern</w:t>
      </w:r>
    </w:p>
    <w:p w:rsidR="00C80252" w:rsidRDefault="00C80252">
      <w:r>
        <w:t>my fingers are the toolbox of my life</w:t>
      </w:r>
    </w:p>
    <w:p w:rsidR="00C80252" w:rsidRDefault="00C80252"/>
    <w:p w:rsidR="00C80252" w:rsidRDefault="00C80252">
      <w:r>
        <w:t>i can push things</w:t>
      </w:r>
    </w:p>
    <w:p w:rsidR="00C80252" w:rsidRDefault="00C80252">
      <w:r>
        <w:t>apply force</w:t>
      </w:r>
    </w:p>
    <w:p w:rsidR="00C80252" w:rsidRDefault="00C80252">
      <w:r>
        <w:t>and strange things happen</w:t>
      </w:r>
    </w:p>
    <w:p w:rsidR="00C80252" w:rsidRDefault="00C80252">
      <w:r>
        <w:t>even the newly created</w:t>
      </w:r>
    </w:p>
    <w:p w:rsidR="00C80252" w:rsidRDefault="00C80252">
      <w:r>
        <w:t>can create, incoherent</w:t>
      </w:r>
    </w:p>
    <w:p w:rsidR="00C80252" w:rsidRDefault="00C80252">
      <w:r>
        <w:t>perhaps, but effective</w:t>
      </w:r>
    </w:p>
    <w:p w:rsidR="00C80252" w:rsidRDefault="00C80252">
      <w:r>
        <w:t>this is now my point</w:t>
      </w:r>
    </w:p>
    <w:p w:rsidR="00C80252" w:rsidRDefault="00C80252"/>
    <w:p w:rsidR="00C80252" w:rsidRDefault="00C80252">
      <w:r>
        <w:t>i still have not figured out</w:t>
      </w:r>
    </w:p>
    <w:p w:rsidR="00C80252" w:rsidRDefault="00C80252">
      <w:r>
        <w:t>why i am one, and not the other</w:t>
      </w:r>
    </w:p>
    <w:p w:rsidR="00C80252" w:rsidRDefault="00C80252">
      <w:r>
        <w:t>perhaps soon</w:t>
      </w:r>
    </w:p>
    <w:p w:rsidR="00C80252" w:rsidRDefault="00C80252">
      <w:r>
        <w:br w:type="page"/>
        <w:t>5</w:t>
      </w:r>
    </w:p>
    <w:p w:rsidR="00C80252" w:rsidRDefault="00C80252"/>
    <w:p w:rsidR="00C80252" w:rsidRDefault="00C80252">
      <w:r>
        <w:t>I have heard it said</w:t>
      </w:r>
    </w:p>
    <w:p w:rsidR="00C80252" w:rsidRDefault="00C80252">
      <w:r>
        <w:t>that money makes the world go round</w:t>
      </w:r>
    </w:p>
    <w:p w:rsidR="00C80252" w:rsidRDefault="00C80252">
      <w:r>
        <w:t>it is gravity, but i am in no position</w:t>
      </w:r>
    </w:p>
    <w:p w:rsidR="00C80252" w:rsidRDefault="00C80252">
      <w:r>
        <w:t>to correct</w:t>
      </w:r>
    </w:p>
    <w:p w:rsidR="00C80252" w:rsidRDefault="00C80252"/>
    <w:p w:rsidR="00C80252" w:rsidRDefault="00C80252">
      <w:r>
        <w:t>and even in metaphor</w:t>
      </w:r>
    </w:p>
    <w:p w:rsidR="00C80252" w:rsidRDefault="00C80252">
      <w:r>
        <w:t>i know better</w:t>
      </w:r>
    </w:p>
    <w:p w:rsidR="00C80252" w:rsidRDefault="00C80252">
      <w:r>
        <w:t>everywhere around me are females</w:t>
      </w:r>
    </w:p>
    <w:p w:rsidR="00C80252" w:rsidRDefault="00C80252">
      <w:r>
        <w:t>for me at least</w:t>
      </w:r>
    </w:p>
    <w:p w:rsidR="00C80252" w:rsidRDefault="00C80252">
      <w:r>
        <w:t>they are the motivating factor of my world</w:t>
      </w:r>
    </w:p>
    <w:p w:rsidR="00C80252" w:rsidRDefault="00C80252"/>
    <w:p w:rsidR="00C80252" w:rsidRDefault="00C80252">
      <w:r>
        <w:t>what is it about them?</w:t>
      </w:r>
    </w:p>
    <w:p w:rsidR="00C80252" w:rsidRDefault="00C80252">
      <w:r>
        <w:t>why do they occupy my days</w:t>
      </w:r>
    </w:p>
    <w:p w:rsidR="00C80252" w:rsidRDefault="00C80252">
      <w:r>
        <w:t>distract me from the job of learning?</w:t>
      </w:r>
    </w:p>
    <w:p w:rsidR="00C80252" w:rsidRDefault="00C80252">
      <w:r>
        <w:t>i understand there is more to a girl</w:t>
      </w:r>
    </w:p>
    <w:p w:rsidR="00C80252" w:rsidRDefault="00C80252">
      <w:r>
        <w:t>stuff hidden and mysterious</w:t>
      </w:r>
    </w:p>
    <w:p w:rsidR="00C80252" w:rsidRDefault="00C80252">
      <w:r>
        <w:t>but it is this roundness, this</w:t>
      </w:r>
    </w:p>
    <w:p w:rsidR="00C80252" w:rsidRDefault="00C80252">
      <w:r>
        <w:t>poorly hidden and well-advertised thing</w:t>
      </w:r>
    </w:p>
    <w:p w:rsidR="00C80252" w:rsidRDefault="00C80252">
      <w:r>
        <w:t>my days are misery</w:t>
      </w:r>
    </w:p>
    <w:p w:rsidR="00C80252" w:rsidRDefault="00C80252">
      <w:r>
        <w:t>my body wishes to push itself out</w:t>
      </w:r>
    </w:p>
    <w:p w:rsidR="00C80252" w:rsidRDefault="00C80252">
      <w:r>
        <w:t>through the tool that defines me</w:t>
      </w:r>
    </w:p>
    <w:p w:rsidR="00C80252" w:rsidRDefault="00C80252">
      <w:r>
        <w:t>the essence of me is some fluid</w:t>
      </w:r>
    </w:p>
    <w:p w:rsidR="00C80252" w:rsidRDefault="00C80252">
      <w:r>
        <w:t>viscous and sticky</w:t>
      </w:r>
    </w:p>
    <w:p w:rsidR="00C80252" w:rsidRDefault="00C80252">
      <w:r>
        <w:t>responding, viciously</w:t>
      </w:r>
    </w:p>
    <w:p w:rsidR="00C80252" w:rsidRDefault="00C80252">
      <w:r>
        <w:t>to the circle with a dot in the middle</w:t>
      </w:r>
    </w:p>
    <w:p w:rsidR="00C80252" w:rsidRDefault="00C80252">
      <w:r>
        <w:t>it is maddening</w:t>
      </w:r>
    </w:p>
    <w:p w:rsidR="00C80252" w:rsidRDefault="00C80252">
      <w:r>
        <w:t>i never thought i would need control</w:t>
      </w:r>
    </w:p>
    <w:p w:rsidR="00C80252" w:rsidRDefault="00C80252">
      <w:r>
        <w:t>and now i know better</w:t>
      </w:r>
    </w:p>
    <w:p w:rsidR="00C80252" w:rsidRDefault="00C80252">
      <w:r>
        <w:t>and have none</w:t>
      </w:r>
    </w:p>
    <w:p w:rsidR="00C80252" w:rsidRDefault="00C80252">
      <w:r>
        <w:t>i am obsessed</w:t>
      </w:r>
    </w:p>
    <w:p w:rsidR="00C80252" w:rsidRDefault="00C80252">
      <w:r>
        <w:t>with myself</w:t>
      </w:r>
    </w:p>
    <w:p w:rsidR="00C80252" w:rsidRDefault="00C80252">
      <w:r>
        <w:t>and with you, distant one</w:t>
      </w:r>
    </w:p>
    <w:p w:rsidR="00C80252" w:rsidRDefault="00C80252">
      <w:pPr>
        <w:pStyle w:val="Header"/>
        <w:tabs>
          <w:tab w:val="clear" w:pos="4320"/>
          <w:tab w:val="clear" w:pos="8640"/>
        </w:tabs>
      </w:pPr>
      <w:r>
        <w:t>standing next to me</w:t>
      </w:r>
    </w:p>
    <w:p w:rsidR="00C80252" w:rsidRDefault="00C80252"/>
    <w:p w:rsidR="00C80252" w:rsidRDefault="00C80252"/>
    <w:p w:rsidR="00C80252" w:rsidRDefault="00C80252"/>
    <w:p w:rsidR="00C80252" w:rsidRDefault="00C80252"/>
    <w:p w:rsidR="00C80252" w:rsidRDefault="00C80252"/>
    <w:p w:rsidR="00C80252" w:rsidRDefault="00C80252"/>
    <w:p w:rsidR="00C80252" w:rsidRDefault="00C80252"/>
    <w:p w:rsidR="00C80252" w:rsidRDefault="00C80252"/>
    <w:p w:rsidR="00C80252" w:rsidRDefault="00C80252"/>
    <w:sectPr w:rsidR="00C80252" w:rsidSect="00C80252">
      <w:headerReference w:type="even" r:id="rId6"/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252" w:rsidRDefault="00C80252">
      <w:r>
        <w:separator/>
      </w:r>
    </w:p>
  </w:endnote>
  <w:endnote w:type="continuationSeparator" w:id="1">
    <w:p w:rsidR="00C80252" w:rsidRDefault="00C80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252" w:rsidRDefault="00C80252">
      <w:r>
        <w:separator/>
      </w:r>
    </w:p>
  </w:footnote>
  <w:footnote w:type="continuationSeparator" w:id="1">
    <w:p w:rsidR="00C80252" w:rsidRDefault="00C80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52" w:rsidRDefault="00C8025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252" w:rsidRDefault="00C80252">
    <w:pPr>
      <w:pStyle w:val="Header"/>
      <w:rPr>
        <w:b/>
        <w:bCs/>
        <w:u w:val="single"/>
      </w:rPr>
    </w:pPr>
    <w:r>
      <w:rPr>
        <w:b/>
        <w:bCs/>
        <w:u w:val="single"/>
      </w:rPr>
      <w:t>You are all an illusion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252"/>
    <w:rsid w:val="00C8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252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252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</TotalTime>
  <Pages>1</Pages>
  <Words>359</Words>
  <Characters>2050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Richards</dc:creator>
  <cp:keywords/>
  <dc:description/>
  <cp:lastModifiedBy>Adam Richards</cp:lastModifiedBy>
  <cp:revision>7</cp:revision>
  <dcterms:created xsi:type="dcterms:W3CDTF">2006-12-25T03:23:00Z</dcterms:created>
  <dcterms:modified xsi:type="dcterms:W3CDTF">2007-02-01T20:08:00Z</dcterms:modified>
</cp:coreProperties>
</file>
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9E4" w:rsidRDefault="007749E4">
      <w:pPr>
        <w:rPr>
          <w:b/>
          <w:bCs/>
          <w:u w:val="single"/>
        </w:rPr>
      </w:pPr>
      <w:r>
        <w:rPr>
          <w:b/>
          <w:bCs/>
          <w:u w:val="single"/>
        </w:rPr>
        <w:t>My world</w:t>
      </w:r>
    </w:p>
    <w:p w:rsidR="007749E4" w:rsidRDefault="007749E4"/>
    <w:p w:rsidR="007749E4" w:rsidRDefault="007749E4">
      <w:r>
        <w:t>I swam across the desert</w:t>
      </w:r>
    </w:p>
    <w:p w:rsidR="007749E4" w:rsidRDefault="007749E4">
      <w:r>
        <w:t>I walked across the sea</w:t>
      </w:r>
    </w:p>
    <w:p w:rsidR="007749E4" w:rsidRDefault="007749E4">
      <w:r>
        <w:t>I dug a hole up to the moon</w:t>
      </w:r>
    </w:p>
    <w:p w:rsidR="007749E4" w:rsidRDefault="007749E4">
      <w:r>
        <w:t>who smiled up at me</w:t>
      </w:r>
    </w:p>
    <w:p w:rsidR="007749E4" w:rsidRDefault="007749E4"/>
    <w:p w:rsidR="007749E4" w:rsidRDefault="007749E4">
      <w:r>
        <w:t>I flew my airplane underground</w:t>
      </w:r>
    </w:p>
    <w:p w:rsidR="007749E4" w:rsidRDefault="007749E4">
      <w:r>
        <w:t>I rowed my boat on land</w:t>
      </w:r>
    </w:p>
    <w:p w:rsidR="007749E4" w:rsidRDefault="007749E4">
      <w:r>
        <w:t>I drove my car upon the wind</w:t>
      </w:r>
    </w:p>
    <w:p w:rsidR="007749E4" w:rsidRDefault="007749E4">
      <w:r>
        <w:t>and hopped there on my hand</w:t>
      </w:r>
    </w:p>
    <w:p w:rsidR="007749E4" w:rsidRDefault="007749E4"/>
    <w:p w:rsidR="007749E4" w:rsidRDefault="007749E4">
      <w:r>
        <w:t>I built a castle out of water</w:t>
      </w:r>
    </w:p>
    <w:p w:rsidR="007749E4" w:rsidRDefault="007749E4">
      <w:r>
        <w:t>with a basement in the air</w:t>
      </w:r>
    </w:p>
    <w:p w:rsidR="007749E4" w:rsidRDefault="007749E4">
      <w:r>
        <w:t>I fly around upon the ground</w:t>
      </w:r>
    </w:p>
    <w:p w:rsidR="007749E4" w:rsidRDefault="007749E4">
      <w:r>
        <w:t>‘cause I’m in charge in there</w:t>
      </w:r>
    </w:p>
    <w:p w:rsidR="007749E4" w:rsidRDefault="007749E4"/>
    <w:p w:rsidR="007749E4" w:rsidRDefault="007749E4">
      <w:r>
        <w:t>Maybe I’m a loony</w:t>
      </w:r>
    </w:p>
    <w:p w:rsidR="007749E4" w:rsidRDefault="007749E4">
      <w:r>
        <w:t>Maybe I’m a king</w:t>
      </w:r>
    </w:p>
    <w:p w:rsidR="007749E4" w:rsidRDefault="007749E4">
      <w:r>
        <w:t>But it’s my imagination</w:t>
      </w:r>
    </w:p>
    <w:p w:rsidR="007749E4" w:rsidRDefault="007749E4">
      <w:r>
        <w:t>I can do just anything</w:t>
      </w:r>
    </w:p>
    <w:p w:rsidR="007749E4" w:rsidRDefault="007749E4"/>
    <w:p w:rsidR="007749E4" w:rsidRDefault="007749E4"/>
    <w:p w:rsidR="007749E4" w:rsidRDefault="007749E4"/>
    <w:p w:rsidR="007749E4" w:rsidRDefault="007749E4"/>
    <w:p w:rsidR="007749E4" w:rsidRDefault="007749E4"/>
    <w:sectPr w:rsidR="007749E4" w:rsidSect="007749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49E4"/>
    <w:rsid w:val="00774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</TotalTime>
  <Pages>1</Pages>
  <Words>61</Words>
  <Characters>350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world</dc:title>
  <dc:subject/>
  <dc:creator>Adam Richards</dc:creator>
  <cp:keywords/>
  <dc:description/>
  <cp:lastModifiedBy>Adam Richards</cp:lastModifiedBy>
  <cp:revision>1</cp:revision>
  <dcterms:created xsi:type="dcterms:W3CDTF">2006-12-13T00:00:00Z</dcterms:created>
  <dcterms:modified xsi:type="dcterms:W3CDTF">2006-12-13T00:30:00Z</dcterms:modified>
</cp:coreProperties>
</file>
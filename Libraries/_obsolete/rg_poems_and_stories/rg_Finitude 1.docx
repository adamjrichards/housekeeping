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14" w:rsidRDefault="00455D14">
      <w:pPr>
        <w:rPr>
          <w:b/>
          <w:u w:val="single"/>
        </w:rPr>
      </w:pPr>
      <w:r>
        <w:rPr>
          <w:b/>
          <w:u w:val="single"/>
        </w:rPr>
        <w:t>Finitude</w:t>
      </w:r>
    </w:p>
    <w:p w:rsidR="00455D14" w:rsidRDefault="00455D14"/>
    <w:p w:rsidR="00455D14" w:rsidRDefault="00455D14">
      <w:r>
        <w:t>we are the last of the diers</w:t>
      </w:r>
    </w:p>
    <w:p w:rsidR="00455D14" w:rsidRDefault="00455D14">
      <w:r>
        <w:t>those dim bulbs, those colonies of cells</w:t>
      </w:r>
    </w:p>
    <w:p w:rsidR="00455D14" w:rsidRDefault="00455D14">
      <w:r>
        <w:t>those whose life is defined by the leaving of it</w:t>
      </w:r>
    </w:p>
    <w:p w:rsidR="00455D14" w:rsidRDefault="00455D14"/>
    <w:p w:rsidR="00455D14" w:rsidRDefault="00455D14">
      <w:r>
        <w:t>what use have these children for death?</w:t>
      </w:r>
    </w:p>
    <w:p w:rsidR="00455D14" w:rsidRDefault="00455D14">
      <w:r>
        <w:t>they will remember us fondly</w:t>
      </w:r>
    </w:p>
    <w:p w:rsidR="00455D14" w:rsidRDefault="00455D14">
      <w:r>
        <w:t>the Model T’s of humanity</w:t>
      </w:r>
    </w:p>
    <w:p w:rsidR="00455D14" w:rsidRDefault="00455D14"/>
    <w:p w:rsidR="00455D14" w:rsidRDefault="00455D14">
      <w:r>
        <w:t>they will visit the organ market</w:t>
      </w:r>
    </w:p>
    <w:p w:rsidR="00455D14" w:rsidRDefault="00455D14">
      <w:r>
        <w:t>poke and prod livers</w:t>
      </w:r>
    </w:p>
    <w:p w:rsidR="00455D14" w:rsidRDefault="00455D14">
      <w:r>
        <w:t>buy new hearts by the gram</w:t>
      </w:r>
    </w:p>
    <w:p w:rsidR="00455D14" w:rsidRDefault="00455D14">
      <w:r>
        <w:t>eat precious salts and feel magnificent</w:t>
      </w:r>
    </w:p>
    <w:p w:rsidR="00455D14" w:rsidRDefault="00455D14"/>
    <w:p w:rsidR="00455D14" w:rsidRDefault="00455D14">
      <w:r>
        <w:t>in their growth find satisfaction:</w:t>
      </w:r>
    </w:p>
    <w:p w:rsidR="00455D14" w:rsidRDefault="00455D14">
      <w:r>
        <w:t>they will be large</w:t>
      </w:r>
    </w:p>
    <w:p w:rsidR="00455D14" w:rsidRDefault="00455D14">
      <w:r>
        <w:t>and obvious</w:t>
      </w:r>
    </w:p>
    <w:p w:rsidR="00455D14" w:rsidRDefault="00455D14">
      <w:r>
        <w:t>untamed by the morals we lived by</w:t>
      </w:r>
    </w:p>
    <w:p w:rsidR="00455D14" w:rsidRDefault="00455D14"/>
    <w:p w:rsidR="00455D14" w:rsidRDefault="00455D14">
      <w:r>
        <w:t>they will treasure life, when death is a stranger</w:t>
      </w:r>
    </w:p>
    <w:p w:rsidR="00455D14" w:rsidRDefault="00455D14">
      <w:r>
        <w:t>they will live for then, now being a waystation</w:t>
      </w:r>
    </w:p>
    <w:p w:rsidR="00455D14" w:rsidRDefault="00455D14"/>
    <w:p w:rsidR="00455D14" w:rsidRDefault="00455D14">
      <w:r>
        <w:t>we are the last of the diers</w:t>
      </w:r>
    </w:p>
    <w:p w:rsidR="00455D14" w:rsidRDefault="00455D14">
      <w:r>
        <w:t>whose lives are measured by the tick of ages</w:t>
      </w:r>
    </w:p>
    <w:p w:rsidR="00455D14" w:rsidRDefault="00455D14">
      <w:r>
        <w:t>we are the creators of the jealous,</w:t>
      </w:r>
    </w:p>
    <w:p w:rsidR="00455D14" w:rsidRDefault="00455D14">
      <w:r>
        <w:t>to whom life is not a passing storm</w:t>
      </w:r>
    </w:p>
    <w:p w:rsidR="00455D14" w:rsidRDefault="00455D14"/>
    <w:p w:rsidR="00455D14" w:rsidRDefault="00455D14">
      <w:r>
        <w:t>i sell my tears cheaply</w:t>
      </w:r>
    </w:p>
    <w:p w:rsidR="00455D14" w:rsidRDefault="00455D14">
      <w:r>
        <w:t>and none to buy</w:t>
      </w:r>
    </w:p>
    <w:sectPr w:rsidR="00455D14" w:rsidSect="00455D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D14"/>
    <w:rsid w:val="0045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106</Words>
  <Characters>606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Finitude</dc:title>
  <dc:subject/>
  <dc:creator>Adam Richards</dc:creator>
  <cp:keywords/>
  <dc:description/>
  <cp:lastModifiedBy>Adam Richards</cp:lastModifiedBy>
  <cp:revision>4</cp:revision>
  <dcterms:created xsi:type="dcterms:W3CDTF">2006-11-10T18:17:00Z</dcterms:created>
  <dcterms:modified xsi:type="dcterms:W3CDTF">2007-04-18T22:25:00Z</dcterms:modified>
</cp:coreProperties>
</file>
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32F" w:rsidRPr="00C432B7" w:rsidRDefault="0074132F" w:rsidP="005F5F08">
      <w:pPr>
        <w:rPr>
          <w:b/>
          <w:u w:val="single"/>
        </w:rPr>
      </w:pPr>
      <w:r>
        <w:rPr>
          <w:b/>
          <w:u w:val="single"/>
        </w:rPr>
        <w:t>Pregnant</w:t>
      </w:r>
    </w:p>
    <w:p w:rsidR="0074132F" w:rsidRDefault="0074132F" w:rsidP="005F5F08"/>
    <w:p w:rsidR="0074132F" w:rsidRDefault="0074132F" w:rsidP="005F5F08">
      <w:r>
        <w:t>i know you’re pregnant again</w:t>
      </w:r>
    </w:p>
    <w:p w:rsidR="0074132F" w:rsidRDefault="0074132F" w:rsidP="005F5F08">
      <w:r>
        <w:t>that a seed has been planted inside you</w:t>
      </w:r>
    </w:p>
    <w:p w:rsidR="0074132F" w:rsidRDefault="0074132F" w:rsidP="005F5F08">
      <w:r>
        <w:t>a glimmer, a concept</w:t>
      </w:r>
    </w:p>
    <w:p w:rsidR="0074132F" w:rsidRDefault="0074132F" w:rsidP="005F5F08">
      <w:r>
        <w:t>something i said</w:t>
      </w:r>
    </w:p>
    <w:p w:rsidR="0074132F" w:rsidRDefault="0074132F" w:rsidP="005F5F08">
      <w:r>
        <w:t>that has resonated with the thoughts you hide</w:t>
      </w:r>
    </w:p>
    <w:p w:rsidR="0074132F" w:rsidRDefault="0074132F" w:rsidP="005F5F08">
      <w:r>
        <w:t>so secretly, darkly, within</w:t>
      </w:r>
    </w:p>
    <w:p w:rsidR="0074132F" w:rsidRDefault="0074132F" w:rsidP="005F5F08">
      <w:r>
        <w:t>you have no choice now, milady</w:t>
      </w:r>
    </w:p>
    <w:p w:rsidR="0074132F" w:rsidRDefault="0074132F" w:rsidP="005F5F08">
      <w:r>
        <w:t>for the sake of our kernel of truth</w:t>
      </w:r>
    </w:p>
    <w:p w:rsidR="0074132F" w:rsidRDefault="0074132F" w:rsidP="005F5F08">
      <w:r>
        <w:t>you must marry me</w:t>
      </w:r>
    </w:p>
    <w:p w:rsidR="0074132F" w:rsidRDefault="0074132F" w:rsidP="005F5F08">
      <w:r>
        <w:t>take my ring and swear</w:t>
      </w:r>
    </w:p>
    <w:p w:rsidR="0074132F" w:rsidRDefault="0074132F" w:rsidP="004F1B17">
      <w:r>
        <w:t>that you will always</w:t>
      </w:r>
    </w:p>
    <w:p w:rsidR="0074132F" w:rsidRDefault="0074132F" w:rsidP="004F1B17">
      <w:r>
        <w:t>give birth to new ideas</w:t>
      </w:r>
    </w:p>
    <w:p w:rsidR="0074132F" w:rsidRDefault="0074132F" w:rsidP="004F1B17">
      <w:r>
        <w:t>bring up new subjects</w:t>
      </w:r>
    </w:p>
    <w:p w:rsidR="0074132F" w:rsidRDefault="0074132F" w:rsidP="005F5F08">
      <w:r>
        <w:t>raise honest objections</w:t>
      </w:r>
    </w:p>
    <w:p w:rsidR="0074132F" w:rsidRDefault="0074132F" w:rsidP="005F5F08"/>
    <w:p w:rsidR="0074132F" w:rsidRDefault="0074132F" w:rsidP="005F5F08">
      <w:r>
        <w:t>and always, always</w:t>
      </w:r>
    </w:p>
    <w:p w:rsidR="0074132F" w:rsidRDefault="0074132F" w:rsidP="005F5F08">
      <w:r>
        <w:t>nurture your passion</w:t>
      </w:r>
    </w:p>
    <w:p w:rsidR="0074132F" w:rsidRDefault="0074132F" w:rsidP="005F5F08"/>
    <w:p w:rsidR="0074132F" w:rsidRDefault="0074132F" w:rsidP="005F5F08">
      <w:r>
        <w:t>I know</w:t>
      </w:r>
    </w:p>
    <w:p w:rsidR="0074132F" w:rsidRDefault="0074132F" w:rsidP="005F5F08">
      <w:r>
        <w:t>at the end of a long time</w:t>
      </w:r>
    </w:p>
    <w:p w:rsidR="0074132F" w:rsidRDefault="0074132F" w:rsidP="005F5F08">
      <w:r>
        <w:t>you will be ready to bury the past</w:t>
      </w:r>
    </w:p>
    <w:p w:rsidR="0074132F" w:rsidRDefault="0074132F" w:rsidP="005F5F08">
      <w:r>
        <w:t>let go of the self that haunts the aching core</w:t>
      </w:r>
    </w:p>
    <w:p w:rsidR="0074132F" w:rsidRDefault="0074132F" w:rsidP="005F5F08">
      <w:r>
        <w:t>and let the wisdom you have birthed</w:t>
      </w:r>
    </w:p>
    <w:p w:rsidR="0074132F" w:rsidRPr="005F5F08" w:rsidRDefault="0074132F" w:rsidP="005F5F08">
      <w:r>
        <w:t>be our guide into the velvet night</w:t>
      </w:r>
    </w:p>
    <w:sectPr w:rsidR="0074132F" w:rsidRPr="005F5F08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1B17"/>
    <w:rsid w:val="00080439"/>
    <w:rsid w:val="000A194D"/>
    <w:rsid w:val="000E554C"/>
    <w:rsid w:val="00133D98"/>
    <w:rsid w:val="001C1DB4"/>
    <w:rsid w:val="00262028"/>
    <w:rsid w:val="002824D4"/>
    <w:rsid w:val="002B33E8"/>
    <w:rsid w:val="002C438C"/>
    <w:rsid w:val="003005D8"/>
    <w:rsid w:val="00475C5A"/>
    <w:rsid w:val="004A73AF"/>
    <w:rsid w:val="004B0171"/>
    <w:rsid w:val="004F1B17"/>
    <w:rsid w:val="005F5F08"/>
    <w:rsid w:val="0068053E"/>
    <w:rsid w:val="00715825"/>
    <w:rsid w:val="0074132F"/>
    <w:rsid w:val="007C2112"/>
    <w:rsid w:val="00866D0E"/>
    <w:rsid w:val="008A6730"/>
    <w:rsid w:val="008F59FD"/>
    <w:rsid w:val="00903E72"/>
    <w:rsid w:val="009323C8"/>
    <w:rsid w:val="009A3569"/>
    <w:rsid w:val="00C336AA"/>
    <w:rsid w:val="00C432B7"/>
    <w:rsid w:val="00D3573A"/>
    <w:rsid w:val="00D44A52"/>
    <w:rsid w:val="00DB2898"/>
    <w:rsid w:val="00DD729B"/>
    <w:rsid w:val="00FF6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F08"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  <w:pPr>
      <w:spacing w:after="0"/>
    </w:pPr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1</Pages>
  <Words>92</Words>
  <Characters>526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3</cp:revision>
  <dcterms:created xsi:type="dcterms:W3CDTF">2007-02-20T21:47:00Z</dcterms:created>
  <dcterms:modified xsi:type="dcterms:W3CDTF">2007-02-21T03:28:00Z</dcterms:modified>
</cp:coreProperties>
</file>
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B8" w:rsidRDefault="003722B8">
      <w:pPr>
        <w:pStyle w:val="Heading1"/>
      </w:pPr>
      <w:r>
        <w:t>The Deconstructionist’s Karma</w:t>
      </w:r>
    </w:p>
    <w:p w:rsidR="003722B8" w:rsidRDefault="003722B8"/>
    <w:p w:rsidR="003722B8" w:rsidRDefault="003722B8">
      <w:r>
        <w:t>this is a poem</w:t>
      </w:r>
    </w:p>
    <w:p w:rsidR="003722B8" w:rsidRDefault="003722B8">
      <w:r>
        <w:t>it is the best poem in history</w:t>
      </w:r>
    </w:p>
    <w:p w:rsidR="003722B8" w:rsidRDefault="003722B8">
      <w:r>
        <w:t>it may be the best poem in the galaxy</w:t>
      </w:r>
    </w:p>
    <w:p w:rsidR="003722B8" w:rsidRDefault="003722B8"/>
    <w:p w:rsidR="003722B8" w:rsidRDefault="003722B8">
      <w:r>
        <w:t>why is it the best poem?</w:t>
      </w:r>
    </w:p>
    <w:p w:rsidR="003722B8" w:rsidRDefault="003722B8">
      <w:r>
        <w:t>because the poet is the best poet in history</w:t>
      </w:r>
    </w:p>
    <w:p w:rsidR="003722B8" w:rsidRDefault="003722B8">
      <w:r>
        <w:t>it follows that the best poet’s latest poem</w:t>
      </w:r>
    </w:p>
    <w:p w:rsidR="003722B8" w:rsidRDefault="003722B8">
      <w:r>
        <w:t>must be the best</w:t>
      </w:r>
    </w:p>
    <w:p w:rsidR="003722B8" w:rsidRDefault="003722B8"/>
    <w:p w:rsidR="003722B8" w:rsidRDefault="003722B8">
      <w:r>
        <w:t>this is arrogance, you say</w:t>
      </w:r>
    </w:p>
    <w:p w:rsidR="003722B8" w:rsidRDefault="003722B8">
      <w:r>
        <w:t>the poet agrees</w:t>
      </w:r>
    </w:p>
    <w:p w:rsidR="003722B8" w:rsidRDefault="003722B8">
      <w:r>
        <w:t>it is unjustifiable</w:t>
      </w:r>
    </w:p>
    <w:p w:rsidR="003722B8" w:rsidRDefault="003722B8">
      <w:r>
        <w:t>yet there it is</w:t>
      </w:r>
    </w:p>
    <w:p w:rsidR="003722B8" w:rsidRDefault="003722B8">
      <w:r>
        <w:t>the poet wants to be the best poet in history</w:t>
      </w:r>
    </w:p>
    <w:p w:rsidR="003722B8" w:rsidRDefault="003722B8">
      <w:r>
        <w:t>feels he must be the best poet in history</w:t>
      </w:r>
    </w:p>
    <w:p w:rsidR="003722B8" w:rsidRDefault="003722B8">
      <w:r>
        <w:t>therefore must set himself up for success</w:t>
      </w:r>
    </w:p>
    <w:p w:rsidR="003722B8" w:rsidRDefault="003722B8">
      <w:r>
        <w:t>this is in the nature of constant positive self-affirmation</w:t>
      </w:r>
    </w:p>
    <w:p w:rsidR="003722B8" w:rsidRDefault="003722B8">
      <w:r>
        <w:t>to be the best, one must claim to be the best</w:t>
      </w:r>
    </w:p>
    <w:p w:rsidR="003722B8" w:rsidRDefault="003722B8"/>
    <w:p w:rsidR="003722B8" w:rsidRDefault="003722B8">
      <w:r>
        <w:t>the poet does not care whether you agree or not</w:t>
      </w:r>
    </w:p>
    <w:p w:rsidR="003722B8" w:rsidRDefault="003722B8">
      <w:r>
        <w:t>nor does he care whether his peers are his peers or not</w:t>
      </w:r>
    </w:p>
    <w:p w:rsidR="003722B8" w:rsidRDefault="003722B8"/>
    <w:p w:rsidR="003722B8" w:rsidRDefault="003722B8">
      <w:r>
        <w:t>when the poet reads poetry by other poets</w:t>
      </w:r>
    </w:p>
    <w:p w:rsidR="003722B8" w:rsidRDefault="003722B8">
      <w:r>
        <w:t>he may feel himself to be better than them</w:t>
      </w:r>
    </w:p>
    <w:p w:rsidR="003722B8" w:rsidRDefault="003722B8">
      <w:r>
        <w:t>that is, he writes better poetry</w:t>
      </w:r>
    </w:p>
    <w:p w:rsidR="003722B8" w:rsidRDefault="003722B8">
      <w:r>
        <w:t>he may, however, come across other writer’s work</w:t>
      </w:r>
    </w:p>
    <w:p w:rsidR="003722B8" w:rsidRDefault="003722B8">
      <w:r>
        <w:t>which he considers to be better than his</w:t>
      </w:r>
    </w:p>
    <w:p w:rsidR="003722B8" w:rsidRDefault="003722B8">
      <w:r>
        <w:t>therefore, his next task</w:t>
      </w:r>
    </w:p>
    <w:p w:rsidR="003722B8" w:rsidRDefault="003722B8">
      <w:r>
        <w:t>is to again write the best poem in history</w:t>
      </w:r>
    </w:p>
    <w:p w:rsidR="003722B8" w:rsidRDefault="003722B8">
      <w:r>
        <w:t>as the poet is doing now</w:t>
      </w:r>
    </w:p>
    <w:p w:rsidR="003722B8" w:rsidRDefault="003722B8">
      <w:r>
        <w:t>no matter that ten seconds after the poet completes it</w:t>
      </w:r>
    </w:p>
    <w:p w:rsidR="003722B8" w:rsidRDefault="003722B8">
      <w:r>
        <w:t>there may be a new best poem and best poet</w:t>
      </w:r>
    </w:p>
    <w:p w:rsidR="003722B8" w:rsidRDefault="003722B8">
      <w:r>
        <w:t>the poet accepts this, and lives for the day it will not be so</w:t>
      </w:r>
    </w:p>
    <w:p w:rsidR="003722B8" w:rsidRDefault="003722B8"/>
    <w:p w:rsidR="003722B8" w:rsidRDefault="003722B8">
      <w:r>
        <w:t>who is the poet trying to impress?</w:t>
      </w:r>
    </w:p>
    <w:p w:rsidR="003722B8" w:rsidRDefault="003722B8">
      <w:r>
        <w:t>you, stupid</w:t>
      </w:r>
    </w:p>
    <w:p w:rsidR="003722B8" w:rsidRDefault="003722B8">
      <w:r>
        <w:t>whether you are poet, critic, consumer or burning this poem for warmth</w:t>
      </w:r>
    </w:p>
    <w:p w:rsidR="003722B8" w:rsidRDefault="003722B8">
      <w:r>
        <w:t>you must agree with the poet as to the intrinsic worth of this poem</w:t>
      </w:r>
    </w:p>
    <w:p w:rsidR="003722B8" w:rsidRDefault="003722B8">
      <w:r>
        <w:t>further, the main audience for whom this poem is written</w:t>
      </w:r>
    </w:p>
    <w:p w:rsidR="003722B8" w:rsidRDefault="003722B8">
      <w:r>
        <w:t>is the consumer, so there</w:t>
      </w:r>
    </w:p>
    <w:p w:rsidR="003722B8" w:rsidRDefault="003722B8">
      <w:r>
        <w:t>critics may fart and belch as they please</w:t>
      </w:r>
    </w:p>
    <w:p w:rsidR="003722B8" w:rsidRDefault="003722B8">
      <w:r>
        <w:t>their adulation is neither required nor rejected</w:t>
      </w:r>
    </w:p>
    <w:p w:rsidR="003722B8" w:rsidRDefault="003722B8">
      <w:r>
        <w:t>other poets: the poet considers you competition</w:t>
      </w:r>
    </w:p>
    <w:p w:rsidR="003722B8" w:rsidRDefault="003722B8">
      <w:r>
        <w:t>for the title of best poet in history</w:t>
      </w:r>
    </w:p>
    <w:p w:rsidR="003722B8" w:rsidRDefault="003722B8">
      <w:r>
        <w:t>he respects your work, enjoys it as a consumer</w:t>
      </w:r>
    </w:p>
    <w:p w:rsidR="003722B8" w:rsidRDefault="003722B8">
      <w:r>
        <w:t>yet wishes to punch you on the jaw (figuratively)</w:t>
      </w:r>
    </w:p>
    <w:p w:rsidR="003722B8" w:rsidRDefault="003722B8">
      <w:r>
        <w:t>sorry about that, can’t be helped</w:t>
      </w:r>
    </w:p>
    <w:p w:rsidR="003722B8" w:rsidRDefault="003722B8"/>
    <w:p w:rsidR="003722B8" w:rsidRDefault="003722B8">
      <w:r>
        <w:t>the object of this poem</w:t>
      </w:r>
    </w:p>
    <w:p w:rsidR="003722B8" w:rsidRDefault="003722B8">
      <w:r>
        <w:t>like all the poet’s other poems</w:t>
      </w:r>
    </w:p>
    <w:p w:rsidR="003722B8" w:rsidRDefault="003722B8">
      <w:r>
        <w:t>is to cause orgasms in the reader or listener</w:t>
      </w:r>
    </w:p>
    <w:p w:rsidR="003722B8" w:rsidRDefault="003722B8">
      <w:r>
        <w:t>comparable to the sensation of ejaculation under</w:t>
      </w:r>
    </w:p>
    <w:p w:rsidR="003722B8" w:rsidRDefault="003722B8">
      <w:r>
        <w:t>the influence of the finest drugs</w:t>
      </w:r>
    </w:p>
    <w:p w:rsidR="003722B8" w:rsidRDefault="003722B8">
      <w:r>
        <w:t>the poet realizes that the chance of success</w:t>
      </w:r>
    </w:p>
    <w:p w:rsidR="003722B8" w:rsidRDefault="003722B8">
      <w:r>
        <w:t>is minimal</w:t>
      </w:r>
    </w:p>
    <w:p w:rsidR="003722B8" w:rsidRDefault="003722B8">
      <w:r>
        <w:t>however</w:t>
      </w:r>
    </w:p>
    <w:p w:rsidR="003722B8" w:rsidRDefault="003722B8">
      <w:r>
        <w:t>eventually it will come to pass</w:t>
      </w:r>
    </w:p>
    <w:p w:rsidR="003722B8" w:rsidRDefault="003722B8">
      <w:r>
        <w:t>the audience of consumers</w:t>
      </w:r>
    </w:p>
    <w:p w:rsidR="003722B8" w:rsidRDefault="003722B8">
      <w:r>
        <w:t>will all become moist with passion</w:t>
      </w:r>
    </w:p>
    <w:p w:rsidR="003722B8" w:rsidRDefault="003722B8">
      <w:r>
        <w:t>please bring spare underwear to the poet’s next reading</w:t>
      </w:r>
    </w:p>
    <w:p w:rsidR="003722B8" w:rsidRDefault="003722B8">
      <w:r>
        <w:t>just in case</w:t>
      </w:r>
    </w:p>
    <w:p w:rsidR="003722B8" w:rsidRDefault="003722B8"/>
    <w:p w:rsidR="003722B8" w:rsidRDefault="003722B8">
      <w:r>
        <w:t>the best poem in history is almost complete</w:t>
      </w:r>
    </w:p>
    <w:p w:rsidR="003722B8" w:rsidRDefault="003722B8">
      <w:r>
        <w:t>it will be done in 12 words</w:t>
      </w:r>
    </w:p>
    <w:p w:rsidR="003722B8" w:rsidRDefault="003722B8">
      <w:r>
        <w:t>it will have an excellent ending, the best</w:t>
      </w:r>
    </w:p>
    <w:p w:rsidR="003722B8" w:rsidRDefault="003722B8">
      <w:r>
        <w:t>ending</w:t>
      </w:r>
    </w:p>
    <w:p w:rsidR="003722B8" w:rsidRDefault="003722B8">
      <w:r>
        <w:t>in</w:t>
      </w:r>
    </w:p>
    <w:p w:rsidR="003722B8" w:rsidRDefault="003722B8">
      <w:r>
        <w:t>history</w:t>
      </w:r>
    </w:p>
    <w:p w:rsidR="003722B8" w:rsidRDefault="003722B8"/>
    <w:sectPr w:rsidR="003722B8" w:rsidSect="003722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22B8"/>
    <w:rsid w:val="0037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2B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326</Words>
  <Characters>1860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Deconstructionist’s Bad Attitude</dc:title>
  <dc:subject/>
  <dc:creator>Adam Richards</dc:creator>
  <cp:keywords/>
  <dc:description/>
  <cp:lastModifiedBy>Adam Richards</cp:lastModifiedBy>
  <cp:revision>3</cp:revision>
  <dcterms:created xsi:type="dcterms:W3CDTF">2007-01-16T03:59:00Z</dcterms:created>
  <dcterms:modified xsi:type="dcterms:W3CDTF">2007-01-16T04:50:00Z</dcterms:modified>
</cp:coreProperties>
</file>
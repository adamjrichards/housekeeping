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E4" w:rsidRDefault="004556E4">
      <w:pPr>
        <w:rPr>
          <w:b/>
          <w:bCs/>
          <w:u w:val="single"/>
        </w:rPr>
      </w:pPr>
      <w:r>
        <w:rPr>
          <w:b/>
          <w:bCs/>
          <w:u w:val="single"/>
        </w:rPr>
        <w:t>Busy day</w:t>
      </w:r>
    </w:p>
    <w:p w:rsidR="004556E4" w:rsidRDefault="004556E4"/>
    <w:p w:rsidR="004556E4" w:rsidRDefault="004556E4">
      <w:r>
        <w:t>while my earth was in shadow</w:t>
      </w:r>
    </w:p>
    <w:p w:rsidR="004556E4" w:rsidRDefault="004556E4">
      <w:r>
        <w:t>i was already busy</w:t>
      </w:r>
    </w:p>
    <w:p w:rsidR="004556E4" w:rsidRDefault="004556E4">
      <w:r>
        <w:t>i worked through the planet’s turn</w:t>
      </w:r>
    </w:p>
    <w:p w:rsidR="004556E4" w:rsidRDefault="004556E4">
      <w:r>
        <w:t>from dark to dark:</w:t>
      </w:r>
    </w:p>
    <w:p w:rsidR="004556E4" w:rsidRDefault="004556E4">
      <w:r>
        <w:t>i was missing you</w:t>
      </w:r>
    </w:p>
    <w:p w:rsidR="004556E4" w:rsidRDefault="004556E4"/>
    <w:p w:rsidR="004556E4" w:rsidRDefault="004556E4">
      <w:r>
        <w:t>it is not easy work</w:t>
      </w:r>
    </w:p>
    <w:p w:rsidR="004556E4" w:rsidRDefault="004556E4">
      <w:r>
        <w:t>time-consuming and stressful</w:t>
      </w:r>
    </w:p>
    <w:p w:rsidR="004556E4" w:rsidRDefault="004556E4">
      <w:r>
        <w:t>i had no time for other things</w:t>
      </w:r>
    </w:p>
    <w:p w:rsidR="004556E4" w:rsidRDefault="004556E4"/>
    <w:p w:rsidR="004556E4" w:rsidRDefault="004556E4">
      <w:r>
        <w:t>now the day is over</w:t>
      </w:r>
    </w:p>
    <w:p w:rsidR="004556E4" w:rsidRDefault="004556E4">
      <w:r>
        <w:t>i’m trying to watch tv</w:t>
      </w:r>
    </w:p>
    <w:p w:rsidR="004556E4" w:rsidRDefault="004556E4">
      <w:r>
        <w:t>every channel is the same</w:t>
      </w:r>
    </w:p>
    <w:p w:rsidR="004556E4" w:rsidRDefault="004556E4"/>
    <w:p w:rsidR="004556E4" w:rsidRDefault="004556E4">
      <w:r>
        <w:t>so i give up</w:t>
      </w:r>
    </w:p>
    <w:p w:rsidR="004556E4" w:rsidRDefault="004556E4">
      <w:r>
        <w:t>i’ve no mind for anything else</w:t>
      </w:r>
    </w:p>
    <w:p w:rsidR="004556E4" w:rsidRDefault="004556E4">
      <w:r>
        <w:t>all i can do is miss you</w:t>
      </w:r>
    </w:p>
    <w:p w:rsidR="004556E4" w:rsidRDefault="004556E4">
      <w:r>
        <w:t>and that will have to do</w:t>
      </w:r>
    </w:p>
    <w:p w:rsidR="004556E4" w:rsidRDefault="004556E4"/>
    <w:p w:rsidR="004556E4" w:rsidRDefault="004556E4"/>
    <w:p w:rsidR="004556E4" w:rsidRDefault="004556E4"/>
    <w:sectPr w:rsidR="004556E4" w:rsidSect="004556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56E4"/>
    <w:rsid w:val="0045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fr-CA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1</Pages>
  <Words>54</Words>
  <Characters>312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my earth was in shadow</dc:title>
  <dc:subject/>
  <dc:creator>Adam Richards</dc:creator>
  <cp:keywords/>
  <dc:description/>
  <cp:lastModifiedBy>Adam Richards</cp:lastModifiedBy>
  <cp:revision>4</cp:revision>
  <dcterms:created xsi:type="dcterms:W3CDTF">2006-12-06T01:21:00Z</dcterms:created>
  <dcterms:modified xsi:type="dcterms:W3CDTF">2006-12-22T00:24:00Z</dcterms:modified>
</cp:coreProperties>
</file>
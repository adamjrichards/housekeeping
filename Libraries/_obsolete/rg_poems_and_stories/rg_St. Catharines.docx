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716" w:rsidRDefault="00BE4716">
      <w:pPr>
        <w:pStyle w:val="Heading1"/>
      </w:pPr>
      <w:r>
        <w:t>St. Catharines</w:t>
      </w:r>
    </w:p>
    <w:p w:rsidR="00BE4716" w:rsidRDefault="00BE4716"/>
    <w:p w:rsidR="00BE4716" w:rsidRDefault="00BE4716">
      <w:r>
        <w:t>the whole sleepy town</w:t>
      </w:r>
    </w:p>
    <w:p w:rsidR="00BE4716" w:rsidRDefault="00BE4716">
      <w:r>
        <w:t>can be seen from here</w:t>
      </w:r>
    </w:p>
    <w:p w:rsidR="00BE4716" w:rsidRDefault="00BE4716">
      <w:r>
        <w:t>miles and miles</w:t>
      </w:r>
    </w:p>
    <w:p w:rsidR="00BE4716" w:rsidRDefault="00BE4716">
      <w:r>
        <w:t>of nothing much happening</w:t>
      </w:r>
    </w:p>
    <w:p w:rsidR="00BE4716" w:rsidRDefault="00BE4716"/>
    <w:p w:rsidR="00BE4716" w:rsidRDefault="00BE4716">
      <w:r>
        <w:t>most of the eyeful</w:t>
      </w:r>
    </w:p>
    <w:p w:rsidR="00BE4716" w:rsidRDefault="00BE4716">
      <w:r>
        <w:t>is taken up with trees, surprisingly</w:t>
      </w:r>
    </w:p>
    <w:p w:rsidR="00BE4716" w:rsidRDefault="00BE4716">
      <w:r>
        <w:t>brown and fractal</w:t>
      </w:r>
    </w:p>
    <w:p w:rsidR="00BE4716" w:rsidRDefault="00BE4716"/>
    <w:p w:rsidR="00BE4716" w:rsidRDefault="00BE4716">
      <w:r>
        <w:t>buildings are interruptions, not the norm</w:t>
      </w:r>
    </w:p>
    <w:p w:rsidR="00BE4716" w:rsidRDefault="00BE4716">
      <w:r>
        <w:t>of these, the white stand out</w:t>
      </w:r>
    </w:p>
    <w:p w:rsidR="00BE4716" w:rsidRDefault="00BE4716">
      <w:r>
        <w:t>they are in charge</w:t>
      </w:r>
    </w:p>
    <w:p w:rsidR="00BE4716" w:rsidRDefault="00BE4716"/>
    <w:p w:rsidR="00BE4716" w:rsidRDefault="00BE4716">
      <w:r>
        <w:t>the horizon is lake</w:t>
      </w:r>
    </w:p>
    <w:p w:rsidR="00BE4716" w:rsidRDefault="00BE4716">
      <w:r>
        <w:t>we have much lake here</w:t>
      </w:r>
    </w:p>
    <w:p w:rsidR="00BE4716" w:rsidRDefault="00BE4716">
      <w:r>
        <w:t>on a clear day, you can see right across</w:t>
      </w:r>
    </w:p>
    <w:p w:rsidR="00BE4716" w:rsidRDefault="00BE4716">
      <w:r>
        <w:t>today is a semi-clear day</w:t>
      </w:r>
    </w:p>
    <w:p w:rsidR="00BE4716" w:rsidRDefault="00BE4716">
      <w:r>
        <w:t>the near sky is blue</w:t>
      </w:r>
    </w:p>
    <w:p w:rsidR="00BE4716" w:rsidRDefault="00BE4716">
      <w:r>
        <w:t>the distant sky is grey, purplish</w:t>
      </w:r>
    </w:p>
    <w:p w:rsidR="00BE4716" w:rsidRDefault="00BE4716">
      <w:r>
        <w:t>a lazy yellow in places</w:t>
      </w:r>
    </w:p>
    <w:p w:rsidR="00BE4716" w:rsidRDefault="00BE4716">
      <w:r>
        <w:t>I cannot see a single shadow from here:</w:t>
      </w:r>
    </w:p>
    <w:p w:rsidR="00BE4716" w:rsidRDefault="00BE4716">
      <w:r>
        <w:t>the gift of winter light</w:t>
      </w:r>
    </w:p>
    <w:p w:rsidR="00BE4716" w:rsidRDefault="00BE4716"/>
    <w:p w:rsidR="00BE4716" w:rsidRDefault="00BE4716">
      <w:r>
        <w:t>don’t look for other things</w:t>
      </w:r>
    </w:p>
    <w:p w:rsidR="00BE4716" w:rsidRDefault="00BE4716">
      <w:r>
        <w:t>it is just a city, a small one</w:t>
      </w:r>
    </w:p>
    <w:p w:rsidR="00BE4716" w:rsidRDefault="00BE4716">
      <w:r>
        <w:t>there are people here</w:t>
      </w:r>
    </w:p>
    <w:p w:rsidR="00BE4716" w:rsidRDefault="00BE4716">
      <w:r>
        <w:t>who have never been anywhere else</w:t>
      </w:r>
    </w:p>
    <w:p w:rsidR="00BE4716" w:rsidRDefault="00BE4716">
      <w:r>
        <w:t>who is to say why?</w:t>
      </w:r>
    </w:p>
    <w:p w:rsidR="00BE4716" w:rsidRDefault="00BE4716"/>
    <w:sectPr w:rsidR="00BE4716" w:rsidSect="00BE471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4716"/>
    <w:rsid w:val="00BE4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716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1</Pages>
  <Words>95</Words>
  <Characters>544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</dc:title>
  <dc:subject/>
  <dc:creator>Adam Richards</dc:creator>
  <cp:keywords/>
  <dc:description/>
  <cp:lastModifiedBy>Adam Richards</cp:lastModifiedBy>
  <cp:revision>3</cp:revision>
  <dcterms:created xsi:type="dcterms:W3CDTF">2007-01-31T20:55:00Z</dcterms:created>
  <dcterms:modified xsi:type="dcterms:W3CDTF">2007-01-31T21:30:00Z</dcterms:modified>
</cp:coreProperties>
</file>
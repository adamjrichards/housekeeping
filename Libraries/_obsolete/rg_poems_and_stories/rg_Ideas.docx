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A8" w:rsidRDefault="005F10A8">
      <w:r>
        <w:t>medicine</w:t>
      </w:r>
    </w:p>
    <w:p w:rsidR="005F10A8" w:rsidRDefault="005F10A8">
      <w:r>
        <w:t>dreams</w:t>
      </w:r>
    </w:p>
    <w:p w:rsidR="005F10A8" w:rsidRDefault="005F10A8">
      <w:r>
        <w:t>grasshopper soup</w:t>
      </w:r>
    </w:p>
    <w:p w:rsidR="005F10A8" w:rsidRDefault="005F10A8">
      <w:r>
        <w:t>bug bunny brick</w:t>
      </w:r>
    </w:p>
    <w:p w:rsidR="005F10A8" w:rsidRDefault="005F10A8">
      <w:r>
        <w:t>dinner</w:t>
      </w:r>
    </w:p>
    <w:sectPr w:rsidR="005F10A8" w:rsidSect="005F10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10A8"/>
    <w:rsid w:val="005F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124</TotalTime>
  <Pages>1</Pages>
  <Words>8</Words>
  <Characters>46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medicine</dc:title>
  <dc:subject/>
  <dc:creator>Adam Richards</dc:creator>
  <cp:keywords/>
  <dc:description/>
  <cp:lastModifiedBy>Adam Richards</cp:lastModifiedBy>
  <cp:revision>1</cp:revision>
  <dcterms:created xsi:type="dcterms:W3CDTF">2006-12-09T20:02:00Z</dcterms:created>
  <dcterms:modified xsi:type="dcterms:W3CDTF">2006-12-09T22:06:00Z</dcterms:modified>
</cp:coreProperties>
</file>
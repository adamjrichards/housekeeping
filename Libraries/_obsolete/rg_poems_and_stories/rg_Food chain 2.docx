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3AC" w:rsidRDefault="001B33AC">
      <w:pPr>
        <w:pStyle w:val="Heading1"/>
      </w:pPr>
      <w:r>
        <w:t>Food chain 2</w:t>
      </w:r>
    </w:p>
    <w:p w:rsidR="001B33AC" w:rsidRDefault="001B33AC"/>
    <w:p w:rsidR="001B33AC" w:rsidRDefault="001B33AC">
      <w:r>
        <w:t>a wolf came to my door</w:t>
      </w:r>
    </w:p>
    <w:p w:rsidR="001B33AC" w:rsidRDefault="001B33AC">
      <w:r>
        <w:t>how do I know she was female?</w:t>
      </w:r>
    </w:p>
    <w:p w:rsidR="001B33AC" w:rsidRDefault="001B33AC"/>
    <w:p w:rsidR="001B33AC" w:rsidRDefault="001B33AC">
      <w:r>
        <w:t>she growled politely</w:t>
      </w:r>
    </w:p>
    <w:p w:rsidR="001B33AC" w:rsidRDefault="001B33AC">
      <w:r>
        <w:t>wishing to be let in</w:t>
      </w:r>
    </w:p>
    <w:p w:rsidR="001B33AC" w:rsidRDefault="001B33AC">
      <w:r>
        <w:t>I get nervous having a wolf in the kitchen</w:t>
      </w:r>
    </w:p>
    <w:p w:rsidR="001B33AC" w:rsidRDefault="001B33AC">
      <w:r>
        <w:t>biting a dog</w:t>
      </w:r>
    </w:p>
    <w:p w:rsidR="001B33AC" w:rsidRDefault="001B33AC">
      <w:r>
        <w:t>is not the same as biting a human</w:t>
      </w:r>
    </w:p>
    <w:p w:rsidR="001B33AC" w:rsidRDefault="001B33AC"/>
    <w:p w:rsidR="001B33AC" w:rsidRDefault="001B33AC">
      <w:r>
        <w:t>nevertheless, I let her in</w:t>
      </w:r>
    </w:p>
    <w:p w:rsidR="001B33AC" w:rsidRDefault="001B33AC">
      <w:r>
        <w:t>finally I gathered that after her hunger</w:t>
      </w:r>
    </w:p>
    <w:p w:rsidR="001B33AC" w:rsidRDefault="001B33AC">
      <w:r>
        <w:t>she was there to take me away</w:t>
      </w:r>
    </w:p>
    <w:p w:rsidR="001B33AC" w:rsidRDefault="001B33AC">
      <w:r>
        <w:t>I will let her take me away</w:t>
      </w:r>
    </w:p>
    <w:p w:rsidR="001B33AC" w:rsidRDefault="001B33AC"/>
    <w:p w:rsidR="001B33AC" w:rsidRDefault="001B33AC">
      <w:r>
        <w:t>wolves don’t eat tomatoes</w:t>
      </w:r>
    </w:p>
    <w:p w:rsidR="001B33AC" w:rsidRDefault="001B33AC">
      <w:r>
        <w:t>how do they get their vitamin C?</w:t>
      </w:r>
    </w:p>
    <w:p w:rsidR="001B33AC" w:rsidRDefault="001B33AC">
      <w:r>
        <w:t>I lay down for her</w:t>
      </w:r>
    </w:p>
    <w:p w:rsidR="001B33AC" w:rsidRDefault="001B33AC">
      <w:r>
        <w:t>she calmly lapped me up</w:t>
      </w:r>
    </w:p>
    <w:p w:rsidR="001B33AC" w:rsidRDefault="001B33AC"/>
    <w:p w:rsidR="001B33AC" w:rsidRDefault="001B33AC">
      <w:r>
        <w:t>we all go home eventually</w:t>
      </w:r>
    </w:p>
    <w:sectPr w:rsidR="001B33AC" w:rsidSect="001B33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33AC"/>
    <w:rsid w:val="001B3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3AC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1</Pages>
  <Words>65</Words>
  <Characters>376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Food chain 2</dc:title>
  <dc:subject/>
  <dc:creator>Adam Richards</dc:creator>
  <cp:keywords/>
  <dc:description/>
  <cp:lastModifiedBy>Adam Richards</cp:lastModifiedBy>
  <cp:revision>2</cp:revision>
  <dcterms:created xsi:type="dcterms:W3CDTF">2007-01-23T18:04:00Z</dcterms:created>
  <dcterms:modified xsi:type="dcterms:W3CDTF">2007-02-02T17:32:00Z</dcterms:modified>
</cp:coreProperties>
</file>
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BB" w:rsidRDefault="00937F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Shakespeare’s Day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in Shakespeare’s day</w:t>
      </w:r>
    </w:p>
    <w:p w:rsidR="00937FBB" w:rsidRDefault="00937FBB">
      <w:pPr>
        <w:rPr>
          <w:lang w:val="en-US"/>
        </w:rPr>
      </w:pPr>
      <w:r>
        <w:rPr>
          <w:lang w:val="en-US"/>
        </w:rPr>
        <w:t>there were less than 550 million souls</w:t>
      </w:r>
    </w:p>
    <w:p w:rsidR="00937FBB" w:rsidRDefault="00937FBB">
      <w:pPr>
        <w:rPr>
          <w:lang w:val="en-US"/>
        </w:rPr>
      </w:pPr>
      <w:r>
        <w:rPr>
          <w:lang w:val="en-US"/>
        </w:rPr>
        <w:t>on this Earth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in Shakespeare’s day</w:t>
      </w:r>
    </w:p>
    <w:p w:rsidR="00937FBB" w:rsidRDefault="00937FBB">
      <w:pPr>
        <w:rPr>
          <w:lang w:val="en-US"/>
        </w:rPr>
      </w:pPr>
      <w:r>
        <w:rPr>
          <w:lang w:val="en-US"/>
        </w:rPr>
        <w:t>it was easier to be famous</w:t>
      </w:r>
    </w:p>
    <w:p w:rsidR="00937FBB" w:rsidRDefault="00937FBB">
      <w:pPr>
        <w:rPr>
          <w:lang w:val="en-US"/>
        </w:rPr>
      </w:pPr>
      <w:r>
        <w:rPr>
          <w:lang w:val="en-US"/>
        </w:rPr>
        <w:t>to leave deep footprints in history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all of human history</w:t>
      </w:r>
    </w:p>
    <w:p w:rsidR="00937FBB" w:rsidRDefault="00937FBB">
      <w:pPr>
        <w:rPr>
          <w:lang w:val="en-US"/>
        </w:rPr>
      </w:pPr>
      <w:r>
        <w:rPr>
          <w:lang w:val="en-US"/>
        </w:rPr>
        <w:t>until Shakespeare’s time</w:t>
      </w:r>
    </w:p>
    <w:p w:rsidR="00937FBB" w:rsidRDefault="00937FBB">
      <w:pPr>
        <w:rPr>
          <w:lang w:val="en-US"/>
        </w:rPr>
      </w:pPr>
      <w:r>
        <w:rPr>
          <w:lang w:val="en-US"/>
        </w:rPr>
        <w:t>did not produce a Shakespeare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ab/>
        <w:t>that we know of.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let us say</w:t>
      </w:r>
    </w:p>
    <w:p w:rsidR="00937FBB" w:rsidRDefault="00937FBB">
      <w:pPr>
        <w:rPr>
          <w:lang w:val="en-US"/>
        </w:rPr>
      </w:pPr>
      <w:r>
        <w:rPr>
          <w:lang w:val="en-US"/>
        </w:rPr>
        <w:t>that more than half of all the sapients</w:t>
      </w:r>
    </w:p>
    <w:p w:rsidR="00937FBB" w:rsidRDefault="00937FBB">
      <w:pPr>
        <w:rPr>
          <w:lang w:val="en-US"/>
        </w:rPr>
      </w:pPr>
      <w:r>
        <w:rPr>
          <w:lang w:val="en-US"/>
        </w:rPr>
        <w:t>have lived since his time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then there is a shakespeare</w:t>
      </w:r>
    </w:p>
    <w:p w:rsidR="00937FBB" w:rsidRDefault="00937FBB">
      <w:pPr>
        <w:rPr>
          <w:lang w:val="en-US"/>
        </w:rPr>
      </w:pPr>
      <w:r>
        <w:rPr>
          <w:lang w:val="en-US"/>
        </w:rPr>
        <w:t>walking this earth</w:t>
      </w:r>
    </w:p>
    <w:p w:rsidR="00937FBB" w:rsidRDefault="00937FBB">
      <w:pPr>
        <w:rPr>
          <w:lang w:val="en-US"/>
        </w:rPr>
      </w:pPr>
      <w:r>
        <w:rPr>
          <w:lang w:val="en-US"/>
        </w:rPr>
        <w:t>maybe 10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one of them</w:t>
      </w:r>
    </w:p>
    <w:p w:rsidR="00937FBB" w:rsidRDefault="00937FBB">
      <w:pPr>
        <w:rPr>
          <w:lang w:val="en-US"/>
        </w:rPr>
      </w:pPr>
      <w:r>
        <w:rPr>
          <w:lang w:val="en-US"/>
        </w:rPr>
        <w:t>is writing his magnum opus</w:t>
      </w:r>
    </w:p>
    <w:p w:rsidR="00937FBB" w:rsidRDefault="00937FBB">
      <w:pPr>
        <w:rPr>
          <w:lang w:val="en-US"/>
        </w:rPr>
      </w:pPr>
      <w:r>
        <w:rPr>
          <w:lang w:val="en-US"/>
        </w:rPr>
        <w:t>on a napkin in a bar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one of them</w:t>
      </w:r>
    </w:p>
    <w:p w:rsidR="00937FBB" w:rsidRDefault="00937FBB">
      <w:pPr>
        <w:rPr>
          <w:lang w:val="en-US"/>
        </w:rPr>
      </w:pPr>
      <w:r>
        <w:rPr>
          <w:lang w:val="en-US"/>
        </w:rPr>
        <w:t>is spending the day</w:t>
      </w:r>
    </w:p>
    <w:p w:rsidR="00937FBB" w:rsidRDefault="00937FBB">
      <w:pPr>
        <w:rPr>
          <w:lang w:val="en-US"/>
        </w:rPr>
      </w:pPr>
      <w:r>
        <w:rPr>
          <w:lang w:val="en-US"/>
        </w:rPr>
        <w:t>going through garbage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one of them</w:t>
      </w:r>
    </w:p>
    <w:p w:rsidR="00937FBB" w:rsidRDefault="00937FBB">
      <w:pPr>
        <w:rPr>
          <w:lang w:val="en-US"/>
        </w:rPr>
      </w:pPr>
      <w:r>
        <w:rPr>
          <w:lang w:val="en-US"/>
        </w:rPr>
        <w:t>is standing on a street corner</w:t>
      </w:r>
    </w:p>
    <w:p w:rsidR="00937FBB" w:rsidRDefault="00937FBB">
      <w:pPr>
        <w:rPr>
          <w:lang w:val="en-US"/>
        </w:rPr>
      </w:pPr>
      <w:r>
        <w:rPr>
          <w:lang w:val="en-US"/>
        </w:rPr>
        <w:t>adjusting her lipstick</w:t>
      </w:r>
    </w:p>
    <w:p w:rsidR="00937FBB" w:rsidRDefault="00937FBB">
      <w:pPr>
        <w:rPr>
          <w:lang w:val="en-US"/>
        </w:rPr>
      </w:pPr>
    </w:p>
    <w:p w:rsidR="00937FBB" w:rsidRDefault="00937FBB">
      <w:pPr>
        <w:rPr>
          <w:lang w:val="en-US"/>
        </w:rPr>
      </w:pPr>
      <w:r>
        <w:rPr>
          <w:lang w:val="en-US"/>
        </w:rPr>
        <w:t>one of them</w:t>
      </w:r>
    </w:p>
    <w:p w:rsidR="00937FBB" w:rsidRDefault="00937FBB" w:rsidP="00533BAF">
      <w:pPr>
        <w:rPr>
          <w:lang w:val="en-US"/>
        </w:rPr>
      </w:pPr>
      <w:r>
        <w:rPr>
          <w:lang w:val="en-US"/>
        </w:rPr>
        <w:t>is me</w:t>
      </w:r>
    </w:p>
    <w:p w:rsidR="00937FBB" w:rsidRDefault="00937FBB" w:rsidP="00533BAF">
      <w:pPr>
        <w:rPr>
          <w:lang w:val="en-US"/>
        </w:rPr>
      </w:pPr>
      <w:r>
        <w:rPr>
          <w:lang w:val="en-US"/>
        </w:rPr>
        <w:t>now what are you going to do about it?</w:t>
      </w:r>
    </w:p>
    <w:sectPr w:rsidR="00937FBB" w:rsidSect="00937F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BAF"/>
    <w:rsid w:val="00533BAF"/>
    <w:rsid w:val="0093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97</Words>
  <Characters>553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Shakespeare’s Day</dc:title>
  <dc:subject/>
  <dc:creator>Adam Richards</dc:creator>
  <cp:keywords/>
  <dc:description/>
  <cp:lastModifiedBy>Adam Richards</cp:lastModifiedBy>
  <cp:revision>2</cp:revision>
  <dcterms:created xsi:type="dcterms:W3CDTF">2007-07-10T04:05:00Z</dcterms:created>
  <dcterms:modified xsi:type="dcterms:W3CDTF">2008-11-21T01:20:00Z</dcterms:modified>
</cp:coreProperties>
</file>
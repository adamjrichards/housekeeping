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18" w:rsidRDefault="00CC5F1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Investment</w:t>
      </w:r>
    </w:p>
    <w:p w:rsidR="00CC5F18" w:rsidRDefault="00CC5F18">
      <w:pPr>
        <w:rPr>
          <w:lang w:val="en-US"/>
        </w:rPr>
      </w:pPr>
    </w:p>
    <w:p w:rsidR="00CC5F18" w:rsidRDefault="00CC5F18">
      <w:pPr>
        <w:rPr>
          <w:lang w:val="en-US"/>
        </w:rPr>
      </w:pPr>
      <w:r>
        <w:rPr>
          <w:lang w:val="en-US"/>
        </w:rPr>
        <w:t>of all the gods worthy of my sacrifice</w:t>
      </w:r>
    </w:p>
    <w:p w:rsidR="00CC5F18" w:rsidRDefault="00CC5F18">
      <w:pPr>
        <w:rPr>
          <w:lang w:val="en-US"/>
        </w:rPr>
      </w:pPr>
      <w:r>
        <w:rPr>
          <w:lang w:val="en-US"/>
        </w:rPr>
        <w:t>which is the most convenient,</w:t>
      </w:r>
    </w:p>
    <w:p w:rsidR="00CC5F18" w:rsidRDefault="00CC5F18">
      <w:pPr>
        <w:rPr>
          <w:lang w:val="en-US"/>
        </w:rPr>
      </w:pPr>
      <w:r>
        <w:rPr>
          <w:lang w:val="en-US"/>
        </w:rPr>
        <w:t>which offers the best return on my investment?</w:t>
      </w:r>
    </w:p>
    <w:p w:rsidR="00CC5F18" w:rsidRDefault="00CC5F18">
      <w:pPr>
        <w:rPr>
          <w:lang w:val="en-US"/>
        </w:rPr>
      </w:pPr>
      <w:r>
        <w:rPr>
          <w:lang w:val="en-US"/>
        </w:rPr>
        <w:t>should I offer my heart to the sun</w:t>
      </w:r>
    </w:p>
    <w:p w:rsidR="00CC5F18" w:rsidRDefault="00CC5F18">
      <w:pPr>
        <w:rPr>
          <w:lang w:val="en-US"/>
        </w:rPr>
      </w:pPr>
      <w:r>
        <w:rPr>
          <w:lang w:val="en-US"/>
        </w:rPr>
        <w:t>or my teeth to the pavement?</w:t>
      </w:r>
    </w:p>
    <w:p w:rsidR="00CC5F18" w:rsidRDefault="00CC5F18">
      <w:pPr>
        <w:rPr>
          <w:lang w:val="en-US"/>
        </w:rPr>
      </w:pPr>
      <w:r>
        <w:rPr>
          <w:lang w:val="en-US"/>
        </w:rPr>
        <w:t>perhaps the wisest choice is the least one</w:t>
      </w:r>
    </w:p>
    <w:p w:rsidR="00CC5F18" w:rsidRDefault="00CC5F18">
      <w:pPr>
        <w:rPr>
          <w:lang w:val="en-US"/>
        </w:rPr>
      </w:pPr>
      <w:r>
        <w:rPr>
          <w:lang w:val="en-US"/>
        </w:rPr>
        <w:t>an offering of a loonie to the lonely old lady</w:t>
      </w:r>
    </w:p>
    <w:p w:rsidR="00CC5F18" w:rsidRDefault="00CC5F18">
      <w:pPr>
        <w:rPr>
          <w:lang w:val="en-US"/>
        </w:rPr>
      </w:pPr>
      <w:r>
        <w:rPr>
          <w:lang w:val="en-US"/>
        </w:rPr>
        <w:t>at the corner of Bloor and Spadina</w:t>
      </w:r>
    </w:p>
    <w:p w:rsidR="00CC5F18" w:rsidRDefault="00CC5F18">
      <w:pPr>
        <w:rPr>
          <w:lang w:val="en-US"/>
        </w:rPr>
      </w:pPr>
      <w:r>
        <w:rPr>
          <w:lang w:val="en-US"/>
        </w:rPr>
        <w:t>but i don’t know which god that would be</w:t>
      </w:r>
    </w:p>
    <w:p w:rsidR="00CC5F18" w:rsidRDefault="00CC5F18">
      <w:pPr>
        <w:rPr>
          <w:lang w:val="en-US"/>
        </w:rPr>
      </w:pPr>
      <w:r>
        <w:rPr>
          <w:lang w:val="en-US"/>
        </w:rPr>
        <w:t>better i give everything i have</w:t>
      </w:r>
    </w:p>
    <w:p w:rsidR="00CC5F18" w:rsidRDefault="00CC5F18">
      <w:pPr>
        <w:rPr>
          <w:lang w:val="en-US"/>
        </w:rPr>
      </w:pPr>
      <w:r>
        <w:rPr>
          <w:lang w:val="en-US"/>
        </w:rPr>
        <w:t>err on the side of piety</w:t>
      </w:r>
    </w:p>
    <w:p w:rsidR="00CC5F18" w:rsidRDefault="00CC5F18">
      <w:pPr>
        <w:rPr>
          <w:lang w:val="en-US"/>
        </w:rPr>
      </w:pPr>
      <w:r>
        <w:rPr>
          <w:lang w:val="en-US"/>
        </w:rPr>
        <w:t>and lo,</w:t>
      </w:r>
    </w:p>
    <w:p w:rsidR="00CC5F18" w:rsidRDefault="00CC5F18">
      <w:pPr>
        <w:rPr>
          <w:lang w:val="en-US"/>
        </w:rPr>
      </w:pPr>
      <w:r>
        <w:rPr>
          <w:lang w:val="en-US"/>
        </w:rPr>
        <w:t>i place my life in your hands</w:t>
      </w:r>
    </w:p>
    <w:p w:rsidR="00CC5F18" w:rsidRDefault="00CC5F18">
      <w:pPr>
        <w:rPr>
          <w:lang w:val="en-US"/>
        </w:rPr>
      </w:pPr>
      <w:r>
        <w:rPr>
          <w:lang w:val="en-US"/>
        </w:rPr>
        <w:t>yes you, stupid</w:t>
      </w:r>
    </w:p>
    <w:p w:rsidR="00CC5F18" w:rsidRDefault="00CC5F18">
      <w:pPr>
        <w:rPr>
          <w:lang w:val="en-US"/>
        </w:rPr>
      </w:pPr>
    </w:p>
    <w:sectPr w:rsidR="00CC5F18" w:rsidSect="00CC5F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F18"/>
    <w:rsid w:val="00CC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67</Words>
  <Characters>387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</dc:title>
  <dc:subject/>
  <dc:creator>Adam Richards</dc:creator>
  <cp:keywords/>
  <dc:description/>
  <cp:lastModifiedBy>Adam Richards</cp:lastModifiedBy>
  <cp:revision>1</cp:revision>
  <dcterms:created xsi:type="dcterms:W3CDTF">2007-05-24T03:40:00Z</dcterms:created>
  <dcterms:modified xsi:type="dcterms:W3CDTF">2007-05-24T03:44:00Z</dcterms:modified>
</cp:coreProperties>
</file>
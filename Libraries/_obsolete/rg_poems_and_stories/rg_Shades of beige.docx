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59" w:rsidRDefault="001F5D59">
      <w:pPr>
        <w:pStyle w:val="Heading1"/>
      </w:pPr>
      <w:r>
        <w:t>Shades of beige</w:t>
      </w:r>
    </w:p>
    <w:p w:rsidR="001F5D59" w:rsidRDefault="001F5D59"/>
    <w:p w:rsidR="001F5D59" w:rsidRDefault="001F5D59">
      <w:r>
        <w:t>welcome to my world</w:t>
      </w:r>
    </w:p>
    <w:p w:rsidR="001F5D59" w:rsidRDefault="001F5D59">
      <w:r>
        <w:t>you may call me mr. beige</w:t>
      </w:r>
    </w:p>
    <w:p w:rsidR="001F5D59" w:rsidRDefault="001F5D59"/>
    <w:p w:rsidR="001F5D59" w:rsidRDefault="001F5D59">
      <w:r>
        <w:t>hear me, I am neither white nor black nor yellow nor red</w:t>
      </w:r>
    </w:p>
    <w:p w:rsidR="001F5D59" w:rsidRDefault="001F5D59">
      <w:r>
        <w:t>How few claim beigeness!</w:t>
      </w:r>
    </w:p>
    <w:p w:rsidR="001F5D59" w:rsidRDefault="001F5D59">
      <w:r>
        <w:t>this I find strange and unacceptable</w:t>
      </w:r>
    </w:p>
    <w:p w:rsidR="001F5D59" w:rsidRDefault="001F5D59">
      <w:r>
        <w:t>for are we not all shades of beige?</w:t>
      </w:r>
    </w:p>
    <w:p w:rsidR="001F5D59" w:rsidRDefault="001F5D59">
      <w:r>
        <w:t>some a darker beige</w:t>
      </w:r>
    </w:p>
    <w:p w:rsidR="001F5D59" w:rsidRDefault="001F5D59">
      <w:r>
        <w:t>some a lighter beige</w:t>
      </w:r>
    </w:p>
    <w:p w:rsidR="001F5D59" w:rsidRDefault="001F5D59">
      <w:r>
        <w:t>but at heart, are we not all the same?</w:t>
      </w:r>
    </w:p>
    <w:p w:rsidR="001F5D59" w:rsidRDefault="001F5D59">
      <w:r>
        <w:t>do not the beige bleed red?</w:t>
      </w:r>
    </w:p>
    <w:p w:rsidR="001F5D59" w:rsidRDefault="001F5D59">
      <w:r>
        <w:t>if you poke us, do we not giggle?</w:t>
      </w:r>
      <w:r>
        <w:br/>
        <w:t>if you paint us, do we not not be beige?</w:t>
      </w:r>
    </w:p>
    <w:p w:rsidR="001F5D59" w:rsidRDefault="001F5D59"/>
    <w:p w:rsidR="001F5D59" w:rsidRDefault="001F5D59">
      <w:r>
        <w:t>embrace your beigeness</w:t>
      </w:r>
    </w:p>
    <w:p w:rsidR="001F5D59" w:rsidRDefault="001F5D59">
      <w:r>
        <w:t>be one with the beige majority</w:t>
      </w:r>
    </w:p>
    <w:p w:rsidR="001F5D59" w:rsidRDefault="001F5D59">
      <w:r>
        <w:t>blend with the sand of the common beach</w:t>
      </w:r>
    </w:p>
    <w:p w:rsidR="001F5D59" w:rsidRDefault="001F5D59">
      <w:r>
        <w:t>be brown, ecru, off-white</w:t>
      </w:r>
    </w:p>
    <w:p w:rsidR="001F5D59" w:rsidRDefault="001F5D59">
      <w:r>
        <w:t>there is no escaping it</w:t>
      </w:r>
    </w:p>
    <w:p w:rsidR="001F5D59" w:rsidRDefault="001F5D59">
      <w:r>
        <w:t>this is your birthright</w:t>
      </w:r>
    </w:p>
    <w:p w:rsidR="001F5D59" w:rsidRDefault="001F5D59"/>
    <w:p w:rsidR="001F5D59" w:rsidRDefault="001F5D59">
      <w:r>
        <w:t>phones are black</w:t>
      </w:r>
    </w:p>
    <w:p w:rsidR="001F5D59" w:rsidRDefault="001F5D59">
      <w:r>
        <w:t>paper is white</w:t>
      </w:r>
    </w:p>
    <w:p w:rsidR="001F5D59" w:rsidRDefault="001F5D59">
      <w:r>
        <w:t>blood is red</w:t>
      </w:r>
    </w:p>
    <w:p w:rsidR="001F5D59" w:rsidRDefault="001F5D59">
      <w:r>
        <w:t>the sun is yellow</w:t>
      </w:r>
    </w:p>
    <w:p w:rsidR="001F5D59" w:rsidRDefault="001F5D59">
      <w:r>
        <w:t>these things are known and not in dispute</w:t>
      </w:r>
    </w:p>
    <w:p w:rsidR="001F5D59" w:rsidRDefault="001F5D59">
      <w:r>
        <w:t>people are beige</w:t>
      </w:r>
    </w:p>
    <w:p w:rsidR="001F5D59" w:rsidRDefault="001F5D59">
      <w:r>
        <w:t>shades of beige</w:t>
      </w:r>
    </w:p>
    <w:p w:rsidR="001F5D59" w:rsidRDefault="001F5D59">
      <w:r>
        <w:t>this should also not be in dispute</w:t>
      </w:r>
    </w:p>
    <w:p w:rsidR="001F5D59" w:rsidRDefault="001F5D59"/>
    <w:p w:rsidR="001F5D59" w:rsidRDefault="001F5D59">
      <w:r>
        <w:t>I welcome you to the beige world</w:t>
      </w:r>
    </w:p>
    <w:p w:rsidR="001F5D59" w:rsidRDefault="001F5D59">
      <w:r>
        <w:t>beige is good, beige is democratic</w:t>
      </w:r>
    </w:p>
    <w:p w:rsidR="001F5D59" w:rsidRDefault="001F5D59">
      <w:r>
        <w:t>beige goes well with anything</w:t>
      </w:r>
    </w:p>
    <w:sectPr w:rsidR="001F5D59" w:rsidSect="001F5D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D59"/>
    <w:rsid w:val="001F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D5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1</Pages>
  <Words>122</Words>
  <Characters>696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my world</dc:title>
  <dc:subject/>
  <dc:creator>Adam Richards</dc:creator>
  <cp:keywords/>
  <dc:description/>
  <cp:lastModifiedBy>Adam Richards</cp:lastModifiedBy>
  <cp:revision>4</cp:revision>
  <dcterms:created xsi:type="dcterms:W3CDTF">2007-01-24T17:35:00Z</dcterms:created>
  <dcterms:modified xsi:type="dcterms:W3CDTF">2007-01-25T00:47:00Z</dcterms:modified>
</cp:coreProperties>
</file>
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0E4" w:rsidRDefault="008040E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Certainty 1 </w:t>
      </w:r>
    </w:p>
    <w:p w:rsidR="008040E4" w:rsidRDefault="008040E4"/>
    <w:p w:rsidR="008040E4" w:rsidRDefault="008040E4">
      <w:r>
        <w:t>this is what i know:</w:t>
      </w:r>
    </w:p>
    <w:p w:rsidR="008040E4" w:rsidRDefault="008040E4"/>
    <w:p w:rsidR="008040E4" w:rsidRDefault="008040E4">
      <w:pPr>
        <w:tabs>
          <w:tab w:val="left" w:pos="540"/>
        </w:tabs>
      </w:pPr>
      <w:r>
        <w:tab/>
        <w:t>that there is only one thing</w:t>
      </w:r>
    </w:p>
    <w:p w:rsidR="008040E4" w:rsidRDefault="008040E4">
      <w:pPr>
        <w:tabs>
          <w:tab w:val="left" w:pos="540"/>
        </w:tabs>
      </w:pPr>
      <w:r>
        <w:tab/>
        <w:t>that there is never even one thing</w:t>
      </w:r>
    </w:p>
    <w:p w:rsidR="008040E4" w:rsidRDefault="008040E4">
      <w:pPr>
        <w:tabs>
          <w:tab w:val="left" w:pos="540"/>
        </w:tabs>
      </w:pPr>
      <w:r>
        <w:tab/>
        <w:t>we are nothing, rotating around nothing</w:t>
      </w:r>
    </w:p>
    <w:p w:rsidR="008040E4" w:rsidRDefault="008040E4">
      <w:pPr>
        <w:tabs>
          <w:tab w:val="left" w:pos="540"/>
        </w:tabs>
      </w:pPr>
    </w:p>
    <w:p w:rsidR="008040E4" w:rsidRDefault="008040E4">
      <w:pPr>
        <w:tabs>
          <w:tab w:val="left" w:pos="540"/>
        </w:tabs>
      </w:pPr>
      <w:r>
        <w:t>this is obscure – try again, adam</w:t>
      </w:r>
    </w:p>
    <w:p w:rsidR="008040E4" w:rsidRDefault="008040E4">
      <w:pPr>
        <w:tabs>
          <w:tab w:val="left" w:pos="540"/>
        </w:tabs>
      </w:pPr>
    </w:p>
    <w:p w:rsidR="008040E4" w:rsidRDefault="008040E4">
      <w:pPr>
        <w:tabs>
          <w:tab w:val="left" w:pos="540"/>
        </w:tabs>
      </w:pPr>
      <w:r>
        <w:tab/>
        <w:t>we are something, but undefinable</w:t>
      </w:r>
    </w:p>
    <w:p w:rsidR="008040E4" w:rsidRDefault="008040E4">
      <w:pPr>
        <w:tabs>
          <w:tab w:val="left" w:pos="540"/>
        </w:tabs>
      </w:pPr>
      <w:r>
        <w:tab/>
        <w:t>we are undefinable, but definite</w:t>
      </w:r>
    </w:p>
    <w:p w:rsidR="008040E4" w:rsidRDefault="008040E4">
      <w:pPr>
        <w:tabs>
          <w:tab w:val="left" w:pos="540"/>
        </w:tabs>
      </w:pPr>
      <w:r>
        <w:tab/>
        <w:t>we can be definite, but only if there is magic</w:t>
      </w:r>
    </w:p>
    <w:p w:rsidR="008040E4" w:rsidRDefault="008040E4">
      <w:pPr>
        <w:tabs>
          <w:tab w:val="left" w:pos="540"/>
        </w:tabs>
      </w:pPr>
      <w:r>
        <w:tab/>
        <w:t>there can only be magic if we are unsure</w:t>
      </w:r>
    </w:p>
    <w:p w:rsidR="008040E4" w:rsidRDefault="008040E4">
      <w:pPr>
        <w:tabs>
          <w:tab w:val="left" w:pos="540"/>
        </w:tabs>
      </w:pPr>
      <w:r>
        <w:tab/>
        <w:t>we can only be unsure if we question what we see</w:t>
      </w:r>
    </w:p>
    <w:p w:rsidR="008040E4" w:rsidRDefault="008040E4">
      <w:pPr>
        <w:tabs>
          <w:tab w:val="left" w:pos="540"/>
        </w:tabs>
      </w:pPr>
      <w:r>
        <w:tab/>
        <w:t>we can only question what we see if we suspect there is nothing</w:t>
      </w:r>
    </w:p>
    <w:p w:rsidR="008040E4" w:rsidRDefault="008040E4">
      <w:pPr>
        <w:tabs>
          <w:tab w:val="left" w:pos="540"/>
        </w:tabs>
      </w:pPr>
      <w:r>
        <w:tab/>
        <w:t>that we are nothing, rotating around nothing</w:t>
      </w:r>
    </w:p>
    <w:p w:rsidR="008040E4" w:rsidRDefault="008040E4"/>
    <w:p w:rsidR="008040E4" w:rsidRDefault="008040E4">
      <w:r>
        <w:t>so to sum up:</w:t>
      </w:r>
    </w:p>
    <w:p w:rsidR="008040E4" w:rsidRDefault="008040E4">
      <w:r>
        <w:t>write what you know</w:t>
      </w:r>
    </w:p>
    <w:p w:rsidR="008040E4" w:rsidRDefault="008040E4">
      <w:r>
        <w:t>i know nothing</w:t>
      </w:r>
    </w:p>
    <w:sectPr w:rsidR="008040E4" w:rsidSect="008040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F4F"/>
    <w:rsid w:val="008040E4"/>
    <w:rsid w:val="008C64C8"/>
    <w:rsid w:val="00B0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81</Words>
  <Characters>468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here is what i know:</dc:title>
  <dc:subject/>
  <dc:creator>Adam</dc:creator>
  <cp:keywords/>
  <dc:description/>
  <cp:lastModifiedBy>Adam Richards</cp:lastModifiedBy>
  <cp:revision>2</cp:revision>
  <dcterms:created xsi:type="dcterms:W3CDTF">2006-10-25T16:43:00Z</dcterms:created>
  <dcterms:modified xsi:type="dcterms:W3CDTF">2006-10-25T16:43:00Z</dcterms:modified>
</cp:coreProperties>
</file>
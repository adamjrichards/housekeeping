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29" w:rsidRPr="008A4212" w:rsidRDefault="00CE6C29" w:rsidP="005F5F08">
      <w:pPr>
        <w:rPr>
          <w:b/>
          <w:u w:val="single"/>
        </w:rPr>
      </w:pPr>
      <w:r>
        <w:rPr>
          <w:b/>
          <w:u w:val="single"/>
        </w:rPr>
        <w:t>Prizes</w:t>
      </w:r>
    </w:p>
    <w:p w:rsidR="00CE6C29" w:rsidRDefault="00CE6C29" w:rsidP="005F5F08"/>
    <w:p w:rsidR="00CE6C29" w:rsidRDefault="00CE6C29" w:rsidP="005F5F08">
      <w:r>
        <w:t>i will never win a prize</w:t>
      </w:r>
    </w:p>
    <w:p w:rsidR="00CE6C29" w:rsidRDefault="00CE6C29" w:rsidP="005F5F08">
      <w:r>
        <w:t>i’m afraid that prizes</w:t>
      </w:r>
    </w:p>
    <w:p w:rsidR="00CE6C29" w:rsidRDefault="00CE6C29" w:rsidP="005F5F08">
      <w:r>
        <w:t>go only to people</w:t>
      </w:r>
    </w:p>
    <w:p w:rsidR="00CE6C29" w:rsidRDefault="00CE6C29" w:rsidP="005F5F08">
      <w:r>
        <w:t>who take things</w:t>
      </w:r>
    </w:p>
    <w:p w:rsidR="00CE6C29" w:rsidRDefault="00CE6C29" w:rsidP="005F5F08">
      <w:r>
        <w:t>seriously</w:t>
      </w:r>
    </w:p>
    <w:p w:rsidR="00CE6C29" w:rsidRDefault="00CE6C29" w:rsidP="005F5F08"/>
    <w:p w:rsidR="00CE6C29" w:rsidRDefault="00CE6C29" w:rsidP="005F5F08">
      <w:r>
        <w:t>i took things seriously once</w:t>
      </w:r>
    </w:p>
    <w:p w:rsidR="00CE6C29" w:rsidRDefault="00CE6C29" w:rsidP="005F5F08">
      <w:r>
        <w:t>it gave me the hiccups</w:t>
      </w:r>
    </w:p>
    <w:p w:rsidR="00CE6C29" w:rsidRPr="005F5F08" w:rsidRDefault="00CE6C29" w:rsidP="005F5F08">
      <w:r>
        <w:t>i won’t do that again</w:t>
      </w:r>
    </w:p>
    <w:sectPr w:rsidR="00CE6C29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55C4"/>
    <w:rsid w:val="0002085D"/>
    <w:rsid w:val="00085B2E"/>
    <w:rsid w:val="000A194D"/>
    <w:rsid w:val="00133D98"/>
    <w:rsid w:val="001C1DB4"/>
    <w:rsid w:val="00262028"/>
    <w:rsid w:val="002824D4"/>
    <w:rsid w:val="002B33E8"/>
    <w:rsid w:val="002C438C"/>
    <w:rsid w:val="003005D8"/>
    <w:rsid w:val="003E068D"/>
    <w:rsid w:val="00417D87"/>
    <w:rsid w:val="00475C5A"/>
    <w:rsid w:val="004A73AF"/>
    <w:rsid w:val="004B0171"/>
    <w:rsid w:val="005655C4"/>
    <w:rsid w:val="005F5F08"/>
    <w:rsid w:val="0068053E"/>
    <w:rsid w:val="00715825"/>
    <w:rsid w:val="007C2112"/>
    <w:rsid w:val="00866D0E"/>
    <w:rsid w:val="008A4212"/>
    <w:rsid w:val="008A6730"/>
    <w:rsid w:val="008F59FD"/>
    <w:rsid w:val="00903E72"/>
    <w:rsid w:val="009323C8"/>
    <w:rsid w:val="009A3569"/>
    <w:rsid w:val="00A270ED"/>
    <w:rsid w:val="00A60EAC"/>
    <w:rsid w:val="00B0244C"/>
    <w:rsid w:val="00C336AA"/>
    <w:rsid w:val="00C92C5B"/>
    <w:rsid w:val="00CE114F"/>
    <w:rsid w:val="00CE6C29"/>
    <w:rsid w:val="00D3573A"/>
    <w:rsid w:val="00DB2898"/>
    <w:rsid w:val="00DD729B"/>
    <w:rsid w:val="00E05AC9"/>
    <w:rsid w:val="00E16C5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26</Words>
  <Characters>149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2007-03-23T20:56:00Z</dcterms:created>
  <dcterms:modified xsi:type="dcterms:W3CDTF">2007-03-23T21:18:00Z</dcterms:modified>
</cp:coreProperties>
</file>
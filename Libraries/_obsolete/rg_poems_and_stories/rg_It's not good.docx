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F34" w:rsidRDefault="00335F34">
      <w:pPr>
        <w:pStyle w:val="NoSpacing"/>
        <w:rPr>
          <w:b/>
          <w:u w:val="single"/>
        </w:rPr>
      </w:pPr>
      <w:r>
        <w:rPr>
          <w:b/>
          <w:u w:val="single"/>
        </w:rPr>
        <w:t>It’s not good</w:t>
      </w:r>
    </w:p>
    <w:p w:rsidR="00335F34" w:rsidRDefault="00335F34">
      <w:pPr>
        <w:pStyle w:val="NoSpacing"/>
        <w:rPr>
          <w:b/>
          <w:u w:val="single"/>
        </w:rPr>
      </w:pPr>
    </w:p>
    <w:p w:rsidR="00335F34" w:rsidRDefault="00335F34">
      <w:pPr>
        <w:pStyle w:val="NoSpacing"/>
      </w:pPr>
      <w:r>
        <w:t>it’s not good to be so handsome</w:t>
      </w:r>
    </w:p>
    <w:p w:rsidR="00335F34" w:rsidRDefault="00335F34">
      <w:pPr>
        <w:pStyle w:val="NoSpacing"/>
      </w:pPr>
      <w:r>
        <w:t>‘cause I haven’t any friends</w:t>
      </w:r>
    </w:p>
    <w:p w:rsidR="00335F34" w:rsidRDefault="00335F34">
      <w:pPr>
        <w:pStyle w:val="NoSpacing"/>
      </w:pPr>
      <w:r>
        <w:t>I’ll have to wear a bag over</w:t>
      </w:r>
    </w:p>
    <w:p w:rsidR="00335F34" w:rsidRDefault="00335F34">
      <w:pPr>
        <w:pStyle w:val="NoSpacing"/>
      </w:pPr>
      <w:r>
        <w:t>my head to make amends</w:t>
      </w:r>
    </w:p>
    <w:p w:rsidR="00335F34" w:rsidRDefault="00335F34">
      <w:pPr>
        <w:pStyle w:val="NoSpacing"/>
      </w:pPr>
    </w:p>
    <w:p w:rsidR="00335F34" w:rsidRDefault="00335F34">
      <w:pPr>
        <w:pStyle w:val="NoSpacing"/>
      </w:pPr>
      <w:r>
        <w:t>it’s not good to be so brilliant</w:t>
      </w:r>
    </w:p>
    <w:p w:rsidR="00335F34" w:rsidRDefault="00335F34">
      <w:pPr>
        <w:pStyle w:val="NoSpacing"/>
      </w:pPr>
      <w:r>
        <w:t>there’s no one with whom I chat</w:t>
      </w:r>
    </w:p>
    <w:p w:rsidR="00335F34" w:rsidRDefault="00335F34">
      <w:pPr>
        <w:pStyle w:val="NoSpacing"/>
      </w:pPr>
      <w:r>
        <w:t>my only conversation’s</w:t>
      </w:r>
    </w:p>
    <w:p w:rsidR="00335F34" w:rsidRDefault="00335F34">
      <w:pPr>
        <w:pStyle w:val="NoSpacing"/>
      </w:pPr>
      <w:r>
        <w:t>with a puppy and a cat</w:t>
      </w:r>
    </w:p>
    <w:p w:rsidR="00335F34" w:rsidRDefault="00335F34">
      <w:pPr>
        <w:pStyle w:val="NoSpacing"/>
      </w:pPr>
    </w:p>
    <w:p w:rsidR="00335F34" w:rsidRDefault="00335F34">
      <w:pPr>
        <w:pStyle w:val="NoSpacing"/>
      </w:pPr>
      <w:r>
        <w:t>it’s not good to be so sporty</w:t>
      </w:r>
    </w:p>
    <w:p w:rsidR="00335F34" w:rsidRDefault="00335F34">
      <w:pPr>
        <w:pStyle w:val="NoSpacing"/>
      </w:pPr>
      <w:r>
        <w:t>it’s a bore to always win</w:t>
      </w:r>
    </w:p>
    <w:p w:rsidR="00335F34" w:rsidRDefault="00335F34">
      <w:pPr>
        <w:pStyle w:val="NoSpacing"/>
      </w:pPr>
      <w:r>
        <w:t>when the other’s have a contest</w:t>
      </w:r>
    </w:p>
    <w:p w:rsidR="00335F34" w:rsidRDefault="00335F34">
      <w:pPr>
        <w:pStyle w:val="NoSpacing"/>
      </w:pPr>
      <w:r>
        <w:t>they will never let me in</w:t>
      </w:r>
    </w:p>
    <w:p w:rsidR="00335F34" w:rsidRDefault="00335F34">
      <w:pPr>
        <w:pStyle w:val="NoSpacing"/>
      </w:pPr>
    </w:p>
    <w:p w:rsidR="00335F34" w:rsidRDefault="00335F34">
      <w:pPr>
        <w:pStyle w:val="NoSpacing"/>
      </w:pPr>
      <w:r>
        <w:t>it’s not good to be so perfect</w:t>
      </w:r>
    </w:p>
    <w:p w:rsidR="00335F34" w:rsidRDefault="00335F34">
      <w:pPr>
        <w:pStyle w:val="NoSpacing"/>
      </w:pPr>
      <w:r>
        <w:t>because I’m always on my own</w:t>
      </w:r>
    </w:p>
    <w:p w:rsidR="00335F34" w:rsidRDefault="00335F34">
      <w:pPr>
        <w:pStyle w:val="NoSpacing"/>
      </w:pPr>
      <w:r>
        <w:t>the only company I have</w:t>
      </w:r>
    </w:p>
    <w:p w:rsidR="00335F34" w:rsidRDefault="00335F34">
      <w:pPr>
        <w:pStyle w:val="NoSpacing"/>
      </w:pPr>
      <w:r>
        <w:t>is me and me alone</w:t>
      </w:r>
    </w:p>
    <w:p w:rsidR="00335F34" w:rsidRDefault="00335F34"/>
    <w:sectPr w:rsidR="00335F34" w:rsidSect="00335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5F34"/>
    <w:rsid w:val="0033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66</Words>
  <Characters>379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It’s not good</dc:title>
  <dc:subject/>
  <dc:creator>Adam Richards</dc:creator>
  <cp:keywords/>
  <dc:description/>
  <cp:lastModifiedBy>Adam Richards</cp:lastModifiedBy>
  <cp:revision>1</cp:revision>
  <dcterms:created xsi:type="dcterms:W3CDTF">2007-08-20T21:21:00Z</dcterms:created>
  <dcterms:modified xsi:type="dcterms:W3CDTF">2007-08-20T21:21:00Z</dcterms:modified>
</cp:coreProperties>
</file>
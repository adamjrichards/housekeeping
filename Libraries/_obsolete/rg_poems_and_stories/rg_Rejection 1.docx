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A9A" w:rsidRDefault="007A3A9A" w:rsidP="00D3573A">
      <w:pPr>
        <w:rPr>
          <w:b/>
          <w:u w:val="single"/>
        </w:rPr>
      </w:pPr>
      <w:r w:rsidRPr="00872666">
        <w:rPr>
          <w:b/>
          <w:u w:val="single"/>
        </w:rPr>
        <w:t>Rejection</w:t>
      </w:r>
      <w:r>
        <w:rPr>
          <w:b/>
          <w:u w:val="single"/>
        </w:rPr>
        <w:t xml:space="preserve"> 1</w:t>
      </w:r>
    </w:p>
    <w:p w:rsidR="007A3A9A" w:rsidRDefault="007A3A9A" w:rsidP="00872666">
      <w:pPr>
        <w:pStyle w:val="NoSpacing"/>
      </w:pPr>
      <w:r>
        <w:t>I have failed.</w:t>
      </w:r>
    </w:p>
    <w:p w:rsidR="007A3A9A" w:rsidRDefault="007A3A9A" w:rsidP="00872666">
      <w:pPr>
        <w:pStyle w:val="NoSpacing"/>
      </w:pPr>
      <w:r>
        <w:t>the fault lies</w:t>
      </w:r>
    </w:p>
    <w:p w:rsidR="007A3A9A" w:rsidRDefault="007A3A9A" w:rsidP="00872666">
      <w:pPr>
        <w:pStyle w:val="NoSpacing"/>
      </w:pPr>
      <w:r>
        <w:t>with me, not</w:t>
      </w:r>
    </w:p>
    <w:p w:rsidR="007A3A9A" w:rsidRDefault="007A3A9A" w:rsidP="00872666">
      <w:pPr>
        <w:pStyle w:val="NoSpacing"/>
      </w:pPr>
      <w:r>
        <w:t>with you</w:t>
      </w:r>
    </w:p>
    <w:p w:rsidR="007A3A9A" w:rsidRDefault="007A3A9A" w:rsidP="00872666">
      <w:pPr>
        <w:pStyle w:val="NoSpacing"/>
      </w:pPr>
    </w:p>
    <w:p w:rsidR="007A3A9A" w:rsidRDefault="007A3A9A" w:rsidP="00872666">
      <w:pPr>
        <w:pStyle w:val="NoSpacing"/>
      </w:pPr>
      <w:r>
        <w:t>like stone, worn</w:t>
      </w:r>
    </w:p>
    <w:p w:rsidR="007A3A9A" w:rsidRDefault="007A3A9A" w:rsidP="00872666">
      <w:pPr>
        <w:pStyle w:val="NoSpacing"/>
      </w:pPr>
      <w:r>
        <w:t>by the drip of</w:t>
      </w:r>
    </w:p>
    <w:p w:rsidR="007A3A9A" w:rsidRDefault="007A3A9A" w:rsidP="00872666">
      <w:pPr>
        <w:pStyle w:val="NoSpacing"/>
      </w:pPr>
      <w:r>
        <w:t>a Chinese river</w:t>
      </w:r>
    </w:p>
    <w:p w:rsidR="007A3A9A" w:rsidRDefault="007A3A9A" w:rsidP="00872666">
      <w:pPr>
        <w:pStyle w:val="NoSpacing"/>
      </w:pPr>
      <w:r>
        <w:t>i cannot pene-</w:t>
      </w:r>
    </w:p>
    <w:p w:rsidR="007A3A9A" w:rsidRDefault="007A3A9A" w:rsidP="00872666">
      <w:pPr>
        <w:pStyle w:val="NoSpacing"/>
      </w:pPr>
      <w:r>
        <w:t>trate the ob-</w:t>
      </w:r>
    </w:p>
    <w:p w:rsidR="007A3A9A" w:rsidRDefault="007A3A9A" w:rsidP="00872666">
      <w:pPr>
        <w:pStyle w:val="NoSpacing"/>
      </w:pPr>
      <w:r>
        <w:t>scurity of</w:t>
      </w:r>
    </w:p>
    <w:p w:rsidR="007A3A9A" w:rsidRDefault="007A3A9A" w:rsidP="00872666">
      <w:pPr>
        <w:pStyle w:val="NoSpacing"/>
      </w:pPr>
      <w:r>
        <w:t>the choices you</w:t>
      </w:r>
    </w:p>
    <w:p w:rsidR="007A3A9A" w:rsidRDefault="007A3A9A" w:rsidP="00872666">
      <w:pPr>
        <w:pStyle w:val="NoSpacing"/>
      </w:pPr>
      <w:r>
        <w:t>have made:</w:t>
      </w:r>
    </w:p>
    <w:p w:rsidR="007A3A9A" w:rsidRDefault="007A3A9A" w:rsidP="00872666">
      <w:pPr>
        <w:pStyle w:val="NoSpacing"/>
      </w:pPr>
      <w:r>
        <w:t>line lengths,</w:t>
      </w:r>
    </w:p>
    <w:p w:rsidR="007A3A9A" w:rsidRDefault="007A3A9A" w:rsidP="00872666">
      <w:pPr>
        <w:pStyle w:val="NoSpacing"/>
      </w:pPr>
      <w:r>
        <w:tab/>
        <w:t>meter, and</w:t>
      </w:r>
    </w:p>
    <w:p w:rsidR="007A3A9A" w:rsidRDefault="007A3A9A" w:rsidP="00872666">
      <w:pPr>
        <w:pStyle w:val="NoSpacing"/>
      </w:pPr>
    </w:p>
    <w:p w:rsidR="007A3A9A" w:rsidRDefault="007A3A9A" w:rsidP="00872666">
      <w:pPr>
        <w:pStyle w:val="NoSpacing"/>
      </w:pPr>
      <w:r>
        <w:t>punctuation.</w:t>
      </w:r>
    </w:p>
    <w:p w:rsidR="007A3A9A" w:rsidRDefault="007A3A9A" w:rsidP="00872666">
      <w:pPr>
        <w:pStyle w:val="NoSpacing"/>
      </w:pPr>
    </w:p>
    <w:p w:rsidR="007A3A9A" w:rsidRDefault="007A3A9A" w:rsidP="00872666">
      <w:pPr>
        <w:pStyle w:val="NoSpacing"/>
      </w:pPr>
      <w:r>
        <w:t>Perhaps, at some</w:t>
      </w:r>
    </w:p>
    <w:p w:rsidR="007A3A9A" w:rsidRDefault="007A3A9A" w:rsidP="00872666">
      <w:pPr>
        <w:pStyle w:val="NoSpacing"/>
      </w:pPr>
      <w:r>
        <w:t>time in the distant</w:t>
      </w:r>
    </w:p>
    <w:p w:rsidR="007A3A9A" w:rsidRDefault="007A3A9A" w:rsidP="00872666">
      <w:pPr>
        <w:pStyle w:val="NoSpacing"/>
      </w:pPr>
      <w:r>
        <w:t>future</w:t>
      </w:r>
    </w:p>
    <w:p w:rsidR="007A3A9A" w:rsidRDefault="007A3A9A" w:rsidP="00872666">
      <w:pPr>
        <w:pStyle w:val="NoSpacing"/>
      </w:pPr>
      <w:r>
        <w:t>i will have come to</w:t>
      </w:r>
    </w:p>
    <w:p w:rsidR="007A3A9A" w:rsidRDefault="007A3A9A" w:rsidP="00872666">
      <w:pPr>
        <w:pStyle w:val="NoSpacing"/>
      </w:pPr>
      <w:r>
        <w:t>a place in my</w:t>
      </w:r>
    </w:p>
    <w:p w:rsidR="007A3A9A" w:rsidRDefault="007A3A9A" w:rsidP="00872666">
      <w:pPr>
        <w:pStyle w:val="NoSpacing"/>
      </w:pPr>
      <w:r>
        <w:t>life, a sacred place,</w:t>
      </w:r>
    </w:p>
    <w:p w:rsidR="007A3A9A" w:rsidRDefault="007A3A9A" w:rsidP="00872666">
      <w:pPr>
        <w:pStyle w:val="NoSpacing"/>
      </w:pPr>
      <w:r>
        <w:t>where your submission</w:t>
      </w:r>
    </w:p>
    <w:p w:rsidR="007A3A9A" w:rsidRDefault="007A3A9A" w:rsidP="00872666">
      <w:pPr>
        <w:pStyle w:val="NoSpacing"/>
      </w:pPr>
      <w:r>
        <w:t>will mean more to</w:t>
      </w:r>
    </w:p>
    <w:p w:rsidR="007A3A9A" w:rsidRDefault="007A3A9A" w:rsidP="00872666">
      <w:pPr>
        <w:pStyle w:val="NoSpacing"/>
      </w:pPr>
      <w:r>
        <w:t>me, and the        light       of</w:t>
      </w:r>
    </w:p>
    <w:p w:rsidR="007A3A9A" w:rsidRDefault="007A3A9A" w:rsidP="00872666">
      <w:pPr>
        <w:pStyle w:val="NoSpacing"/>
      </w:pPr>
      <w:r>
        <w:t>your words will</w:t>
      </w:r>
    </w:p>
    <w:p w:rsidR="007A3A9A" w:rsidRDefault="007A3A9A" w:rsidP="00872666">
      <w:pPr>
        <w:pStyle w:val="NoSpacing"/>
      </w:pPr>
      <w:r>
        <w:t>penetrate the tenebrous</w:t>
      </w:r>
    </w:p>
    <w:p w:rsidR="007A3A9A" w:rsidRDefault="007A3A9A" w:rsidP="00872666">
      <w:pPr>
        <w:pStyle w:val="NoSpacing"/>
      </w:pPr>
      <w:r>
        <w:t>fog that is my</w:t>
      </w:r>
    </w:p>
    <w:p w:rsidR="007A3A9A" w:rsidRDefault="007A3A9A" w:rsidP="00872666">
      <w:pPr>
        <w:pStyle w:val="NoSpacing"/>
      </w:pPr>
      <w:r>
        <w:t>critical</w:t>
      </w:r>
    </w:p>
    <w:p w:rsidR="007A3A9A" w:rsidRDefault="007A3A9A" w:rsidP="00872666">
      <w:pPr>
        <w:pStyle w:val="NoSpacing"/>
      </w:pPr>
    </w:p>
    <w:p w:rsidR="007A3A9A" w:rsidRDefault="007A3A9A" w:rsidP="00872666">
      <w:pPr>
        <w:pStyle w:val="NoSpacing"/>
      </w:pPr>
      <w:r>
        <w:t>mind, and</w:t>
      </w:r>
    </w:p>
    <w:p w:rsidR="007A3A9A" w:rsidRDefault="007A3A9A" w:rsidP="00872666">
      <w:pPr>
        <w:pStyle w:val="NoSpacing"/>
      </w:pPr>
      <w:r>
        <w:tab/>
      </w:r>
      <w:r>
        <w:tab/>
        <w:t>I urge</w:t>
      </w:r>
    </w:p>
    <w:p w:rsidR="007A3A9A" w:rsidRDefault="007A3A9A" w:rsidP="00872666">
      <w:pPr>
        <w:pStyle w:val="NoSpacing"/>
      </w:pPr>
      <w:r>
        <w:t>you</w:t>
      </w:r>
      <w:r>
        <w:tab/>
        <w:t>to continue</w:t>
      </w:r>
    </w:p>
    <w:p w:rsidR="007A3A9A" w:rsidRDefault="007A3A9A" w:rsidP="00872666">
      <w:pPr>
        <w:pStyle w:val="NoSpacing"/>
      </w:pPr>
      <w:r>
        <w:t>to submit to us,</w:t>
      </w:r>
    </w:p>
    <w:p w:rsidR="007A3A9A" w:rsidRDefault="007A3A9A" w:rsidP="00872666">
      <w:pPr>
        <w:pStyle w:val="NoSpacing"/>
      </w:pPr>
      <w:r>
        <w:t>for perhaps at some</w:t>
      </w:r>
    </w:p>
    <w:p w:rsidR="007A3A9A" w:rsidRDefault="007A3A9A" w:rsidP="00872666">
      <w:pPr>
        <w:pStyle w:val="NoSpacing"/>
      </w:pPr>
      <w:r>
        <w:t>time in the fu ture</w:t>
      </w:r>
    </w:p>
    <w:p w:rsidR="007A3A9A" w:rsidRDefault="007A3A9A" w:rsidP="00872666">
      <w:pPr>
        <w:pStyle w:val="NoSpacing"/>
      </w:pPr>
      <w:r>
        <w:t>we will find your</w:t>
      </w:r>
    </w:p>
    <w:p w:rsidR="007A3A9A" w:rsidRDefault="007A3A9A" w:rsidP="00872666">
      <w:pPr>
        <w:pStyle w:val="NoSpacing"/>
      </w:pPr>
    </w:p>
    <w:p w:rsidR="007A3A9A" w:rsidRDefault="007A3A9A" w:rsidP="00872666">
      <w:pPr>
        <w:pStyle w:val="NoSpacing"/>
      </w:pPr>
      <w:r>
        <w:t>poetry more suited</w:t>
      </w:r>
    </w:p>
    <w:p w:rsidR="007A3A9A" w:rsidRDefault="007A3A9A" w:rsidP="00872666">
      <w:pPr>
        <w:pStyle w:val="NoSpacing"/>
      </w:pPr>
      <w:r>
        <w:t>to our</w:t>
      </w:r>
    </w:p>
    <w:p w:rsidR="007A3A9A" w:rsidRDefault="007A3A9A" w:rsidP="00872666">
      <w:pPr>
        <w:pStyle w:val="NoSpacing"/>
      </w:pPr>
    </w:p>
    <w:p w:rsidR="007A3A9A" w:rsidRPr="00872666" w:rsidRDefault="007A3A9A" w:rsidP="00872666">
      <w:pPr>
        <w:pStyle w:val="NoSpacing"/>
      </w:pPr>
      <w:r>
        <w:t>pages.</w:t>
      </w:r>
    </w:p>
    <w:sectPr w:rsidR="007A3A9A" w:rsidRPr="00872666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2666"/>
    <w:rsid w:val="000A194D"/>
    <w:rsid w:val="00133D98"/>
    <w:rsid w:val="00262028"/>
    <w:rsid w:val="002824D4"/>
    <w:rsid w:val="002B33E8"/>
    <w:rsid w:val="002C438C"/>
    <w:rsid w:val="004B0171"/>
    <w:rsid w:val="006D6800"/>
    <w:rsid w:val="00715825"/>
    <w:rsid w:val="007A3A9A"/>
    <w:rsid w:val="00866D0E"/>
    <w:rsid w:val="00872666"/>
    <w:rsid w:val="008A6730"/>
    <w:rsid w:val="008F59FD"/>
    <w:rsid w:val="00903E72"/>
    <w:rsid w:val="00C336AA"/>
    <w:rsid w:val="00D3573A"/>
    <w:rsid w:val="00DB2898"/>
    <w:rsid w:val="00ED5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B2898"/>
    <w:pPr>
      <w:spacing w:after="200" w:line="276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E72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72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72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72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72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72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72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72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72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03E72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03E72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903E72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03E72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03E72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903E72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903E72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903E72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903E72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3E72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903E72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72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903E72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903E72"/>
    <w:rPr>
      <w:b/>
    </w:rPr>
  </w:style>
  <w:style w:type="character" w:styleId="Emphasis">
    <w:name w:val="Emphasis"/>
    <w:basedOn w:val="DefaultParagraphFont"/>
    <w:uiPriority w:val="20"/>
    <w:qFormat/>
    <w:rsid w:val="00903E72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903E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3E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3E72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903E72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72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903E72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903E72"/>
    <w:rPr>
      <w:i/>
    </w:rPr>
  </w:style>
  <w:style w:type="character" w:styleId="IntenseEmphasis">
    <w:name w:val="Intense Emphasis"/>
    <w:basedOn w:val="DefaultParagraphFont"/>
    <w:uiPriority w:val="21"/>
    <w:qFormat/>
    <w:rsid w:val="00903E72"/>
    <w:rPr>
      <w:b/>
    </w:rPr>
  </w:style>
  <w:style w:type="character" w:styleId="SubtleReference">
    <w:name w:val="Subtle Reference"/>
    <w:basedOn w:val="DefaultParagraphFont"/>
    <w:uiPriority w:val="31"/>
    <w:qFormat/>
    <w:rsid w:val="00903E72"/>
    <w:rPr>
      <w:smallCaps/>
    </w:rPr>
  </w:style>
  <w:style w:type="character" w:styleId="IntenseReference">
    <w:name w:val="Intense Reference"/>
    <w:basedOn w:val="DefaultParagraphFont"/>
    <w:uiPriority w:val="32"/>
    <w:qFormat/>
    <w:rsid w:val="00903E72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03E72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E7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90</Words>
  <Characters>515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2007-02-09T18:59:00Z</dcterms:created>
  <dcterms:modified xsi:type="dcterms:W3CDTF">2007-02-09T19:07:00Z</dcterms:modified>
</cp:coreProperties>
</file>
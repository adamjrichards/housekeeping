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6C" w:rsidRPr="00B61E0B" w:rsidRDefault="0045016C" w:rsidP="00F4371F">
      <w:pPr>
        <w:rPr>
          <w:b/>
          <w:u w:val="single"/>
        </w:rPr>
      </w:pPr>
      <w:r>
        <w:rPr>
          <w:b/>
          <w:u w:val="single"/>
        </w:rPr>
        <w:t>Snookums</w:t>
      </w:r>
    </w:p>
    <w:p w:rsidR="0045016C" w:rsidRDefault="0045016C" w:rsidP="00F4371F"/>
    <w:p w:rsidR="0045016C" w:rsidRDefault="0045016C" w:rsidP="00F4371F">
      <w:r>
        <w:t>what have you done with my pumpkin?</w:t>
      </w:r>
    </w:p>
    <w:p w:rsidR="0045016C" w:rsidRDefault="0045016C" w:rsidP="00F4371F">
      <w:r>
        <w:t>i left her here to get warm in the sun</w:t>
      </w:r>
    </w:p>
    <w:p w:rsidR="0045016C" w:rsidRDefault="0045016C" w:rsidP="00F4371F"/>
    <w:p w:rsidR="0045016C" w:rsidRDefault="0045016C" w:rsidP="00F4371F">
      <w:r>
        <w:t>she’s about yay high</w:t>
      </w:r>
    </w:p>
    <w:p w:rsidR="0045016C" w:rsidRDefault="0045016C" w:rsidP="00F4371F">
      <w:r>
        <w:t>kind of a shrimp, really</w:t>
      </w:r>
    </w:p>
    <w:p w:rsidR="0045016C" w:rsidRDefault="0045016C" w:rsidP="00F4371F"/>
    <w:p w:rsidR="0045016C" w:rsidRDefault="0045016C" w:rsidP="00F4371F">
      <w:r>
        <w:t>aren’t you glad i don’t call her snookums?</w:t>
      </w:r>
    </w:p>
    <w:p w:rsidR="0045016C" w:rsidRDefault="0045016C" w:rsidP="00F4371F">
      <w:r>
        <w:t>i do call her baby, we all love babies</w:t>
      </w:r>
    </w:p>
    <w:p w:rsidR="0045016C" w:rsidRDefault="0045016C" w:rsidP="00F4371F"/>
    <w:p w:rsidR="0045016C" w:rsidRDefault="0045016C" w:rsidP="00F4371F">
      <w:r>
        <w:t>i don’t talk baby talk to her</w:t>
      </w:r>
    </w:p>
    <w:p w:rsidR="0045016C" w:rsidRDefault="0045016C" w:rsidP="00F4371F">
      <w:r>
        <w:t>we’re both too old for that</w:t>
      </w:r>
    </w:p>
    <w:p w:rsidR="0045016C" w:rsidRDefault="0045016C" w:rsidP="00F4371F"/>
    <w:p w:rsidR="0045016C" w:rsidRDefault="0045016C" w:rsidP="00F4371F">
      <w:r>
        <w:t>i call her other things sometimes</w:t>
      </w:r>
    </w:p>
    <w:p w:rsidR="0045016C" w:rsidRDefault="0045016C" w:rsidP="00F4371F">
      <w:r>
        <w:t>i really don’t think that’s any of your business</w:t>
      </w:r>
    </w:p>
    <w:p w:rsidR="0045016C" w:rsidRPr="00F4371F" w:rsidRDefault="0045016C" w:rsidP="00F4371F"/>
    <w:sectPr w:rsidR="0045016C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D51"/>
    <w:rsid w:val="00051E8D"/>
    <w:rsid w:val="000A194D"/>
    <w:rsid w:val="00133D98"/>
    <w:rsid w:val="002456D8"/>
    <w:rsid w:val="00262028"/>
    <w:rsid w:val="002824D4"/>
    <w:rsid w:val="002B33E8"/>
    <w:rsid w:val="002C438C"/>
    <w:rsid w:val="003005D8"/>
    <w:rsid w:val="00326D51"/>
    <w:rsid w:val="0045016C"/>
    <w:rsid w:val="004B0171"/>
    <w:rsid w:val="00565657"/>
    <w:rsid w:val="00715825"/>
    <w:rsid w:val="007C2112"/>
    <w:rsid w:val="008619AB"/>
    <w:rsid w:val="00866D0E"/>
    <w:rsid w:val="008A6730"/>
    <w:rsid w:val="008F29B8"/>
    <w:rsid w:val="008F59FD"/>
    <w:rsid w:val="00903E72"/>
    <w:rsid w:val="009323C8"/>
    <w:rsid w:val="009A3569"/>
    <w:rsid w:val="00B61E0B"/>
    <w:rsid w:val="00C336AA"/>
    <w:rsid w:val="00D3573A"/>
    <w:rsid w:val="00DB2898"/>
    <w:rsid w:val="00E00892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2007-02-17T00:54:00Z</dcterms:created>
  <dcterms:modified xsi:type="dcterms:W3CDTF">2007-02-17T00:54:00Z</dcterms:modified>
</cp:coreProperties>
</file>
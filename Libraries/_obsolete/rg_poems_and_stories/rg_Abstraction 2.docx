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7F" w:rsidRPr="00394691" w:rsidRDefault="00AE447F" w:rsidP="006C5395">
      <w:pPr>
        <w:pStyle w:val="NoSpacing"/>
        <w:rPr>
          <w:b/>
          <w:u w:val="single"/>
        </w:rPr>
      </w:pPr>
      <w:r>
        <w:rPr>
          <w:b/>
          <w:u w:val="single"/>
        </w:rPr>
        <w:t>Abstraction</w:t>
      </w:r>
    </w:p>
    <w:p w:rsidR="00AE447F" w:rsidRDefault="00AE447F" w:rsidP="006C5395">
      <w:pPr>
        <w:pStyle w:val="NoSpacing"/>
      </w:pPr>
    </w:p>
    <w:p w:rsidR="00AE447F" w:rsidRDefault="00AE447F" w:rsidP="006C5395">
      <w:pPr>
        <w:pStyle w:val="NoSpacing"/>
      </w:pPr>
      <w:r>
        <w:t>summer</w:t>
      </w:r>
    </w:p>
    <w:p w:rsidR="00AE447F" w:rsidRDefault="00AE447F" w:rsidP="006C5395">
      <w:pPr>
        <w:pStyle w:val="NoSpacing"/>
      </w:pPr>
      <w:r>
        <w:t>bounded by woods and green</w:t>
      </w:r>
    </w:p>
    <w:p w:rsidR="00AE447F" w:rsidRDefault="00AE447F" w:rsidP="006C5395">
      <w:pPr>
        <w:pStyle w:val="NoSpacing"/>
      </w:pPr>
      <w:r>
        <w:t>fields</w:t>
      </w:r>
    </w:p>
    <w:p w:rsidR="00AE447F" w:rsidRDefault="00AE447F" w:rsidP="006C5395">
      <w:pPr>
        <w:pStyle w:val="NoSpacing"/>
      </w:pPr>
    </w:p>
    <w:p w:rsidR="00AE447F" w:rsidRDefault="00AE447F" w:rsidP="006C5395">
      <w:pPr>
        <w:pStyle w:val="NoSpacing"/>
      </w:pPr>
      <w:r>
        <w:t>a stripe</w:t>
      </w:r>
    </w:p>
    <w:p w:rsidR="00AE447F" w:rsidRDefault="00AE447F" w:rsidP="006C5395">
      <w:pPr>
        <w:pStyle w:val="NoSpacing"/>
      </w:pPr>
      <w:r>
        <w:t>on a canvas of green</w:t>
      </w:r>
    </w:p>
    <w:p w:rsidR="00AE447F" w:rsidRDefault="00AE447F" w:rsidP="00394691">
      <w:pPr>
        <w:pStyle w:val="NoSpacing"/>
      </w:pPr>
      <w:r>
        <w:t>it could be a piece of orange tape</w:t>
      </w:r>
      <w:r w:rsidRPr="00394691">
        <w:t xml:space="preserve"> </w:t>
      </w:r>
    </w:p>
    <w:p w:rsidR="00AE447F" w:rsidRDefault="00AE447F" w:rsidP="00394691">
      <w:pPr>
        <w:pStyle w:val="NoSpacing"/>
      </w:pPr>
    </w:p>
    <w:p w:rsidR="00AE447F" w:rsidRDefault="00AE447F" w:rsidP="00394691">
      <w:pPr>
        <w:pStyle w:val="NoSpacing"/>
      </w:pPr>
      <w:r>
        <w:t>spring</w:t>
      </w:r>
    </w:p>
    <w:p w:rsidR="00AE447F" w:rsidRDefault="00AE447F" w:rsidP="00394691">
      <w:pPr>
        <w:pStyle w:val="NoSpacing"/>
      </w:pPr>
      <w:r>
        <w:t>dotted with a crazy array</w:t>
      </w:r>
    </w:p>
    <w:p w:rsidR="00AE447F" w:rsidRDefault="00AE447F" w:rsidP="00394691">
      <w:pPr>
        <w:pStyle w:val="NoSpacing"/>
      </w:pPr>
      <w:r>
        <w:t>flowers</w:t>
      </w:r>
    </w:p>
    <w:p w:rsidR="00AE447F" w:rsidRDefault="00AE447F" w:rsidP="00394691">
      <w:pPr>
        <w:pStyle w:val="NoSpacing"/>
      </w:pPr>
    </w:p>
    <w:p w:rsidR="00AE447F" w:rsidRDefault="00AE447F" w:rsidP="00394691">
      <w:pPr>
        <w:pStyle w:val="NoSpacing"/>
      </w:pPr>
      <w:r>
        <w:t>a pointillist madness</w:t>
      </w:r>
    </w:p>
    <w:p w:rsidR="00AE447F" w:rsidRDefault="00AE447F" w:rsidP="00394691">
      <w:pPr>
        <w:pStyle w:val="NoSpacing"/>
      </w:pPr>
      <w:r>
        <w:t>on a plaster wall</w:t>
      </w:r>
    </w:p>
    <w:p w:rsidR="00AE447F" w:rsidRDefault="00AE447F" w:rsidP="00394691">
      <w:pPr>
        <w:pStyle w:val="NoSpacing"/>
      </w:pPr>
      <w:r>
        <w:t>the faint texture of a trowel</w:t>
      </w:r>
    </w:p>
    <w:p w:rsidR="00AE447F" w:rsidRDefault="00AE447F" w:rsidP="006C5395">
      <w:pPr>
        <w:pStyle w:val="NoSpacing"/>
      </w:pPr>
    </w:p>
    <w:p w:rsidR="00AE447F" w:rsidRDefault="00AE447F" w:rsidP="006C5395">
      <w:pPr>
        <w:pStyle w:val="NoSpacing"/>
      </w:pPr>
      <w:r>
        <w:t>winter</w:t>
      </w:r>
    </w:p>
    <w:p w:rsidR="00AE447F" w:rsidRDefault="00AE447F" w:rsidP="006C5395">
      <w:pPr>
        <w:pStyle w:val="NoSpacing"/>
      </w:pPr>
      <w:r>
        <w:t>covered in a veil of bright frozen</w:t>
      </w:r>
    </w:p>
    <w:p w:rsidR="00AE447F" w:rsidRDefault="00AE447F" w:rsidP="006C5395">
      <w:pPr>
        <w:pStyle w:val="NoSpacing"/>
      </w:pPr>
      <w:r>
        <w:t>water</w:t>
      </w:r>
    </w:p>
    <w:p w:rsidR="00AE447F" w:rsidRDefault="00AE447F" w:rsidP="006C5395">
      <w:pPr>
        <w:pStyle w:val="NoSpacing"/>
      </w:pPr>
    </w:p>
    <w:p w:rsidR="00AE447F" w:rsidRDefault="00AE447F" w:rsidP="006C5395">
      <w:pPr>
        <w:pStyle w:val="NoSpacing"/>
      </w:pPr>
      <w:r>
        <w:t>a splash of colour</w:t>
      </w:r>
    </w:p>
    <w:p w:rsidR="00AE447F" w:rsidRDefault="00AE447F" w:rsidP="006C5395">
      <w:pPr>
        <w:pStyle w:val="NoSpacing"/>
      </w:pPr>
      <w:r>
        <w:t>on a masonite panel</w:t>
      </w:r>
    </w:p>
    <w:p w:rsidR="00AE447F" w:rsidRDefault="00AE447F" w:rsidP="006C5395">
      <w:pPr>
        <w:pStyle w:val="NoSpacing"/>
      </w:pPr>
      <w:r>
        <w:t>violent white background</w:t>
      </w:r>
    </w:p>
    <w:p w:rsidR="00AE447F" w:rsidRDefault="00AE447F" w:rsidP="006C5395">
      <w:pPr>
        <w:pStyle w:val="NoSpacing"/>
      </w:pPr>
    </w:p>
    <w:p w:rsidR="00AE447F" w:rsidRDefault="00AE447F" w:rsidP="006C5395">
      <w:pPr>
        <w:pStyle w:val="NoSpacing"/>
      </w:pPr>
      <w:r>
        <w:t>fall</w:t>
      </w:r>
    </w:p>
    <w:p w:rsidR="00AE447F" w:rsidRDefault="00AE447F" w:rsidP="006C5395">
      <w:pPr>
        <w:pStyle w:val="NoSpacing"/>
      </w:pPr>
      <w:r>
        <w:t>buried under shades of warm</w:t>
      </w:r>
    </w:p>
    <w:p w:rsidR="00AE447F" w:rsidRDefault="00AE447F" w:rsidP="006C5395">
      <w:pPr>
        <w:pStyle w:val="NoSpacing"/>
      </w:pPr>
      <w:r>
        <w:t>leaves</w:t>
      </w:r>
    </w:p>
    <w:p w:rsidR="00AE447F" w:rsidRDefault="00AE447F" w:rsidP="006C5395">
      <w:pPr>
        <w:pStyle w:val="NoSpacing"/>
      </w:pPr>
    </w:p>
    <w:p w:rsidR="00AE447F" w:rsidRDefault="00AE447F" w:rsidP="006C5395">
      <w:pPr>
        <w:pStyle w:val="NoSpacing"/>
      </w:pPr>
      <w:r>
        <w:t>smears of brown</w:t>
      </w:r>
    </w:p>
    <w:p w:rsidR="00AE447F" w:rsidRDefault="00AE447F" w:rsidP="006C5395">
      <w:pPr>
        <w:pStyle w:val="NoSpacing"/>
      </w:pPr>
      <w:r>
        <w:t>oil on plywood</w:t>
      </w:r>
    </w:p>
    <w:p w:rsidR="00AE447F" w:rsidRPr="00D3573A" w:rsidRDefault="00AE447F" w:rsidP="006C5395">
      <w:pPr>
        <w:pStyle w:val="NoSpacing"/>
      </w:pPr>
      <w:r>
        <w:t>grain and splinters</w:t>
      </w:r>
    </w:p>
    <w:sectPr w:rsidR="00AE447F" w:rsidRPr="00D3573A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5395"/>
    <w:rsid w:val="000A194D"/>
    <w:rsid w:val="00133D98"/>
    <w:rsid w:val="00262028"/>
    <w:rsid w:val="002824D4"/>
    <w:rsid w:val="002B33E8"/>
    <w:rsid w:val="002C438C"/>
    <w:rsid w:val="00394691"/>
    <w:rsid w:val="004B0171"/>
    <w:rsid w:val="006C5395"/>
    <w:rsid w:val="00715825"/>
    <w:rsid w:val="007C2112"/>
    <w:rsid w:val="00866D0E"/>
    <w:rsid w:val="008A6730"/>
    <w:rsid w:val="008D0034"/>
    <w:rsid w:val="008F59FD"/>
    <w:rsid w:val="00903E72"/>
    <w:rsid w:val="009323C8"/>
    <w:rsid w:val="00A21E45"/>
    <w:rsid w:val="00AE447F"/>
    <w:rsid w:val="00C336AA"/>
    <w:rsid w:val="00D3573A"/>
    <w:rsid w:val="00DB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2898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7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7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72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72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72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7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72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72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7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03E72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03E72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03E72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03E72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03E72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03E72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03E72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03E72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03E72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3E7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903E72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72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03E72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903E72"/>
    <w:rPr>
      <w:b/>
    </w:rPr>
  </w:style>
  <w:style w:type="character" w:styleId="Emphasis">
    <w:name w:val="Emphasis"/>
    <w:basedOn w:val="DefaultParagraphFont"/>
    <w:uiPriority w:val="20"/>
    <w:qFormat/>
    <w:rsid w:val="00903E72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903E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E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E72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903E72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7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903E72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903E72"/>
    <w:rPr>
      <w:i/>
    </w:rPr>
  </w:style>
  <w:style w:type="character" w:styleId="IntenseEmphasis">
    <w:name w:val="Intense Emphasis"/>
    <w:basedOn w:val="DefaultParagraphFont"/>
    <w:uiPriority w:val="21"/>
    <w:qFormat/>
    <w:rsid w:val="00903E72"/>
    <w:rPr>
      <w:b/>
    </w:rPr>
  </w:style>
  <w:style w:type="character" w:styleId="SubtleReference">
    <w:name w:val="Subtle Reference"/>
    <w:basedOn w:val="DefaultParagraphFont"/>
    <w:uiPriority w:val="31"/>
    <w:qFormat/>
    <w:rsid w:val="00903E72"/>
    <w:rPr>
      <w:smallCaps/>
    </w:rPr>
  </w:style>
  <w:style w:type="character" w:styleId="IntenseReference">
    <w:name w:val="Intense Reference"/>
    <w:basedOn w:val="DefaultParagraphFont"/>
    <w:uiPriority w:val="32"/>
    <w:qFormat/>
    <w:rsid w:val="00903E72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3E72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E7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65</Words>
  <Characters>376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2007-02-16T02:20:00Z</dcterms:created>
  <dcterms:modified xsi:type="dcterms:W3CDTF">2007-02-16T02:41:00Z</dcterms:modified>
</cp:coreProperties>
</file>
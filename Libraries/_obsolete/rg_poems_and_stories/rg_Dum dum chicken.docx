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5A1" w:rsidRDefault="001105A1">
      <w:r>
        <w:t>dum chick</w:t>
      </w:r>
    </w:p>
    <w:p w:rsidR="001105A1" w:rsidRDefault="001105A1">
      <w:r>
        <w:t>dum dum chick</w:t>
      </w:r>
    </w:p>
    <w:p w:rsidR="001105A1" w:rsidRDefault="001105A1">
      <w:r>
        <w:t>dum chick</w:t>
      </w:r>
    </w:p>
    <w:p w:rsidR="001105A1" w:rsidRDefault="001105A1">
      <w:r>
        <w:t>a dum dum chicken</w:t>
      </w:r>
    </w:p>
    <w:p w:rsidR="001105A1" w:rsidRDefault="001105A1">
      <w:r>
        <w:t>dum chick</w:t>
      </w:r>
    </w:p>
    <w:p w:rsidR="001105A1" w:rsidRDefault="001105A1">
      <w:r>
        <w:t>dum dum chick</w:t>
      </w:r>
    </w:p>
    <w:p w:rsidR="001105A1" w:rsidRDefault="001105A1">
      <w:r>
        <w:t>dum dum chicken</w:t>
      </w:r>
    </w:p>
    <w:p w:rsidR="001105A1" w:rsidRDefault="001105A1">
      <w:r>
        <w:t>a dum dum chicken</w:t>
      </w:r>
    </w:p>
    <w:p w:rsidR="001105A1" w:rsidRDefault="001105A1">
      <w:pPr>
        <w:tabs>
          <w:tab w:val="left" w:pos="2040"/>
        </w:tabs>
      </w:pPr>
      <w:r>
        <w:tab/>
      </w:r>
    </w:p>
    <w:p w:rsidR="001105A1" w:rsidRDefault="001105A1">
      <w:r>
        <w:t>now clap your hands and stamp your feet</w:t>
      </w:r>
    </w:p>
    <w:p w:rsidR="001105A1" w:rsidRDefault="001105A1">
      <w:r>
        <w:t>wiggle and jiggle to the crazy beat</w:t>
      </w:r>
    </w:p>
    <w:p w:rsidR="001105A1" w:rsidRDefault="001105A1">
      <w:r>
        <w:t>come and take a ride with me</w:t>
      </w:r>
    </w:p>
    <w:p w:rsidR="001105A1" w:rsidRDefault="001105A1">
      <w:r>
        <w:t>and let’s find out what we can see</w:t>
      </w:r>
    </w:p>
    <w:p w:rsidR="001105A1" w:rsidRDefault="001105A1"/>
    <w:p w:rsidR="001105A1" w:rsidRDefault="001105A1">
      <w:r>
        <w:t>dum dum chicken</w:t>
      </w:r>
    </w:p>
    <w:p w:rsidR="001105A1" w:rsidRDefault="001105A1">
      <w:r>
        <w:t>dum dum chicken</w:t>
      </w:r>
    </w:p>
    <w:p w:rsidR="001105A1" w:rsidRDefault="001105A1"/>
    <w:p w:rsidR="001105A1" w:rsidRDefault="001105A1">
      <w:r>
        <w:t>we went for a visit with Farmer Brown</w:t>
      </w:r>
    </w:p>
    <w:p w:rsidR="001105A1" w:rsidRDefault="001105A1">
      <w:r>
        <w:t>when we got there he was getting down</w:t>
      </w:r>
    </w:p>
    <w:p w:rsidR="001105A1" w:rsidRDefault="001105A1">
      <w:r>
        <w:t>with a barnyard full of his rappin’ crew</w:t>
      </w:r>
    </w:p>
    <w:p w:rsidR="001105A1" w:rsidRDefault="001105A1">
      <w:r>
        <w:t>he said ‘hey there, we were waiting for you</w:t>
      </w:r>
    </w:p>
    <w:p w:rsidR="001105A1" w:rsidRDefault="001105A1">
      <w:r>
        <w:t>let me introduce you all around</w:t>
      </w:r>
    </w:p>
    <w:p w:rsidR="001105A1" w:rsidRDefault="001105A1">
      <w:r>
        <w:t>we’ll start with the creatures underground’</w:t>
      </w:r>
    </w:p>
    <w:p w:rsidR="001105A1" w:rsidRDefault="001105A1">
      <w:r>
        <w:t>so mr mole came into the light</w:t>
      </w:r>
    </w:p>
    <w:p w:rsidR="001105A1" w:rsidRDefault="001105A1">
      <w:r>
        <w:t>and he said, ‘glad to meet you but it’s too darn bright</w:t>
      </w:r>
    </w:p>
    <w:p w:rsidR="001105A1" w:rsidRDefault="001105A1">
      <w:r>
        <w:t>I prefer to hide out in my hole</w:t>
      </w:r>
    </w:p>
    <w:p w:rsidR="001105A1" w:rsidRDefault="001105A1">
      <w:r>
        <w:t>remember me I’m mr mole’</w:t>
      </w:r>
    </w:p>
    <w:p w:rsidR="001105A1" w:rsidRDefault="001105A1">
      <w:r>
        <w:t>he made this little digging sound</w:t>
      </w:r>
    </w:p>
    <w:p w:rsidR="001105A1" w:rsidRDefault="001105A1">
      <w:r>
        <w:t>as he burrowed down into his mound</w:t>
      </w:r>
    </w:p>
    <w:p w:rsidR="001105A1" w:rsidRDefault="001105A1">
      <w:r>
        <w:t>it went</w:t>
      </w:r>
    </w:p>
    <w:p w:rsidR="001105A1" w:rsidRDefault="001105A1">
      <w:r>
        <w:t>dig dig scoop</w:t>
      </w:r>
    </w:p>
    <w:p w:rsidR="001105A1" w:rsidRDefault="001105A1">
      <w:r>
        <w:t>dig dig scoop</w:t>
      </w:r>
    </w:p>
    <w:p w:rsidR="001105A1" w:rsidRDefault="001105A1">
      <w:r>
        <w:t>and it made the chicken want to fly the coop</w:t>
      </w:r>
    </w:p>
    <w:p w:rsidR="001105A1" w:rsidRDefault="001105A1">
      <w:r>
        <w:t>he was a</w:t>
      </w:r>
    </w:p>
    <w:p w:rsidR="001105A1" w:rsidRDefault="001105A1">
      <w:r>
        <w:t xml:space="preserve">dum dum chicken </w:t>
      </w:r>
    </w:p>
    <w:p w:rsidR="001105A1" w:rsidRDefault="001105A1">
      <w:r>
        <w:t>a dum dum chicken</w:t>
      </w:r>
    </w:p>
    <w:p w:rsidR="001105A1" w:rsidRDefault="001105A1">
      <w:r>
        <w:t>a dum dum chicken</w:t>
      </w:r>
    </w:p>
    <w:p w:rsidR="001105A1" w:rsidRDefault="001105A1">
      <w:r>
        <w:t>a dum dum chicken</w:t>
      </w:r>
    </w:p>
    <w:p w:rsidR="001105A1" w:rsidRDefault="001105A1"/>
    <w:p w:rsidR="001105A1" w:rsidRDefault="001105A1">
      <w:r>
        <w:t>then we went for a ride on a big black cow</w:t>
      </w:r>
    </w:p>
    <w:p w:rsidR="001105A1" w:rsidRDefault="001105A1">
      <w:r>
        <w:t>I’d like to do it again right now</w:t>
      </w:r>
    </w:p>
    <w:p w:rsidR="001105A1" w:rsidRDefault="001105A1">
      <w:r>
        <w:t>we rode and sang and the cow said, ‘moo,</w:t>
      </w:r>
    </w:p>
    <w:p w:rsidR="001105A1" w:rsidRDefault="001105A1">
      <w:r>
        <w:t>do you think this is all that I can do?’</w:t>
      </w:r>
    </w:p>
    <w:p w:rsidR="001105A1" w:rsidRDefault="001105A1">
      <w:r>
        <w:t>we stopped for lunch, and we ate our cheese</w:t>
      </w:r>
    </w:p>
    <w:p w:rsidR="001105A1" w:rsidRDefault="001105A1">
      <w:r>
        <w:t>with pickles and honey from the honey bees</w:t>
      </w:r>
    </w:p>
    <w:p w:rsidR="001105A1" w:rsidRDefault="001105A1">
      <w:r>
        <w:t>the cow stoop up and said ‘watch me now,</w:t>
      </w:r>
    </w:p>
    <w:p w:rsidR="001105A1" w:rsidRDefault="001105A1">
      <w:r>
        <w:t>I’m the world’s only singing, dancing cow’</w:t>
      </w:r>
    </w:p>
    <w:p w:rsidR="001105A1" w:rsidRDefault="001105A1">
      <w:r>
        <w:t>she danced so high and she danced so long</w:t>
      </w:r>
    </w:p>
    <w:p w:rsidR="001105A1" w:rsidRDefault="001105A1">
      <w:r>
        <w:t>I ran out of room in this short song</w:t>
      </w:r>
    </w:p>
    <w:p w:rsidR="001105A1" w:rsidRDefault="001105A1">
      <w:r>
        <w:t>she went</w:t>
      </w:r>
    </w:p>
    <w:p w:rsidR="001105A1" w:rsidRDefault="001105A1">
      <w:r>
        <w:t>moo moo clomp</w:t>
      </w:r>
    </w:p>
    <w:p w:rsidR="001105A1" w:rsidRDefault="001105A1">
      <w:r>
        <w:t>moo moo clomp</w:t>
      </w:r>
    </w:p>
    <w:p w:rsidR="001105A1" w:rsidRDefault="001105A1">
      <w:r>
        <w:t>it made that chicken want to stomp</w:t>
      </w:r>
    </w:p>
    <w:p w:rsidR="001105A1" w:rsidRDefault="001105A1">
      <w:r>
        <w:t>it was a dum dum chicken</w:t>
      </w:r>
    </w:p>
    <w:p w:rsidR="001105A1" w:rsidRDefault="001105A1">
      <w:r>
        <w:t>a dum dum chicken</w:t>
      </w:r>
    </w:p>
    <w:p w:rsidR="001105A1" w:rsidRDefault="001105A1">
      <w:r>
        <w:t>dum dum chicken (wooh!)</w:t>
      </w:r>
    </w:p>
    <w:p w:rsidR="001105A1" w:rsidRDefault="001105A1">
      <w:r>
        <w:t>a dum dum chicken</w:t>
      </w:r>
    </w:p>
    <w:p w:rsidR="001105A1" w:rsidRDefault="001105A1"/>
    <w:p w:rsidR="001105A1" w:rsidRDefault="001105A1">
      <w:r>
        <w:t>when we got back Farmer Brown said ‘yo,</w:t>
      </w:r>
    </w:p>
    <w:p w:rsidR="001105A1" w:rsidRDefault="001105A1">
      <w:r>
        <w:t>it’s almost time for you to go,</w:t>
      </w:r>
    </w:p>
    <w:p w:rsidR="001105A1" w:rsidRDefault="001105A1">
      <w:r>
        <w:t>but there’s still a lot for you to see</w:t>
      </w:r>
    </w:p>
    <w:p w:rsidR="001105A1" w:rsidRDefault="001105A1">
      <w:r>
        <w:t>next time you come and visit me.</w:t>
      </w:r>
    </w:p>
    <w:p w:rsidR="001105A1" w:rsidRDefault="001105A1">
      <w:r>
        <w:t>There’s the horse of course</w:t>
      </w:r>
    </w:p>
    <w:p w:rsidR="001105A1" w:rsidRDefault="001105A1">
      <w:r>
        <w:t>and a couple ducks</w:t>
      </w:r>
    </w:p>
    <w:p w:rsidR="001105A1" w:rsidRDefault="001105A1">
      <w:r>
        <w:t>a tractor and two pickup trucks</w:t>
      </w:r>
    </w:p>
    <w:p w:rsidR="001105A1" w:rsidRDefault="001105A1">
      <w:r>
        <w:t>a pig, a weasel, and Uncle Fred</w:t>
      </w:r>
    </w:p>
    <w:p w:rsidR="001105A1" w:rsidRDefault="001105A1">
      <w:r>
        <w:t>who sleeps in the barn on the old straw bed.</w:t>
      </w:r>
    </w:p>
    <w:p w:rsidR="001105A1" w:rsidRDefault="001105A1">
      <w:r>
        <w:t>There’s all sorts of things that you can see</w:t>
      </w:r>
    </w:p>
    <w:p w:rsidR="001105A1" w:rsidRDefault="001105A1">
      <w:r>
        <w:t>but there’s one that’s as best as best can be</w:t>
      </w:r>
    </w:p>
    <w:p w:rsidR="001105A1" w:rsidRDefault="001105A1">
      <w:r>
        <w:t>with scratchin’ and struttin’ and pluckin’ and pickin’</w:t>
      </w:r>
    </w:p>
    <w:p w:rsidR="001105A1" w:rsidRDefault="001105A1">
      <w:r>
        <w:t xml:space="preserve">there’s only one and he’s the </w:t>
      </w:r>
    </w:p>
    <w:p w:rsidR="001105A1" w:rsidRDefault="001105A1">
      <w:r>
        <w:t>dum dum chicken</w:t>
      </w:r>
    </w:p>
    <w:p w:rsidR="001105A1" w:rsidRDefault="001105A1">
      <w:r>
        <w:t>dum dum chicken</w:t>
      </w:r>
    </w:p>
    <w:p w:rsidR="001105A1" w:rsidRDefault="001105A1">
      <w:r>
        <w:t>dum dum chicken</w:t>
      </w:r>
    </w:p>
    <w:p w:rsidR="001105A1" w:rsidRDefault="001105A1">
      <w:r>
        <w:t>dum dum chicken</w:t>
      </w:r>
    </w:p>
    <w:p w:rsidR="001105A1" w:rsidRDefault="001105A1">
      <w:r>
        <w:t>alive and well and hiphophippin’</w:t>
      </w:r>
    </w:p>
    <w:p w:rsidR="001105A1" w:rsidRDefault="001105A1">
      <w:r>
        <w:t>a dum dum chicken</w:t>
      </w:r>
    </w:p>
    <w:p w:rsidR="001105A1" w:rsidRDefault="001105A1">
      <w:r>
        <w:t>a dum dum chicken</w:t>
      </w:r>
    </w:p>
    <w:p w:rsidR="001105A1" w:rsidRDefault="001105A1">
      <w:r>
        <w:t>just watch him go, now watch him fly</w:t>
      </w:r>
    </w:p>
    <w:p w:rsidR="001105A1" w:rsidRDefault="001105A1">
      <w:r>
        <w:t>he can jump halfway to the big blue sky</w:t>
      </w:r>
    </w:p>
    <w:p w:rsidR="001105A1" w:rsidRDefault="001105A1">
      <w:r>
        <w:t>he can break a beat, he can crack an egg</w:t>
      </w:r>
    </w:p>
    <w:p w:rsidR="001105A1" w:rsidRDefault="001105A1">
      <w:r>
        <w:t>he can balance on a single leg</w:t>
      </w:r>
    </w:p>
    <w:p w:rsidR="001105A1" w:rsidRDefault="001105A1">
      <w:r>
        <w:t>he goes scratch scratch scratch</w:t>
      </w:r>
    </w:p>
    <w:p w:rsidR="001105A1" w:rsidRDefault="001105A1">
      <w:r>
        <w:t>cock a doodle doo</w:t>
      </w:r>
    </w:p>
    <w:p w:rsidR="001105A1" w:rsidRDefault="001105A1">
      <w:r>
        <w:t>and now he wants to dance with you.’</w:t>
      </w:r>
    </w:p>
    <w:p w:rsidR="001105A1" w:rsidRDefault="001105A1">
      <w:r>
        <w:t>so clap your hands and stamp your feet</w:t>
      </w:r>
    </w:p>
    <w:p w:rsidR="001105A1" w:rsidRDefault="001105A1">
      <w:r>
        <w:t>wiggle and jiggle to the crazy beat</w:t>
      </w:r>
    </w:p>
    <w:p w:rsidR="001105A1" w:rsidRDefault="001105A1">
      <w:r>
        <w:t>it’s time for kicks, it’s time for kickin’</w:t>
      </w:r>
    </w:p>
    <w:p w:rsidR="001105A1" w:rsidRDefault="001105A1">
      <w:r>
        <w:t>it’s time to do the</w:t>
      </w:r>
    </w:p>
    <w:p w:rsidR="001105A1" w:rsidRDefault="001105A1">
      <w:r>
        <w:t>dum dum chicken</w:t>
      </w:r>
    </w:p>
    <w:p w:rsidR="001105A1" w:rsidRDefault="001105A1">
      <w:r>
        <w:t xml:space="preserve">dum dum chicken </w:t>
      </w:r>
    </w:p>
    <w:p w:rsidR="001105A1" w:rsidRDefault="001105A1">
      <w:pPr>
        <w:pStyle w:val="Header"/>
        <w:tabs>
          <w:tab w:val="clear" w:pos="4320"/>
          <w:tab w:val="clear" w:pos="8640"/>
        </w:tabs>
      </w:pPr>
      <w:r>
        <w:t>dum dum chicken</w:t>
      </w:r>
    </w:p>
    <w:p w:rsidR="001105A1" w:rsidRDefault="001105A1">
      <w:r>
        <w:t>dum dum chicken</w:t>
      </w:r>
    </w:p>
    <w:p w:rsidR="001105A1" w:rsidRDefault="001105A1">
      <w:r>
        <w:t>time to do the dum dum chicken</w:t>
      </w:r>
    </w:p>
    <w:p w:rsidR="001105A1" w:rsidRDefault="001105A1">
      <w:r>
        <w:t>dum dum chicken</w:t>
      </w:r>
    </w:p>
    <w:p w:rsidR="001105A1" w:rsidRDefault="001105A1">
      <w:r>
        <w:t>dum</w:t>
      </w:r>
    </w:p>
    <w:sectPr w:rsidR="001105A1" w:rsidSect="001105A1">
      <w:headerReference w:type="default" r:id="rId6"/>
      <w:pgSz w:w="12240" w:h="15840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5A1" w:rsidRDefault="001105A1">
      <w:r>
        <w:separator/>
      </w:r>
    </w:p>
  </w:endnote>
  <w:endnote w:type="continuationSeparator" w:id="1">
    <w:p w:rsidR="001105A1" w:rsidRDefault="00110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5A1" w:rsidRDefault="001105A1">
      <w:r>
        <w:separator/>
      </w:r>
    </w:p>
  </w:footnote>
  <w:footnote w:type="continuationSeparator" w:id="1">
    <w:p w:rsidR="001105A1" w:rsidRDefault="00110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5A1" w:rsidRDefault="001105A1">
    <w:pPr>
      <w:pStyle w:val="Header"/>
      <w:rPr>
        <w:b/>
        <w:bCs/>
        <w:u w:val="single"/>
      </w:rPr>
    </w:pPr>
    <w:r>
      <w:rPr>
        <w:b/>
        <w:bCs/>
        <w:u w:val="single"/>
      </w:rPr>
      <w:t>Dum dum chicken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05A1"/>
    <w:rsid w:val="0011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A1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A1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</TotalTime>
  <Pages>1</Pages>
  <Words>371</Words>
  <Characters>2115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 chik</dc:title>
  <dc:subject/>
  <dc:creator>Adam Richards</dc:creator>
  <cp:keywords/>
  <dc:description/>
  <cp:lastModifiedBy>Adam Richards</cp:lastModifiedBy>
  <cp:revision>4</cp:revision>
  <dcterms:created xsi:type="dcterms:W3CDTF">2006-12-11T19:26:00Z</dcterms:created>
  <dcterms:modified xsi:type="dcterms:W3CDTF">2007-04-18T16:49:00Z</dcterms:modified>
</cp:coreProperties>
</file>
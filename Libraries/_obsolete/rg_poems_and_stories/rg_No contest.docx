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5E" w:rsidRDefault="0035655E">
      <w:pPr>
        <w:rPr>
          <w:b/>
          <w:bCs/>
          <w:u w:val="single"/>
        </w:rPr>
      </w:pPr>
      <w:r>
        <w:rPr>
          <w:b/>
          <w:bCs/>
          <w:u w:val="single"/>
        </w:rPr>
        <w:t>No contest</w:t>
      </w:r>
    </w:p>
    <w:p w:rsidR="0035655E" w:rsidRDefault="0035655E"/>
    <w:p w:rsidR="0035655E" w:rsidRDefault="0035655E">
      <w:r>
        <w:t>I’m smarter than you</w:t>
      </w:r>
    </w:p>
    <w:p w:rsidR="0035655E" w:rsidRDefault="0035655E"/>
    <w:p w:rsidR="0035655E" w:rsidRDefault="0035655E">
      <w:r>
        <w:t>how do I know this?</w:t>
      </w:r>
    </w:p>
    <w:p w:rsidR="0035655E" w:rsidRDefault="0035655E"/>
    <w:p w:rsidR="0035655E" w:rsidRDefault="0035655E">
      <w:r>
        <w:t>because I said so, idiot!</w:t>
      </w:r>
    </w:p>
    <w:sectPr w:rsidR="0035655E" w:rsidSect="00356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655E"/>
    <w:rsid w:val="00356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</Words>
  <Characters>66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contest</dc:title>
  <dc:subject/>
  <dc:creator>Adam Richards</dc:creator>
  <cp:keywords/>
  <dc:description/>
  <cp:lastModifiedBy>Adam Richards</cp:lastModifiedBy>
  <cp:revision>1</cp:revision>
  <dcterms:created xsi:type="dcterms:W3CDTF">2007-01-06T18:22:00Z</dcterms:created>
  <dcterms:modified xsi:type="dcterms:W3CDTF">2007-01-06T18:27:00Z</dcterms:modified>
</cp:coreProperties>
</file>
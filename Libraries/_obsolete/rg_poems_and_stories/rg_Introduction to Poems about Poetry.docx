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8A5" w:rsidRDefault="004378A5">
      <w:pPr>
        <w:pStyle w:val="Heading1"/>
      </w:pPr>
      <w:r>
        <w:t>Introduction to Poems about Poetry</w:t>
      </w:r>
    </w:p>
    <w:p w:rsidR="004378A5" w:rsidRDefault="004378A5"/>
    <w:p w:rsidR="004378A5" w:rsidRDefault="004378A5">
      <w:r>
        <w:t>you’ve noticed by now</w:t>
      </w:r>
    </w:p>
    <w:p w:rsidR="004378A5" w:rsidRDefault="004378A5">
      <w:r>
        <w:t>if you are a fan of poetry at all</w:t>
      </w:r>
    </w:p>
    <w:p w:rsidR="004378A5" w:rsidRDefault="004378A5">
      <w:r>
        <w:t>that one of the favourite subjects of the poet</w:t>
      </w:r>
    </w:p>
    <w:p w:rsidR="004378A5" w:rsidRDefault="004378A5">
      <w:r>
        <w:t xml:space="preserve">is the poet </w:t>
      </w:r>
    </w:p>
    <w:p w:rsidR="004378A5" w:rsidRDefault="004378A5"/>
    <w:p w:rsidR="004378A5" w:rsidRDefault="004378A5">
      <w:r>
        <w:t>perhaps we have an inflated sense of self-importance</w:t>
      </w:r>
    </w:p>
    <w:p w:rsidR="004378A5" w:rsidRDefault="004378A5">
      <w:r>
        <w:t>I do know that every piece of art</w:t>
      </w:r>
    </w:p>
    <w:p w:rsidR="004378A5" w:rsidRDefault="004378A5">
      <w:r>
        <w:t>that is worth it’s weight in hot air</w:t>
      </w:r>
    </w:p>
    <w:p w:rsidR="004378A5" w:rsidRDefault="004378A5">
      <w:r>
        <w:t>makes the world a better place</w:t>
      </w:r>
    </w:p>
    <w:p w:rsidR="004378A5" w:rsidRDefault="004378A5"/>
    <w:p w:rsidR="004378A5" w:rsidRDefault="004378A5">
      <w:r>
        <w:t>do you remember the seventies,</w:t>
      </w:r>
    </w:p>
    <w:p w:rsidR="004378A5" w:rsidRDefault="004378A5">
      <w:r>
        <w:t>when every rock song had the word rock in it?</w:t>
      </w:r>
    </w:p>
    <w:p w:rsidR="004378A5" w:rsidRDefault="004378A5">
      <w:r>
        <w:t>when rock stars sang about the trials of being rock stars?</w:t>
      </w:r>
    </w:p>
    <w:p w:rsidR="004378A5" w:rsidRDefault="004378A5"/>
    <w:p w:rsidR="004378A5" w:rsidRDefault="004378A5">
      <w:r>
        <w:t>well, this isn’t like that</w:t>
      </w:r>
    </w:p>
    <w:p w:rsidR="004378A5" w:rsidRDefault="004378A5">
      <w:r>
        <w:t>we aren’t rock stars</w:t>
      </w:r>
    </w:p>
    <w:p w:rsidR="004378A5" w:rsidRDefault="004378A5">
      <w:r>
        <w:t>have you ever heard of a poetry star?</w:t>
      </w:r>
    </w:p>
    <w:sectPr w:rsidR="004378A5" w:rsidSect="004378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78A5"/>
    <w:rsid w:val="0043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A5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76</Words>
  <Characters>438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Poems about Poetry</dc:title>
  <dc:subject/>
  <dc:creator>Adam Richards</dc:creator>
  <cp:keywords/>
  <dc:description/>
  <cp:lastModifiedBy>Adam Richards</cp:lastModifiedBy>
  <cp:revision>1</cp:revision>
  <dcterms:created xsi:type="dcterms:W3CDTF">2007-01-20T18:11:00Z</dcterms:created>
  <dcterms:modified xsi:type="dcterms:W3CDTF">2007-01-20T18:17:00Z</dcterms:modified>
</cp:coreProperties>
</file>
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4F3" w:rsidRPr="001C65D2" w:rsidRDefault="008B14F3" w:rsidP="005F5F08">
      <w:pPr>
        <w:rPr>
          <w:b/>
          <w:u w:val="single"/>
        </w:rPr>
      </w:pPr>
      <w:r>
        <w:rPr>
          <w:b/>
          <w:u w:val="single"/>
        </w:rPr>
        <w:t>Defended</w:t>
      </w:r>
    </w:p>
    <w:p w:rsidR="008B14F3" w:rsidRDefault="008B14F3" w:rsidP="005F5F08"/>
    <w:p w:rsidR="008B14F3" w:rsidRDefault="008B14F3" w:rsidP="005F5F08">
      <w:r>
        <w:t>the season is tired</w:t>
      </w:r>
    </w:p>
    <w:p w:rsidR="008B14F3" w:rsidRDefault="008B14F3" w:rsidP="005F5F08">
      <w:r>
        <w:t>it has done it’s best</w:t>
      </w:r>
    </w:p>
    <w:p w:rsidR="008B14F3" w:rsidRDefault="008B14F3" w:rsidP="005F5F08">
      <w:r>
        <w:t>but has failed in the end</w:t>
      </w:r>
    </w:p>
    <w:p w:rsidR="008B14F3" w:rsidRDefault="008B14F3" w:rsidP="005F5F08"/>
    <w:p w:rsidR="008B14F3" w:rsidRDefault="008B14F3" w:rsidP="005F5F08">
      <w:r>
        <w:t>it is winter’s desire</w:t>
      </w:r>
    </w:p>
    <w:p w:rsidR="008B14F3" w:rsidRDefault="008B14F3" w:rsidP="005F5F08">
      <w:r>
        <w:t>to pin me</w:t>
      </w:r>
    </w:p>
    <w:p w:rsidR="008B14F3" w:rsidRDefault="008B14F3" w:rsidP="005F5F08">
      <w:r>
        <w:t>a frozen butterfly</w:t>
      </w:r>
    </w:p>
    <w:p w:rsidR="008B14F3" w:rsidRDefault="008B14F3" w:rsidP="005F5F08">
      <w:r>
        <w:t>in it’s charnel museum</w:t>
      </w:r>
    </w:p>
    <w:p w:rsidR="008B14F3" w:rsidRDefault="008B14F3" w:rsidP="005F5F08">
      <w:r>
        <w:t>of those too stupid</w:t>
      </w:r>
    </w:p>
    <w:p w:rsidR="008B14F3" w:rsidRDefault="008B14F3" w:rsidP="005F5F08">
      <w:r>
        <w:t>to fly south</w:t>
      </w:r>
    </w:p>
    <w:p w:rsidR="008B14F3" w:rsidRDefault="008B14F3" w:rsidP="005F5F08"/>
    <w:p w:rsidR="008B14F3" w:rsidRDefault="008B14F3" w:rsidP="005F5F08">
      <w:r>
        <w:t>usually</w:t>
      </w:r>
    </w:p>
    <w:p w:rsidR="008B14F3" w:rsidRDefault="008B14F3" w:rsidP="005F5F08">
      <w:r>
        <w:t>by this time</w:t>
      </w:r>
    </w:p>
    <w:p w:rsidR="008B14F3" w:rsidRDefault="008B14F3" w:rsidP="005F5F08">
      <w:r>
        <w:t>i carry a bucket</w:t>
      </w:r>
    </w:p>
    <w:p w:rsidR="008B14F3" w:rsidRDefault="008B14F3" w:rsidP="005F5F08">
      <w:r>
        <w:t>to hold my icy tears</w:t>
      </w:r>
    </w:p>
    <w:p w:rsidR="008B14F3" w:rsidRDefault="008B14F3" w:rsidP="005F5F08">
      <w:r>
        <w:t>not wishing to leave a trail</w:t>
      </w:r>
    </w:p>
    <w:p w:rsidR="008B14F3" w:rsidRDefault="008B14F3" w:rsidP="005F5F08"/>
    <w:p w:rsidR="008B14F3" w:rsidRDefault="008B14F3" w:rsidP="005F5F08">
      <w:r>
        <w:t>this year</w:t>
      </w:r>
    </w:p>
    <w:p w:rsidR="008B14F3" w:rsidRDefault="008B14F3" w:rsidP="005F5F08">
      <w:r>
        <w:t>i have been vaccinated</w:t>
      </w:r>
    </w:p>
    <w:p w:rsidR="008B14F3" w:rsidRDefault="008B14F3" w:rsidP="005F5F08">
      <w:r>
        <w:t>against grey</w:t>
      </w:r>
    </w:p>
    <w:p w:rsidR="008B14F3" w:rsidRDefault="008B14F3" w:rsidP="005F5F08">
      <w:r>
        <w:t>i am immune</w:t>
      </w:r>
    </w:p>
    <w:p w:rsidR="008B14F3" w:rsidRDefault="008B14F3" w:rsidP="005F5F08">
      <w:r>
        <w:t>to cold</w:t>
      </w:r>
    </w:p>
    <w:p w:rsidR="008B14F3" w:rsidRDefault="008B14F3" w:rsidP="005F5F08">
      <w:r>
        <w:t>i am defended</w:t>
      </w:r>
    </w:p>
    <w:p w:rsidR="008B14F3" w:rsidRDefault="008B14F3" w:rsidP="005F5F08">
      <w:r>
        <w:t>against the rains</w:t>
      </w:r>
    </w:p>
    <w:p w:rsidR="008B14F3" w:rsidRDefault="008B14F3" w:rsidP="005F5F08">
      <w:r>
        <w:t>in their myriad forms</w:t>
      </w:r>
    </w:p>
    <w:p w:rsidR="008B14F3" w:rsidRDefault="008B14F3" w:rsidP="005F5F08"/>
    <w:p w:rsidR="008B14F3" w:rsidRDefault="008B14F3" w:rsidP="005F5F08">
      <w:r>
        <w:t>tell no one</w:t>
      </w:r>
    </w:p>
    <w:p w:rsidR="008B14F3" w:rsidRDefault="008B14F3" w:rsidP="005F5F08"/>
    <w:p w:rsidR="008B14F3" w:rsidRDefault="008B14F3" w:rsidP="005F5F08">
      <w:r>
        <w:t>it’s warm beneath your skirts</w:t>
      </w:r>
    </w:p>
    <w:p w:rsidR="008B14F3" w:rsidRDefault="008B14F3" w:rsidP="005F5F08">
      <w:r>
        <w:t>and i have no intention of sharing</w:t>
      </w:r>
    </w:p>
    <w:p w:rsidR="008B14F3" w:rsidRPr="005F5F08" w:rsidRDefault="008B14F3" w:rsidP="005F5F08"/>
    <w:sectPr w:rsidR="008B14F3" w:rsidRPr="005F5F08" w:rsidSect="00866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lickAndTypeStyle w:val="NoSpacing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C0C77"/>
    <w:rsid w:val="000A194D"/>
    <w:rsid w:val="00133D98"/>
    <w:rsid w:val="001C1DB4"/>
    <w:rsid w:val="001C65D2"/>
    <w:rsid w:val="001E7706"/>
    <w:rsid w:val="00262028"/>
    <w:rsid w:val="002824D4"/>
    <w:rsid w:val="002B33E8"/>
    <w:rsid w:val="002C438C"/>
    <w:rsid w:val="003005D8"/>
    <w:rsid w:val="00475C5A"/>
    <w:rsid w:val="004A73AF"/>
    <w:rsid w:val="004B0171"/>
    <w:rsid w:val="005F5F08"/>
    <w:rsid w:val="0068053E"/>
    <w:rsid w:val="00715825"/>
    <w:rsid w:val="007C2112"/>
    <w:rsid w:val="008403A1"/>
    <w:rsid w:val="00866D0E"/>
    <w:rsid w:val="008A6730"/>
    <w:rsid w:val="008B14F3"/>
    <w:rsid w:val="008C0C77"/>
    <w:rsid w:val="008F59FD"/>
    <w:rsid w:val="00903E72"/>
    <w:rsid w:val="009323C8"/>
    <w:rsid w:val="009A3569"/>
    <w:rsid w:val="00C336AA"/>
    <w:rsid w:val="00D3573A"/>
    <w:rsid w:val="00DB2898"/>
    <w:rsid w:val="00DD7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F08"/>
    <w:pPr>
      <w:spacing w:after="200"/>
      <w:contextualSpacing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5D8"/>
    <w:pPr>
      <w:spacing w:before="480" w:after="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5D8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5D8"/>
    <w:pPr>
      <w:spacing w:before="200" w:after="0" w:line="271" w:lineRule="auto"/>
      <w:outlineLvl w:val="2"/>
    </w:pPr>
    <w:rPr>
      <w:rFonts w:ascii="Cambria" w:hAnsi="Cambria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5D8"/>
    <w:pPr>
      <w:spacing w:before="200" w:after="0"/>
      <w:outlineLvl w:val="3"/>
    </w:pPr>
    <w:rPr>
      <w:rFonts w:ascii="Cambria" w:hAnsi="Cambria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5D8"/>
    <w:pPr>
      <w:spacing w:before="200" w:after="0"/>
      <w:outlineLvl w:val="4"/>
    </w:pPr>
    <w:rPr>
      <w:rFonts w:ascii="Cambria" w:hAnsi="Cambria"/>
      <w:b/>
      <w:bCs/>
      <w:color w:val="7F7F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5D8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5D8"/>
    <w:pPr>
      <w:spacing w:after="0"/>
      <w:outlineLvl w:val="6"/>
    </w:pPr>
    <w:rPr>
      <w:rFonts w:ascii="Cambria" w:hAnsi="Cambria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5D8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5D8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005D8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3005D8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3005D8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3005D8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3005D8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3005D8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3005D8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3005D8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3005D8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05D8"/>
    <w:pPr>
      <w:pBdr>
        <w:bottom w:val="single" w:sz="4" w:space="1" w:color="auto"/>
      </w:pBdr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3005D8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5D8"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3005D8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sid w:val="003005D8"/>
    <w:rPr>
      <w:b/>
    </w:rPr>
  </w:style>
  <w:style w:type="character" w:styleId="Emphasis">
    <w:name w:val="Emphasis"/>
    <w:basedOn w:val="DefaultParagraphFont"/>
    <w:uiPriority w:val="20"/>
    <w:qFormat/>
    <w:rsid w:val="003005D8"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rsid w:val="003005D8"/>
    <w:pPr>
      <w:spacing w:after="0"/>
    </w:pPr>
  </w:style>
  <w:style w:type="paragraph" w:styleId="ListParagraph">
    <w:name w:val="List Paragraph"/>
    <w:basedOn w:val="Normal"/>
    <w:uiPriority w:val="34"/>
    <w:qFormat/>
    <w:rsid w:val="003005D8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3005D8"/>
    <w:pPr>
      <w:spacing w:before="200" w:after="0"/>
      <w:ind w:left="360" w:right="360"/>
    </w:pPr>
    <w:rPr>
      <w:rFonts w:ascii="Calibri" w:hAnsi="Calibr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locked/>
    <w:rsid w:val="003005D8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5D8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3005D8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3005D8"/>
    <w:rPr>
      <w:i/>
    </w:rPr>
  </w:style>
  <w:style w:type="character" w:styleId="IntenseEmphasis">
    <w:name w:val="Intense Emphasis"/>
    <w:basedOn w:val="DefaultParagraphFont"/>
    <w:uiPriority w:val="21"/>
    <w:qFormat/>
    <w:rsid w:val="003005D8"/>
    <w:rPr>
      <w:b/>
    </w:rPr>
  </w:style>
  <w:style w:type="character" w:styleId="SubtleReference">
    <w:name w:val="Subtle Reference"/>
    <w:basedOn w:val="DefaultParagraphFont"/>
    <w:uiPriority w:val="31"/>
    <w:qFormat/>
    <w:rsid w:val="003005D8"/>
    <w:rPr>
      <w:smallCaps/>
    </w:rPr>
  </w:style>
  <w:style w:type="character" w:styleId="IntenseReference">
    <w:name w:val="Intense Reference"/>
    <w:basedOn w:val="DefaultParagraphFont"/>
    <w:uiPriority w:val="32"/>
    <w:qFormat/>
    <w:rsid w:val="003005D8"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005D8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5D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</TotalTime>
  <Pages>1</Pages>
  <Words>71</Words>
  <Characters>405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1</cp:revision>
  <dcterms:created xsi:type="dcterms:W3CDTF">2007-03-08T05:10:00Z</dcterms:created>
  <dcterms:modified xsi:type="dcterms:W3CDTF">2007-03-08T05:24:00Z</dcterms:modified>
</cp:coreProperties>
</file>
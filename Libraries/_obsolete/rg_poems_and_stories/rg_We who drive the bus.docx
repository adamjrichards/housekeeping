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977" w:rsidRPr="008803A2" w:rsidRDefault="00A36977">
      <w:pPr>
        <w:rPr>
          <w:b/>
          <w:u w:val="single"/>
        </w:rPr>
      </w:pPr>
      <w:r>
        <w:rPr>
          <w:b/>
          <w:u w:val="single"/>
        </w:rPr>
        <w:t>We who drive the bus</w:t>
      </w:r>
    </w:p>
    <w:p w:rsidR="00A36977" w:rsidRDefault="00A36977"/>
    <w:p w:rsidR="00A36977" w:rsidRDefault="00A36977">
      <w:r>
        <w:t>what are we doing?</w:t>
      </w:r>
    </w:p>
    <w:p w:rsidR="00A36977" w:rsidRDefault="00A36977">
      <w:r>
        <w:t>we who drive the bus</w:t>
      </w:r>
    </w:p>
    <w:p w:rsidR="00A36977" w:rsidRDefault="00A36977"/>
    <w:p w:rsidR="00A36977" w:rsidRDefault="00A36977">
      <w:r>
        <w:t>we are in a place benighted</w:t>
      </w:r>
    </w:p>
    <w:p w:rsidR="00A36977" w:rsidRDefault="00A36977">
      <w:r>
        <w:t>locked in a grid of a million standing vehicles</w:t>
      </w:r>
    </w:p>
    <w:p w:rsidR="00A36977" w:rsidRDefault="00A36977">
      <w:r>
        <w:t>we have come here</w:t>
      </w:r>
    </w:p>
    <w:p w:rsidR="00A36977" w:rsidRDefault="00A36977">
      <w:r>
        <w:t>by a path both long and full of longing</w:t>
      </w:r>
    </w:p>
    <w:p w:rsidR="00A36977" w:rsidRDefault="00A36977">
      <w:r>
        <w:t>that has lead us from desire</w:t>
      </w:r>
    </w:p>
    <w:p w:rsidR="00A36977" w:rsidRDefault="00A36977">
      <w:r>
        <w:t>to the unpeace of a daylight</w:t>
      </w:r>
    </w:p>
    <w:p w:rsidR="00A36977" w:rsidRDefault="00A36977">
      <w:r>
        <w:t>that has slipped away</w:t>
      </w:r>
    </w:p>
    <w:p w:rsidR="00A36977" w:rsidRDefault="00A36977"/>
    <w:p w:rsidR="00A36977" w:rsidRDefault="00A36977">
      <w:r>
        <w:t>and all we wanted</w:t>
      </w:r>
    </w:p>
    <w:p w:rsidR="00A36977" w:rsidRDefault="00A36977">
      <w:r>
        <w:t>the simple things programmed</w:t>
      </w:r>
    </w:p>
    <w:p w:rsidR="00A36977" w:rsidRDefault="00A36977">
      <w:r>
        <w:t>by our strange evolution:</w:t>
      </w:r>
    </w:p>
    <w:p w:rsidR="00A36977" w:rsidRDefault="00A36977">
      <w:r>
        <w:t>to do as we wish</w:t>
      </w:r>
    </w:p>
    <w:p w:rsidR="00A36977" w:rsidRDefault="00A36977">
      <w:r>
        <w:t>unmarred by the senseless</w:t>
      </w:r>
    </w:p>
    <w:p w:rsidR="00A36977" w:rsidRDefault="00A36977">
      <w:r>
        <w:t>has come to a head here</w:t>
      </w:r>
    </w:p>
    <w:p w:rsidR="00A36977" w:rsidRDefault="00A36977">
      <w:r>
        <w:t>we are not the end,</w:t>
      </w:r>
    </w:p>
    <w:p w:rsidR="00A36977" w:rsidRDefault="00A36977">
      <w:r>
        <w:t>but the end is with us</w:t>
      </w:r>
    </w:p>
    <w:p w:rsidR="00A36977" w:rsidRDefault="00A36977">
      <w:r>
        <w:t>with eyes closed</w:t>
      </w:r>
    </w:p>
    <w:p w:rsidR="00A36977" w:rsidRDefault="00A36977">
      <w:r>
        <w:t>we wreak havoc on ourselves</w:t>
      </w:r>
    </w:p>
    <w:p w:rsidR="00A36977" w:rsidRDefault="00A36977"/>
    <w:p w:rsidR="00A36977" w:rsidRDefault="00A36977"/>
    <w:sectPr w:rsidR="00A36977" w:rsidSect="00A369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54EF"/>
    <w:rsid w:val="000D6B4F"/>
    <w:rsid w:val="008803A2"/>
    <w:rsid w:val="009D4EEB"/>
    <w:rsid w:val="00A36977"/>
    <w:rsid w:val="00B85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9D4EEB"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75</Words>
  <Characters>433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are we doing</dc:title>
  <dc:subject/>
  <dc:creator>Adam Richards</dc:creator>
  <cp:keywords/>
  <dc:description/>
  <cp:lastModifiedBy>Adam Richards</cp:lastModifiedBy>
  <cp:revision>3</cp:revision>
  <dcterms:created xsi:type="dcterms:W3CDTF">2006-11-18T18:41:00Z</dcterms:created>
  <dcterms:modified xsi:type="dcterms:W3CDTF">2006-11-18T18:52:00Z</dcterms:modified>
</cp:coreProperties>
</file>
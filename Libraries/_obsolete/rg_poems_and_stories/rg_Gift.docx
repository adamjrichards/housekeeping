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799" w:rsidRDefault="00616799">
      <w:pPr>
        <w:pStyle w:val="Heading1"/>
      </w:pPr>
      <w:r>
        <w:t>The gift</w:t>
      </w:r>
    </w:p>
    <w:p w:rsidR="00616799" w:rsidRDefault="00616799">
      <w:pPr>
        <w:rPr>
          <w:szCs w:val="24"/>
        </w:rPr>
      </w:pPr>
    </w:p>
    <w:p w:rsidR="00616799" w:rsidRDefault="00616799">
      <w:pPr>
        <w:rPr>
          <w:szCs w:val="24"/>
        </w:rPr>
      </w:pPr>
      <w:r>
        <w:rPr>
          <w:szCs w:val="24"/>
        </w:rPr>
        <w:t>imagine the gift i give you</w:t>
      </w:r>
    </w:p>
    <w:p w:rsidR="00616799" w:rsidRDefault="00616799">
      <w:pPr>
        <w:rPr>
          <w:szCs w:val="24"/>
        </w:rPr>
      </w:pPr>
      <w:r>
        <w:rPr>
          <w:szCs w:val="24"/>
        </w:rPr>
        <w:t>these words, these letters</w:t>
      </w:r>
    </w:p>
    <w:p w:rsidR="00616799" w:rsidRDefault="00616799">
      <w:pPr>
        <w:rPr>
          <w:szCs w:val="24"/>
        </w:rPr>
      </w:pPr>
      <w:r>
        <w:rPr>
          <w:szCs w:val="24"/>
        </w:rPr>
        <w:t>these drawings of sound</w:t>
      </w:r>
    </w:p>
    <w:p w:rsidR="00616799" w:rsidRDefault="00616799">
      <w:pPr>
        <w:rPr>
          <w:szCs w:val="24"/>
        </w:rPr>
      </w:pPr>
    </w:p>
    <w:p w:rsidR="00616799" w:rsidRDefault="00616799">
      <w:pPr>
        <w:rPr>
          <w:szCs w:val="24"/>
        </w:rPr>
      </w:pPr>
      <w:r>
        <w:rPr>
          <w:szCs w:val="24"/>
        </w:rPr>
        <w:t>there are children</w:t>
      </w:r>
    </w:p>
    <w:p w:rsidR="00616799" w:rsidRDefault="00616799">
      <w:pPr>
        <w:rPr>
          <w:szCs w:val="24"/>
        </w:rPr>
      </w:pPr>
      <w:r>
        <w:rPr>
          <w:szCs w:val="24"/>
        </w:rPr>
        <w:t>kept in a drawer</w:t>
      </w:r>
    </w:p>
    <w:p w:rsidR="00616799" w:rsidRDefault="00616799">
      <w:pPr>
        <w:rPr>
          <w:szCs w:val="24"/>
        </w:rPr>
      </w:pPr>
      <w:r>
        <w:rPr>
          <w:szCs w:val="24"/>
        </w:rPr>
        <w:t>who missed the time of language</w:t>
      </w:r>
    </w:p>
    <w:p w:rsidR="00616799" w:rsidRDefault="00616799">
      <w:pPr>
        <w:rPr>
          <w:szCs w:val="24"/>
        </w:rPr>
      </w:pPr>
      <w:r>
        <w:rPr>
          <w:szCs w:val="24"/>
        </w:rPr>
        <w:t>these words are forever alien to them</w:t>
      </w:r>
    </w:p>
    <w:p w:rsidR="00616799" w:rsidRDefault="00616799">
      <w:pPr>
        <w:rPr>
          <w:szCs w:val="24"/>
        </w:rPr>
      </w:pPr>
    </w:p>
    <w:p w:rsidR="00616799" w:rsidRDefault="00616799">
      <w:pPr>
        <w:rPr>
          <w:szCs w:val="24"/>
        </w:rPr>
      </w:pPr>
      <w:r>
        <w:rPr>
          <w:szCs w:val="24"/>
        </w:rPr>
        <w:t>if you are not grateful</w:t>
      </w:r>
    </w:p>
    <w:p w:rsidR="00616799" w:rsidRDefault="00616799">
      <w:pPr>
        <w:rPr>
          <w:szCs w:val="24"/>
        </w:rPr>
      </w:pPr>
      <w:r>
        <w:rPr>
          <w:szCs w:val="24"/>
        </w:rPr>
        <w:t>then i am not your friend</w:t>
      </w:r>
    </w:p>
    <w:p w:rsidR="00616799" w:rsidRDefault="00616799"/>
    <w:sectPr w:rsidR="00616799" w:rsidSect="00616799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799" w:rsidRDefault="00616799">
      <w:r>
        <w:separator/>
      </w:r>
    </w:p>
  </w:endnote>
  <w:endnote w:type="continuationSeparator" w:id="1">
    <w:p w:rsidR="00616799" w:rsidRDefault="00616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799" w:rsidRDefault="00616799">
    <w:pPr>
      <w:tabs>
        <w:tab w:val="center" w:pos="4320"/>
        <w:tab w:val="right" w:pos="86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799" w:rsidRDefault="00616799">
      <w:r>
        <w:separator/>
      </w:r>
    </w:p>
  </w:footnote>
  <w:footnote w:type="continuationSeparator" w:id="1">
    <w:p w:rsidR="00616799" w:rsidRDefault="006167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799" w:rsidRDefault="00616799">
    <w:pPr>
      <w:tabs>
        <w:tab w:val="center" w:pos="4320"/>
        <w:tab w:val="right" w:pos="864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6799"/>
    <w:rsid w:val="0061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widowControl w:val="0"/>
      <w:textAlignment w:val="auto"/>
      <w:outlineLvl w:val="0"/>
    </w:pPr>
    <w:rPr>
      <w:b/>
      <w:bCs/>
      <w:kern w:val="28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79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35</Words>
  <Characters>204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gift</dc:title>
  <dc:subject/>
  <dc:creator>Adam Richards</dc:creator>
  <cp:keywords/>
  <dc:description/>
  <cp:lastModifiedBy>Adam Richards</cp:lastModifiedBy>
  <cp:revision>2</cp:revision>
  <dcterms:created xsi:type="dcterms:W3CDTF">2006-12-08T05:01:00Z</dcterms:created>
  <dcterms:modified xsi:type="dcterms:W3CDTF">2006-12-08T05:01:00Z</dcterms:modified>
</cp:coreProperties>
</file>
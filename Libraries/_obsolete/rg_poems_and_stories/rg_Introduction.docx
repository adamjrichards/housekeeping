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C7" w:rsidRDefault="00D62EC7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:rsidR="00D62EC7" w:rsidRDefault="00D62EC7"/>
    <w:p w:rsidR="00D62EC7" w:rsidRDefault="00D62EC7">
      <w:r>
        <w:t>This is a book.</w:t>
      </w:r>
    </w:p>
    <w:p w:rsidR="00D62EC7" w:rsidRDefault="00D62EC7">
      <w:r>
        <w:t>It is a book of poems.</w:t>
      </w:r>
    </w:p>
    <w:p w:rsidR="00D62EC7" w:rsidRDefault="00D62EC7">
      <w:r>
        <w:t>We will call it ‘this’ for simplicity.</w:t>
      </w:r>
    </w:p>
    <w:p w:rsidR="00D62EC7" w:rsidRDefault="00D62EC7">
      <w:r>
        <w:t>Or alternately it.</w:t>
      </w:r>
    </w:p>
    <w:p w:rsidR="00D62EC7" w:rsidRDefault="00D62EC7"/>
    <w:p w:rsidR="00D62EC7" w:rsidRDefault="00D62EC7">
      <w:r>
        <w:t>Welcome to it.</w:t>
      </w:r>
    </w:p>
    <w:p w:rsidR="00D62EC7" w:rsidRDefault="00D62EC7">
      <w:r>
        <w:t>This is a picture of me,</w:t>
      </w:r>
    </w:p>
    <w:p w:rsidR="00D62EC7" w:rsidRDefault="00D62EC7">
      <w:r>
        <w:t>a series of moments, frozen in time.</w:t>
      </w:r>
    </w:p>
    <w:p w:rsidR="00D62EC7" w:rsidRDefault="00D62EC7">
      <w:r>
        <w:t>It reflects the structure of my mind,</w:t>
      </w:r>
    </w:p>
    <w:p w:rsidR="00D62EC7" w:rsidRDefault="00D62EC7">
      <w:r>
        <w:t>considering the various situations</w:t>
      </w:r>
    </w:p>
    <w:p w:rsidR="00D62EC7" w:rsidRDefault="00D62EC7">
      <w:r>
        <w:t>in which I have found myself.</w:t>
      </w:r>
    </w:p>
    <w:p w:rsidR="00D62EC7" w:rsidRDefault="00D62EC7">
      <w:r>
        <w:t>It represents approximately</w:t>
      </w:r>
    </w:p>
    <w:p w:rsidR="00D62EC7" w:rsidRDefault="00D62EC7">
      <w:r>
        <w:t>a year in my life.</w:t>
      </w:r>
    </w:p>
    <w:p w:rsidR="00D62EC7" w:rsidRDefault="00D62EC7">
      <w:r>
        <w:t>In it you will find</w:t>
      </w:r>
    </w:p>
    <w:p w:rsidR="00D62EC7" w:rsidRDefault="00D62EC7">
      <w:r>
        <w:t>obssession</w:t>
      </w:r>
    </w:p>
    <w:p w:rsidR="00D62EC7" w:rsidRDefault="00D62EC7">
      <w:r>
        <w:t>delusion</w:t>
      </w:r>
    </w:p>
    <w:p w:rsidR="00D62EC7" w:rsidRDefault="00D62EC7">
      <w:r>
        <w:t>deconstruction</w:t>
      </w:r>
    </w:p>
    <w:p w:rsidR="00D62EC7" w:rsidRDefault="00D62EC7">
      <w:r>
        <w:t>reconstruction</w:t>
      </w:r>
    </w:p>
    <w:p w:rsidR="00D62EC7" w:rsidRDefault="00D62EC7">
      <w:r>
        <w:t>therapy</w:t>
      </w:r>
    </w:p>
    <w:p w:rsidR="00D62EC7" w:rsidRDefault="00D62EC7">
      <w:r>
        <w:t>beauty</w:t>
      </w:r>
    </w:p>
    <w:p w:rsidR="00D62EC7" w:rsidRDefault="00D62EC7">
      <w:r>
        <w:t>humour</w:t>
      </w:r>
    </w:p>
    <w:p w:rsidR="00D62EC7" w:rsidRDefault="00D62EC7">
      <w:r>
        <w:t>(miscellanea)</w:t>
      </w:r>
    </w:p>
    <w:p w:rsidR="00D62EC7" w:rsidRDefault="00D62EC7">
      <w:r>
        <w:t>and description of the natural world.</w:t>
      </w:r>
    </w:p>
    <w:p w:rsidR="00D62EC7" w:rsidRDefault="00D62EC7">
      <w:r>
        <w:t>As you will see,</w:t>
      </w:r>
    </w:p>
    <w:p w:rsidR="00D62EC7" w:rsidRDefault="00D62EC7">
      <w:r>
        <w:t>these are the best poems in history</w:t>
      </w:r>
    </w:p>
    <w:p w:rsidR="00D62EC7" w:rsidRDefault="00D62EC7">
      <w:r>
        <w:t>more on that later.</w:t>
      </w:r>
    </w:p>
    <w:p w:rsidR="00D62EC7" w:rsidRDefault="00D62EC7">
      <w:r>
        <w:t>I hope you will agree, but if you don’t</w:t>
      </w:r>
    </w:p>
    <w:p w:rsidR="00D62EC7" w:rsidRDefault="00D62EC7">
      <w:r>
        <w:t>I will still be grateful to you</w:t>
      </w:r>
    </w:p>
    <w:p w:rsidR="00D62EC7" w:rsidRDefault="00D62EC7">
      <w:r>
        <w:t>for reading even one moment of my life.</w:t>
      </w:r>
    </w:p>
    <w:p w:rsidR="00D62EC7" w:rsidRDefault="00D62EC7"/>
    <w:sectPr w:rsidR="00D62EC7" w:rsidSect="00D62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2EC7"/>
    <w:rsid w:val="00D6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96</Words>
  <Characters>551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Adam Richards</dc:creator>
  <cp:keywords/>
  <dc:description/>
  <cp:lastModifiedBy>Adam Richards</cp:lastModifiedBy>
  <cp:revision>2</cp:revision>
  <dcterms:created xsi:type="dcterms:W3CDTF">2007-01-19T17:54:00Z</dcterms:created>
  <dcterms:modified xsi:type="dcterms:W3CDTF">2007-01-19T19:07:00Z</dcterms:modified>
</cp:coreProperties>
</file>
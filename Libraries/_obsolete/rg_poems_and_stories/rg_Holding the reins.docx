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A8" w:rsidRPr="009B2F5B" w:rsidRDefault="00494DA8" w:rsidP="00F4371F">
      <w:pPr>
        <w:rPr>
          <w:b/>
          <w:u w:val="single"/>
        </w:rPr>
      </w:pPr>
      <w:r>
        <w:rPr>
          <w:b/>
          <w:u w:val="single"/>
        </w:rPr>
        <w:t>Holding the reins</w:t>
      </w:r>
    </w:p>
    <w:p w:rsidR="00494DA8" w:rsidRDefault="00494DA8" w:rsidP="00F4371F"/>
    <w:p w:rsidR="00494DA8" w:rsidRDefault="00494DA8" w:rsidP="00F4371F">
      <w:r>
        <w:t>you are my oligarchy</w:t>
      </w:r>
    </w:p>
    <w:p w:rsidR="00494DA8" w:rsidRDefault="00494DA8" w:rsidP="00F4371F">
      <w:r>
        <w:t>all both of the many of you</w:t>
      </w:r>
    </w:p>
    <w:p w:rsidR="00494DA8" w:rsidRDefault="00494DA8" w:rsidP="00F4371F"/>
    <w:p w:rsidR="00494DA8" w:rsidRDefault="00494DA8" w:rsidP="00F4371F">
      <w:r>
        <w:t>normally</w:t>
      </w:r>
    </w:p>
    <w:p w:rsidR="00494DA8" w:rsidRDefault="00494DA8" w:rsidP="00F4371F">
      <w:r>
        <w:t>only one person can be in charge of a heart</w:t>
      </w:r>
    </w:p>
    <w:p w:rsidR="00494DA8" w:rsidRDefault="00494DA8" w:rsidP="00F4371F">
      <w:r>
        <w:t>i have made an exception for you</w:t>
      </w:r>
    </w:p>
    <w:p w:rsidR="00494DA8" w:rsidRDefault="00494DA8" w:rsidP="00F4371F">
      <w:r>
        <w:t>all your various personalities</w:t>
      </w:r>
    </w:p>
    <w:p w:rsidR="00494DA8" w:rsidRDefault="00494DA8" w:rsidP="00F4371F">
      <w:r>
        <w:t>may hold the reins for me</w:t>
      </w:r>
    </w:p>
    <w:p w:rsidR="00494DA8" w:rsidRDefault="00494DA8" w:rsidP="00F4371F"/>
    <w:p w:rsidR="00494DA8" w:rsidRDefault="00494DA8" w:rsidP="00F4371F">
      <w:r>
        <w:t>i know sometimes you’re an asshole</w:t>
      </w:r>
    </w:p>
    <w:p w:rsidR="00494DA8" w:rsidRDefault="00494DA8" w:rsidP="00F4371F">
      <w:r>
        <w:t>that’s ok with me</w:t>
      </w:r>
    </w:p>
    <w:p w:rsidR="00494DA8" w:rsidRDefault="00494DA8" w:rsidP="00F4371F">
      <w:r>
        <w:t>we all get to be an asshole sometimes</w:t>
      </w:r>
    </w:p>
    <w:p w:rsidR="00494DA8" w:rsidRDefault="00494DA8" w:rsidP="00F4371F"/>
    <w:p w:rsidR="00494DA8" w:rsidRDefault="00494DA8" w:rsidP="00F4371F">
      <w:r>
        <w:t>i realize that sometimes you’re an angel</w:t>
      </w:r>
    </w:p>
    <w:p w:rsidR="00494DA8" w:rsidRDefault="00494DA8" w:rsidP="00F4371F">
      <w:r>
        <w:t>i can live with that</w:t>
      </w:r>
    </w:p>
    <w:p w:rsidR="00494DA8" w:rsidRDefault="00494DA8" w:rsidP="00F4371F">
      <w:r>
        <w:t>i don’t mind it that you’re better than me</w:t>
      </w:r>
    </w:p>
    <w:p w:rsidR="00494DA8" w:rsidRDefault="00494DA8" w:rsidP="00F4371F"/>
    <w:p w:rsidR="00494DA8" w:rsidRDefault="00494DA8" w:rsidP="00F4371F">
      <w:r>
        <w:t>the rest of the time</w:t>
      </w:r>
    </w:p>
    <w:p w:rsidR="00494DA8" w:rsidRDefault="00494DA8" w:rsidP="00F4371F">
      <w:r>
        <w:t>anything goes</w:t>
      </w:r>
    </w:p>
    <w:p w:rsidR="00494DA8" w:rsidRDefault="00494DA8" w:rsidP="00F4371F">
      <w:r>
        <w:t>it’s like having the whole board of directors</w:t>
      </w:r>
    </w:p>
    <w:p w:rsidR="00494DA8" w:rsidRDefault="00494DA8" w:rsidP="00F4371F">
      <w:r>
        <w:t>each taking turns</w:t>
      </w:r>
    </w:p>
    <w:p w:rsidR="00494DA8" w:rsidRDefault="00494DA8" w:rsidP="00F4371F"/>
    <w:p w:rsidR="00494DA8" w:rsidRDefault="00494DA8" w:rsidP="00F4371F">
      <w:r>
        <w:t>many of the you say</w:t>
      </w:r>
    </w:p>
    <w:p w:rsidR="00494DA8" w:rsidRDefault="00494DA8" w:rsidP="00F4371F">
      <w:r>
        <w:t>you’re in charge of your own heart, bub</w:t>
      </w:r>
    </w:p>
    <w:p w:rsidR="00494DA8" w:rsidRDefault="00494DA8" w:rsidP="00F4371F">
      <w:r>
        <w:t>but how should i know</w:t>
      </w:r>
    </w:p>
    <w:p w:rsidR="00494DA8" w:rsidRPr="00F4371F" w:rsidRDefault="00494DA8" w:rsidP="00F4371F">
      <w:r>
        <w:t>which of you are liars?</w:t>
      </w:r>
    </w:p>
    <w:sectPr w:rsidR="00494DA8" w:rsidRPr="00F4371F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3AC"/>
    <w:rsid w:val="00051E8D"/>
    <w:rsid w:val="000A194D"/>
    <w:rsid w:val="00133D98"/>
    <w:rsid w:val="001F13AC"/>
    <w:rsid w:val="002456D8"/>
    <w:rsid w:val="00262028"/>
    <w:rsid w:val="002824D4"/>
    <w:rsid w:val="002B33E8"/>
    <w:rsid w:val="002C438C"/>
    <w:rsid w:val="003005D8"/>
    <w:rsid w:val="00494DA8"/>
    <w:rsid w:val="004B0171"/>
    <w:rsid w:val="00565657"/>
    <w:rsid w:val="00715825"/>
    <w:rsid w:val="007C2112"/>
    <w:rsid w:val="00866D0E"/>
    <w:rsid w:val="008A6730"/>
    <w:rsid w:val="008F59FD"/>
    <w:rsid w:val="00903E72"/>
    <w:rsid w:val="009323C8"/>
    <w:rsid w:val="009A3569"/>
    <w:rsid w:val="009B2F5B"/>
    <w:rsid w:val="00BF213F"/>
    <w:rsid w:val="00C336AA"/>
    <w:rsid w:val="00D3573A"/>
    <w:rsid w:val="00DB2898"/>
    <w:rsid w:val="00E00892"/>
    <w:rsid w:val="00F4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8D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2007-02-16T19:08:00Z</dcterms:created>
  <dcterms:modified xsi:type="dcterms:W3CDTF">2007-02-16T19:18:00Z</dcterms:modified>
</cp:coreProperties>
</file>
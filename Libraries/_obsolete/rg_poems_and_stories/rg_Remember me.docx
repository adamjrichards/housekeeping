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5BB" w:rsidRDefault="001065BB">
      <w:pPr>
        <w:rPr>
          <w:b/>
          <w:bCs/>
          <w:u w:val="single"/>
        </w:rPr>
      </w:pPr>
      <w:r>
        <w:rPr>
          <w:b/>
          <w:bCs/>
          <w:u w:val="single"/>
        </w:rPr>
        <w:t>Remember me</w:t>
      </w:r>
    </w:p>
    <w:p w:rsidR="001065BB" w:rsidRDefault="001065BB"/>
    <w:p w:rsidR="001065BB" w:rsidRDefault="001065BB">
      <w:r>
        <w:t>like powder,</w:t>
      </w:r>
    </w:p>
    <w:p w:rsidR="001065BB" w:rsidRDefault="001065BB">
      <w:r>
        <w:t>like ash</w:t>
      </w:r>
    </w:p>
    <w:p w:rsidR="001065BB" w:rsidRDefault="001065BB"/>
    <w:p w:rsidR="001065BB" w:rsidRDefault="001065BB">
      <w:r>
        <w:t>not for me the timelessness of rock</w:t>
      </w:r>
    </w:p>
    <w:p w:rsidR="001065BB" w:rsidRDefault="001065BB">
      <w:r>
        <w:t>the slow rot of the deep</w:t>
      </w:r>
    </w:p>
    <w:p w:rsidR="001065BB" w:rsidRDefault="001065BB">
      <w:r>
        <w:t>I wish to be</w:t>
      </w:r>
    </w:p>
    <w:p w:rsidR="001065BB" w:rsidRDefault="001065BB">
      <w:r>
        <w:t>as near to nothing</w:t>
      </w:r>
    </w:p>
    <w:p w:rsidR="001065BB" w:rsidRDefault="001065BB">
      <w:r>
        <w:t>as I can ever be</w:t>
      </w:r>
    </w:p>
    <w:p w:rsidR="001065BB" w:rsidRDefault="001065BB"/>
    <w:p w:rsidR="001065BB" w:rsidRDefault="001065BB">
      <w:r>
        <w:t>you may well ask:</w:t>
      </w:r>
    </w:p>
    <w:p w:rsidR="001065BB" w:rsidRDefault="001065BB">
      <w:r>
        <w:t>why would you care?</w:t>
      </w:r>
    </w:p>
    <w:p w:rsidR="001065BB" w:rsidRDefault="001065BB">
      <w:r>
        <w:t>you do not belong to you anymore</w:t>
      </w:r>
    </w:p>
    <w:p w:rsidR="001065BB" w:rsidRDefault="001065BB"/>
    <w:p w:rsidR="001065BB" w:rsidRDefault="001065BB">
      <w:r>
        <w:t>well, I don’t care</w:t>
      </w:r>
    </w:p>
    <w:p w:rsidR="001065BB" w:rsidRDefault="001065BB">
      <w:r>
        <w:t>what you do with me is your business</w:t>
      </w:r>
    </w:p>
    <w:p w:rsidR="001065BB" w:rsidRDefault="001065BB">
      <w:r>
        <w:t>the universe will have had its way with me</w:t>
      </w:r>
    </w:p>
    <w:p w:rsidR="001065BB" w:rsidRDefault="001065BB">
      <w:r>
        <w:t>and I will have been returned</w:t>
      </w:r>
    </w:p>
    <w:p w:rsidR="001065BB" w:rsidRDefault="001065BB">
      <w:r>
        <w:t>to the nothingness that spawned me</w:t>
      </w:r>
    </w:p>
    <w:p w:rsidR="001065BB" w:rsidRDefault="001065BB"/>
    <w:p w:rsidR="001065BB" w:rsidRDefault="001065BB">
      <w:r>
        <w:t>but as I live</w:t>
      </w:r>
    </w:p>
    <w:p w:rsidR="001065BB" w:rsidRDefault="001065BB">
      <w:r>
        <w:t>I like the idea</w:t>
      </w:r>
    </w:p>
    <w:p w:rsidR="001065BB" w:rsidRDefault="001065BB">
      <w:r>
        <w:t>of sitting on your mantlepiece</w:t>
      </w:r>
    </w:p>
    <w:p w:rsidR="001065BB" w:rsidRDefault="001065BB">
      <w:r>
        <w:t>until it’s time to give me away</w:t>
      </w:r>
    </w:p>
    <w:p w:rsidR="001065BB" w:rsidRDefault="001065BB">
      <w:r>
        <w:t>put me in a puddle on Main Street</w:t>
      </w:r>
    </w:p>
    <w:p w:rsidR="001065BB" w:rsidRDefault="001065BB">
      <w:r>
        <w:t>where passers-by may distribute me widely</w:t>
      </w:r>
    </w:p>
    <w:p w:rsidR="001065BB" w:rsidRDefault="001065BB">
      <w:r>
        <w:t>on the heels of their shoes</w:t>
      </w:r>
    </w:p>
    <w:p w:rsidR="001065BB" w:rsidRDefault="001065BB">
      <w:r>
        <w:t>mix me with fish food</w:t>
      </w:r>
    </w:p>
    <w:p w:rsidR="001065BB" w:rsidRDefault="001065BB">
      <w:r>
        <w:t>and fatten your goldfish</w:t>
      </w:r>
    </w:p>
    <w:p w:rsidR="001065BB" w:rsidRDefault="001065BB">
      <w:r>
        <w:t>or put me in a fridge</w:t>
      </w:r>
    </w:p>
    <w:p w:rsidR="001065BB" w:rsidRDefault="001065BB">
      <w:r>
        <w:t>with a misleading label</w:t>
      </w:r>
    </w:p>
    <w:p w:rsidR="001065BB" w:rsidRDefault="001065BB"/>
    <w:p w:rsidR="001065BB" w:rsidRDefault="001065BB">
      <w:r>
        <w:t>and in this way</w:t>
      </w:r>
    </w:p>
    <w:p w:rsidR="001065BB" w:rsidRDefault="001065BB">
      <w:r>
        <w:t>may I amuse you</w:t>
      </w:r>
    </w:p>
    <w:p w:rsidR="001065BB" w:rsidRDefault="001065BB">
      <w:r>
        <w:t>into the final darkness (may it be distant)</w:t>
      </w:r>
    </w:p>
    <w:p w:rsidR="001065BB" w:rsidRDefault="001065BB">
      <w:r>
        <w:t>of your own precious days</w:t>
      </w:r>
    </w:p>
    <w:sectPr w:rsidR="001065BB" w:rsidSect="001065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65BB"/>
    <w:rsid w:val="0010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1</Pages>
  <Words>112</Words>
  <Characters>640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Remember me</dc:title>
  <dc:subject/>
  <dc:creator>Adam Richards</dc:creator>
  <cp:keywords/>
  <dc:description/>
  <cp:lastModifiedBy>Adam Richards</cp:lastModifiedBy>
  <cp:revision>3</cp:revision>
  <dcterms:created xsi:type="dcterms:W3CDTF">2007-01-31T21:28:00Z</dcterms:created>
  <dcterms:modified xsi:type="dcterms:W3CDTF">2007-02-02T18:12:00Z</dcterms:modified>
</cp:coreProperties>
</file>
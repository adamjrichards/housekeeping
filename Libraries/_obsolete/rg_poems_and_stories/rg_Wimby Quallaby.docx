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BF" w:rsidRDefault="00150EBF">
      <w:pPr>
        <w:pStyle w:val="Heading1"/>
      </w:pPr>
      <w:r>
        <w:t>Wimby Quallaby</w:t>
      </w:r>
    </w:p>
    <w:p w:rsidR="00150EBF" w:rsidRDefault="00150EBF"/>
    <w:p w:rsidR="00150EBF" w:rsidRDefault="00150EBF">
      <w:r>
        <w:t>Willy B. Wallaby</w:t>
      </w:r>
    </w:p>
    <w:p w:rsidR="00150EBF" w:rsidRDefault="00150EBF">
      <w:r>
        <w:t>could not a koala be.</w:t>
      </w:r>
    </w:p>
    <w:p w:rsidR="00150EBF" w:rsidRDefault="00150EBF">
      <w:r>
        <w:t>Probably a koala</w:t>
      </w:r>
    </w:p>
    <w:p w:rsidR="00150EBF" w:rsidRDefault="00150EBF">
      <w:r>
        <w:t>of quality cannot be.</w:t>
      </w:r>
    </w:p>
    <w:p w:rsidR="00150EBF" w:rsidRDefault="00150EBF"/>
    <w:p w:rsidR="00150EBF" w:rsidRDefault="00150EBF">
      <w:r>
        <w:t>Quimby Koala,</w:t>
      </w:r>
    </w:p>
    <w:p w:rsidR="00150EBF" w:rsidRDefault="00150EBF">
      <w:r>
        <w:t>a koala of quality,</w:t>
      </w:r>
    </w:p>
    <w:p w:rsidR="00150EBF" w:rsidRDefault="00150EBF">
      <w:r>
        <w:t>probably couldn’t be</w:t>
      </w:r>
    </w:p>
    <w:p w:rsidR="00150EBF" w:rsidRDefault="00150EBF">
      <w:r>
        <w:t>much of a wallaby.</w:t>
      </w:r>
    </w:p>
    <w:p w:rsidR="00150EBF" w:rsidRDefault="00150EBF"/>
    <w:p w:rsidR="00150EBF" w:rsidRDefault="00150EBF">
      <w:r>
        <w:t>But Quimby and Willy B.</w:t>
      </w:r>
    </w:p>
    <w:p w:rsidR="00150EBF" w:rsidRDefault="00150EBF">
      <w:r>
        <w:t>could a wallakoala be</w:t>
      </w:r>
    </w:p>
    <w:p w:rsidR="00150EBF" w:rsidRDefault="00150EBF">
      <w:r>
        <w:t>and probably will a-be</w:t>
      </w:r>
    </w:p>
    <w:p w:rsidR="00150EBF" w:rsidRDefault="00150EBF">
      <w:r>
        <w:t>koalawallas of quality.</w:t>
      </w:r>
    </w:p>
    <w:p w:rsidR="00150EBF" w:rsidRDefault="00150EBF"/>
    <w:p w:rsidR="00150EBF" w:rsidRDefault="00150EBF">
      <w:r>
        <w:t>So Willy B. won’t</w:t>
      </w:r>
    </w:p>
    <w:p w:rsidR="00150EBF" w:rsidRDefault="00150EBF">
      <w:r>
        <w:t>a koala be, or will he be?</w:t>
      </w:r>
    </w:p>
    <w:sectPr w:rsidR="00150EBF" w:rsidSect="00150E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0EBF"/>
    <w:rsid w:val="0015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EB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Pages>1</Pages>
  <Words>44</Words>
  <Characters>254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Wimby Quallaby</dc:title>
  <dc:subject/>
  <dc:creator>Adam Richards</dc:creator>
  <cp:keywords/>
  <dc:description/>
  <cp:lastModifiedBy>Adam Richards</cp:lastModifiedBy>
  <cp:revision>5</cp:revision>
  <dcterms:created xsi:type="dcterms:W3CDTF">2006-12-12T20:29:00Z</dcterms:created>
  <dcterms:modified xsi:type="dcterms:W3CDTF">2006-12-13T00:00:00Z</dcterms:modified>
</cp:coreProperties>
</file>
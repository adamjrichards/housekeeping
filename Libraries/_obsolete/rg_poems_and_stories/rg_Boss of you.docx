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657" w:rsidRDefault="00FF2657">
      <w:pPr>
        <w:rPr>
          <w:b/>
          <w:u w:val="single"/>
        </w:rPr>
      </w:pPr>
      <w:r>
        <w:rPr>
          <w:b/>
          <w:u w:val="single"/>
        </w:rPr>
        <w:t>Boss of you</w:t>
      </w:r>
    </w:p>
    <w:p w:rsidR="00FF2657" w:rsidRDefault="00FF2657">
      <w:pPr>
        <w:pStyle w:val="NoSpacing"/>
      </w:pPr>
    </w:p>
    <w:p w:rsidR="00FF2657" w:rsidRDefault="00FF2657">
      <w:pPr>
        <w:pStyle w:val="NoSpacing"/>
      </w:pPr>
      <w:r>
        <w:t>if you are in a hurry</w:t>
      </w:r>
    </w:p>
    <w:p w:rsidR="00FF2657" w:rsidRDefault="00FF2657">
      <w:pPr>
        <w:pStyle w:val="NoSpacing"/>
      </w:pPr>
      <w:r>
        <w:t>i am wasting your time</w:t>
      </w:r>
    </w:p>
    <w:p w:rsidR="00FF2657" w:rsidRDefault="00FF2657">
      <w:pPr>
        <w:pStyle w:val="NoSpacing"/>
      </w:pPr>
      <w:r>
        <w:t>skip to the ending</w:t>
      </w:r>
    </w:p>
    <w:p w:rsidR="00FF2657" w:rsidRDefault="00FF2657">
      <w:pPr>
        <w:pStyle w:val="NoSpacing"/>
      </w:pPr>
    </w:p>
    <w:p w:rsidR="00FF2657" w:rsidRDefault="00FF2657">
      <w:pPr>
        <w:pStyle w:val="NoSpacing"/>
      </w:pPr>
      <w:r>
        <w:t>i was in a hurry once</w:t>
      </w:r>
    </w:p>
    <w:p w:rsidR="00FF2657" w:rsidRDefault="00FF2657">
      <w:pPr>
        <w:pStyle w:val="NoSpacing"/>
      </w:pPr>
      <w:r>
        <w:t>i didn’t like it</w:t>
      </w:r>
    </w:p>
    <w:p w:rsidR="00FF2657" w:rsidRDefault="00FF2657">
      <w:pPr>
        <w:pStyle w:val="NoSpacing"/>
      </w:pPr>
      <w:r>
        <w:t>(i was wrong about something too</w:t>
      </w:r>
    </w:p>
    <w:p w:rsidR="00FF2657" w:rsidRDefault="00FF2657">
      <w:pPr>
        <w:pStyle w:val="NoSpacing"/>
      </w:pPr>
      <w:r>
        <w:t>i won’t do that again)</w:t>
      </w:r>
    </w:p>
    <w:p w:rsidR="00FF2657" w:rsidRDefault="00FF2657">
      <w:pPr>
        <w:pStyle w:val="NoSpacing"/>
      </w:pPr>
    </w:p>
    <w:p w:rsidR="00FF2657" w:rsidRDefault="00FF2657">
      <w:pPr>
        <w:pStyle w:val="NoSpacing"/>
      </w:pPr>
      <w:r>
        <w:t>i did my best to be tall</w:t>
      </w:r>
    </w:p>
    <w:p w:rsidR="00FF2657" w:rsidRDefault="00FF2657">
      <w:pPr>
        <w:pStyle w:val="NoSpacing"/>
      </w:pPr>
      <w:r>
        <w:t>for once i did something right</w:t>
      </w:r>
    </w:p>
    <w:p w:rsidR="00FF2657" w:rsidRDefault="00FF2657">
      <w:pPr>
        <w:pStyle w:val="NoSpacing"/>
      </w:pPr>
      <w:r>
        <w:t>i want to be rich</w:t>
      </w:r>
    </w:p>
    <w:p w:rsidR="00FF2657" w:rsidRDefault="00FF2657">
      <w:pPr>
        <w:pStyle w:val="NoSpacing"/>
      </w:pPr>
      <w:r>
        <w:t>what the hell am i thinking?</w:t>
      </w:r>
    </w:p>
    <w:p w:rsidR="00FF2657" w:rsidRDefault="00FF2657">
      <w:pPr>
        <w:pStyle w:val="NoSpacing"/>
      </w:pPr>
    </w:p>
    <w:p w:rsidR="00FF2657" w:rsidRDefault="00FF2657">
      <w:pPr>
        <w:pStyle w:val="NoSpacing"/>
      </w:pPr>
      <w:r>
        <w:t>so many of you</w:t>
      </w:r>
    </w:p>
    <w:p w:rsidR="00FF2657" w:rsidRDefault="00FF2657">
      <w:pPr>
        <w:pStyle w:val="NoSpacing"/>
      </w:pPr>
      <w:r>
        <w:t>have skipped this part of the poem</w:t>
      </w:r>
    </w:p>
    <w:p w:rsidR="00FF2657" w:rsidRDefault="00FF2657">
      <w:pPr>
        <w:pStyle w:val="NoSpacing"/>
      </w:pPr>
      <w:r>
        <w:t>you couldn’t help going right to the end</w:t>
      </w:r>
    </w:p>
    <w:p w:rsidR="00FF2657" w:rsidRDefault="00FF2657">
      <w:pPr>
        <w:pStyle w:val="NoSpacing"/>
      </w:pPr>
      <w:r>
        <w:t>you weren’t sure this was worth it</w:t>
      </w:r>
    </w:p>
    <w:p w:rsidR="00FF2657" w:rsidRDefault="00FF2657">
      <w:pPr>
        <w:pStyle w:val="NoSpacing"/>
      </w:pPr>
    </w:p>
    <w:p w:rsidR="00FF2657" w:rsidRDefault="00FF2657">
      <w:pPr>
        <w:pStyle w:val="NoSpacing"/>
      </w:pPr>
      <w:r>
        <w:t xml:space="preserve"> i was in a hurry once</w:t>
      </w:r>
    </w:p>
    <w:p w:rsidR="00FF2657" w:rsidRDefault="00FF2657">
      <w:pPr>
        <w:pStyle w:val="NoSpacing"/>
      </w:pPr>
      <w:r>
        <w:t>did i say that already?</w:t>
      </w:r>
    </w:p>
    <w:p w:rsidR="00FF2657" w:rsidRDefault="00FF2657">
      <w:pPr>
        <w:pStyle w:val="NoSpacing"/>
      </w:pPr>
    </w:p>
    <w:p w:rsidR="00FF2657" w:rsidRDefault="00FF2657">
      <w:pPr>
        <w:pStyle w:val="NoSpacing"/>
      </w:pPr>
      <w:r>
        <w:t>the poem is over now</w:t>
      </w:r>
    </w:p>
    <w:p w:rsidR="00FF2657" w:rsidRDefault="00FF2657">
      <w:pPr>
        <w:pStyle w:val="NoSpacing"/>
      </w:pPr>
      <w:r>
        <w:t>go back to whatever you were doing</w:t>
      </w:r>
    </w:p>
    <w:p w:rsidR="00FF2657" w:rsidRDefault="00FF2657">
      <w:pPr>
        <w:pStyle w:val="NoSpacing"/>
      </w:pPr>
      <w:r>
        <w:t>or go to the next page</w:t>
      </w:r>
    </w:p>
    <w:p w:rsidR="00FF2657" w:rsidRDefault="00FF2657">
      <w:pPr>
        <w:pStyle w:val="NoSpacing"/>
      </w:pPr>
      <w:r>
        <w:t>whatever, already</w:t>
      </w:r>
    </w:p>
    <w:p w:rsidR="00FF2657" w:rsidRDefault="00FF2657">
      <w:pPr>
        <w:pStyle w:val="NoSpacing"/>
      </w:pPr>
      <w:r>
        <w:t>i’m not the boss of you</w:t>
      </w:r>
    </w:p>
    <w:sectPr w:rsidR="00FF2657" w:rsidSect="00FF2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2657"/>
    <w:rsid w:val="00FF2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Pr>
      <w:i/>
    </w:rPr>
  </w:style>
  <w:style w:type="character" w:styleId="IntenseEmphasis">
    <w:name w:val="Intense Emphasis"/>
    <w:basedOn w:val="DefaultParagraphFont"/>
    <w:uiPriority w:val="21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82</Words>
  <Characters>473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2007-03-09T21:54:00Z</dcterms:created>
  <dcterms:modified xsi:type="dcterms:W3CDTF">2007-04-26T18:32:00Z</dcterms:modified>
</cp:coreProperties>
</file>
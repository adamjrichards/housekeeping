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FD7" w:rsidRDefault="00011FD7">
      <w:pPr>
        <w:pStyle w:val="Heading1"/>
      </w:pPr>
      <w:r>
        <w:t>Prose and Cons</w:t>
      </w:r>
    </w:p>
    <w:p w:rsidR="00011FD7" w:rsidRDefault="00011FD7"/>
    <w:p w:rsidR="00011FD7" w:rsidRDefault="00011FD7">
      <w:r>
        <w:t>The poet is a sentimentalist.</w:t>
      </w:r>
    </w:p>
    <w:p w:rsidR="00011FD7" w:rsidRDefault="00011FD7">
      <w:pPr>
        <w:rPr>
          <w:i/>
          <w:iCs/>
        </w:rPr>
      </w:pPr>
      <w:r>
        <w:rPr>
          <w:i/>
          <w:iCs/>
        </w:rPr>
        <w:tab/>
        <w:t xml:space="preserve">The poet is unafraid to delve into the worlds bordered by the cliches of other </w:t>
      </w:r>
      <w:r>
        <w:rPr>
          <w:i/>
          <w:iCs/>
        </w:rPr>
        <w:tab/>
        <w:t>writers.</w:t>
      </w:r>
    </w:p>
    <w:p w:rsidR="00011FD7" w:rsidRDefault="00011FD7">
      <w:r>
        <w:t>He often goes for the simple metaphor, rather than attempting to break new ground.</w:t>
      </w:r>
    </w:p>
    <w:p w:rsidR="00011FD7" w:rsidRDefault="00011FD7">
      <w:pPr>
        <w:rPr>
          <w:i/>
          <w:iCs/>
        </w:rPr>
      </w:pPr>
      <w:r>
        <w:rPr>
          <w:i/>
          <w:iCs/>
        </w:rPr>
        <w:tab/>
        <w:t>He prefers images of simplicity, in order to avoid obscurity.</w:t>
      </w:r>
    </w:p>
    <w:p w:rsidR="00011FD7" w:rsidRDefault="00011FD7">
      <w:r>
        <w:t>There is little of his personal life in the vast majority of his poems, other than constant references to ‘my love’.</w:t>
      </w:r>
    </w:p>
    <w:p w:rsidR="00011FD7" w:rsidRDefault="00011FD7">
      <w:pPr>
        <w:rPr>
          <w:i/>
          <w:iCs/>
        </w:rPr>
      </w:pPr>
      <w:r>
        <w:tab/>
      </w:r>
      <w:r>
        <w:rPr>
          <w:i/>
          <w:iCs/>
        </w:rPr>
        <w:t xml:space="preserve">Almost everything he writes is self-related, even if in an elliptical fashion, and his </w:t>
      </w:r>
      <w:r>
        <w:rPr>
          <w:i/>
          <w:iCs/>
        </w:rPr>
        <w:tab/>
        <w:t>attention to ‘my love’ is refreshing to women in particular.</w:t>
      </w:r>
    </w:p>
    <w:p w:rsidR="00011FD7" w:rsidRDefault="00011FD7">
      <w:r>
        <w:t>The tone of the collection is uneven.</w:t>
      </w:r>
    </w:p>
    <w:p w:rsidR="00011FD7" w:rsidRDefault="00011FD7">
      <w:pPr>
        <w:rPr>
          <w:i/>
          <w:iCs/>
        </w:rPr>
      </w:pPr>
      <w:r>
        <w:rPr>
          <w:i/>
          <w:iCs/>
        </w:rPr>
        <w:tab/>
        <w:t>He works in a wide variety of voices, according to the needs of the poem.</w:t>
      </w:r>
    </w:p>
    <w:p w:rsidR="00011FD7" w:rsidRDefault="00011FD7">
      <w:r>
        <w:t>I get the feeling that there has been little editing.</w:t>
      </w:r>
    </w:p>
    <w:p w:rsidR="00011FD7" w:rsidRDefault="00011FD7">
      <w:pPr>
        <w:rPr>
          <w:i/>
          <w:iCs/>
        </w:rPr>
      </w:pPr>
      <w:r>
        <w:rPr>
          <w:i/>
          <w:iCs/>
        </w:rPr>
        <w:tab/>
        <w:t xml:space="preserve">There is an attempt to achieve results through spontaneity and freshness. </w:t>
      </w:r>
    </w:p>
    <w:p w:rsidR="00011FD7" w:rsidRDefault="00011FD7">
      <w:r>
        <w:t>The poet is obsessed with his penis.</w:t>
      </w:r>
    </w:p>
    <w:p w:rsidR="00011FD7" w:rsidRDefault="00011FD7">
      <w:pPr>
        <w:pStyle w:val="BodyText"/>
      </w:pPr>
      <w:r>
        <w:tab/>
        <w:t xml:space="preserve">The poet examines the physical roots of masculinity and how it manifests in the </w:t>
      </w:r>
      <w:r>
        <w:tab/>
        <w:t>adult.</w:t>
      </w:r>
    </w:p>
    <w:p w:rsidR="00011FD7" w:rsidRDefault="00011FD7">
      <w:r>
        <w:t>The made-up words are annoying.</w:t>
      </w:r>
    </w:p>
    <w:p w:rsidR="00011FD7" w:rsidRDefault="00011FD7">
      <w:pPr>
        <w:pStyle w:val="BodyText"/>
      </w:pPr>
      <w:r>
        <w:tab/>
        <w:t xml:space="preserve">The made-up words are disobfuscatorial. </w:t>
      </w:r>
    </w:p>
    <w:p w:rsidR="00011FD7" w:rsidRDefault="00011FD7">
      <w:r>
        <w:t>The poet is all about his own ego.</w:t>
      </w:r>
    </w:p>
    <w:p w:rsidR="00011FD7" w:rsidRDefault="00011FD7">
      <w:pPr>
        <w:pStyle w:val="BodyText"/>
      </w:pPr>
      <w:r>
        <w:tab/>
        <w:t>The poet is honest about his egotism.</w:t>
      </w:r>
    </w:p>
    <w:p w:rsidR="00011FD7" w:rsidRDefault="00011FD7">
      <w:r>
        <w:t>In some of the poems, he has taken a paragraph of normal text and simply inserted line breaks.</w:t>
      </w:r>
    </w:p>
    <w:p w:rsidR="00011FD7" w:rsidRDefault="00011FD7">
      <w:pPr>
        <w:pStyle w:val="BodyText"/>
      </w:pPr>
      <w:r>
        <w:tab/>
        <w:t xml:space="preserve">In some of the poems, he has taken a paragraph of normal text and simply </w:t>
      </w:r>
      <w:r>
        <w:tab/>
        <w:t>inserted line breaks.</w:t>
      </w:r>
    </w:p>
    <w:p w:rsidR="00011FD7" w:rsidRDefault="00011FD7">
      <w:r>
        <w:t>In some places, his apparent obsessions with self-reference and deconstruction overwhelm the intent of the poem.</w:t>
      </w:r>
    </w:p>
    <w:p w:rsidR="00011FD7" w:rsidRDefault="00011FD7">
      <w:pPr>
        <w:pStyle w:val="BodyText"/>
      </w:pPr>
      <w:r>
        <w:tab/>
        <w:t>In some places, he experiments with the nature of the poem itself.</w:t>
      </w:r>
    </w:p>
    <w:p w:rsidR="00011FD7" w:rsidRDefault="00011FD7">
      <w:r>
        <w:t>The poet needs a shave.</w:t>
      </w:r>
    </w:p>
    <w:p w:rsidR="00011FD7" w:rsidRDefault="00011FD7">
      <w:pPr>
        <w:pStyle w:val="BodyText"/>
      </w:pPr>
      <w:r>
        <w:tab/>
        <w:t>The poet is a rugged individualist.</w:t>
      </w:r>
    </w:p>
    <w:p w:rsidR="00011FD7" w:rsidRDefault="00011FD7">
      <w:r>
        <w:t>Many of these poems would work better read aloud than they do in page form.</w:t>
      </w:r>
    </w:p>
    <w:p w:rsidR="00011FD7" w:rsidRDefault="00011FD7">
      <w:pPr>
        <w:rPr>
          <w:i/>
          <w:iCs/>
        </w:rPr>
      </w:pPr>
      <w:r>
        <w:rPr>
          <w:i/>
          <w:iCs/>
        </w:rPr>
        <w:tab/>
        <w:t xml:space="preserve">Many of these poems are meant to be read aloud, in keeping with oral traditions </w:t>
      </w:r>
      <w:r>
        <w:rPr>
          <w:i/>
          <w:iCs/>
        </w:rPr>
        <w:tab/>
        <w:t>of verse that descend from greatest antiquity.</w:t>
      </w:r>
    </w:p>
    <w:p w:rsidR="00011FD7" w:rsidRDefault="00011FD7">
      <w:r>
        <w:t>He often treads ground that is already well-worn by the visits of other better poets.</w:t>
      </w:r>
    </w:p>
    <w:p w:rsidR="00011FD7" w:rsidRDefault="00011FD7">
      <w:pPr>
        <w:pStyle w:val="BodyText"/>
      </w:pPr>
      <w:r>
        <w:tab/>
        <w:t>He trenchantly re-examines the fertile grounds of poetic tradition.</w:t>
      </w:r>
    </w:p>
    <w:p w:rsidR="00011FD7" w:rsidRDefault="00011FD7">
      <w:r>
        <w:t>Too many of his poems are attempts at humour and are overextended one-liners.</w:t>
      </w:r>
    </w:p>
    <w:p w:rsidR="00011FD7" w:rsidRDefault="00011FD7">
      <w:pPr>
        <w:pStyle w:val="BodyText"/>
      </w:pPr>
      <w:r>
        <w:tab/>
        <w:t>Lots of his poems are light in tone.</w:t>
      </w:r>
    </w:p>
    <w:p w:rsidR="00011FD7" w:rsidRDefault="00011FD7">
      <w:r>
        <w:t>By attempting to paint on such a broad canvas, he has sacrificed intimacy.</w:t>
      </w:r>
    </w:p>
    <w:p w:rsidR="00011FD7" w:rsidRDefault="00011FD7">
      <w:pPr>
        <w:pStyle w:val="BodyText"/>
      </w:pPr>
      <w:r>
        <w:tab/>
        <w:t>Intimacy sucks.</w:t>
      </w:r>
    </w:p>
    <w:p w:rsidR="00011FD7" w:rsidRDefault="00011FD7">
      <w:r>
        <w:t>The poet has tried to circumvent his own dissection at the hands of critics by spurious self-criticism.</w:t>
      </w:r>
    </w:p>
    <w:p w:rsidR="00011FD7" w:rsidRDefault="00011FD7">
      <w:pPr>
        <w:pStyle w:val="BodyText"/>
      </w:pPr>
      <w:r>
        <w:tab/>
        <w:t>The poet doesn’t care about critics, unless he gets a good review.</w:t>
      </w:r>
    </w:p>
    <w:p w:rsidR="00011FD7" w:rsidRDefault="00011FD7">
      <w:r>
        <w:t>The poet is a self-indulgent, narcissistic, arrogant elitist with little sympathy for what makes ordinary people tick.</w:t>
      </w:r>
    </w:p>
    <w:p w:rsidR="00011FD7" w:rsidRDefault="00011FD7">
      <w:pPr>
        <w:rPr>
          <w:i/>
          <w:iCs/>
        </w:rPr>
      </w:pPr>
      <w:r>
        <w:rPr>
          <w:i/>
          <w:iCs/>
        </w:rPr>
        <w:tab/>
        <w:t>What’s your point?</w:t>
      </w:r>
    </w:p>
    <w:sectPr w:rsidR="00011FD7" w:rsidSect="00011F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1FD7"/>
    <w:rsid w:val="0001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FD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99"/>
    <w:semiHidden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11FD7"/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135</TotalTime>
  <Pages>1</Pages>
  <Words>344</Words>
  <Characters>1961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Prose and Cons</dc:title>
  <dc:subject/>
  <dc:creator>Adam Richards</dc:creator>
  <cp:keywords/>
  <dc:description/>
  <cp:lastModifiedBy>Adam Richards</cp:lastModifiedBy>
  <cp:revision>2</cp:revision>
  <dcterms:created xsi:type="dcterms:W3CDTF">2007-02-03T15:48:00Z</dcterms:created>
  <dcterms:modified xsi:type="dcterms:W3CDTF">2007-02-03T18:03:00Z</dcterms:modified>
</cp:coreProperties>
</file>
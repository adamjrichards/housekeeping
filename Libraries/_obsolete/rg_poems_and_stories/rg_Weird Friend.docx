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3" w:rsidRDefault="00B22F03">
      <w:pPr>
        <w:pStyle w:val="Heading1"/>
      </w:pPr>
      <w:r>
        <w:t>Weird Friend</w:t>
      </w:r>
    </w:p>
    <w:p w:rsidR="00B22F03" w:rsidRDefault="00B22F03"/>
    <w:p w:rsidR="00B22F03" w:rsidRDefault="00B22F03">
      <w:r>
        <w:t>I have a friend who’s very weird</w:t>
      </w:r>
    </w:p>
    <w:p w:rsidR="00B22F03" w:rsidRDefault="00B22F03">
      <w:r>
        <w:t>He’s only six but has a beard</w:t>
      </w:r>
    </w:p>
    <w:p w:rsidR="00B22F03" w:rsidRDefault="00B22F03">
      <w:r>
        <w:t>It’s odd because he has no head</w:t>
      </w:r>
    </w:p>
    <w:p w:rsidR="00B22F03" w:rsidRDefault="00B22F03">
      <w:r>
        <w:t>His face is on his back instead</w:t>
      </w:r>
    </w:p>
    <w:p w:rsidR="00B22F03" w:rsidRDefault="00B22F03">
      <w:r>
        <w:t>I find it really to be strange</w:t>
      </w:r>
    </w:p>
    <w:p w:rsidR="00B22F03" w:rsidRDefault="00B22F03">
      <w:r>
        <w:t>the way that he can rearrange</w:t>
      </w:r>
    </w:p>
    <w:p w:rsidR="00B22F03" w:rsidRDefault="00B22F03">
      <w:r>
        <w:t>his nose and eyes and ears and mouth</w:t>
      </w:r>
    </w:p>
    <w:p w:rsidR="00B22F03" w:rsidRDefault="00B22F03">
      <w:r>
        <w:t>so some go north and some go south</w:t>
      </w:r>
    </w:p>
    <w:p w:rsidR="00B22F03" w:rsidRDefault="00B22F03">
      <w:r>
        <w:t>his skin is not exactly blue</w:t>
      </w:r>
    </w:p>
    <w:p w:rsidR="00B22F03" w:rsidRDefault="00B22F03">
      <w:r>
        <w:t>I’d say maroon and purple too</w:t>
      </w:r>
    </w:p>
    <w:p w:rsidR="00B22F03" w:rsidRDefault="00B22F03">
      <w:r>
        <w:t>His legs have each got double feet</w:t>
      </w:r>
    </w:p>
    <w:p w:rsidR="00B22F03" w:rsidRDefault="00B22F03">
      <w:r>
        <w:t>that grow from where his elbows meet</w:t>
      </w:r>
    </w:p>
    <w:p w:rsidR="00B22F03" w:rsidRDefault="00B22F03">
      <w:r>
        <w:t>He grows a lot of hair above him</w:t>
      </w:r>
    </w:p>
    <w:p w:rsidR="00B22F03" w:rsidRDefault="00B22F03">
      <w:r>
        <w:t>He’s hard to look at but I love him</w:t>
      </w:r>
    </w:p>
    <w:sectPr w:rsidR="00B22F03" w:rsidSect="00B22F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2F03"/>
    <w:rsid w:val="00B2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F0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68</Words>
  <Characters>391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Weird Friend</dc:title>
  <dc:subject/>
  <dc:creator>Adam Richards</dc:creator>
  <cp:keywords/>
  <dc:description/>
  <cp:lastModifiedBy>Adam Richards</cp:lastModifiedBy>
  <cp:revision>1</cp:revision>
  <dcterms:created xsi:type="dcterms:W3CDTF">2006-12-12T18:18:00Z</dcterms:created>
  <dcterms:modified xsi:type="dcterms:W3CDTF">2006-12-12T18:29:00Z</dcterms:modified>
</cp:coreProperties>
</file>
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E30" w:rsidRDefault="00822E30">
      <w:pPr>
        <w:pStyle w:val="Header"/>
        <w:rPr>
          <w:b/>
          <w:bCs/>
          <w:u w:val="single"/>
        </w:rPr>
      </w:pPr>
      <w:r>
        <w:rPr>
          <w:b/>
          <w:bCs/>
          <w:u w:val="single"/>
        </w:rPr>
        <w:t>I still love you, stupid</w:t>
      </w:r>
    </w:p>
    <w:p w:rsidR="00822E30" w:rsidRDefault="00822E30"/>
    <w:p w:rsidR="00822E30" w:rsidRDefault="00822E30">
      <w:r>
        <w:t>someone new made me think:</w:t>
      </w:r>
    </w:p>
    <w:p w:rsidR="00822E30" w:rsidRDefault="00822E30"/>
    <w:p w:rsidR="00822E30" w:rsidRDefault="00822E30">
      <w:r>
        <w:t>though we stumbled through our years</w:t>
      </w:r>
    </w:p>
    <w:p w:rsidR="00822E30" w:rsidRDefault="00822E30">
      <w:r>
        <w:t>ignored the fears ignored the tears</w:t>
      </w:r>
    </w:p>
    <w:p w:rsidR="00822E30" w:rsidRDefault="00822E30">
      <w:r>
        <w:t>ignored defeat ignored the fact</w:t>
      </w:r>
    </w:p>
    <w:p w:rsidR="00822E30" w:rsidRDefault="00822E30">
      <w:r>
        <w:t>with no diplomacy or tact</w:t>
      </w:r>
    </w:p>
    <w:p w:rsidR="00822E30" w:rsidRDefault="00822E30">
      <w:r>
        <w:t>knew what we want but not from whom</w:t>
      </w:r>
    </w:p>
    <w:p w:rsidR="00822E30" w:rsidRDefault="00822E30">
      <w:r>
        <w:t>or how or why</w:t>
      </w:r>
    </w:p>
    <w:p w:rsidR="00822E30" w:rsidRDefault="00822E30">
      <w:r>
        <w:t>from womb to tomb through boom or bust</w:t>
      </w:r>
    </w:p>
    <w:p w:rsidR="00822E30" w:rsidRDefault="00822E30">
      <w:r>
        <w:t>from trust to rust</w:t>
      </w:r>
    </w:p>
    <w:p w:rsidR="00822E30" w:rsidRDefault="00822E30">
      <w:r>
        <w:t>now clothed in dust</w:t>
      </w:r>
    </w:p>
    <w:p w:rsidR="00822E30" w:rsidRDefault="00822E30">
      <w:r>
        <w:t>the heart of me expands with you</w:t>
      </w:r>
    </w:p>
    <w:p w:rsidR="00822E30" w:rsidRDefault="00822E30">
      <w:r>
        <w:t>the soul of me expands with us</w:t>
      </w:r>
    </w:p>
    <w:p w:rsidR="00822E30" w:rsidRDefault="00822E30">
      <w:r>
        <w:t>though riven now by gulf of miles</w:t>
      </w:r>
    </w:p>
    <w:p w:rsidR="00822E30" w:rsidRDefault="00822E30">
      <w:r>
        <w:t>and having started life anew</w:t>
      </w:r>
    </w:p>
    <w:p w:rsidR="00822E30" w:rsidRDefault="00822E30">
      <w:r>
        <w:t>from trial to smile and back again</w:t>
      </w:r>
    </w:p>
    <w:p w:rsidR="00822E30" w:rsidRDefault="00822E30">
      <w:r>
        <w:t>knew what we want and where and when</w:t>
      </w:r>
    </w:p>
    <w:p w:rsidR="00822E30" w:rsidRDefault="00822E30">
      <w:r>
        <w:t>i give you now</w:t>
      </w:r>
    </w:p>
    <w:p w:rsidR="00822E30" w:rsidRDefault="00822E30">
      <w:r>
        <w:t>what i couldn’t then</w:t>
      </w:r>
    </w:p>
    <w:p w:rsidR="00822E30" w:rsidRDefault="00822E30">
      <w:r>
        <w:t>a package from a distant land</w:t>
      </w:r>
    </w:p>
    <w:p w:rsidR="00822E30" w:rsidRDefault="00822E30">
      <w:r>
        <w:t>what grows in mind and not in gland</w:t>
      </w:r>
    </w:p>
    <w:p w:rsidR="00822E30" w:rsidRDefault="00822E30">
      <w:r>
        <w:t>no matter where you choose to be</w:t>
      </w:r>
    </w:p>
    <w:p w:rsidR="00822E30" w:rsidRDefault="00822E30">
      <w:r>
        <w:t>i give you now this piece of me</w:t>
      </w:r>
    </w:p>
    <w:p w:rsidR="00822E30" w:rsidRDefault="00822E30">
      <w:r>
        <w:t>for free for all for one for thee</w:t>
      </w:r>
    </w:p>
    <w:p w:rsidR="00822E30" w:rsidRDefault="00822E30">
      <w:r>
        <w:t>though i am owned</w:t>
      </w:r>
    </w:p>
    <w:p w:rsidR="00822E30" w:rsidRDefault="00822E30">
      <w:r>
        <w:t>and not by you</w:t>
      </w:r>
    </w:p>
    <w:p w:rsidR="00822E30" w:rsidRDefault="00822E30">
      <w:r>
        <w:t>this souvenir this radio</w:t>
      </w:r>
    </w:p>
    <w:p w:rsidR="00822E30" w:rsidRDefault="00822E30">
      <w:r>
        <w:t>these ancient tubes that warm and glow</w:t>
      </w:r>
    </w:p>
    <w:p w:rsidR="00822E30" w:rsidRDefault="00822E30">
      <w:r>
        <w:t>still stir the lurker down below</w:t>
      </w:r>
    </w:p>
    <w:p w:rsidR="00822E30" w:rsidRDefault="00822E30">
      <w:r>
        <w:t>your tears are mine</w:t>
      </w:r>
    </w:p>
    <w:p w:rsidR="00822E30" w:rsidRDefault="00822E30">
      <w:r>
        <w:t>your happiness</w:t>
      </w:r>
    </w:p>
    <w:p w:rsidR="00822E30" w:rsidRDefault="00822E30">
      <w:r>
        <w:t>i taste your wine</w:t>
      </w:r>
    </w:p>
    <w:p w:rsidR="00822E30" w:rsidRDefault="00822E30">
      <w:r>
        <w:t>i know your bliss</w:t>
      </w:r>
    </w:p>
    <w:p w:rsidR="00822E30" w:rsidRDefault="00822E30">
      <w:r>
        <w:t>and though i touch you not again</w:t>
      </w:r>
    </w:p>
    <w:p w:rsidR="00822E30" w:rsidRDefault="00822E30">
      <w:r>
        <w:t>nor see your face nor know your pain</w:t>
      </w:r>
    </w:p>
    <w:p w:rsidR="00822E30" w:rsidRDefault="00822E30">
      <w:r>
        <w:t>i will remain</w:t>
      </w:r>
    </w:p>
    <w:p w:rsidR="00822E30" w:rsidRDefault="00822E30"/>
    <w:p w:rsidR="00822E30" w:rsidRDefault="00822E30">
      <w:r>
        <w:t>someone new touched me and i remembered you</w:t>
      </w:r>
    </w:p>
    <w:p w:rsidR="00822E30" w:rsidRDefault="00822E30">
      <w:r>
        <w:t>and was the better for it</w:t>
      </w:r>
    </w:p>
    <w:sectPr w:rsidR="00822E30" w:rsidSect="00822E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E30" w:rsidRDefault="00822E30">
      <w:r>
        <w:separator/>
      </w:r>
    </w:p>
  </w:endnote>
  <w:endnote w:type="continuationSeparator" w:id="1">
    <w:p w:rsidR="00822E30" w:rsidRDefault="00822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E30" w:rsidRDefault="00822E30">
      <w:r>
        <w:separator/>
      </w:r>
    </w:p>
  </w:footnote>
  <w:footnote w:type="continuationSeparator" w:id="1">
    <w:p w:rsidR="00822E30" w:rsidRDefault="00822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2E30"/>
    <w:rsid w:val="0082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E3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E30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154</Words>
  <Characters>881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someone new made me think:</dc:title>
  <dc:subject/>
  <dc:creator>Adam</dc:creator>
  <cp:keywords/>
  <dc:description/>
  <cp:lastModifiedBy>Adam Richards</cp:lastModifiedBy>
  <cp:revision>3</cp:revision>
  <cp:lastPrinted>2006-08-17T17:07:00Z</cp:lastPrinted>
  <dcterms:created xsi:type="dcterms:W3CDTF">2007-01-26T19:07:00Z</dcterms:created>
  <dcterms:modified xsi:type="dcterms:W3CDTF">2007-01-26T19:08:00Z</dcterms:modified>
</cp:coreProperties>
</file>
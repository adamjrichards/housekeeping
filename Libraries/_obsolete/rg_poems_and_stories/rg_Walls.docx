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9F" w:rsidRDefault="003D049F">
      <w:pPr>
        <w:pStyle w:val="Heading1"/>
      </w:pPr>
      <w:r>
        <w:t xml:space="preserve">Walls </w:t>
      </w:r>
    </w:p>
    <w:p w:rsidR="003D049F" w:rsidRDefault="003D049F"/>
    <w:p w:rsidR="003D049F" w:rsidRDefault="003D049F">
      <w:r>
        <w:t>there is always a centre</w:t>
      </w:r>
    </w:p>
    <w:p w:rsidR="003D049F" w:rsidRDefault="003D049F">
      <w:r>
        <w:t>the trick is to find the edge</w:t>
      </w:r>
    </w:p>
    <w:p w:rsidR="003D049F" w:rsidRDefault="003D049F"/>
    <w:p w:rsidR="003D049F" w:rsidRDefault="003D049F">
      <w:r>
        <w:t>stone, brick, water</w:t>
      </w:r>
    </w:p>
    <w:p w:rsidR="003D049F" w:rsidRDefault="003D049F">
      <w:r>
        <w:t>the matter is not important</w:t>
      </w:r>
    </w:p>
    <w:p w:rsidR="003D049F" w:rsidRDefault="003D049F">
      <w:r>
        <w:t>what matters is that it works</w:t>
      </w:r>
    </w:p>
    <w:p w:rsidR="003D049F" w:rsidRDefault="003D049F"/>
    <w:p w:rsidR="003D049F" w:rsidRDefault="003D049F">
      <w:r>
        <w:t>i will stand outside</w:t>
      </w:r>
    </w:p>
    <w:p w:rsidR="003D049F" w:rsidRDefault="003D049F">
      <w:r>
        <w:t>staring in, a child watching tv</w:t>
      </w:r>
    </w:p>
    <w:p w:rsidR="003D049F" w:rsidRDefault="003D049F">
      <w:r>
        <w:t>through a plate-glass window</w:t>
      </w:r>
    </w:p>
    <w:p w:rsidR="003D049F" w:rsidRDefault="003D049F"/>
    <w:p w:rsidR="003D049F" w:rsidRDefault="003D049F">
      <w:r>
        <w:t>because i am not trustworthy</w:t>
      </w:r>
    </w:p>
    <w:p w:rsidR="003D049F" w:rsidRDefault="003D049F">
      <w:r>
        <w:t>i will change things</w:t>
      </w:r>
    </w:p>
    <w:p w:rsidR="003D049F" w:rsidRDefault="003D049F"/>
    <w:p w:rsidR="003D049F" w:rsidRDefault="003D049F">
      <w:r>
        <w:t>there is always the centre</w:t>
      </w:r>
    </w:p>
    <w:p w:rsidR="003D049F" w:rsidRDefault="003D049F">
      <w:r>
        <w:t>and that is where i would find you</w:t>
      </w:r>
    </w:p>
    <w:p w:rsidR="003D049F" w:rsidRDefault="003D049F">
      <w:r>
        <w:t>if you dared to let me in</w:t>
      </w:r>
    </w:p>
    <w:p w:rsidR="003D049F" w:rsidRDefault="003D049F">
      <w:r>
        <w:t>(Don’t)</w:t>
      </w:r>
    </w:p>
    <w:sectPr w:rsidR="003D049F" w:rsidSect="003D04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049F"/>
    <w:rsid w:val="003D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9F"/>
    <w:rPr>
      <w:rFonts w:asciiTheme="majorHAnsi" w:eastAsiaTheme="majorEastAsia" w:hAnsiTheme="majorHAnsi" w:cstheme="majorBidi"/>
      <w:b/>
      <w:bCs/>
      <w:kern w:val="32"/>
      <w:sz w:val="32"/>
      <w:szCs w:val="32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53</Words>
  <Characters>307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is always a centre</dc:title>
  <dc:subject/>
  <dc:creator>Adam Richards</dc:creator>
  <cp:keywords/>
  <dc:description/>
  <cp:lastModifiedBy>Adam Richards</cp:lastModifiedBy>
  <cp:revision>3</cp:revision>
  <dcterms:created xsi:type="dcterms:W3CDTF">2006-12-05T19:24:00Z</dcterms:created>
  <dcterms:modified xsi:type="dcterms:W3CDTF">2006-12-06T01:33:00Z</dcterms:modified>
</cp:coreProperties>
</file>
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8" w:rsidRDefault="003B1C58">
      <w:pPr>
        <w:pStyle w:val="Heading1"/>
      </w:pPr>
      <w:r>
        <w:t>Crisis</w:t>
      </w:r>
    </w:p>
    <w:p w:rsidR="003B1C58" w:rsidRDefault="003B1C58"/>
    <w:p w:rsidR="003B1C58" w:rsidRDefault="003B1C58">
      <w:r>
        <w:t>what if they don’t like me?</w:t>
      </w:r>
    </w:p>
    <w:p w:rsidR="003B1C58" w:rsidRDefault="003B1C58"/>
    <w:p w:rsidR="003B1C58" w:rsidRDefault="003B1C58">
      <w:r>
        <w:t>and what if I put my heart on the line and nobody bites?</w:t>
      </w:r>
    </w:p>
    <w:p w:rsidR="003B1C58" w:rsidRDefault="003B1C58">
      <w:r>
        <w:t>what if I’ve wasted years being a nice guy?</w:t>
      </w:r>
    </w:p>
    <w:p w:rsidR="003B1C58" w:rsidRDefault="003B1C58">
      <w:r>
        <w:t>what if my pants are too short?</w:t>
      </w:r>
    </w:p>
    <w:p w:rsidR="003B1C58" w:rsidRDefault="003B1C58"/>
    <w:p w:rsidR="003B1C58" w:rsidRDefault="003B1C58">
      <w:r>
        <w:t>and what if nobody reads this?</w:t>
      </w:r>
    </w:p>
    <w:p w:rsidR="003B1C58" w:rsidRDefault="003B1C58">
      <w:r>
        <w:t>what if I’m judged harshly?</w:t>
      </w:r>
    </w:p>
    <w:p w:rsidR="003B1C58" w:rsidRDefault="003B1C58"/>
    <w:p w:rsidR="003B1C58" w:rsidRDefault="003B1C58">
      <w:r>
        <w:t>I know</w:t>
      </w:r>
    </w:p>
    <w:p w:rsidR="003B1C58" w:rsidRDefault="003B1C58">
      <w:r>
        <w:t>in a crowded world</w:t>
      </w:r>
    </w:p>
    <w:p w:rsidR="003B1C58" w:rsidRDefault="003B1C58">
      <w:r>
        <w:t>that I’m better than somebody</w:t>
      </w:r>
    </w:p>
    <w:p w:rsidR="003B1C58" w:rsidRDefault="003B1C58">
      <w:r>
        <w:t>maybe billions of somebodies</w:t>
      </w:r>
    </w:p>
    <w:p w:rsidR="003B1C58" w:rsidRDefault="003B1C58"/>
    <w:p w:rsidR="003B1C58" w:rsidRDefault="003B1C58">
      <w:r>
        <w:t>so why should I care</w:t>
      </w:r>
    </w:p>
    <w:p w:rsidR="003B1C58" w:rsidRDefault="003B1C58">
      <w:r>
        <w:t>that you might not love me?</w:t>
      </w:r>
    </w:p>
    <w:p w:rsidR="003B1C58" w:rsidRDefault="003B1C58">
      <w:r>
        <w:t>that you will not give me money</w:t>
      </w:r>
    </w:p>
    <w:p w:rsidR="003B1C58" w:rsidRDefault="003B1C58">
      <w:r>
        <w:t>or applause</w:t>
      </w:r>
    </w:p>
    <w:p w:rsidR="003B1C58" w:rsidRDefault="003B1C58">
      <w:r>
        <w:t>or a gentle stroke of my hair?</w:t>
      </w:r>
    </w:p>
    <w:p w:rsidR="003B1C58" w:rsidRDefault="003B1C58"/>
    <w:p w:rsidR="003B1C58" w:rsidRDefault="003B1C58">
      <w:r>
        <w:t>because</w:t>
      </w:r>
    </w:p>
    <w:p w:rsidR="003B1C58" w:rsidRDefault="003B1C58">
      <w:r>
        <w:t>it has taken all that I am</w:t>
      </w:r>
    </w:p>
    <w:p w:rsidR="003B1C58" w:rsidRDefault="003B1C58">
      <w:r>
        <w:t>to give you this</w:t>
      </w:r>
    </w:p>
    <w:p w:rsidR="003B1C58" w:rsidRDefault="003B1C58">
      <w:r>
        <w:t>and if I get nothing for giving</w:t>
      </w:r>
    </w:p>
    <w:p w:rsidR="003B1C58" w:rsidRDefault="003B1C58">
      <w:r>
        <w:t>I die a little</w:t>
      </w:r>
    </w:p>
    <w:sectPr w:rsidR="003B1C58" w:rsidSect="003B1C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C58"/>
    <w:rsid w:val="003B1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5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78</Words>
  <Characters>446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Crisis</dc:title>
  <dc:subject/>
  <dc:creator>Adam Richards</dc:creator>
  <cp:keywords/>
  <dc:description/>
  <cp:lastModifiedBy>Adam Richards</cp:lastModifiedBy>
  <cp:revision>4</cp:revision>
  <dcterms:created xsi:type="dcterms:W3CDTF">2007-01-30T20:05:00Z</dcterms:created>
  <dcterms:modified xsi:type="dcterms:W3CDTF">2007-02-02T18:07:00Z</dcterms:modified>
</cp:coreProperties>
</file>
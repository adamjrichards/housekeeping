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CE" w:rsidRDefault="006510CE">
      <w:pPr>
        <w:rPr>
          <w:b/>
          <w:u w:val="single"/>
        </w:rPr>
      </w:pPr>
      <w:r>
        <w:rPr>
          <w:b/>
          <w:u w:val="single"/>
        </w:rPr>
        <w:t>I’m in control here</w:t>
      </w:r>
    </w:p>
    <w:p w:rsidR="006510CE" w:rsidRDefault="006510CE">
      <w:pPr>
        <w:pStyle w:val="NoSpacing"/>
      </w:pPr>
    </w:p>
    <w:p w:rsidR="006510CE" w:rsidRDefault="006510CE">
      <w:pPr>
        <w:pStyle w:val="NoSpacing"/>
      </w:pPr>
      <w:r>
        <w:t>watch this</w:t>
      </w:r>
    </w:p>
    <w:p w:rsidR="006510CE" w:rsidRDefault="006510CE">
      <w:pPr>
        <w:pStyle w:val="NoSpacing"/>
      </w:pPr>
      <w:r>
        <w:t>see that thing over there in the corner?</w:t>
      </w:r>
    </w:p>
    <w:p w:rsidR="006510CE" w:rsidRDefault="006510CE">
      <w:pPr>
        <w:pStyle w:val="NoSpacing"/>
      </w:pPr>
      <w:r>
        <w:t>i made you look at it</w:t>
      </w:r>
    </w:p>
    <w:p w:rsidR="006510CE" w:rsidRDefault="006510CE">
      <w:pPr>
        <w:pStyle w:val="NoSpacing"/>
      </w:pPr>
      <w:r>
        <w:t>that’s my mental powers at work</w:t>
      </w:r>
    </w:p>
    <w:p w:rsidR="006510CE" w:rsidRDefault="006510CE">
      <w:pPr>
        <w:pStyle w:val="NoSpacing"/>
      </w:pPr>
    </w:p>
    <w:p w:rsidR="006510CE" w:rsidRDefault="006510CE">
      <w:pPr>
        <w:pStyle w:val="NoSpacing"/>
      </w:pPr>
      <w:r>
        <w:t>this afternoon in the coffeeshop</w:t>
      </w:r>
    </w:p>
    <w:p w:rsidR="006510CE" w:rsidRDefault="006510CE">
      <w:pPr>
        <w:pStyle w:val="NoSpacing"/>
      </w:pPr>
      <w:r>
        <w:t>i used my powers to make the girl give me a coffee</w:t>
      </w:r>
    </w:p>
    <w:p w:rsidR="006510CE" w:rsidRDefault="006510CE">
      <w:pPr>
        <w:pStyle w:val="NoSpacing"/>
      </w:pPr>
      <w:r>
        <w:t>being a good sort though</w:t>
      </w:r>
    </w:p>
    <w:p w:rsidR="006510CE" w:rsidRDefault="006510CE">
      <w:pPr>
        <w:pStyle w:val="NoSpacing"/>
      </w:pPr>
      <w:r>
        <w:t>i gave her some money</w:t>
      </w:r>
    </w:p>
    <w:p w:rsidR="006510CE" w:rsidRDefault="006510CE">
      <w:pPr>
        <w:pStyle w:val="NoSpacing"/>
      </w:pPr>
    </w:p>
    <w:p w:rsidR="006510CE" w:rsidRDefault="006510CE">
      <w:pPr>
        <w:pStyle w:val="NoSpacing"/>
      </w:pPr>
      <w:r>
        <w:t>it is good</w:t>
      </w:r>
    </w:p>
    <w:p w:rsidR="006510CE" w:rsidRDefault="006510CE">
      <w:pPr>
        <w:pStyle w:val="NoSpacing"/>
      </w:pPr>
      <w:r>
        <w:t>when training your slaves</w:t>
      </w:r>
    </w:p>
    <w:p w:rsidR="006510CE" w:rsidRDefault="006510CE">
      <w:pPr>
        <w:pStyle w:val="NoSpacing"/>
      </w:pPr>
      <w:r>
        <w:t>to use carrots</w:t>
      </w:r>
    </w:p>
    <w:p w:rsidR="006510CE" w:rsidRDefault="006510CE">
      <w:pPr>
        <w:pStyle w:val="NoSpacing"/>
      </w:pPr>
      <w:r>
        <w:t>instead of sticks</w:t>
      </w:r>
    </w:p>
    <w:sectPr w:rsidR="006510CE" w:rsidSect="00651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10CE"/>
    <w:rsid w:val="0065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47</Words>
  <Characters>272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2007-03-10T00:25:00Z</dcterms:created>
  <dcterms:modified xsi:type="dcterms:W3CDTF">2007-05-24T03:30:00Z</dcterms:modified>
</cp:coreProperties>
</file>
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696" w:rsidRDefault="00133696">
      <w:pPr>
        <w:pStyle w:val="Heading1"/>
      </w:pPr>
      <w:r>
        <w:t>Critical mass</w:t>
      </w:r>
    </w:p>
    <w:p w:rsidR="00133696" w:rsidRDefault="00133696"/>
    <w:p w:rsidR="00133696" w:rsidRDefault="00133696">
      <w:r>
        <w:t xml:space="preserve">that’s St. CathArines, with an </w:t>
      </w:r>
      <w:r>
        <w:rPr>
          <w:i/>
          <w:iCs/>
        </w:rPr>
        <w:t>a</w:t>
      </w:r>
    </w:p>
    <w:p w:rsidR="00133696" w:rsidRDefault="00133696">
      <w:r>
        <w:t>we like it here</w:t>
      </w:r>
    </w:p>
    <w:p w:rsidR="00133696" w:rsidRDefault="00133696"/>
    <w:p w:rsidR="00133696" w:rsidRDefault="00133696">
      <w:r>
        <w:t>but it’s missing something</w:t>
      </w:r>
    </w:p>
    <w:p w:rsidR="00133696" w:rsidRDefault="00133696">
      <w:r>
        <w:t>there aren’t enough brains here</w:t>
      </w:r>
    </w:p>
    <w:p w:rsidR="00133696" w:rsidRDefault="00133696">
      <w:r>
        <w:t>there are 150 000 in this little cauldron</w:t>
      </w:r>
    </w:p>
    <w:p w:rsidR="00133696" w:rsidRDefault="00133696">
      <w:r>
        <w:t>but that isn’t enough</w:t>
      </w:r>
    </w:p>
    <w:p w:rsidR="00133696" w:rsidRDefault="00133696"/>
    <w:p w:rsidR="00133696" w:rsidRDefault="00133696">
      <w:r>
        <w:t>Toronto has 5 million brains</w:t>
      </w:r>
    </w:p>
    <w:p w:rsidR="00133696" w:rsidRDefault="00133696">
      <w:r>
        <w:t>a huge mass of grey cells concentrated in one place</w:t>
      </w:r>
    </w:p>
    <w:p w:rsidR="00133696" w:rsidRDefault="00133696">
      <w:r>
        <w:t>6 575 000 kilos of brain</w:t>
      </w:r>
    </w:p>
    <w:p w:rsidR="00133696" w:rsidRDefault="00133696">
      <w:r>
        <w:t>(the numbers are approximate)</w:t>
      </w:r>
    </w:p>
    <w:p w:rsidR="00133696" w:rsidRDefault="00133696"/>
    <w:p w:rsidR="00133696" w:rsidRDefault="00133696">
      <w:r>
        <w:t>here in St. CathArines</w:t>
      </w:r>
    </w:p>
    <w:p w:rsidR="00133696" w:rsidRDefault="00133696">
      <w:r>
        <w:t>we have only 197 250 kilos of brain</w:t>
      </w:r>
    </w:p>
    <w:p w:rsidR="00133696" w:rsidRDefault="00133696">
      <w:r>
        <w:t>we need more brain here</w:t>
      </w:r>
    </w:p>
    <w:p w:rsidR="00133696" w:rsidRDefault="00133696"/>
    <w:p w:rsidR="00133696" w:rsidRDefault="00133696">
      <w:r>
        <w:t>it’s sad to say that we don’t have enough</w:t>
      </w:r>
    </w:p>
    <w:p w:rsidR="00133696" w:rsidRDefault="00133696">
      <w:r>
        <w:t>but it takes a certain amount of brain</w:t>
      </w:r>
    </w:p>
    <w:p w:rsidR="00133696" w:rsidRDefault="00133696">
      <w:r>
        <w:t>to produce a Yeats or a  Keats</w:t>
      </w:r>
    </w:p>
    <w:p w:rsidR="00133696" w:rsidRDefault="00133696">
      <w:r>
        <w:t>the chances of an Einstein appearing here</w:t>
      </w:r>
    </w:p>
    <w:p w:rsidR="00133696" w:rsidRDefault="00133696">
      <w:r>
        <w:t>are infinitesimally small</w:t>
      </w:r>
    </w:p>
    <w:p w:rsidR="00133696" w:rsidRDefault="00133696"/>
    <w:p w:rsidR="00133696" w:rsidRDefault="00133696">
      <w:r>
        <w:t>perhaps when this place</w:t>
      </w:r>
    </w:p>
    <w:p w:rsidR="00133696" w:rsidRDefault="00133696">
      <w:r>
        <w:t>has become a neighbourhood of that place</w:t>
      </w:r>
    </w:p>
    <w:p w:rsidR="00133696" w:rsidRDefault="00133696">
      <w:r>
        <w:t>we will join the critical mass</w:t>
      </w:r>
    </w:p>
    <w:p w:rsidR="00133696" w:rsidRDefault="00133696">
      <w:r>
        <w:t>and will birth the one who will put us on the map</w:t>
      </w:r>
    </w:p>
    <w:p w:rsidR="00133696" w:rsidRDefault="00133696">
      <w:r>
        <w:t>and everyone will know</w:t>
      </w:r>
    </w:p>
    <w:p w:rsidR="00133696" w:rsidRDefault="00133696">
      <w:r>
        <w:t xml:space="preserve">St. CathArines is spelled with an </w:t>
      </w:r>
      <w:r>
        <w:rPr>
          <w:i/>
          <w:iCs/>
        </w:rPr>
        <w:t>a</w:t>
      </w:r>
    </w:p>
    <w:sectPr w:rsidR="00133696" w:rsidSect="001336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33696"/>
    <w:rsid w:val="00133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69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122</TotalTime>
  <Pages>1</Pages>
  <Words>115</Words>
  <Characters>656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Critical mass</dc:title>
  <dc:subject/>
  <dc:creator>Adam Richards</dc:creator>
  <cp:keywords/>
  <dc:description/>
  <cp:lastModifiedBy>Adam Richards</cp:lastModifiedBy>
  <cp:revision>5</cp:revision>
  <dcterms:created xsi:type="dcterms:W3CDTF">2006-12-24T17:48:00Z</dcterms:created>
  <dcterms:modified xsi:type="dcterms:W3CDTF">2007-05-01T19:25:00Z</dcterms:modified>
</cp:coreProperties>
</file>
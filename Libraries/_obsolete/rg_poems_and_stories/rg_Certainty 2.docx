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FE" w:rsidRPr="00281B3D" w:rsidRDefault="002D34FE">
      <w:pPr>
        <w:rPr>
          <w:b/>
          <w:u w:val="single"/>
        </w:rPr>
      </w:pPr>
      <w:r>
        <w:rPr>
          <w:b/>
          <w:u w:val="single"/>
        </w:rPr>
        <w:t xml:space="preserve">Certainty 2 </w:t>
      </w:r>
    </w:p>
    <w:p w:rsidR="002D34FE" w:rsidRDefault="002D34FE"/>
    <w:p w:rsidR="002D34FE" w:rsidRDefault="002D34FE">
      <w:r>
        <w:t>how did i come to this perfect place?</w:t>
      </w:r>
    </w:p>
    <w:p w:rsidR="002D34FE" w:rsidRDefault="002D34FE"/>
    <w:p w:rsidR="002D34FE" w:rsidRDefault="002D34FE">
      <w:r>
        <w:t>perhaps</w:t>
      </w:r>
    </w:p>
    <w:p w:rsidR="002D34FE" w:rsidRDefault="002D34FE">
      <w:r>
        <w:t>through the addition of moment on moment</w:t>
      </w:r>
    </w:p>
    <w:p w:rsidR="002D34FE" w:rsidRDefault="002D34FE">
      <w:r>
        <w:t>the math of my life:</w:t>
      </w:r>
    </w:p>
    <w:p w:rsidR="002D34FE" w:rsidRDefault="002D34FE">
      <w:r>
        <w:t>the sound of the universe is a b-flat</w:t>
      </w:r>
    </w:p>
    <w:p w:rsidR="002D34FE" w:rsidRDefault="002D34FE"/>
    <w:p w:rsidR="002D34FE" w:rsidRDefault="002D34FE">
      <w:r>
        <w:t>perhaps</w:t>
      </w:r>
    </w:p>
    <w:p w:rsidR="002D34FE" w:rsidRDefault="002D34FE">
      <w:r>
        <w:t>shot through as i am</w:t>
      </w:r>
    </w:p>
    <w:p w:rsidR="002D34FE" w:rsidRDefault="002D34FE">
      <w:r>
        <w:t>with the light of things impossibly</w:t>
      </w:r>
    </w:p>
    <w:p w:rsidR="002D34FE" w:rsidRDefault="002D34FE">
      <w:r>
        <w:t>massive and without name</w:t>
      </w:r>
    </w:p>
    <w:p w:rsidR="002D34FE" w:rsidRDefault="002D34FE"/>
    <w:p w:rsidR="002D34FE" w:rsidRDefault="002D34FE">
      <w:r>
        <w:t>perhaps</w:t>
      </w:r>
    </w:p>
    <w:p w:rsidR="002D34FE" w:rsidRDefault="002D34FE">
      <w:r>
        <w:t>through knowledge</w:t>
      </w:r>
    </w:p>
    <w:p w:rsidR="002D34FE" w:rsidRDefault="002D34FE">
      <w:r>
        <w:t>the certainty that if this is how</w:t>
      </w:r>
    </w:p>
    <w:p w:rsidR="002D34FE" w:rsidRDefault="002D34FE">
      <w:r>
        <w:t>things are, this is the best they can be</w:t>
      </w:r>
    </w:p>
    <w:p w:rsidR="002D34FE" w:rsidRDefault="002D34FE"/>
    <w:p w:rsidR="002D34FE" w:rsidRDefault="002D34FE">
      <w:r>
        <w:t>perhaps</w:t>
      </w:r>
    </w:p>
    <w:p w:rsidR="002D34FE" w:rsidRDefault="002D34FE">
      <w:r>
        <w:t>there just wasn’t anywhere else to go</w:t>
      </w:r>
    </w:p>
    <w:p w:rsidR="002D34FE" w:rsidRDefault="002D34FE"/>
    <w:p w:rsidR="002D34FE" w:rsidRDefault="002D34FE"/>
    <w:sectPr w:rsidR="002D34FE" w:rsidSect="002D34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4A05"/>
    <w:rsid w:val="00281B3D"/>
    <w:rsid w:val="002D34FE"/>
    <w:rsid w:val="00437166"/>
    <w:rsid w:val="00475FFC"/>
    <w:rsid w:val="004972C7"/>
    <w:rsid w:val="0060352A"/>
    <w:rsid w:val="007B40E9"/>
    <w:rsid w:val="00AE4A05"/>
    <w:rsid w:val="00BA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60</Words>
  <Characters>343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did i come to this perfect place</dc:title>
  <dc:subject/>
  <dc:creator>Adam Richards</dc:creator>
  <cp:keywords/>
  <dc:description/>
  <cp:lastModifiedBy>Adam Richards</cp:lastModifiedBy>
  <cp:revision>2</cp:revision>
  <dcterms:created xsi:type="dcterms:W3CDTF">2006-10-25T16:44:00Z</dcterms:created>
  <dcterms:modified xsi:type="dcterms:W3CDTF">2006-10-25T16:44:00Z</dcterms:modified>
</cp:coreProperties>
</file>
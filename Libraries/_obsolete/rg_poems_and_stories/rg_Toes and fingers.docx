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6A" w:rsidRDefault="00CB296A">
      <w:pPr>
        <w:rPr>
          <w:b/>
          <w:bCs/>
          <w:u w:val="single"/>
        </w:rPr>
      </w:pPr>
      <w:r>
        <w:rPr>
          <w:b/>
          <w:bCs/>
          <w:u w:val="single"/>
        </w:rPr>
        <w:t>Toes and fingers</w:t>
      </w:r>
    </w:p>
    <w:p w:rsidR="00CB296A" w:rsidRDefault="00CB296A"/>
    <w:p w:rsidR="00CB296A" w:rsidRDefault="00CB296A">
      <w:r>
        <w:t>toes and fingers</w:t>
      </w:r>
    </w:p>
    <w:p w:rsidR="00CB296A" w:rsidRDefault="00CB296A">
      <w:r>
        <w:t>fingers and toes</w:t>
      </w:r>
    </w:p>
    <w:p w:rsidR="00CB296A" w:rsidRDefault="00CB296A">
      <w:r>
        <w:t>they come in fives</w:t>
      </w:r>
    </w:p>
    <w:p w:rsidR="00CB296A" w:rsidRDefault="00CB296A">
      <w:r>
        <w:t>and they come in rows</w:t>
      </w:r>
    </w:p>
    <w:p w:rsidR="00CB296A" w:rsidRDefault="00CB296A"/>
    <w:p w:rsidR="00CB296A" w:rsidRDefault="00CB296A">
      <w:r>
        <w:t>feet and hands</w:t>
      </w:r>
    </w:p>
    <w:p w:rsidR="00CB296A" w:rsidRDefault="00CB296A">
      <w:r>
        <w:t>hands and feet</w:t>
      </w:r>
    </w:p>
    <w:p w:rsidR="00CB296A" w:rsidRDefault="00CB296A">
      <w:r>
        <w:t>they curl and wiggle</w:t>
      </w:r>
    </w:p>
    <w:p w:rsidR="00CB296A" w:rsidRDefault="00CB296A">
      <w:r>
        <w:t>and keep a beat</w:t>
      </w:r>
    </w:p>
    <w:p w:rsidR="00CB296A" w:rsidRDefault="00CB296A"/>
    <w:p w:rsidR="00CB296A" w:rsidRDefault="00CB296A">
      <w:r>
        <w:t>knees and elbows</w:t>
      </w:r>
    </w:p>
    <w:p w:rsidR="00CB296A" w:rsidRDefault="00CB296A">
      <w:r>
        <w:t>elbows and knees</w:t>
      </w:r>
    </w:p>
    <w:p w:rsidR="00CB296A" w:rsidRDefault="00CB296A">
      <w:r>
        <w:t>they bend in the middle</w:t>
      </w:r>
    </w:p>
    <w:p w:rsidR="00CB296A" w:rsidRDefault="00CB296A">
      <w:r>
        <w:t>whenever you please</w:t>
      </w:r>
    </w:p>
    <w:p w:rsidR="00CB296A" w:rsidRDefault="00CB296A"/>
    <w:p w:rsidR="00CB296A" w:rsidRDefault="00CB296A">
      <w:r>
        <w:t>legs and arms</w:t>
      </w:r>
    </w:p>
    <w:p w:rsidR="00CB296A" w:rsidRDefault="00CB296A">
      <w:r>
        <w:t>arms and legs</w:t>
      </w:r>
    </w:p>
    <w:p w:rsidR="00CB296A" w:rsidRDefault="00CB296A">
      <w:r>
        <w:t>they swing and walk</w:t>
      </w:r>
    </w:p>
    <w:p w:rsidR="00CB296A" w:rsidRDefault="00CB296A">
      <w:r>
        <w:t>and stomp on eggs</w:t>
      </w:r>
    </w:p>
    <w:p w:rsidR="00CB296A" w:rsidRDefault="00CB296A"/>
    <w:p w:rsidR="00CB296A" w:rsidRDefault="00CB296A">
      <w:r>
        <w:t>shoulders and hips</w:t>
      </w:r>
    </w:p>
    <w:p w:rsidR="00CB296A" w:rsidRDefault="00CB296A">
      <w:r>
        <w:t>hips and shoulders</w:t>
      </w:r>
    </w:p>
    <w:p w:rsidR="00CB296A" w:rsidRDefault="00CB296A">
      <w:r>
        <w:t xml:space="preserve">undershirt </w:t>
      </w:r>
    </w:p>
    <w:p w:rsidR="00CB296A" w:rsidRDefault="00CB296A">
      <w:r>
        <w:t>and underwear holders</w:t>
      </w:r>
    </w:p>
    <w:p w:rsidR="00CB296A" w:rsidRDefault="00CB296A"/>
    <w:p w:rsidR="00CB296A" w:rsidRDefault="00CB296A">
      <w:r>
        <w:t>bellies and bums</w:t>
      </w:r>
    </w:p>
    <w:p w:rsidR="00CB296A" w:rsidRDefault="00CB296A">
      <w:r>
        <w:t>bums and bellies</w:t>
      </w:r>
    </w:p>
    <w:p w:rsidR="00CB296A" w:rsidRDefault="00CB296A">
      <w:r>
        <w:t>fat little ‘tums</w:t>
      </w:r>
    </w:p>
    <w:p w:rsidR="00CB296A" w:rsidRDefault="00CB296A">
      <w:r>
        <w:t>and stinkies and smellies</w:t>
      </w:r>
    </w:p>
    <w:p w:rsidR="00CB296A" w:rsidRDefault="00CB296A"/>
    <w:p w:rsidR="00CB296A" w:rsidRDefault="00CB296A">
      <w:r>
        <w:t>way up top</w:t>
      </w:r>
    </w:p>
    <w:p w:rsidR="00CB296A" w:rsidRDefault="00CB296A">
      <w:r>
        <w:t>this is your head</w:t>
      </w:r>
    </w:p>
    <w:p w:rsidR="00CB296A" w:rsidRDefault="00CB296A">
      <w:r>
        <w:t>if you don’t have one</w:t>
      </w:r>
    </w:p>
    <w:p w:rsidR="00CB296A" w:rsidRDefault="00CB296A">
      <w:r>
        <w:t>you must be dead</w:t>
      </w:r>
    </w:p>
    <w:p w:rsidR="00CB296A" w:rsidRDefault="00CB296A"/>
    <w:p w:rsidR="00CB296A" w:rsidRDefault="00CB296A"/>
    <w:p w:rsidR="00CB296A" w:rsidRDefault="00CB296A"/>
    <w:p w:rsidR="00CB296A" w:rsidRDefault="00CB296A"/>
    <w:p w:rsidR="00CB296A" w:rsidRDefault="00CB296A"/>
    <w:sectPr w:rsidR="00CB296A" w:rsidSect="00CB29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296A"/>
    <w:rsid w:val="00CB2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fr-CA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76</Words>
  <Characters>438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toes and fingers</dc:title>
  <dc:subject/>
  <dc:creator>Adam Richards</dc:creator>
  <cp:keywords/>
  <dc:description/>
  <cp:lastModifiedBy>Adam Richards</cp:lastModifiedBy>
  <cp:revision>2</cp:revision>
  <dcterms:created xsi:type="dcterms:W3CDTF">2006-12-05T21:44:00Z</dcterms:created>
  <dcterms:modified xsi:type="dcterms:W3CDTF">2006-12-05T21:59:00Z</dcterms:modified>
</cp:coreProperties>
</file>
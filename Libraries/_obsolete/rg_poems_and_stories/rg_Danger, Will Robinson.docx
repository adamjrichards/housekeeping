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0A7" w:rsidRDefault="005930A7">
      <w:pPr>
        <w:pStyle w:val="Heading1"/>
      </w:pPr>
      <w:r>
        <w:t>Danger, Will Robinson</w:t>
      </w:r>
    </w:p>
    <w:p w:rsidR="005930A7" w:rsidRDefault="005930A7"/>
    <w:p w:rsidR="005930A7" w:rsidRDefault="005930A7">
      <w:r>
        <w:t>100 billion people since the dawn of history</w:t>
      </w:r>
    </w:p>
    <w:p w:rsidR="005930A7" w:rsidRDefault="005930A7">
      <w:r>
        <w:t>1 for each neuron in my head</w:t>
      </w:r>
    </w:p>
    <w:p w:rsidR="005930A7" w:rsidRDefault="005930A7">
      <w:r>
        <w:t>soon there will have been more people than neurons.</w:t>
      </w:r>
    </w:p>
    <w:p w:rsidR="005930A7" w:rsidRDefault="005930A7">
      <w:r>
        <w:t>ok people, everyone out of the pool.</w:t>
      </w:r>
    </w:p>
    <w:sectPr w:rsidR="005930A7" w:rsidSect="005930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30A7"/>
    <w:rsid w:val="00593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0A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26</Words>
  <Characters>153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 billion people since the dawn of history</dc:title>
  <dc:subject/>
  <dc:creator>Adam Richards</dc:creator>
  <cp:keywords/>
  <dc:description/>
  <cp:lastModifiedBy>Adam Richards</cp:lastModifiedBy>
  <cp:revision>5</cp:revision>
  <dcterms:created xsi:type="dcterms:W3CDTF">2007-01-19T21:54:00Z</dcterms:created>
  <dcterms:modified xsi:type="dcterms:W3CDTF">2007-01-19T21:55:00Z</dcterms:modified>
</cp:coreProperties>
</file>
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0CB" w:rsidRDefault="003C30CB">
      <w:pPr>
        <w:pStyle w:val="Heading1"/>
      </w:pPr>
      <w:r>
        <w:t>CNN</w:t>
      </w:r>
    </w:p>
    <w:p w:rsidR="003C30CB" w:rsidRDefault="003C30CB"/>
    <w:p w:rsidR="003C30CB" w:rsidRDefault="003C30CB">
      <w:r>
        <w:t>watching the news</w:t>
      </w:r>
    </w:p>
    <w:p w:rsidR="003C30CB" w:rsidRDefault="003C30CB">
      <w:r>
        <w:t>I’m less disturbed</w:t>
      </w:r>
    </w:p>
    <w:p w:rsidR="003C30CB" w:rsidRDefault="003C30CB">
      <w:r>
        <w:t>by reports of violence and destruction</w:t>
      </w:r>
    </w:p>
    <w:p w:rsidR="003C30CB" w:rsidRDefault="003C30CB">
      <w:r>
        <w:t>than I am by the even teeth</w:t>
      </w:r>
    </w:p>
    <w:p w:rsidR="003C30CB" w:rsidRDefault="003C30CB">
      <w:r>
        <w:t>of the beautiful reporter</w:t>
      </w:r>
    </w:p>
    <w:p w:rsidR="003C30CB" w:rsidRDefault="003C30CB"/>
    <w:p w:rsidR="003C30CB" w:rsidRDefault="003C30CB">
      <w:r>
        <w:t>she’s standing in the wreckage</w:t>
      </w:r>
    </w:p>
    <w:p w:rsidR="003C30CB" w:rsidRDefault="003C30CB">
      <w:r>
        <w:t>of a village that turned over</w:t>
      </w:r>
    </w:p>
    <w:p w:rsidR="003C30CB" w:rsidRDefault="003C30CB">
      <w:r>
        <w:t>this number dead</w:t>
      </w:r>
    </w:p>
    <w:p w:rsidR="003C30CB" w:rsidRDefault="003C30CB">
      <w:r>
        <w:t>that number destroyed</w:t>
      </w:r>
    </w:p>
    <w:p w:rsidR="003C30CB" w:rsidRDefault="003C30CB">
      <w:r>
        <w:t>I get the feeling she’s glad to be there</w:t>
      </w:r>
    </w:p>
    <w:p w:rsidR="003C30CB" w:rsidRDefault="003C30CB"/>
    <w:p w:rsidR="003C30CB" w:rsidRDefault="003C30CB">
      <w:r>
        <w:t>poor Americans</w:t>
      </w:r>
    </w:p>
    <w:p w:rsidR="003C30CB" w:rsidRDefault="003C30CB">
      <w:r>
        <w:t>they are so used to being favoured by God</w:t>
      </w:r>
    </w:p>
    <w:p w:rsidR="003C30CB" w:rsidRDefault="003C30CB">
      <w:r>
        <w:t>that they have no ability to understand</w:t>
      </w:r>
    </w:p>
    <w:p w:rsidR="003C30CB" w:rsidRDefault="003C30CB">
      <w:r>
        <w:t>why god would do this to them</w:t>
      </w:r>
    </w:p>
    <w:p w:rsidR="003C30CB" w:rsidRDefault="003C30CB">
      <w:r>
        <w:t>but it will only matter</w:t>
      </w:r>
    </w:p>
    <w:p w:rsidR="003C30CB" w:rsidRDefault="003C30CB">
      <w:r>
        <w:t>until the beautiful reporter</w:t>
      </w:r>
    </w:p>
    <w:p w:rsidR="003C30CB" w:rsidRDefault="003C30CB">
      <w:r>
        <w:t>finds a cat in a well</w:t>
      </w:r>
    </w:p>
    <w:sectPr w:rsidR="003C30CB" w:rsidSect="003C30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30CB"/>
    <w:rsid w:val="003C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0CB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69</Words>
  <Characters>395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CNN</dc:title>
  <dc:subject/>
  <dc:creator>Adam Richards</dc:creator>
  <cp:keywords/>
  <dc:description/>
  <cp:lastModifiedBy>Adam Richards</cp:lastModifiedBy>
  <cp:revision>1</cp:revision>
  <dcterms:created xsi:type="dcterms:W3CDTF">2007-02-03T14:31:00Z</dcterms:created>
  <dcterms:modified xsi:type="dcterms:W3CDTF">2007-02-03T14:38:00Z</dcterms:modified>
</cp:coreProperties>
</file>
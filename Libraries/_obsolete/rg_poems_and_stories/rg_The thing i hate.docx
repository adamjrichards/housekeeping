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80" w:rsidRDefault="00927A80" w:rsidP="00A00DD4">
      <w:pPr>
        <w:rPr>
          <w:b/>
          <w:u w:val="single"/>
        </w:rPr>
      </w:pPr>
      <w:r w:rsidRPr="004868E1">
        <w:rPr>
          <w:b/>
          <w:u w:val="single"/>
        </w:rPr>
        <w:t>the thing i hate</w:t>
      </w:r>
      <w:r>
        <w:rPr>
          <w:b/>
          <w:u w:val="single"/>
        </w:rPr>
        <w:t>, part 7</w:t>
      </w:r>
    </w:p>
    <w:p w:rsidR="00927A80" w:rsidRDefault="00927A80" w:rsidP="00A00DD4">
      <w:pPr>
        <w:rPr>
          <w:b/>
          <w:u w:val="single"/>
        </w:rPr>
      </w:pPr>
    </w:p>
    <w:p w:rsidR="00927A80" w:rsidRDefault="00927A80" w:rsidP="00A00DD4">
      <w:r>
        <w:t>here is my list:</w:t>
      </w:r>
    </w:p>
    <w:p w:rsidR="00927A80" w:rsidRDefault="00927A80" w:rsidP="00A00DD4"/>
    <w:p w:rsidR="00927A80" w:rsidRDefault="00927A80" w:rsidP="00A00DD4">
      <w:r>
        <w:t>cheese puffs, mean people and fake orgasms</w:t>
      </w:r>
    </w:p>
    <w:p w:rsidR="00927A80" w:rsidRDefault="00927A80" w:rsidP="00A00DD4"/>
    <w:p w:rsidR="00927A80" w:rsidRDefault="00927A80" w:rsidP="00A00DD4">
      <w:r>
        <w:t>ok, that’s not my list</w:t>
      </w:r>
    </w:p>
    <w:p w:rsidR="00927A80" w:rsidRDefault="00927A80" w:rsidP="00A00DD4">
      <w:r>
        <w:t>what i really hate</w:t>
      </w:r>
    </w:p>
    <w:p w:rsidR="00927A80" w:rsidRDefault="00927A80" w:rsidP="00A00DD4">
      <w:r>
        <w:t>is people who love too much</w:t>
      </w:r>
    </w:p>
    <w:p w:rsidR="00927A80" w:rsidRDefault="00927A80" w:rsidP="00A00DD4"/>
    <w:p w:rsidR="00927A80" w:rsidRDefault="00927A80" w:rsidP="00A00DD4">
      <w:r>
        <w:t>maybe you love me</w:t>
      </w:r>
    </w:p>
    <w:p w:rsidR="00927A80" w:rsidRDefault="00927A80" w:rsidP="00A00DD4">
      <w:r>
        <w:t>likely you don’t</w:t>
      </w:r>
    </w:p>
    <w:p w:rsidR="00927A80" w:rsidRDefault="00927A80" w:rsidP="00A00DD4">
      <w:r>
        <w:t>anyone who says</w:t>
      </w:r>
    </w:p>
    <w:p w:rsidR="00927A80" w:rsidRDefault="00927A80" w:rsidP="00A00DD4">
      <w:r>
        <w:t>i love you all</w:t>
      </w:r>
    </w:p>
    <w:p w:rsidR="00927A80" w:rsidRDefault="00927A80" w:rsidP="00A00DD4">
      <w:r>
        <w:t>in the general public mode</w:t>
      </w:r>
    </w:p>
    <w:p w:rsidR="00927A80" w:rsidRDefault="00927A80" w:rsidP="00A00DD4">
      <w:r>
        <w:t>wants something from you</w:t>
      </w:r>
    </w:p>
    <w:p w:rsidR="00927A80" w:rsidRDefault="00927A80" w:rsidP="00A00DD4"/>
    <w:p w:rsidR="00927A80" w:rsidRDefault="00927A80" w:rsidP="00A00DD4">
      <w:r>
        <w:t>if you don’t know me</w:t>
      </w:r>
    </w:p>
    <w:p w:rsidR="00927A80" w:rsidRDefault="00927A80" w:rsidP="00A00DD4">
      <w:r>
        <w:t>and you already love me</w:t>
      </w:r>
    </w:p>
    <w:p w:rsidR="00927A80" w:rsidRDefault="00927A80" w:rsidP="00A00DD4">
      <w:r>
        <w:t>then you will never know me</w:t>
      </w:r>
    </w:p>
    <w:p w:rsidR="00927A80" w:rsidRDefault="00927A80" w:rsidP="00A00DD4">
      <w:r>
        <w:t>and i will never love you</w:t>
      </w:r>
    </w:p>
    <w:p w:rsidR="00927A80" w:rsidRDefault="00927A80" w:rsidP="00A00DD4"/>
    <w:p w:rsidR="00927A80" w:rsidRDefault="00927A80" w:rsidP="00A00DD4">
      <w:r>
        <w:t>the above is a lie</w:t>
      </w:r>
    </w:p>
    <w:p w:rsidR="00927A80" w:rsidRDefault="00927A80" w:rsidP="00A00DD4">
      <w:r>
        <w:t>i don’t hate people who love too much</w:t>
      </w:r>
    </w:p>
    <w:p w:rsidR="00927A80" w:rsidRDefault="00927A80" w:rsidP="00A00DD4">
      <w:r>
        <w:t>all right, i do</w:t>
      </w:r>
    </w:p>
    <w:p w:rsidR="00927A80" w:rsidRDefault="00927A80" w:rsidP="00A00DD4">
      <w:r>
        <w:t>but only if they are a virus</w:t>
      </w:r>
    </w:p>
    <w:p w:rsidR="00927A80" w:rsidRDefault="00927A80" w:rsidP="00A00DD4">
      <w:r>
        <w:t>some people are a virus</w:t>
      </w:r>
    </w:p>
    <w:p w:rsidR="00927A80" w:rsidRDefault="00927A80" w:rsidP="00A00DD4"/>
    <w:p w:rsidR="00927A80" w:rsidRDefault="00927A80" w:rsidP="00A00DD4">
      <w:r>
        <w:t>it’s not what you think</w:t>
      </w:r>
    </w:p>
    <w:p w:rsidR="00927A80" w:rsidRDefault="00927A80" w:rsidP="00A00DD4">
      <w:r>
        <w:t>i’m not god, i know that</w:t>
      </w:r>
    </w:p>
    <w:p w:rsidR="00927A80" w:rsidRDefault="00927A80" w:rsidP="00A00DD4">
      <w:r>
        <w:t>i don’t love you all</w:t>
      </w:r>
    </w:p>
    <w:p w:rsidR="00927A80" w:rsidRDefault="00927A80" w:rsidP="00A00DD4"/>
    <w:p w:rsidR="00927A80" w:rsidRDefault="00927A80" w:rsidP="00A00DD4">
      <w:r>
        <w:t>that’s a lie, too</w:t>
      </w:r>
    </w:p>
    <w:p w:rsidR="00927A80" w:rsidRDefault="00927A80" w:rsidP="00A00DD4">
      <w:r>
        <w:t>as a poet, i love my audience</w:t>
      </w:r>
    </w:p>
    <w:p w:rsidR="00927A80" w:rsidRDefault="00927A80" w:rsidP="00A00DD4">
      <w:r>
        <w:t>i wish them to feel loved</w:t>
      </w:r>
    </w:p>
    <w:p w:rsidR="00927A80" w:rsidRDefault="00927A80" w:rsidP="00A00DD4">
      <w:r>
        <w:t>when i read to them, write to them</w:t>
      </w:r>
    </w:p>
    <w:p w:rsidR="00927A80" w:rsidRDefault="00927A80" w:rsidP="00A00DD4"/>
    <w:p w:rsidR="00927A80" w:rsidRDefault="00927A80" w:rsidP="00A00DD4">
      <w:r>
        <w:t>but you already know that, don’t you?</w:t>
      </w:r>
    </w:p>
    <w:p w:rsidR="00927A80" w:rsidRDefault="00927A80" w:rsidP="00A00DD4"/>
    <w:p w:rsidR="00927A80" w:rsidRPr="00CE30E5" w:rsidRDefault="00927A80" w:rsidP="00A00DD4"/>
    <w:p w:rsidR="00927A80" w:rsidRPr="005F5F08" w:rsidRDefault="00927A80" w:rsidP="005F5F08"/>
    <w:sectPr w:rsidR="00927A80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0DD4"/>
    <w:rsid w:val="000A194D"/>
    <w:rsid w:val="00133D98"/>
    <w:rsid w:val="001C1DB4"/>
    <w:rsid w:val="00262028"/>
    <w:rsid w:val="002824D4"/>
    <w:rsid w:val="002B33E8"/>
    <w:rsid w:val="002C438C"/>
    <w:rsid w:val="003005D8"/>
    <w:rsid w:val="00475C5A"/>
    <w:rsid w:val="004868E1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27A80"/>
    <w:rsid w:val="009323C8"/>
    <w:rsid w:val="009A3569"/>
    <w:rsid w:val="00A00DD4"/>
    <w:rsid w:val="00C336AA"/>
    <w:rsid w:val="00C80C0A"/>
    <w:rsid w:val="00CE30E5"/>
    <w:rsid w:val="00D3573A"/>
    <w:rsid w:val="00DB2898"/>
    <w:rsid w:val="00DD729B"/>
    <w:rsid w:val="00FA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D4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108</Words>
  <Characters>619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2007-02-17T01:03:00Z</dcterms:created>
  <dcterms:modified xsi:type="dcterms:W3CDTF">2007-02-17T16:41:00Z</dcterms:modified>
</cp:coreProperties>
</file>
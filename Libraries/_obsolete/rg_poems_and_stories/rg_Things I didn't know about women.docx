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B7" w:rsidRDefault="000C6CB7">
      <w:pPr>
        <w:rPr>
          <w:lang w:val="en-US"/>
        </w:rPr>
      </w:pPr>
      <w:r>
        <w:rPr>
          <w:b/>
          <w:bCs/>
          <w:u w:val="single"/>
          <w:lang w:val="en-US"/>
        </w:rPr>
        <w:t>Things I didn’t know about women</w:t>
      </w:r>
    </w:p>
    <w:p w:rsidR="000C6CB7" w:rsidRDefault="000C6CB7">
      <w:pPr>
        <w:rPr>
          <w:lang w:val="en-US"/>
        </w:rPr>
      </w:pPr>
    </w:p>
    <w:p w:rsidR="000C6CB7" w:rsidRDefault="000C6CB7">
      <w:pPr>
        <w:rPr>
          <w:lang w:val="en-US"/>
        </w:rPr>
      </w:pPr>
      <w:r>
        <w:rPr>
          <w:lang w:val="en-US"/>
        </w:rPr>
        <w:t>they like to be small</w:t>
      </w:r>
    </w:p>
    <w:p w:rsidR="000C6CB7" w:rsidRDefault="000C6CB7">
      <w:pPr>
        <w:rPr>
          <w:lang w:val="en-US"/>
        </w:rPr>
      </w:pPr>
      <w:r>
        <w:rPr>
          <w:lang w:val="en-US"/>
        </w:rPr>
        <w:t xml:space="preserve">they can tell when they’re wet inside </w:t>
      </w:r>
    </w:p>
    <w:p w:rsidR="000C6CB7" w:rsidRDefault="000C6CB7">
      <w:pPr>
        <w:rPr>
          <w:lang w:val="en-US"/>
        </w:rPr>
      </w:pPr>
      <w:r>
        <w:rPr>
          <w:lang w:val="en-US"/>
        </w:rPr>
        <w:t>they mostly like me, god knows why</w:t>
      </w:r>
    </w:p>
    <w:p w:rsidR="000C6CB7" w:rsidRDefault="000C6CB7">
      <w:pPr>
        <w:rPr>
          <w:lang w:val="en-US"/>
        </w:rPr>
      </w:pPr>
      <w:r>
        <w:rPr>
          <w:lang w:val="en-US"/>
        </w:rPr>
        <w:t>they don’t mind looking up when talking to men</w:t>
      </w:r>
    </w:p>
    <w:p w:rsidR="000C6CB7" w:rsidRDefault="000C6CB7">
      <w:pPr>
        <w:rPr>
          <w:lang w:val="en-US"/>
        </w:rPr>
      </w:pPr>
      <w:r>
        <w:rPr>
          <w:lang w:val="en-US"/>
        </w:rPr>
        <w:t>they would like to go the moon too</w:t>
      </w:r>
    </w:p>
    <w:p w:rsidR="000C6CB7" w:rsidRDefault="000C6CB7">
      <w:pPr>
        <w:rPr>
          <w:lang w:val="en-US"/>
        </w:rPr>
      </w:pPr>
      <w:r>
        <w:rPr>
          <w:lang w:val="en-US"/>
        </w:rPr>
        <w:t xml:space="preserve">they like action mixed with their romance </w:t>
      </w:r>
    </w:p>
    <w:p w:rsidR="000C6CB7" w:rsidRDefault="000C6CB7">
      <w:pPr>
        <w:rPr>
          <w:lang w:val="en-US"/>
        </w:rPr>
      </w:pPr>
      <w:r>
        <w:rPr>
          <w:lang w:val="en-US"/>
        </w:rPr>
        <w:t>they don’t need to come every time</w:t>
      </w:r>
    </w:p>
    <w:p w:rsidR="000C6CB7" w:rsidRDefault="000C6CB7">
      <w:pPr>
        <w:rPr>
          <w:lang w:val="en-US"/>
        </w:rPr>
      </w:pPr>
      <w:r>
        <w:rPr>
          <w:lang w:val="en-US"/>
        </w:rPr>
        <w:t>they care what they look like even when no one’s around</w:t>
      </w:r>
    </w:p>
    <w:p w:rsidR="000C6CB7" w:rsidRDefault="000C6CB7">
      <w:pPr>
        <w:rPr>
          <w:lang w:val="en-US"/>
        </w:rPr>
      </w:pPr>
      <w:r>
        <w:rPr>
          <w:lang w:val="en-US"/>
        </w:rPr>
        <w:t>they want sex as much as me, they just don’t think about it all the time</w:t>
      </w:r>
    </w:p>
    <w:p w:rsidR="000C6CB7" w:rsidRDefault="000C6CB7">
      <w:pPr>
        <w:ind w:left="720" w:hanging="720"/>
        <w:rPr>
          <w:lang w:val="en-US"/>
        </w:rPr>
      </w:pPr>
      <w:r>
        <w:rPr>
          <w:lang w:val="en-US"/>
        </w:rPr>
        <w:t>they don’t all want a pony</w:t>
      </w:r>
    </w:p>
    <w:sectPr w:rsidR="000C6CB7" w:rsidSect="000C6C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CB7"/>
    <w:rsid w:val="000C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109</TotalTime>
  <Pages>1</Pages>
  <Words>64</Words>
  <Characters>367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I didn’t know about women</dc:title>
  <dc:subject/>
  <dc:creator>Adam Richards</dc:creator>
  <cp:keywords/>
  <dc:description/>
  <cp:lastModifiedBy>Adam Richards</cp:lastModifiedBy>
  <cp:revision>5</cp:revision>
  <dcterms:created xsi:type="dcterms:W3CDTF">2007-06-13T23:15:00Z</dcterms:created>
  <dcterms:modified xsi:type="dcterms:W3CDTF">2007-06-14T01:42:00Z</dcterms:modified>
</cp:coreProperties>
</file>
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08" w:rsidRDefault="00C36508">
      <w:pPr>
        <w:pStyle w:val="Heading1"/>
      </w:pPr>
      <w:r>
        <w:t>Cut glass</w:t>
      </w:r>
    </w:p>
    <w:p w:rsidR="00C36508" w:rsidRDefault="00C36508"/>
    <w:p w:rsidR="00C36508" w:rsidRDefault="00C36508">
      <w:r>
        <w:t>Those good things were never mine.</w:t>
      </w:r>
    </w:p>
    <w:p w:rsidR="00C36508" w:rsidRDefault="00C36508">
      <w:r>
        <w:t>suddenly I found myself counting the holes</w:t>
      </w:r>
    </w:p>
    <w:p w:rsidR="00C36508" w:rsidRDefault="00C36508">
      <w:r>
        <w:t>in the seams of my shirt</w:t>
      </w:r>
    </w:p>
    <w:p w:rsidR="00C36508" w:rsidRDefault="00C36508">
      <w:r>
        <w:t>wherever I looked I saw more.</w:t>
      </w:r>
    </w:p>
    <w:p w:rsidR="00C36508" w:rsidRDefault="00C36508">
      <w:r>
        <w:t>the faces on african masks,</w:t>
      </w:r>
    </w:p>
    <w:p w:rsidR="00C36508" w:rsidRDefault="00C36508">
      <w:r>
        <w:t>lips pouted in wicked exaggeration</w:t>
      </w:r>
    </w:p>
    <w:p w:rsidR="00C36508" w:rsidRDefault="00C36508">
      <w:r>
        <w:t>seemed to be staring</w:t>
      </w:r>
    </w:p>
    <w:p w:rsidR="00C36508" w:rsidRDefault="00C36508">
      <w:r>
        <w:t>accusing me, unimaginable crimes</w:t>
      </w:r>
    </w:p>
    <w:p w:rsidR="00C36508" w:rsidRDefault="00C36508">
      <w:r>
        <w:t>of baseness and low birth.</w:t>
      </w:r>
    </w:p>
    <w:p w:rsidR="00C36508" w:rsidRDefault="00C36508">
      <w:r>
        <w:t>as I looked down</w:t>
      </w:r>
    </w:p>
    <w:p w:rsidR="00C36508" w:rsidRDefault="00C36508">
      <w:r>
        <w:t>the holes I had counted seemed</w:t>
      </w:r>
    </w:p>
    <w:p w:rsidR="00C36508" w:rsidRDefault="00C36508">
      <w:r>
        <w:t>to grow together</w:t>
      </w:r>
    </w:p>
    <w:p w:rsidR="00C36508" w:rsidRDefault="00C36508">
      <w:r>
        <w:t>until I was clothed only in string</w:t>
      </w:r>
    </w:p>
    <w:p w:rsidR="00C36508" w:rsidRDefault="00C36508">
      <w:r>
        <w:t>my black socks shining</w:t>
      </w:r>
    </w:p>
    <w:p w:rsidR="00C36508" w:rsidRDefault="00C36508">
      <w:r>
        <w:t>like a beacon visible from space</w:t>
      </w:r>
    </w:p>
    <w:p w:rsidR="00C36508" w:rsidRDefault="00C36508">
      <w:r>
        <w:t>and suddenly I couldn’t care less</w:t>
      </w:r>
    </w:p>
    <w:p w:rsidR="00C36508" w:rsidRDefault="00C36508">
      <w:r>
        <w:t>with all sense of competition removed</w:t>
      </w:r>
    </w:p>
    <w:p w:rsidR="00C36508" w:rsidRDefault="00C36508">
      <w:r>
        <w:t>I was liberated, free to laugh</w:t>
      </w:r>
    </w:p>
    <w:p w:rsidR="00C36508" w:rsidRDefault="00C36508">
      <w:r>
        <w:t>while around me suits talked and dresses</w:t>
      </w:r>
    </w:p>
    <w:p w:rsidR="00C36508" w:rsidRDefault="00C36508">
      <w:r>
        <w:t>recounted their imaginary sins</w:t>
      </w:r>
    </w:p>
    <w:p w:rsidR="00C36508" w:rsidRDefault="00C36508">
      <w:r>
        <w:t>I learned suddenly, in timely fashion</w:t>
      </w:r>
    </w:p>
    <w:p w:rsidR="00C36508" w:rsidRDefault="00C36508">
      <w:r>
        <w:t>to accept beauty where beauty lay</w:t>
      </w:r>
    </w:p>
    <w:p w:rsidR="00C36508" w:rsidRDefault="00C36508">
      <w:r>
        <w:t>in the glorious facets of cut glass</w:t>
      </w:r>
    </w:p>
    <w:p w:rsidR="00C36508" w:rsidRDefault="00C36508">
      <w:r>
        <w:t>spinning like tops in the air around my head</w:t>
      </w:r>
    </w:p>
    <w:p w:rsidR="00C36508" w:rsidRDefault="00C36508">
      <w:r>
        <w:t>I could have been their pet</w:t>
      </w:r>
    </w:p>
    <w:p w:rsidR="00C36508" w:rsidRDefault="00C36508">
      <w:r>
        <w:t>but my dignity wouldn’t permit it.</w:t>
      </w:r>
    </w:p>
    <w:p w:rsidR="00C36508" w:rsidRDefault="00C36508">
      <w:r>
        <w:t>for I am the van gogh of the sacred misery</w:t>
      </w:r>
    </w:p>
    <w:p w:rsidR="00C36508" w:rsidRDefault="00C36508">
      <w:r>
        <w:t>the undiscovered genius</w:t>
      </w:r>
    </w:p>
    <w:p w:rsidR="00C36508" w:rsidRDefault="00C36508">
      <w:r>
        <w:t>tortured brush in hand</w:t>
      </w:r>
    </w:p>
    <w:p w:rsidR="00C36508" w:rsidRDefault="00C36508">
      <w:r>
        <w:t>wracking my lobes for the spell,</w:t>
      </w:r>
    </w:p>
    <w:p w:rsidR="00C36508" w:rsidRDefault="00C36508">
      <w:r>
        <w:t>the incantation that will knock together</w:t>
      </w:r>
    </w:p>
    <w:p w:rsidR="00C36508" w:rsidRDefault="00C36508">
      <w:r>
        <w:t>the atoms that spell success</w:t>
      </w:r>
    </w:p>
    <w:p w:rsidR="00C36508" w:rsidRDefault="00C36508">
      <w:r>
        <w:t>and inside a transparent moment</w:t>
      </w:r>
    </w:p>
    <w:p w:rsidR="00C36508" w:rsidRDefault="00C36508">
      <w:r>
        <w:t>it comes to me</w:t>
      </w:r>
    </w:p>
    <w:p w:rsidR="00C36508" w:rsidRDefault="00C36508">
      <w:r>
        <w:t>a liberating ray of yellow moon:</w:t>
      </w:r>
    </w:p>
    <w:p w:rsidR="00C36508" w:rsidRDefault="00C36508">
      <w:r>
        <w:t>for all the hairless naked glory</w:t>
      </w:r>
    </w:p>
    <w:p w:rsidR="00C36508" w:rsidRDefault="00C36508">
      <w:r>
        <w:t>of my redundant suffering</w:t>
      </w:r>
    </w:p>
    <w:p w:rsidR="00C36508" w:rsidRDefault="00C36508">
      <w:r>
        <w:t>I secretly know</w:t>
      </w:r>
    </w:p>
    <w:p w:rsidR="00C36508" w:rsidRDefault="00C36508">
      <w:r>
        <w:t>I’m better than they are, so there,</w:t>
      </w:r>
    </w:p>
    <w:p w:rsidR="00C36508" w:rsidRDefault="00C36508">
      <w:r>
        <w:t>and that, my love, and you</w:t>
      </w:r>
    </w:p>
    <w:p w:rsidR="00C36508" w:rsidRDefault="00C36508">
      <w:r>
        <w:t>are the water of life.</w:t>
      </w:r>
    </w:p>
    <w:sectPr w:rsidR="00C36508" w:rsidSect="00C365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6508"/>
    <w:rsid w:val="00C3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0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183</Words>
  <Characters>1046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Cut glass</dc:title>
  <dc:subject/>
  <dc:creator>Adam Richards</dc:creator>
  <cp:keywords/>
  <dc:description/>
  <cp:lastModifiedBy>Adam Richards</cp:lastModifiedBy>
  <cp:revision>6</cp:revision>
  <dcterms:created xsi:type="dcterms:W3CDTF">2007-01-29T01:41:00Z</dcterms:created>
  <dcterms:modified xsi:type="dcterms:W3CDTF">2007-02-02T17:58:00Z</dcterms:modified>
</cp:coreProperties>
</file>
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D8B" w:rsidRDefault="00D23D8B">
      <w:pPr>
        <w:pStyle w:val="Heading1"/>
      </w:pPr>
      <w:r>
        <w:t>Words all over the place</w:t>
      </w:r>
    </w:p>
    <w:p w:rsidR="00D23D8B" w:rsidRDefault="00D23D8B"/>
    <w:p w:rsidR="00D23D8B" w:rsidRDefault="00D23D8B">
      <w:r>
        <w:t>words all over the place</w:t>
      </w:r>
    </w:p>
    <w:p w:rsidR="00D23D8B" w:rsidRDefault="00D23D8B">
      <w:r>
        <w:t>I dropped a poem and it cracked</w:t>
      </w:r>
    </w:p>
    <w:p w:rsidR="00D23D8B" w:rsidRDefault="00D23D8B">
      <w:r>
        <w:t>never to repair</w:t>
      </w:r>
    </w:p>
    <w:p w:rsidR="00D23D8B" w:rsidRDefault="00D23D8B"/>
    <w:p w:rsidR="00D23D8B" w:rsidRDefault="00D23D8B">
      <w:r>
        <w:t>but is it not a good thing?</w:t>
      </w:r>
    </w:p>
    <w:p w:rsidR="00D23D8B" w:rsidRDefault="00D23D8B">
      <w:r>
        <w:t>weeds always want to grow better weeds</w:t>
      </w:r>
    </w:p>
    <w:p w:rsidR="00D23D8B" w:rsidRDefault="00D23D8B">
      <w:r>
        <w:t>my mom wants me to do better</w:t>
      </w:r>
    </w:p>
    <w:p w:rsidR="00D23D8B" w:rsidRDefault="00D23D8B"/>
    <w:p w:rsidR="00D23D8B" w:rsidRDefault="00D23D8B">
      <w:r>
        <w:t>my spirit, competitive</w:t>
      </w:r>
    </w:p>
    <w:p w:rsidR="00D23D8B" w:rsidRDefault="00D23D8B">
      <w:r>
        <w:t>admits of no peer</w:t>
      </w:r>
    </w:p>
    <w:p w:rsidR="00D23D8B" w:rsidRDefault="00D23D8B">
      <w:r>
        <w:t>this is stupid, but I’m stupid, so there</w:t>
      </w:r>
    </w:p>
    <w:p w:rsidR="00D23D8B" w:rsidRDefault="00D23D8B"/>
    <w:p w:rsidR="00D23D8B" w:rsidRDefault="00D23D8B">
      <w:r>
        <w:t>I swept up the words</w:t>
      </w:r>
    </w:p>
    <w:p w:rsidR="00D23D8B" w:rsidRDefault="00D23D8B">
      <w:r>
        <w:t>put them in the recycling bin</w:t>
      </w:r>
    </w:p>
    <w:p w:rsidR="00D23D8B" w:rsidRDefault="00D23D8B">
      <w:r>
        <w:t>they were too fractured to put back together</w:t>
      </w:r>
    </w:p>
    <w:p w:rsidR="00D23D8B" w:rsidRDefault="00D23D8B"/>
    <w:p w:rsidR="00D23D8B" w:rsidRDefault="00D23D8B">
      <w:r>
        <w:t>I went to the word store to find a fresh word</w:t>
      </w:r>
    </w:p>
    <w:p w:rsidR="00D23D8B" w:rsidRDefault="00D23D8B">
      <w:r>
        <w:t>I’m broke now, possess the best word ever heard</w:t>
      </w:r>
    </w:p>
    <w:p w:rsidR="00D23D8B" w:rsidRDefault="00D23D8B">
      <w:r>
        <w:t>but it must be used sparingly, to hoard and to keep</w:t>
      </w:r>
    </w:p>
    <w:p w:rsidR="00D23D8B" w:rsidRDefault="00D23D8B">
      <w:r>
        <w:t>to uplift the heart, to reserve to the deep</w:t>
      </w:r>
    </w:p>
    <w:p w:rsidR="00D23D8B" w:rsidRDefault="00D23D8B">
      <w:r>
        <w:t>I’m sorry, it’s mine, I’m afraid I can’t share</w:t>
      </w:r>
    </w:p>
    <w:p w:rsidR="00D23D8B" w:rsidRDefault="00D23D8B">
      <w:r>
        <w:t>go get your own word, and see if I care</w:t>
      </w:r>
    </w:p>
    <w:p w:rsidR="00D23D8B" w:rsidRDefault="00D23D8B"/>
    <w:sectPr w:rsidR="00D23D8B" w:rsidSect="00D23D8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3D8B"/>
    <w:rsid w:val="00D23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D8B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1</Pages>
  <Words>94</Words>
  <Characters>540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words all over the place</dc:title>
  <dc:subject/>
  <dc:creator>Adam Richards</dc:creator>
  <cp:keywords/>
  <dc:description/>
  <cp:lastModifiedBy>Adam Richards</cp:lastModifiedBy>
  <cp:revision>3</cp:revision>
  <dcterms:created xsi:type="dcterms:W3CDTF">2007-01-26T18:19:00Z</dcterms:created>
  <dcterms:modified xsi:type="dcterms:W3CDTF">2007-01-26T18:42:00Z</dcterms:modified>
</cp:coreProperties>
</file>
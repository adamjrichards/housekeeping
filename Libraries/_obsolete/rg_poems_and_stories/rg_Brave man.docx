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08" w:rsidRDefault="0044750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Brave man</w:t>
      </w:r>
    </w:p>
    <w:p w:rsidR="00447508" w:rsidRDefault="00447508">
      <w:pPr>
        <w:rPr>
          <w:lang w:val="en-US"/>
        </w:rPr>
      </w:pPr>
    </w:p>
    <w:p w:rsidR="00447508" w:rsidRDefault="00447508">
      <w:pPr>
        <w:rPr>
          <w:lang w:val="en-US"/>
        </w:rPr>
      </w:pPr>
      <w:r>
        <w:rPr>
          <w:lang w:val="en-US"/>
        </w:rPr>
        <w:t>so the brave man</w:t>
      </w:r>
    </w:p>
    <w:p w:rsidR="00447508" w:rsidRDefault="00447508">
      <w:pPr>
        <w:rPr>
          <w:lang w:val="en-US"/>
        </w:rPr>
      </w:pPr>
      <w:r>
        <w:rPr>
          <w:lang w:val="en-US"/>
        </w:rPr>
        <w:t>skips stages</w:t>
      </w:r>
    </w:p>
    <w:p w:rsidR="00447508" w:rsidRDefault="00447508">
      <w:pPr>
        <w:rPr>
          <w:lang w:val="en-US"/>
        </w:rPr>
      </w:pPr>
    </w:p>
    <w:p w:rsidR="00447508" w:rsidRDefault="00447508">
      <w:pPr>
        <w:rPr>
          <w:lang w:val="en-US"/>
        </w:rPr>
      </w:pPr>
      <w:r>
        <w:rPr>
          <w:lang w:val="en-US"/>
        </w:rPr>
        <w:t>refuses denial</w:t>
      </w:r>
    </w:p>
    <w:p w:rsidR="00447508" w:rsidRDefault="00447508">
      <w:pPr>
        <w:rPr>
          <w:lang w:val="en-US"/>
        </w:rPr>
      </w:pPr>
      <w:r>
        <w:rPr>
          <w:lang w:val="en-US"/>
        </w:rPr>
        <w:t>pushes aside anger</w:t>
      </w:r>
    </w:p>
    <w:p w:rsidR="00447508" w:rsidRDefault="00447508">
      <w:pPr>
        <w:rPr>
          <w:lang w:val="en-US"/>
        </w:rPr>
      </w:pPr>
      <w:r>
        <w:rPr>
          <w:lang w:val="en-US"/>
        </w:rPr>
        <w:t>will not stoop to bargaining</w:t>
      </w:r>
    </w:p>
    <w:p w:rsidR="00447508" w:rsidRDefault="00447508">
      <w:pPr>
        <w:rPr>
          <w:lang w:val="en-US"/>
        </w:rPr>
      </w:pPr>
    </w:p>
    <w:p w:rsidR="00447508" w:rsidRDefault="00447508">
      <w:pPr>
        <w:rPr>
          <w:lang w:val="en-US"/>
        </w:rPr>
      </w:pPr>
      <w:r>
        <w:rPr>
          <w:lang w:val="en-US"/>
        </w:rPr>
        <w:t>i think i’ll go straight to depression</w:t>
      </w:r>
    </w:p>
    <w:p w:rsidR="00447508" w:rsidRDefault="00447508">
      <w:pPr>
        <w:rPr>
          <w:lang w:val="en-US"/>
        </w:rPr>
      </w:pPr>
      <w:r>
        <w:rPr>
          <w:lang w:val="en-US"/>
        </w:rPr>
        <w:t>wonder how my loved ones will do without me</w:t>
      </w:r>
    </w:p>
    <w:p w:rsidR="00447508" w:rsidRDefault="00447508">
      <w:pPr>
        <w:rPr>
          <w:lang w:val="en-US"/>
        </w:rPr>
      </w:pPr>
    </w:p>
    <w:p w:rsidR="00447508" w:rsidRDefault="00447508">
      <w:pPr>
        <w:rPr>
          <w:lang w:val="en-US"/>
        </w:rPr>
      </w:pPr>
      <w:r>
        <w:rPr>
          <w:lang w:val="en-US"/>
        </w:rPr>
        <w:t>and when</w:t>
      </w:r>
    </w:p>
    <w:p w:rsidR="00447508" w:rsidRDefault="00447508">
      <w:pPr>
        <w:rPr>
          <w:lang w:val="en-US"/>
        </w:rPr>
      </w:pPr>
      <w:r>
        <w:rPr>
          <w:lang w:val="en-US"/>
        </w:rPr>
        <w:t>(says he, wearing his comfy pants)</w:t>
      </w:r>
    </w:p>
    <w:p w:rsidR="00447508" w:rsidRDefault="00447508">
      <w:pPr>
        <w:rPr>
          <w:lang w:val="en-US"/>
        </w:rPr>
      </w:pPr>
      <w:r>
        <w:rPr>
          <w:lang w:val="en-US"/>
        </w:rPr>
        <w:t>i see the inevitable dressed in white light</w:t>
      </w:r>
    </w:p>
    <w:p w:rsidR="00447508" w:rsidRDefault="00447508">
      <w:pPr>
        <w:rPr>
          <w:lang w:val="en-US"/>
        </w:rPr>
      </w:pPr>
    </w:p>
    <w:p w:rsidR="00447508" w:rsidRDefault="00447508">
      <w:pPr>
        <w:rPr>
          <w:lang w:val="en-US"/>
        </w:rPr>
      </w:pPr>
      <w:r>
        <w:rPr>
          <w:lang w:val="en-US"/>
        </w:rPr>
        <w:t>i will say</w:t>
      </w:r>
    </w:p>
    <w:p w:rsidR="00447508" w:rsidRDefault="00447508">
      <w:pPr>
        <w:rPr>
          <w:lang w:val="en-US"/>
        </w:rPr>
      </w:pPr>
      <w:r>
        <w:rPr>
          <w:lang w:val="en-US"/>
        </w:rPr>
        <w:t>eat me death</w:t>
      </w:r>
    </w:p>
    <w:p w:rsidR="00447508" w:rsidRDefault="00447508">
      <w:pPr>
        <w:rPr>
          <w:lang w:val="en-US"/>
        </w:rPr>
      </w:pPr>
    </w:p>
    <w:p w:rsidR="00447508" w:rsidRDefault="00447508">
      <w:pPr>
        <w:rPr>
          <w:lang w:val="en-US"/>
        </w:rPr>
      </w:pPr>
      <w:r>
        <w:rPr>
          <w:lang w:val="en-US"/>
        </w:rPr>
        <w:t>that’s the theory, anyway</w:t>
      </w:r>
    </w:p>
    <w:p w:rsidR="00447508" w:rsidRDefault="00447508">
      <w:pPr>
        <w:rPr>
          <w:lang w:val="en-US"/>
        </w:rPr>
      </w:pPr>
    </w:p>
    <w:sectPr w:rsidR="00447508" w:rsidSect="004475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7508"/>
    <w:rsid w:val="0044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47</Words>
  <Characters>273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Brave man</dc:title>
  <dc:subject/>
  <dc:creator>Adam Richards</dc:creator>
  <cp:keywords/>
  <dc:description/>
  <cp:lastModifiedBy>Adam Richards</cp:lastModifiedBy>
  <cp:revision>2</cp:revision>
  <dcterms:created xsi:type="dcterms:W3CDTF">2007-05-02T23:52:00Z</dcterms:created>
  <dcterms:modified xsi:type="dcterms:W3CDTF">2007-05-03T00:00:00Z</dcterms:modified>
</cp:coreProperties>
</file>
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F63" w:rsidRDefault="00702F63">
      <w:r>
        <w:rPr>
          <w:b/>
          <w:u w:val="single"/>
        </w:rPr>
        <w:t>Mushroom dude</w:t>
      </w:r>
    </w:p>
    <w:p w:rsidR="00702F63" w:rsidRDefault="00702F63"/>
    <w:p w:rsidR="00702F63" w:rsidRDefault="00702F63">
      <w:r>
        <w:t>once i criticized you</w:t>
      </w:r>
    </w:p>
    <w:p w:rsidR="00702F63" w:rsidRDefault="00702F63">
      <w:r>
        <w:t>picked threads from the loose edge of your moral fabric</w:t>
      </w:r>
    </w:p>
    <w:p w:rsidR="00702F63" w:rsidRDefault="00702F63"/>
    <w:p w:rsidR="00702F63" w:rsidRDefault="00702F63">
      <w:r>
        <w:t>ah</w:t>
      </w:r>
      <w:r>
        <w:tab/>
        <w:t>but then</w:t>
      </w:r>
    </w:p>
    <w:p w:rsidR="00702F63" w:rsidRDefault="00702F63">
      <w:r>
        <w:t>i learned a lesson</w:t>
      </w:r>
    </w:p>
    <w:p w:rsidR="00702F63" w:rsidRDefault="00702F63">
      <w:r>
        <w:t>to find</w:t>
      </w:r>
      <w:r>
        <w:tab/>
      </w:r>
      <w:r>
        <w:tab/>
        <w:t>behind</w:t>
      </w:r>
    </w:p>
    <w:p w:rsidR="00702F63" w:rsidRDefault="00702F63">
      <w:r>
        <w:tab/>
        <w:t>under</w:t>
      </w:r>
      <w:r>
        <w:tab/>
      </w:r>
      <w:r>
        <w:tab/>
        <w:t>inside</w:t>
      </w:r>
    </w:p>
    <w:p w:rsidR="00702F63" w:rsidRDefault="00702F63">
      <w:r>
        <w:t>he who walks the old forest</w:t>
      </w:r>
    </w:p>
    <w:p w:rsidR="00702F63" w:rsidRDefault="00702F63"/>
    <w:p w:rsidR="00702F63" w:rsidRDefault="00702F63">
      <w:r>
        <w:t>it’s a trick of perspective</w:t>
      </w:r>
    </w:p>
    <w:p w:rsidR="00702F63" w:rsidRDefault="00702F63">
      <w:r>
        <w:t>alchemy of the i</w:t>
      </w:r>
    </w:p>
    <w:p w:rsidR="00702F63" w:rsidRDefault="00702F63"/>
    <w:p w:rsidR="00702F63" w:rsidRDefault="00702F63">
      <w:r>
        <w:t>i found him</w:t>
      </w:r>
      <w:r>
        <w:tab/>
        <w:t>not speaking</w:t>
      </w:r>
    </w:p>
    <w:p w:rsidR="00702F63" w:rsidRDefault="00702F63">
      <w:r>
        <w:t>but strange articulations like drool from his lips</w:t>
      </w:r>
    </w:p>
    <w:p w:rsidR="00702F63" w:rsidRDefault="00702F63">
      <w:r>
        <w:t>poking mushrooms in the back of my head</w:t>
      </w:r>
    </w:p>
    <w:p w:rsidR="00702F63" w:rsidRDefault="00702F63">
      <w:r>
        <w:t>pre-verbal, stained with juices</w:t>
      </w:r>
    </w:p>
    <w:p w:rsidR="00702F63" w:rsidRDefault="00702F63">
      <w:r>
        <w:t>a mild wild man carries his burden</w:t>
      </w:r>
    </w:p>
    <w:p w:rsidR="00702F63" w:rsidRPr="002551D2" w:rsidRDefault="00702F63">
      <w:r>
        <w:tab/>
        <w:t>and tells no lies, knowing no words</w:t>
      </w:r>
    </w:p>
    <w:sectPr w:rsidR="00702F63" w:rsidRPr="002551D2" w:rsidSect="00702F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51D2"/>
    <w:rsid w:val="002551D2"/>
    <w:rsid w:val="00702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67</Words>
  <Characters>384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Mushroom dude</dc:title>
  <dc:subject/>
  <dc:creator>Adam Richards</dc:creator>
  <cp:keywords/>
  <dc:description/>
  <cp:lastModifiedBy>Adam Richards</cp:lastModifiedBy>
  <cp:revision>1</cp:revision>
  <dcterms:created xsi:type="dcterms:W3CDTF">2006-10-14T00:33:00Z</dcterms:created>
  <dcterms:modified xsi:type="dcterms:W3CDTF">2006-10-14T00:36:00Z</dcterms:modified>
</cp:coreProperties>
</file>
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16" w:rsidRDefault="00775216" w:rsidP="005F5F08">
      <w:r>
        <w:rPr>
          <w:b/>
          <w:u w:val="single"/>
        </w:rPr>
        <w:t>Things i know about you</w:t>
      </w:r>
    </w:p>
    <w:p w:rsidR="00775216" w:rsidRDefault="00775216" w:rsidP="005F5F08"/>
    <w:p w:rsidR="00775216" w:rsidRDefault="00775216" w:rsidP="005F5F08">
      <w:r>
        <w:t>you read poetry</w:t>
      </w:r>
    </w:p>
    <w:p w:rsidR="00775216" w:rsidRDefault="00775216" w:rsidP="005F5F08">
      <w:r>
        <w:t>you are an individual within a collective</w:t>
      </w:r>
    </w:p>
    <w:p w:rsidR="00775216" w:rsidRDefault="00775216" w:rsidP="005F5F08">
      <w:r>
        <w:t>you wear clothes that hide your genitals</w:t>
      </w:r>
    </w:p>
    <w:p w:rsidR="00775216" w:rsidRDefault="00775216" w:rsidP="005F5F08">
      <w:r>
        <w:t>you wish you were better than someone</w:t>
      </w:r>
    </w:p>
    <w:p w:rsidR="00775216" w:rsidRDefault="00775216" w:rsidP="005F5F08">
      <w:r>
        <w:t>you know you are better than someone</w:t>
      </w:r>
    </w:p>
    <w:p w:rsidR="00775216" w:rsidRDefault="00775216" w:rsidP="005F5F08">
      <w:r>
        <w:t>you feel things that no one else feels</w:t>
      </w:r>
    </w:p>
    <w:p w:rsidR="00775216" w:rsidRDefault="00775216" w:rsidP="005F5F08">
      <w:r>
        <w:t>you can’t hold your breath for long enough to turn blue</w:t>
      </w:r>
    </w:p>
    <w:p w:rsidR="00775216" w:rsidRDefault="00775216" w:rsidP="005F5F08">
      <w:r>
        <w:t>you evolved from a microbe</w:t>
      </w:r>
    </w:p>
    <w:p w:rsidR="00775216" w:rsidRDefault="00775216" w:rsidP="005F5F08">
      <w:r>
        <w:t>you do things you wish you wouldn’t do</w:t>
      </w:r>
    </w:p>
    <w:p w:rsidR="00775216" w:rsidRDefault="00775216" w:rsidP="002D40E8">
      <w:r>
        <w:t>you are confused</w:t>
      </w:r>
    </w:p>
    <w:p w:rsidR="00775216" w:rsidRDefault="00775216" w:rsidP="002D40E8">
      <w:r>
        <w:t>you love the colour blue (i admit i’m playing the odds on this one)</w:t>
      </w:r>
    </w:p>
    <w:p w:rsidR="00775216" w:rsidRDefault="00775216" w:rsidP="002D40E8">
      <w:r>
        <w:t>you aren’t perfect</w:t>
      </w:r>
    </w:p>
    <w:p w:rsidR="00775216" w:rsidRDefault="00775216" w:rsidP="002D40E8">
      <w:r>
        <w:t>you are so! perfect</w:t>
      </w:r>
    </w:p>
    <w:p w:rsidR="00775216" w:rsidRDefault="00775216" w:rsidP="002D40E8">
      <w:r>
        <w:t>you feel things that everyone feels</w:t>
      </w:r>
    </w:p>
    <w:p w:rsidR="00775216" w:rsidRDefault="00775216" w:rsidP="002D40E8">
      <w:r>
        <w:t xml:space="preserve">you wonder how you got here </w:t>
      </w:r>
      <w:r>
        <w:rPr>
          <w:rFonts w:ascii="Lucida Sans Unicode" w:hAnsi="Lucida Sans Unicode" w:cs="Lucida Sans Unicode"/>
        </w:rPr>
        <w:t>↓</w:t>
      </w:r>
    </w:p>
    <w:p w:rsidR="00775216" w:rsidRDefault="00775216" w:rsidP="002D40E8"/>
    <w:p w:rsidR="00775216" w:rsidRDefault="00775216" w:rsidP="002D40E8">
      <w:r>
        <w:t>you are impressed with the poet’s perspicacity and annoyed by his presumption</w:t>
      </w:r>
    </w:p>
    <w:p w:rsidR="00775216" w:rsidRPr="0008445C" w:rsidRDefault="00775216" w:rsidP="0008445C">
      <w:pPr>
        <w:pStyle w:val="NoSpacing"/>
      </w:pPr>
    </w:p>
    <w:p w:rsidR="00775216" w:rsidRDefault="00775216" w:rsidP="0008445C">
      <w:pPr>
        <w:pStyle w:val="NoSpacing"/>
      </w:pPr>
    </w:p>
    <w:p w:rsidR="00775216" w:rsidRPr="0008445C" w:rsidRDefault="00775216" w:rsidP="0008445C">
      <w:pPr>
        <w:pStyle w:val="NoSpacing"/>
        <w:ind w:firstLine="720"/>
      </w:pPr>
    </w:p>
    <w:sectPr w:rsidR="00775216" w:rsidRPr="0008445C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40E8"/>
    <w:rsid w:val="0008445C"/>
    <w:rsid w:val="000A194D"/>
    <w:rsid w:val="00133D98"/>
    <w:rsid w:val="001C1DB4"/>
    <w:rsid w:val="00262028"/>
    <w:rsid w:val="002824D4"/>
    <w:rsid w:val="002B33E8"/>
    <w:rsid w:val="002C438C"/>
    <w:rsid w:val="002D40E8"/>
    <w:rsid w:val="003005D8"/>
    <w:rsid w:val="00475C5A"/>
    <w:rsid w:val="004A73AF"/>
    <w:rsid w:val="004B0171"/>
    <w:rsid w:val="005A01C7"/>
    <w:rsid w:val="005F5F08"/>
    <w:rsid w:val="0068053E"/>
    <w:rsid w:val="006911BB"/>
    <w:rsid w:val="00715825"/>
    <w:rsid w:val="00775216"/>
    <w:rsid w:val="007C2112"/>
    <w:rsid w:val="00866D0E"/>
    <w:rsid w:val="008A6730"/>
    <w:rsid w:val="008F59FD"/>
    <w:rsid w:val="00903E72"/>
    <w:rsid w:val="009323C8"/>
    <w:rsid w:val="009A3569"/>
    <w:rsid w:val="00AB2EF6"/>
    <w:rsid w:val="00C01B58"/>
    <w:rsid w:val="00C336AA"/>
    <w:rsid w:val="00CA65AF"/>
    <w:rsid w:val="00D3573A"/>
    <w:rsid w:val="00DB2898"/>
    <w:rsid w:val="00DD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94</Words>
  <Characters>538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2007-03-02T17:54:00Z</dcterms:created>
  <dcterms:modified xsi:type="dcterms:W3CDTF">2007-03-04T02:36:00Z</dcterms:modified>
</cp:coreProperties>
</file>
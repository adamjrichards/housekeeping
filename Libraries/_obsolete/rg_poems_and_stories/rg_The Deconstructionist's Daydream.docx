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82" w:rsidRPr="00763B3F" w:rsidRDefault="00A41A82">
      <w:pPr>
        <w:rPr>
          <w:b/>
          <w:u w:val="single"/>
        </w:rPr>
      </w:pPr>
      <w:r>
        <w:rPr>
          <w:b/>
          <w:u w:val="single"/>
        </w:rPr>
        <w:t>The Deconstructionist’s Daydream</w:t>
      </w:r>
    </w:p>
    <w:p w:rsidR="00A41A82" w:rsidRDefault="00A41A82"/>
    <w:p w:rsidR="00A41A82" w:rsidRDefault="00A41A82">
      <w:r>
        <w:t>this is a poem</w:t>
      </w:r>
    </w:p>
    <w:p w:rsidR="00A41A82" w:rsidRDefault="00A41A82">
      <w:r>
        <w:t>it is a poem about poetry</w:t>
      </w:r>
    </w:p>
    <w:p w:rsidR="00A41A82" w:rsidRDefault="00A41A82"/>
    <w:p w:rsidR="00A41A82" w:rsidRDefault="00A41A82">
      <w:r>
        <w:t>why is this a poem?</w:t>
      </w:r>
    </w:p>
    <w:p w:rsidR="00A41A82" w:rsidRDefault="00A41A82">
      <w:r>
        <w:t>because poems about poetry should be poems</w:t>
      </w:r>
    </w:p>
    <w:p w:rsidR="00A41A82" w:rsidRDefault="00A41A82">
      <w:r>
        <w:t>and not non-poems</w:t>
      </w:r>
    </w:p>
    <w:p w:rsidR="00A41A82" w:rsidRDefault="00A41A82"/>
    <w:p w:rsidR="00A41A82" w:rsidRDefault="00A41A82">
      <w:r>
        <w:t>what is the poem about poetry?</w:t>
      </w:r>
    </w:p>
    <w:p w:rsidR="00A41A82" w:rsidRDefault="00A41A82">
      <w:r>
        <w:t>this is</w:t>
      </w:r>
    </w:p>
    <w:p w:rsidR="00A41A82" w:rsidRDefault="00A41A82"/>
    <w:p w:rsidR="00A41A82" w:rsidRDefault="00A41A82">
      <w:r>
        <w:t>let there be a colon:</w:t>
      </w:r>
    </w:p>
    <w:p w:rsidR="00A41A82" w:rsidRDefault="00A41A82"/>
    <w:p w:rsidR="00A41A82" w:rsidRDefault="00A41A82">
      <w:r>
        <w:t>the author of the poem is i</w:t>
      </w:r>
    </w:p>
    <w:p w:rsidR="00A41A82" w:rsidRDefault="00A41A82">
      <w:r>
        <w:t>(say hello, i)</w:t>
      </w:r>
    </w:p>
    <w:p w:rsidR="00A41A82" w:rsidRDefault="00A41A82">
      <w:r>
        <w:t>HELLO!</w:t>
      </w:r>
    </w:p>
    <w:p w:rsidR="00A41A82" w:rsidRDefault="00A41A82"/>
    <w:p w:rsidR="00A41A82" w:rsidRDefault="00A41A82">
      <w:r>
        <w:t>i am writing a poem about i</w:t>
      </w:r>
    </w:p>
    <w:p w:rsidR="00A41A82" w:rsidRDefault="00A41A82">
      <w:r>
        <w:t>this is established</w:t>
      </w:r>
    </w:p>
    <w:p w:rsidR="00A41A82" w:rsidRDefault="00A41A82">
      <w:r>
        <w:t>when does the poem start?</w:t>
      </w:r>
    </w:p>
    <w:p w:rsidR="00A41A82" w:rsidRDefault="00A41A82">
      <w:r>
        <w:t>it has, literally</w:t>
      </w:r>
    </w:p>
    <w:p w:rsidR="00A41A82" w:rsidRDefault="00A41A82">
      <w:r>
        <w:t>it does now, here, figuratively</w:t>
      </w:r>
    </w:p>
    <w:p w:rsidR="00A41A82" w:rsidRDefault="00A41A82"/>
    <w:p w:rsidR="00A41A82" w:rsidRDefault="00A41A82">
      <w:r>
        <w:t>what is a poem, that we should write a poem about it?</w:t>
      </w:r>
    </w:p>
    <w:p w:rsidR="00A41A82" w:rsidRDefault="00A41A82"/>
    <w:p w:rsidR="00A41A82" w:rsidRDefault="00A41A82">
      <w:r>
        <w:t>in the first place, it is and this is</w:t>
      </w:r>
    </w:p>
    <w:p w:rsidR="00A41A82" w:rsidRDefault="00A41A82">
      <w:r>
        <w:t>a collection of words</w:t>
      </w:r>
    </w:p>
    <w:p w:rsidR="00A41A82" w:rsidRDefault="00A41A82">
      <w:r>
        <w:t>in which form is of importance</w:t>
      </w:r>
    </w:p>
    <w:p w:rsidR="00A41A82" w:rsidRDefault="00A41A82">
      <w:r>
        <w:t>must the words have substance?</w:t>
      </w:r>
    </w:p>
    <w:p w:rsidR="00A41A82" w:rsidRDefault="00A41A82">
      <w:r>
        <w:t>this is debatable</w:t>
      </w:r>
    </w:p>
    <w:p w:rsidR="00A41A82" w:rsidRDefault="00A41A82"/>
    <w:p w:rsidR="00A41A82" w:rsidRDefault="00A41A82">
      <w:r>
        <w:t>ok, the debate is over</w:t>
      </w:r>
    </w:p>
    <w:p w:rsidR="00A41A82" w:rsidRDefault="00A41A82"/>
    <w:p w:rsidR="00A41A82" w:rsidRDefault="00A41A82">
      <w:r>
        <w:t>the words must have meaning</w:t>
      </w:r>
    </w:p>
    <w:p w:rsidR="00A41A82" w:rsidRDefault="00A41A82">
      <w:r>
        <w:t>if this, the poem about poems, has no words with meaning</w:t>
      </w:r>
    </w:p>
    <w:p w:rsidR="00A41A82" w:rsidRDefault="00A41A82">
      <w:r>
        <w:t>it is boring</w:t>
      </w:r>
    </w:p>
    <w:p w:rsidR="00A41A82" w:rsidRDefault="00A41A82"/>
    <w:p w:rsidR="00A41A82" w:rsidRDefault="00A41A82">
      <w:r>
        <w:t>is it boring?</w:t>
      </w:r>
    </w:p>
    <w:p w:rsidR="00A41A82" w:rsidRDefault="00A41A82">
      <w:r>
        <w:t>this is the question i ask myself</w:t>
      </w:r>
    </w:p>
    <w:p w:rsidR="00A41A82" w:rsidRDefault="00A41A82"/>
    <w:p w:rsidR="00A41A82" w:rsidRDefault="00A41A82">
      <w:r>
        <w:t>what about poems that have no meaning?</w:t>
      </w:r>
    </w:p>
    <w:p w:rsidR="00A41A82" w:rsidRDefault="00A41A82">
      <w:r>
        <w:t>they mean nothing, nothing having a meaning</w:t>
      </w:r>
    </w:p>
    <w:p w:rsidR="00A41A82" w:rsidRDefault="00A41A82">
      <w:r>
        <w:t>by it’s absence</w:t>
      </w:r>
    </w:p>
    <w:p w:rsidR="00A41A82" w:rsidRDefault="00A41A82">
      <w:r>
        <w:t>they are boring</w:t>
      </w:r>
    </w:p>
    <w:p w:rsidR="00A41A82" w:rsidRDefault="00A41A82">
      <w:r>
        <w:t>that is why the debate is over</w:t>
      </w:r>
    </w:p>
    <w:p w:rsidR="00A41A82" w:rsidRDefault="00A41A82"/>
    <w:p w:rsidR="00A41A82" w:rsidRDefault="00A41A82">
      <w:r>
        <w:t>what if the meaning is obscure?</w:t>
      </w:r>
    </w:p>
    <w:p w:rsidR="00A41A82" w:rsidRDefault="00A41A82">
      <w:r>
        <w:t>this is permitted</w:t>
      </w:r>
    </w:p>
    <w:p w:rsidR="00A41A82" w:rsidRDefault="00A41A82">
      <w:r>
        <w:t>if there is no need of meaning</w:t>
      </w:r>
    </w:p>
    <w:p w:rsidR="00A41A82" w:rsidRDefault="00A41A82">
      <w:r>
        <w:t>for it to be a poem that is boring</w:t>
      </w:r>
    </w:p>
    <w:p w:rsidR="00A41A82" w:rsidRDefault="00A41A82">
      <w:r>
        <w:t>there is no objection to obscurity</w:t>
      </w:r>
    </w:p>
    <w:p w:rsidR="00A41A82" w:rsidRDefault="00A41A82">
      <w:r>
        <w:t>for a poem which may or may not</w:t>
      </w:r>
    </w:p>
    <w:p w:rsidR="00A41A82" w:rsidRDefault="00A41A82">
      <w:r>
        <w:t>be boring</w:t>
      </w:r>
    </w:p>
    <w:p w:rsidR="00A41A82" w:rsidRDefault="00A41A82"/>
    <w:p w:rsidR="00A41A82" w:rsidRDefault="00A41A82">
      <w:r>
        <w:t>perhaps the words are not boring</w:t>
      </w:r>
    </w:p>
    <w:p w:rsidR="00A41A82" w:rsidRDefault="00A41A82">
      <w:r>
        <w:t>(the plumage of blue and yellow sparrows dancing their finality in swirling rythms of cake)</w:t>
      </w:r>
    </w:p>
    <w:p w:rsidR="00A41A82" w:rsidRDefault="00A41A82"/>
    <w:p w:rsidR="00A41A82" w:rsidRDefault="00A41A82">
      <w:r>
        <w:t>is the section of the poem about poems that deals with obscurity</w:t>
      </w:r>
    </w:p>
    <w:p w:rsidR="00A41A82" w:rsidRDefault="00A41A82">
      <w:r>
        <w:t>boring?</w:t>
      </w:r>
    </w:p>
    <w:p w:rsidR="00A41A82" w:rsidRDefault="00A41A82"/>
    <w:p w:rsidR="00A41A82" w:rsidRDefault="00A41A82">
      <w:r>
        <w:t>this is not up to i (me)</w:t>
      </w:r>
    </w:p>
    <w:p w:rsidR="00A41A82" w:rsidRDefault="00A41A82">
      <w:r>
        <w:t>the author of the poem which is a collection of words</w:t>
      </w:r>
    </w:p>
    <w:p w:rsidR="00A41A82" w:rsidRDefault="00A41A82">
      <w:r>
        <w:t>about poetry in terms of boringness</w:t>
      </w:r>
    </w:p>
    <w:p w:rsidR="00A41A82" w:rsidRDefault="00A41A82">
      <w:r>
        <w:t>is not qualified to judge</w:t>
      </w:r>
    </w:p>
    <w:p w:rsidR="00A41A82" w:rsidRDefault="00A41A82"/>
    <w:p w:rsidR="00A41A82" w:rsidRDefault="00A41A82">
      <w:r>
        <w:t>that is a lie</w:t>
      </w:r>
    </w:p>
    <w:p w:rsidR="00A41A82" w:rsidRDefault="00A41A82">
      <w:r>
        <w:t>i am always judging:</w:t>
      </w:r>
    </w:p>
    <w:p w:rsidR="00A41A82" w:rsidRDefault="00A41A82">
      <w:r>
        <w:t>poetry with no meaning is boring</w:t>
      </w:r>
    </w:p>
    <w:p w:rsidR="00A41A82" w:rsidRDefault="00A41A82">
      <w:r>
        <w:t>poetry with no contemplatable meaning is boring</w:t>
      </w:r>
    </w:p>
    <w:p w:rsidR="00A41A82" w:rsidRDefault="00A41A82">
      <w:r>
        <w:t>what is not boring?</w:t>
      </w:r>
    </w:p>
    <w:p w:rsidR="00A41A82" w:rsidRDefault="00A41A82">
      <w:r>
        <w:t>a poem with meaning may be boring</w:t>
      </w:r>
    </w:p>
    <w:p w:rsidR="00A41A82" w:rsidRDefault="00A41A82">
      <w:r>
        <w:t>a poem with meaning may be not boring</w:t>
      </w:r>
    </w:p>
    <w:p w:rsidR="00A41A82" w:rsidRDefault="00A41A82"/>
    <w:p w:rsidR="00A41A82" w:rsidRDefault="00A41A82">
      <w:r>
        <w:t>a poem about poetry may be boring, but you are still reading it</w:t>
      </w:r>
    </w:p>
    <w:p w:rsidR="00A41A82" w:rsidRDefault="00A41A82"/>
    <w:p w:rsidR="00A41A82" w:rsidRDefault="00A41A82">
      <w:r>
        <w:t>a poem which makes the complicated simple is interesting</w:t>
      </w:r>
    </w:p>
    <w:p w:rsidR="00A41A82" w:rsidRDefault="00A41A82">
      <w:r>
        <w:t>a poem which makes the simple complicated is boring</w:t>
      </w:r>
    </w:p>
    <w:p w:rsidR="00A41A82" w:rsidRDefault="00A41A82">
      <w:r>
        <w:t>this is the pronouncement of me, the author of the poem</w:t>
      </w:r>
    </w:p>
    <w:p w:rsidR="00A41A82" w:rsidRDefault="00A41A82">
      <w:r>
        <w:t>the entire poem is an excuse to make this point</w:t>
      </w:r>
    </w:p>
    <w:p w:rsidR="00A41A82" w:rsidRDefault="00A41A82">
      <w:r>
        <w:t>i apologize</w:t>
      </w:r>
    </w:p>
    <w:p w:rsidR="00A41A82" w:rsidRDefault="00A41A82"/>
    <w:p w:rsidR="00A41A82" w:rsidRDefault="00A41A82">
      <w:r>
        <w:t>this is the end of the poem</w:t>
      </w:r>
    </w:p>
    <w:sectPr w:rsidR="00A41A82" w:rsidSect="00A41A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4BB"/>
    <w:rsid w:val="006064BB"/>
    <w:rsid w:val="00763B3F"/>
    <w:rsid w:val="00A4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294</Words>
  <Characters>1682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Daydream</dc:title>
  <dc:subject/>
  <dc:creator>Adam Richards</dc:creator>
  <cp:keywords/>
  <dc:description/>
  <cp:lastModifiedBy>Adam Richards</cp:lastModifiedBy>
  <cp:revision>1</cp:revision>
  <dcterms:created xsi:type="dcterms:W3CDTF">2006-11-10T18:29:00Z</dcterms:created>
  <dcterms:modified xsi:type="dcterms:W3CDTF">2006-11-10T18:48:00Z</dcterms:modified>
</cp:coreProperties>
</file>
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43D" w:rsidRDefault="000E743D">
      <w:pPr>
        <w:pStyle w:val="Heading1"/>
      </w:pPr>
      <w:r>
        <w:t>Solipsis</w:t>
      </w:r>
    </w:p>
    <w:p w:rsidR="000E743D" w:rsidRDefault="000E743D"/>
    <w:p w:rsidR="000E743D" w:rsidRDefault="000E743D">
      <w:r>
        <w:t>there are so many voices in my head</w:t>
      </w:r>
    </w:p>
    <w:p w:rsidR="000E743D" w:rsidRDefault="000E743D"/>
    <w:p w:rsidR="000E743D" w:rsidRDefault="000E743D">
      <w:r>
        <w:t>not the kind that tell me what to do</w:t>
      </w:r>
    </w:p>
    <w:p w:rsidR="000E743D" w:rsidRDefault="000E743D">
      <w:r>
        <w:t>they are kinder than that</w:t>
      </w:r>
    </w:p>
    <w:p w:rsidR="000E743D" w:rsidRDefault="000E743D">
      <w:r>
        <w:t>make suggestions, give gentle advice</w:t>
      </w:r>
    </w:p>
    <w:p w:rsidR="000E743D" w:rsidRDefault="000E743D">
      <w:r>
        <w:t>and they aren’t hurt when I don’t listen</w:t>
      </w:r>
    </w:p>
    <w:p w:rsidR="000E743D" w:rsidRDefault="000E743D"/>
    <w:p w:rsidR="000E743D" w:rsidRDefault="000E743D">
      <w:r>
        <w:t>welcome.</w:t>
      </w:r>
    </w:p>
    <w:p w:rsidR="000E743D" w:rsidRDefault="000E743D"/>
    <w:p w:rsidR="000E743D" w:rsidRDefault="000E743D">
      <w:r>
        <w:t>you are among them now</w:t>
      </w:r>
    </w:p>
    <w:p w:rsidR="000E743D" w:rsidRDefault="000E743D">
      <w:r>
        <w:t>you are assimilated, installed in my software</w:t>
      </w:r>
    </w:p>
    <w:p w:rsidR="000E743D" w:rsidRDefault="000E743D">
      <w:r>
        <w:t>but who possesses whom is an open question</w:t>
      </w:r>
    </w:p>
    <w:p w:rsidR="000E743D" w:rsidRDefault="000E743D"/>
    <w:p w:rsidR="000E743D" w:rsidRDefault="000E743D">
      <w:r>
        <w:t>why am I so obsessed with possesion?</w:t>
      </w:r>
    </w:p>
    <w:p w:rsidR="000E743D" w:rsidRDefault="000E743D">
      <w:r>
        <w:t>well, I’m glad you asked</w:t>
      </w:r>
    </w:p>
    <w:p w:rsidR="000E743D" w:rsidRDefault="000E743D">
      <w:r>
        <w:t>it is a central fact of the human state</w:t>
      </w:r>
    </w:p>
    <w:p w:rsidR="000E743D" w:rsidRDefault="000E743D">
      <w:r>
        <w:t>when you are in my head</w:t>
      </w:r>
    </w:p>
    <w:p w:rsidR="000E743D" w:rsidRDefault="000E743D">
      <w:r>
        <w:t>you belong to me, mean nothing</w:t>
      </w:r>
    </w:p>
    <w:p w:rsidR="000E743D" w:rsidRDefault="000E743D">
      <w:r>
        <w:t>but what meaning I give you</w:t>
      </w:r>
    </w:p>
    <w:p w:rsidR="000E743D" w:rsidRDefault="000E743D">
      <w:r>
        <w:t>I am selfish, a controlling bastard</w:t>
      </w:r>
    </w:p>
    <w:p w:rsidR="000E743D" w:rsidRDefault="000E743D">
      <w:r>
        <w:t>but I am not an egotist</w:t>
      </w:r>
    </w:p>
    <w:p w:rsidR="000E743D" w:rsidRDefault="000E743D">
      <w:r>
        <w:t>not that way</w:t>
      </w:r>
    </w:p>
    <w:p w:rsidR="000E743D" w:rsidRDefault="000E743D">
      <w:r>
        <w:t>I know that you possess me</w:t>
      </w:r>
    </w:p>
    <w:p w:rsidR="000E743D" w:rsidRDefault="000E743D">
      <w:r>
        <w:t>even now</w:t>
      </w:r>
    </w:p>
    <w:p w:rsidR="000E743D" w:rsidRDefault="000E743D">
      <w:r>
        <w:t>these words have ceased to be mine</w:t>
      </w:r>
    </w:p>
    <w:p w:rsidR="000E743D" w:rsidRDefault="000E743D"/>
    <w:p w:rsidR="000E743D" w:rsidRDefault="000E743D">
      <w:r>
        <w:t>by joining my head</w:t>
      </w:r>
    </w:p>
    <w:p w:rsidR="000E743D" w:rsidRDefault="000E743D">
      <w:r>
        <w:t>you have assumed control</w:t>
      </w:r>
    </w:p>
    <w:p w:rsidR="000E743D" w:rsidRDefault="000E743D">
      <w:r>
        <w:t>I am laid bare</w:t>
      </w:r>
    </w:p>
    <w:p w:rsidR="000E743D" w:rsidRDefault="000E743D"/>
    <w:p w:rsidR="000E743D" w:rsidRDefault="000E743D">
      <w:r>
        <w:t>we are myriad</w:t>
      </w:r>
    </w:p>
    <w:p w:rsidR="000E743D" w:rsidRDefault="000E743D">
      <w:r>
        <w:t>assumptions of contradiction.</w:t>
      </w:r>
    </w:p>
    <w:p w:rsidR="000E743D" w:rsidRDefault="000E743D">
      <w:r>
        <w:t>get in line, buddy</w:t>
      </w:r>
    </w:p>
    <w:p w:rsidR="000E743D" w:rsidRDefault="000E743D"/>
    <w:sectPr w:rsidR="000E743D" w:rsidSect="000E74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BBA9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043CE5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EB2E8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88163A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F92E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9323D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C082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006EC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78664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7A8F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743D"/>
    <w:rsid w:val="000E7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3D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110</Words>
  <Characters>631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there are so many voices in my head</dc:title>
  <dc:subject/>
  <dc:creator>Adam Richards</dc:creator>
  <cp:keywords/>
  <dc:description/>
  <cp:lastModifiedBy>Adam Richards</cp:lastModifiedBy>
  <cp:revision>4</cp:revision>
  <dcterms:created xsi:type="dcterms:W3CDTF">2006-12-23T02:42:00Z</dcterms:created>
  <dcterms:modified xsi:type="dcterms:W3CDTF">2007-01-02T00:00:00Z</dcterms:modified>
</cp:coreProperties>
</file>
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09" w:rsidRPr="003C5548" w:rsidRDefault="00C72A09" w:rsidP="003C5548">
      <w:pPr>
        <w:rPr>
          <w:b/>
          <w:u w:val="single"/>
        </w:rPr>
      </w:pPr>
      <w:r>
        <w:rPr>
          <w:b/>
          <w:u w:val="single"/>
        </w:rPr>
        <w:t>Chip</w:t>
      </w:r>
    </w:p>
    <w:p w:rsidR="00C72A09" w:rsidRDefault="00C72A09" w:rsidP="00F4371F"/>
    <w:p w:rsidR="00C72A09" w:rsidRDefault="00C72A09" w:rsidP="00F4371F">
      <w:r>
        <w:t>you promised</w:t>
      </w:r>
    </w:p>
    <w:p w:rsidR="00C72A09" w:rsidRDefault="00C72A09" w:rsidP="00F4371F">
      <w:r>
        <w:t>i’d be replaced</w:t>
      </w:r>
    </w:p>
    <w:p w:rsidR="00C72A09" w:rsidRDefault="00C72A09" w:rsidP="00F4371F">
      <w:r>
        <w:t>with a silicon chip</w:t>
      </w:r>
    </w:p>
    <w:p w:rsidR="00C72A09" w:rsidRDefault="00C72A09" w:rsidP="00F4371F">
      <w:r>
        <w:t>well, dammit, i’m still waiting</w:t>
      </w:r>
    </w:p>
    <w:p w:rsidR="00C72A09" w:rsidRDefault="00C72A09" w:rsidP="00F4371F"/>
    <w:p w:rsidR="00C72A09" w:rsidRDefault="00C72A09" w:rsidP="00F4371F">
      <w:r>
        <w:t>think of all the things</w:t>
      </w:r>
    </w:p>
    <w:p w:rsidR="00C72A09" w:rsidRDefault="00C72A09" w:rsidP="00F4371F">
      <w:r>
        <w:t>i’d rather not do</w:t>
      </w:r>
    </w:p>
    <w:p w:rsidR="00C72A09" w:rsidRDefault="00C72A09" w:rsidP="00F4371F">
      <w:r>
        <w:t>i’d prefer to be masturbating right now</w:t>
      </w:r>
    </w:p>
    <w:p w:rsidR="00C72A09" w:rsidRDefault="00C72A09" w:rsidP="00F4371F"/>
    <w:p w:rsidR="00C72A09" w:rsidRDefault="00C72A09" w:rsidP="00D34A60">
      <w:r>
        <w:t>for are we not robots?</w:t>
      </w:r>
      <w:r w:rsidRPr="00D34A60">
        <w:t xml:space="preserve"> </w:t>
      </w:r>
    </w:p>
    <w:p w:rsidR="00C72A09" w:rsidRDefault="00C72A09" w:rsidP="00D34A60">
      <w:r>
        <w:t>following blindly the dictates of our needs</w:t>
      </w:r>
    </w:p>
    <w:p w:rsidR="00C72A09" w:rsidRDefault="00C72A09" w:rsidP="00D34A60">
      <w:r>
        <w:t>flesh wrapped around bare instinct</w:t>
      </w:r>
    </w:p>
    <w:p w:rsidR="00C72A09" w:rsidRDefault="00C72A09" w:rsidP="00F4371F">
      <w:r>
        <w:t>and whatnot</w:t>
      </w:r>
    </w:p>
    <w:p w:rsidR="00C72A09" w:rsidRDefault="00C72A09" w:rsidP="00F4371F"/>
    <w:p w:rsidR="00C72A09" w:rsidRDefault="00C72A09" w:rsidP="00F4371F">
      <w:r>
        <w:t>i just hope</w:t>
      </w:r>
    </w:p>
    <w:p w:rsidR="00C72A09" w:rsidRDefault="00C72A09" w:rsidP="00F4371F">
      <w:r>
        <w:t>that they can find a chip</w:t>
      </w:r>
    </w:p>
    <w:p w:rsidR="00C72A09" w:rsidRDefault="00C72A09" w:rsidP="00F4371F">
      <w:r>
        <w:t>smart enough for sex</w:t>
      </w:r>
    </w:p>
    <w:p w:rsidR="00C72A09" w:rsidRDefault="00C72A09" w:rsidP="00F4371F">
      <w:r>
        <w:t>and dumb enough for dishes</w:t>
      </w:r>
    </w:p>
    <w:p w:rsidR="00C72A09" w:rsidRDefault="00C72A09" w:rsidP="00F4371F"/>
    <w:p w:rsidR="00C72A09" w:rsidRPr="00F4371F" w:rsidRDefault="00C72A09" w:rsidP="00F4371F">
      <w:r>
        <w:t>or did i get that backwards?</w:t>
      </w:r>
    </w:p>
    <w:sectPr w:rsidR="00C72A09" w:rsidRPr="00F4371F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548"/>
    <w:rsid w:val="00051E8D"/>
    <w:rsid w:val="000A194D"/>
    <w:rsid w:val="00133D98"/>
    <w:rsid w:val="002456D8"/>
    <w:rsid w:val="00262028"/>
    <w:rsid w:val="002824D4"/>
    <w:rsid w:val="002B33E8"/>
    <w:rsid w:val="002C438C"/>
    <w:rsid w:val="003005D8"/>
    <w:rsid w:val="003C5548"/>
    <w:rsid w:val="004B0171"/>
    <w:rsid w:val="00565657"/>
    <w:rsid w:val="00715825"/>
    <w:rsid w:val="007C2112"/>
    <w:rsid w:val="00866D0E"/>
    <w:rsid w:val="008A6730"/>
    <w:rsid w:val="008F59FD"/>
    <w:rsid w:val="00903E72"/>
    <w:rsid w:val="009323C8"/>
    <w:rsid w:val="009A3569"/>
    <w:rsid w:val="00BF213F"/>
    <w:rsid w:val="00C336AA"/>
    <w:rsid w:val="00C72A09"/>
    <w:rsid w:val="00D34A60"/>
    <w:rsid w:val="00D3573A"/>
    <w:rsid w:val="00DB2898"/>
    <w:rsid w:val="00E00892"/>
    <w:rsid w:val="00F4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2007-02-16T19:43:00Z</dcterms:created>
  <dcterms:modified xsi:type="dcterms:W3CDTF">2007-02-17T00:46:00Z</dcterms:modified>
</cp:coreProperties>
</file>
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BE3" w:rsidRDefault="00804BE3">
      <w:pPr>
        <w:pStyle w:val="Heading1"/>
      </w:pPr>
      <w:r>
        <w:t>Fox</w:t>
      </w:r>
    </w:p>
    <w:p w:rsidR="00804BE3" w:rsidRDefault="00804BE3"/>
    <w:p w:rsidR="00804BE3" w:rsidRDefault="00804BE3">
      <w:r>
        <w:t>I found you in the forest</w:t>
      </w:r>
    </w:p>
    <w:p w:rsidR="00804BE3" w:rsidRDefault="00804BE3">
      <w:r>
        <w:t>moss, trillium, tree</w:t>
      </w:r>
    </w:p>
    <w:p w:rsidR="00804BE3" w:rsidRDefault="00804BE3">
      <w:r>
        <w:t>you were hiding your pups</w:t>
      </w:r>
    </w:p>
    <w:p w:rsidR="00804BE3" w:rsidRDefault="00804BE3">
      <w:r>
        <w:t>in a hollowed-out log</w:t>
      </w:r>
    </w:p>
    <w:p w:rsidR="00804BE3" w:rsidRDefault="00804BE3"/>
    <w:p w:rsidR="00804BE3" w:rsidRDefault="00804BE3">
      <w:r>
        <w:t>you were keeping a lookout</w:t>
      </w:r>
    </w:p>
    <w:p w:rsidR="00804BE3" w:rsidRDefault="00804BE3">
      <w:r>
        <w:t>eyes to earth and sky</w:t>
      </w:r>
    </w:p>
    <w:p w:rsidR="00804BE3" w:rsidRDefault="00804BE3">
      <w:r>
        <w:t>you saw me when I saw you</w:t>
      </w:r>
    </w:p>
    <w:p w:rsidR="00804BE3" w:rsidRDefault="00804BE3">
      <w:r>
        <w:t>in a slow gentle fog</w:t>
      </w:r>
    </w:p>
    <w:p w:rsidR="00804BE3" w:rsidRDefault="00804BE3"/>
    <w:p w:rsidR="00804BE3" w:rsidRDefault="00804BE3">
      <w:r>
        <w:t>you sniffed the air, cautious</w:t>
      </w:r>
    </w:p>
    <w:p w:rsidR="00804BE3" w:rsidRDefault="00804BE3">
      <w:r>
        <w:t>you watched me, aware</w:t>
      </w:r>
    </w:p>
    <w:p w:rsidR="00804BE3" w:rsidRDefault="00804BE3">
      <w:r>
        <w:t>I am danger, predacious</w:t>
      </w:r>
    </w:p>
    <w:p w:rsidR="00804BE3" w:rsidRDefault="00804BE3">
      <w:r>
        <w:t>to a fox, I’m a dog</w:t>
      </w:r>
    </w:p>
    <w:p w:rsidR="00804BE3" w:rsidRDefault="00804BE3"/>
    <w:p w:rsidR="00804BE3" w:rsidRDefault="00804BE3">
      <w:r>
        <w:t>but I am no dog</w:t>
      </w:r>
    </w:p>
    <w:p w:rsidR="00804BE3" w:rsidRDefault="00804BE3">
      <w:r>
        <w:t>I’m your species, your kind</w:t>
      </w:r>
    </w:p>
    <w:p w:rsidR="00804BE3" w:rsidRDefault="00804BE3">
      <w:r>
        <w:t>and I will keep guard</w:t>
      </w:r>
    </w:p>
    <w:p w:rsidR="00804BE3" w:rsidRDefault="00804BE3">
      <w:r>
        <w:t>in the slow gentle fog</w:t>
      </w:r>
    </w:p>
    <w:sectPr w:rsidR="00804BE3" w:rsidSect="00804B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BE3"/>
    <w:rsid w:val="00804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E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1496</TotalTime>
  <Pages>1</Pages>
  <Words>55</Words>
  <Characters>316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</dc:title>
  <dc:subject/>
  <dc:creator>Adam Richards</dc:creator>
  <cp:keywords/>
  <dc:description/>
  <cp:lastModifiedBy>Adam Richards</cp:lastModifiedBy>
  <cp:revision>3</cp:revision>
  <dcterms:created xsi:type="dcterms:W3CDTF">2007-01-26T03:09:00Z</dcterms:created>
  <dcterms:modified xsi:type="dcterms:W3CDTF">2007-01-27T19:40:00Z</dcterms:modified>
</cp:coreProperties>
</file>
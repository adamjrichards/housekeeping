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B3" w:rsidRDefault="00B53AB3">
      <w:r>
        <w:t>adults are children</w:t>
      </w:r>
    </w:p>
    <w:p w:rsidR="00B53AB3" w:rsidRDefault="00B53AB3">
      <w:r>
        <w:t>because children are units</w:t>
      </w:r>
    </w:p>
    <w:p w:rsidR="00B53AB3" w:rsidRDefault="00B53AB3">
      <w:r>
        <w:t>who should grow to be people</w:t>
      </w:r>
    </w:p>
    <w:p w:rsidR="00B53AB3" w:rsidRDefault="00B53AB3"/>
    <w:p w:rsidR="00B53AB3" w:rsidRDefault="00B53AB3">
      <w:r>
        <w:t>adults will be adults</w:t>
      </w:r>
    </w:p>
    <w:p w:rsidR="00B53AB3" w:rsidRDefault="00B53AB3">
      <w:r>
        <w:t>when children are people</w:t>
      </w:r>
    </w:p>
    <w:p w:rsidR="00B53AB3" w:rsidRDefault="00B53AB3">
      <w:r>
        <w:t>who must grow to be human</w:t>
      </w:r>
    </w:p>
    <w:sectPr w:rsidR="00B53AB3" w:rsidSect="00B53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7A4"/>
    <w:rsid w:val="008D27A4"/>
    <w:rsid w:val="00B5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</Words>
  <Characters>128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adults are children</dc:title>
  <dc:subject/>
  <dc:creator>Adam Richards</dc:creator>
  <cp:keywords/>
  <dc:description/>
  <cp:lastModifiedBy>Adam Richards</cp:lastModifiedBy>
  <cp:revision>1</cp:revision>
  <dcterms:created xsi:type="dcterms:W3CDTF">2006-10-14T01:53:00Z</dcterms:created>
  <dcterms:modified xsi:type="dcterms:W3CDTF">2006-10-14T01:54:00Z</dcterms:modified>
</cp:coreProperties>
</file>
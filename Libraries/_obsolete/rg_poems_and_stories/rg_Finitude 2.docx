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ED" w:rsidRDefault="001545ED">
      <w:pPr>
        <w:rPr>
          <w:b/>
          <w:bCs/>
          <w:u w:val="single"/>
        </w:rPr>
      </w:pPr>
      <w:r>
        <w:rPr>
          <w:b/>
          <w:bCs/>
          <w:u w:val="single"/>
        </w:rPr>
        <w:t>Finitude 2</w:t>
      </w:r>
    </w:p>
    <w:p w:rsidR="001545ED" w:rsidRDefault="001545ED"/>
    <w:p w:rsidR="001545ED" w:rsidRDefault="001545ED">
      <w:r>
        <w:t>let me die with you</w:t>
      </w:r>
    </w:p>
    <w:p w:rsidR="001545ED" w:rsidRDefault="001545ED"/>
    <w:p w:rsidR="001545ED" w:rsidRDefault="001545ED">
      <w:r>
        <w:t>let me coast down to the water’s edge</w:t>
      </w:r>
    </w:p>
    <w:p w:rsidR="001545ED" w:rsidRDefault="001545ED">
      <w:r>
        <w:t>your small hand in mine</w:t>
      </w:r>
    </w:p>
    <w:p w:rsidR="001545ED" w:rsidRDefault="001545ED">
      <w:r>
        <w:t>and knowing the finitude of days</w:t>
      </w:r>
    </w:p>
    <w:p w:rsidR="001545ED" w:rsidRDefault="001545ED">
      <w:r>
        <w:t>let me dangle my feet from a seaside rock</w:t>
      </w:r>
    </w:p>
    <w:p w:rsidR="001545ED" w:rsidRDefault="001545ED">
      <w:r>
        <w:t>feel the cool water of finality</w:t>
      </w:r>
    </w:p>
    <w:p w:rsidR="001545ED" w:rsidRDefault="001545ED">
      <w:r>
        <w:t>drawing the last of me</w:t>
      </w:r>
    </w:p>
    <w:p w:rsidR="001545ED" w:rsidRDefault="001545ED">
      <w:r>
        <w:t>into the grand pool that stretches out forever</w:t>
      </w:r>
    </w:p>
    <w:p w:rsidR="001545ED" w:rsidRDefault="001545ED">
      <w:r>
        <w:t>and as the last moments</w:t>
      </w:r>
    </w:p>
    <w:p w:rsidR="001545ED" w:rsidRDefault="001545ED">
      <w:r>
        <w:t>are sucked through my leathery soles</w:t>
      </w:r>
    </w:p>
    <w:p w:rsidR="001545ED" w:rsidRDefault="001545ED">
      <w:r>
        <w:t>let me feel your arms</w:t>
      </w:r>
    </w:p>
    <w:p w:rsidR="001545ED" w:rsidRDefault="001545ED">
      <w:r>
        <w:t>warm on my neck</w:t>
      </w:r>
    </w:p>
    <w:p w:rsidR="001545ED" w:rsidRDefault="001545ED">
      <w:r>
        <w:t>and your eyes drinking all of me</w:t>
      </w:r>
    </w:p>
    <w:p w:rsidR="001545ED" w:rsidRDefault="001545ED">
      <w:r>
        <w:t>to hold me in calmness</w:t>
      </w:r>
    </w:p>
    <w:p w:rsidR="001545ED" w:rsidRDefault="001545ED">
      <w:r>
        <w:t>in the reservoir of your memory</w:t>
      </w:r>
    </w:p>
    <w:p w:rsidR="001545ED" w:rsidRDefault="001545ED">
      <w:r>
        <w:t>let my last liquid</w:t>
      </w:r>
    </w:p>
    <w:p w:rsidR="001545ED" w:rsidRDefault="001545ED">
      <w:r>
        <w:t>be the knowledge of my love</w:t>
      </w:r>
    </w:p>
    <w:p w:rsidR="001545ED" w:rsidRDefault="001545ED">
      <w:r>
        <w:t>and the sweet oil of sorrow</w:t>
      </w:r>
    </w:p>
    <w:p w:rsidR="001545ED" w:rsidRDefault="001545ED">
      <w:r>
        <w:t>floating a rainbow on its surface</w:t>
      </w:r>
    </w:p>
    <w:p w:rsidR="001545ED" w:rsidRDefault="001545ED">
      <w:r>
        <w:t>for I will know</w:t>
      </w:r>
    </w:p>
    <w:p w:rsidR="001545ED" w:rsidRDefault="001545ED">
      <w:r>
        <w:t>even to my last moment</w:t>
      </w:r>
    </w:p>
    <w:p w:rsidR="001545ED" w:rsidRDefault="001545ED">
      <w:r>
        <w:t>that you must live on without me</w:t>
      </w:r>
    </w:p>
    <w:sectPr w:rsidR="001545ED" w:rsidSect="001545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5ED"/>
    <w:rsid w:val="0015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92</Words>
  <Characters>527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Finitude 2</dc:title>
  <dc:subject/>
  <dc:creator>Adam Richards</dc:creator>
  <cp:keywords/>
  <dc:description/>
  <cp:lastModifiedBy>Adam Richards</cp:lastModifiedBy>
  <cp:revision>2</cp:revision>
  <dcterms:created xsi:type="dcterms:W3CDTF">2007-02-03T13:42:00Z</dcterms:created>
  <dcterms:modified xsi:type="dcterms:W3CDTF">2007-02-04T05:11:00Z</dcterms:modified>
</cp:coreProperties>
</file>
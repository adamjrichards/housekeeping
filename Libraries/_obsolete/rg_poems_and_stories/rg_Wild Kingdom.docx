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FB" w:rsidRDefault="00EE49FB">
      <w:r>
        <w:t>Wild Kingdom</w:t>
      </w:r>
    </w:p>
    <w:p w:rsidR="00EE49FB" w:rsidRDefault="00EE49FB"/>
    <w:p w:rsidR="00EE49FB" w:rsidRDefault="00EE49FB">
      <w:r>
        <w:t>there are 3.25 billion men and boys on the face of the earth</w:t>
      </w:r>
    </w:p>
    <w:p w:rsidR="00EE49FB" w:rsidRDefault="00EE49FB"/>
    <w:p w:rsidR="00EE49FB" w:rsidRDefault="00EE49FB">
      <w:r>
        <w:t>there are approximately 3.25 billion penises</w:t>
      </w:r>
    </w:p>
    <w:p w:rsidR="00EE49FB" w:rsidRDefault="00EE49FB">
      <w:r>
        <w:t>and 6.5 billion testicles</w:t>
      </w:r>
    </w:p>
    <w:p w:rsidR="00EE49FB" w:rsidRDefault="00EE49FB"/>
    <w:p w:rsidR="00EE49FB" w:rsidRDefault="00EE49FB">
      <w:r>
        <w:t>i have a penis</w:t>
      </w:r>
    </w:p>
    <w:p w:rsidR="00EE49FB" w:rsidRDefault="00EE49FB">
      <w:r>
        <w:t>i have two testicles</w:t>
      </w:r>
    </w:p>
    <w:p w:rsidR="00EE49FB" w:rsidRDefault="00EE49FB">
      <w:r>
        <w:t>at rest, my penis is of average size</w:t>
      </w:r>
    </w:p>
    <w:p w:rsidR="00EE49FB" w:rsidRDefault="00EE49FB">
      <w:r>
        <w:t>my testicles are on the small side</w:t>
      </w:r>
    </w:p>
    <w:p w:rsidR="00EE49FB" w:rsidRDefault="00EE49FB">
      <w:r>
        <w:t>(i have no sperm to inflate them)</w:t>
      </w:r>
    </w:p>
    <w:p w:rsidR="00EE49FB" w:rsidRDefault="00EE49FB">
      <w:r>
        <w:t>this sometimes disturbs me</w:t>
      </w:r>
    </w:p>
    <w:p w:rsidR="00EE49FB" w:rsidRDefault="00EE49FB">
      <w:r>
        <w:t>but what can i do?</w:t>
      </w:r>
    </w:p>
    <w:p w:rsidR="00EE49FB" w:rsidRDefault="00EE49FB"/>
    <w:p w:rsidR="00EE49FB" w:rsidRDefault="00EE49FB">
      <w:r>
        <w:t>when fully erect, my penis is larger than average</w:t>
      </w:r>
    </w:p>
    <w:p w:rsidR="00EE49FB" w:rsidRDefault="00EE49FB">
      <w:r>
        <w:t>as befits a man of my size</w:t>
      </w:r>
    </w:p>
    <w:p w:rsidR="00EE49FB" w:rsidRDefault="00EE49FB">
      <w:r>
        <w:t>i am a big man</w:t>
      </w:r>
    </w:p>
    <w:p w:rsidR="00EE49FB" w:rsidRDefault="00EE49FB">
      <w:r>
        <w:t>this makes up for my small testicles</w:t>
      </w:r>
    </w:p>
    <w:p w:rsidR="00EE49FB" w:rsidRDefault="00EE49FB"/>
    <w:p w:rsidR="00EE49FB" w:rsidRDefault="00EE49FB">
      <w:r>
        <w:t>my flaccid penis is somewhere between three and four inches</w:t>
      </w:r>
    </w:p>
    <w:p w:rsidR="00EE49FB" w:rsidRDefault="00EE49FB">
      <w:r>
        <w:t>there is nothing unusual about this</w:t>
      </w:r>
    </w:p>
    <w:p w:rsidR="00EE49FB" w:rsidRDefault="00EE49FB">
      <w:r>
        <w:t>we may assume that the average penis is that size</w:t>
      </w:r>
    </w:p>
    <w:p w:rsidR="00EE49FB" w:rsidRDefault="00EE49FB">
      <w:r>
        <w:t>but we will call it large, for the sake of argument</w:t>
      </w:r>
    </w:p>
    <w:p w:rsidR="00EE49FB" w:rsidRDefault="00EE49FB">
      <w:r>
        <w:t>(not as a sop to my ego)</w:t>
      </w:r>
    </w:p>
    <w:p w:rsidR="00EE49FB" w:rsidRDefault="00EE49FB"/>
    <w:p w:rsidR="00EE49FB" w:rsidRDefault="00EE49FB">
      <w:r>
        <w:t>so there are 3.25 billion men and boys</w:t>
      </w:r>
    </w:p>
    <w:p w:rsidR="00EE49FB" w:rsidRDefault="00EE49FB">
      <w:r>
        <w:t>with an average penis length of three inches</w:t>
      </w:r>
    </w:p>
    <w:p w:rsidR="00EE49FB" w:rsidRDefault="00EE49FB">
      <w:r>
        <w:t>or 7.5 centimeters, for you metric showoffs</w:t>
      </w:r>
    </w:p>
    <w:p w:rsidR="00EE49FB" w:rsidRDefault="00EE49FB"/>
    <w:p w:rsidR="00EE49FB" w:rsidRDefault="00EE49FB">
      <w:r>
        <w:t>should we not also discuss testicles?</w:t>
      </w:r>
    </w:p>
    <w:p w:rsidR="00EE49FB" w:rsidRDefault="00EE49FB">
      <w:r>
        <w:t>they vary widely in size and weight</w:t>
      </w:r>
    </w:p>
    <w:p w:rsidR="00EE49FB" w:rsidRDefault="00EE49FB">
      <w:r>
        <w:t>but average around .53 ounces</w:t>
      </w:r>
    </w:p>
    <w:p w:rsidR="00EE49FB" w:rsidRDefault="00EE49FB">
      <w:r>
        <w:t>with a volume of perhaps 1.53 cubic inches</w:t>
      </w:r>
    </w:p>
    <w:p w:rsidR="00EE49FB" w:rsidRDefault="00EE49FB"/>
    <w:p w:rsidR="00EE49FB" w:rsidRDefault="00EE49FB">
      <w:r>
        <w:t>What this means:</w:t>
      </w:r>
    </w:p>
    <w:p w:rsidR="00EE49FB" w:rsidRDefault="00EE49FB"/>
    <w:p w:rsidR="00EE49FB" w:rsidRDefault="00EE49FB">
      <w:r>
        <w:t>there are at least 153 882.57 miles of human penis on the planet</w:t>
      </w:r>
    </w:p>
    <w:p w:rsidR="00EE49FB" w:rsidRDefault="00EE49FB">
      <w:r>
        <w:t>that is enough penis to circle the world 6.19 times</w:t>
      </w:r>
    </w:p>
    <w:p w:rsidR="00EE49FB" w:rsidRDefault="00EE49FB">
      <w:r>
        <w:t>or travel .644 of the distance to the moon</w:t>
      </w:r>
    </w:p>
    <w:p w:rsidR="00EE49FB" w:rsidRDefault="00EE49FB">
      <w:r>
        <w:t>if the were all erect at once</w:t>
      </w:r>
    </w:p>
    <w:p w:rsidR="00EE49FB" w:rsidRDefault="00EE49FB">
      <w:r>
        <w:t>they would reach the moon and orbit it</w:t>
      </w:r>
    </w:p>
    <w:p w:rsidR="00EE49FB" w:rsidRDefault="00EE49FB"/>
    <w:p w:rsidR="00EE49FB" w:rsidRDefault="00EE49FB">
      <w:r>
        <w:t>and to add to that</w:t>
      </w:r>
    </w:p>
    <w:p w:rsidR="00EE49FB" w:rsidRDefault="00EE49FB">
      <w:r>
        <w:t>think of all the trillions of male creatures out there</w:t>
      </w:r>
    </w:p>
    <w:p w:rsidR="00EE49FB" w:rsidRDefault="00EE49FB">
      <w:r>
        <w:t>millions of miles of penis</w:t>
      </w:r>
    </w:p>
    <w:p w:rsidR="00EE49FB" w:rsidRDefault="00EE49FB">
      <w:r>
        <w:t>whale penis, dragonfly penis, even bird penis</w:t>
      </w:r>
    </w:p>
    <w:p w:rsidR="00EE49FB" w:rsidRDefault="00EE49FB"/>
    <w:p w:rsidR="00EE49FB" w:rsidRDefault="00EE49FB">
      <w:r>
        <w:t>6.5 billion testicles at an average of .53 ounces</w:t>
      </w:r>
    </w:p>
    <w:p w:rsidR="00EE49FB" w:rsidRDefault="00EE49FB">
      <w:r>
        <w:t>is 107 656 tons</w:t>
      </w:r>
    </w:p>
    <w:p w:rsidR="00EE49FB" w:rsidRDefault="00EE49FB">
      <w:r>
        <w:t>close to the weight of an aircraft carrier</w:t>
      </w:r>
    </w:p>
    <w:p w:rsidR="00EE49FB" w:rsidRDefault="00EE49FB">
      <w:r>
        <w:t>they would make a pile the size of a building three times the square footage of a football field</w:t>
      </w:r>
    </w:p>
    <w:p w:rsidR="00EE49FB" w:rsidRDefault="00EE49FB"/>
    <w:p w:rsidR="00EE49FB" w:rsidRDefault="00EE49FB">
      <w:r>
        <w:t>remember this</w:t>
      </w:r>
    </w:p>
    <w:p w:rsidR="00EE49FB" w:rsidRDefault="00EE49FB">
      <w:r>
        <w:t>next time you feel special</w:t>
      </w:r>
    </w:p>
    <w:p w:rsidR="00EE49FB" w:rsidRDefault="00EE49FB"/>
    <w:p w:rsidR="00EE49FB" w:rsidRDefault="00EE49FB"/>
    <w:sectPr w:rsidR="00EE49FB" w:rsidSect="00EE49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49FB"/>
    <w:rsid w:val="00EE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ind w:left="284" w:hanging="284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191</TotalTime>
  <Pages>1</Pages>
  <Words>233</Words>
  <Characters>1331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 Kingdom</dc:title>
  <dc:subject/>
  <dc:creator>Adam Richards</dc:creator>
  <cp:keywords/>
  <dc:description/>
  <cp:lastModifiedBy>Adam Richards</cp:lastModifiedBy>
  <cp:revision>4</cp:revision>
  <dcterms:created xsi:type="dcterms:W3CDTF">2006-11-26T00:12:00Z</dcterms:created>
  <dcterms:modified xsi:type="dcterms:W3CDTF">2007-05-01T19:50:00Z</dcterms:modified>
</cp:coreProperties>
</file>
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F79" w:rsidRDefault="00E76F79">
      <w:r>
        <w:t>it came in one small bottle</w:t>
      </w:r>
    </w:p>
    <w:p w:rsidR="00E76F79" w:rsidRDefault="00E76F79">
      <w:r>
        <w:t>delivered in the mail</w:t>
      </w:r>
    </w:p>
    <w:p w:rsidR="00E76F79" w:rsidRDefault="00E76F79">
      <w:r>
        <w:t>Universal Problem Solvent</w:t>
      </w:r>
    </w:p>
    <w:p w:rsidR="00E76F79" w:rsidRDefault="00E76F79">
      <w:r>
        <w:t xml:space="preserve">promotion for a sale </w:t>
      </w:r>
    </w:p>
    <w:p w:rsidR="00E76F79" w:rsidRDefault="00E76F79">
      <w:r>
        <w:t>a brightly coloured label</w:t>
      </w:r>
    </w:p>
    <w:p w:rsidR="00E76F79" w:rsidRDefault="00E76F79">
      <w:r>
        <w:t>and a warning on the cap</w:t>
      </w:r>
    </w:p>
    <w:p w:rsidR="00E76F79" w:rsidRDefault="00E76F79">
      <w:r>
        <w:t>a card full of instructions</w:t>
      </w:r>
    </w:p>
    <w:p w:rsidR="00E76F79" w:rsidRDefault="00E76F79">
      <w:r>
        <w:t>and an advertising rap</w:t>
      </w:r>
    </w:p>
    <w:p w:rsidR="00E76F79" w:rsidRDefault="00E76F79">
      <w:r>
        <w:t>“this is not a product</w:t>
      </w:r>
    </w:p>
    <w:p w:rsidR="00E76F79" w:rsidRDefault="00E76F79">
      <w:r>
        <w:t>of yer higher chemisty,</w:t>
      </w:r>
    </w:p>
    <w:p w:rsidR="00E76F79" w:rsidRDefault="00E76F79">
      <w:r>
        <w:t>but the latest biologic</w:t>
      </w:r>
    </w:p>
    <w:p w:rsidR="00E76F79" w:rsidRDefault="00E76F79">
      <w:r>
        <w:t>in spirituality.</w:t>
      </w:r>
    </w:p>
    <w:p w:rsidR="00E76F79" w:rsidRDefault="00E76F79">
      <w:r>
        <w:t>Spirits, then, of spirit;</w:t>
      </w:r>
    </w:p>
    <w:p w:rsidR="00E76F79" w:rsidRDefault="00E76F79">
      <w:r>
        <w:t>most essential essence,</w:t>
      </w:r>
    </w:p>
    <w:p w:rsidR="00E76F79" w:rsidRDefault="00E76F79">
      <w:r>
        <w:t>the Universal Problem Solvent’s</w:t>
      </w:r>
    </w:p>
    <w:p w:rsidR="00E76F79" w:rsidRDefault="00E76F79">
      <w:r>
        <w:t>sparkling effervescence</w:t>
      </w:r>
    </w:p>
    <w:p w:rsidR="00E76F79" w:rsidRDefault="00E76F79">
      <w:r>
        <w:t>cuts through dirt and ugly spots</w:t>
      </w:r>
    </w:p>
    <w:p w:rsidR="00E76F79" w:rsidRDefault="00E76F79">
      <w:r>
        <w:t>in places you avoid.</w:t>
      </w:r>
    </w:p>
    <w:p w:rsidR="00E76F79" w:rsidRDefault="00E76F79">
      <w:r>
        <w:t>Warning, must add faith in measure</w:t>
      </w:r>
    </w:p>
    <w:p w:rsidR="00E76F79" w:rsidRDefault="00E76F79">
      <w:r>
        <w:t>to UPS employed.</w:t>
      </w:r>
    </w:p>
    <w:p w:rsidR="00E76F79" w:rsidRDefault="00E76F79">
      <w:r>
        <w:t>Add a touch of elbow grease,</w:t>
      </w:r>
    </w:p>
    <w:p w:rsidR="00E76F79" w:rsidRDefault="00E76F79">
      <w:r>
        <w:t>some forethought and a plan,</w:t>
      </w:r>
    </w:p>
    <w:p w:rsidR="00E76F79" w:rsidRDefault="00E76F79">
      <w:r>
        <w:t>stir in style, verve and flair,</w:t>
      </w:r>
    </w:p>
    <w:p w:rsidR="00E76F79" w:rsidRDefault="00E76F79">
      <w:r>
        <w:t>a touch of your elan.</w:t>
      </w:r>
    </w:p>
    <w:p w:rsidR="00E76F79" w:rsidRDefault="00E76F79">
      <w:r>
        <w:t>One small pinch desire,</w:t>
      </w:r>
    </w:p>
    <w:p w:rsidR="00E76F79" w:rsidRDefault="00E76F79">
      <w:r>
        <w:t>toss in determination,</w:t>
      </w:r>
    </w:p>
    <w:p w:rsidR="00E76F79" w:rsidRDefault="00E76F79">
      <w:r>
        <w:t>stoke the mental fire up,</w:t>
      </w:r>
    </w:p>
    <w:p w:rsidR="00E76F79" w:rsidRDefault="00E76F79">
      <w:r>
        <w:t>add patience, concentration.</w:t>
      </w:r>
    </w:p>
    <w:p w:rsidR="00E76F79" w:rsidRDefault="00E76F79">
      <w:r>
        <w:t>Follow these instructions,</w:t>
      </w:r>
    </w:p>
    <w:p w:rsidR="00E76F79" w:rsidRDefault="00E76F79">
      <w:r>
        <w:t>beginning, middle, end,</w:t>
      </w:r>
    </w:p>
    <w:p w:rsidR="00E76F79" w:rsidRDefault="00E76F79">
      <w:r>
        <w:t>now add this bottle UPS</w:t>
      </w:r>
    </w:p>
    <w:p w:rsidR="00E76F79" w:rsidRDefault="00E76F79">
      <w:r>
        <w:t>and watch what happens, friend.</w:t>
      </w:r>
    </w:p>
    <w:p w:rsidR="00E76F79" w:rsidRDefault="00E76F79">
      <w:r>
        <w:t>The resulting stew contains the perfect</w:t>
      </w:r>
    </w:p>
    <w:p w:rsidR="00E76F79" w:rsidRDefault="00E76F79">
      <w:r>
        <w:t>mix of all you need.</w:t>
      </w:r>
    </w:p>
    <w:p w:rsidR="00E76F79" w:rsidRDefault="00E76F79">
      <w:r>
        <w:t>We wish you all your problems solved,</w:t>
      </w:r>
    </w:p>
    <w:p w:rsidR="00E76F79" w:rsidRDefault="00E76F79">
      <w:r>
        <w:t>now thanks a lot, Godspeed.”</w:t>
      </w:r>
    </w:p>
    <w:p w:rsidR="00E76F79" w:rsidRDefault="00E76F79">
      <w:r>
        <w:t>So i turned the bottle over.</w:t>
      </w:r>
    </w:p>
    <w:p w:rsidR="00E76F79" w:rsidRDefault="00E76F79">
      <w:r>
        <w:t>It was empty as a lie.</w:t>
      </w:r>
    </w:p>
    <w:p w:rsidR="00E76F79" w:rsidRDefault="00E76F79">
      <w:r>
        <w:t>I laughed until I couldn’t:</w:t>
      </w:r>
    </w:p>
    <w:p w:rsidR="00E76F79" w:rsidRDefault="00E76F79">
      <w:r>
        <w:t>oh no, no fool, I.</w:t>
      </w:r>
    </w:p>
    <w:sectPr w:rsidR="00E76F79" w:rsidSect="00E76F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6F79"/>
    <w:rsid w:val="00E7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151</Words>
  <Characters>864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came in one small bottle</dc:title>
  <dc:subject/>
  <dc:creator>Adam Richards</dc:creator>
  <cp:keywords/>
  <dc:description/>
  <cp:lastModifiedBy>Adam Richards</cp:lastModifiedBy>
  <cp:revision>3</cp:revision>
  <dcterms:created xsi:type="dcterms:W3CDTF">2006-10-15T20:25:00Z</dcterms:created>
  <dcterms:modified xsi:type="dcterms:W3CDTF">2007-05-01T19:42:00Z</dcterms:modified>
</cp:coreProperties>
</file>
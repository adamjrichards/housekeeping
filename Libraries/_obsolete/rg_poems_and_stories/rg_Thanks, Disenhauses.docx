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40" w:rsidRDefault="00D77940">
      <w:pPr>
        <w:pStyle w:val="Heading1"/>
      </w:pPr>
      <w:r>
        <w:t>Thanks, Disenhauses</w:t>
      </w:r>
    </w:p>
    <w:p w:rsidR="00D77940" w:rsidRDefault="00D77940"/>
    <w:p w:rsidR="00D77940" w:rsidRDefault="00D77940">
      <w:r>
        <w:t>those with an allergy</w:t>
      </w:r>
    </w:p>
    <w:p w:rsidR="00D77940" w:rsidRDefault="00D77940">
      <w:r>
        <w:t>to sentimentalism</w:t>
      </w:r>
    </w:p>
    <w:p w:rsidR="00D77940" w:rsidRDefault="00D77940">
      <w:r>
        <w:t>ought to stop reading now.</w:t>
      </w:r>
    </w:p>
    <w:p w:rsidR="00D77940" w:rsidRDefault="00D77940">
      <w:r>
        <w:t>those who know</w:t>
      </w:r>
    </w:p>
    <w:p w:rsidR="00D77940" w:rsidRDefault="00D77940">
      <w:r>
        <w:t>that life is at times</w:t>
      </w:r>
    </w:p>
    <w:p w:rsidR="00D77940" w:rsidRDefault="00D77940">
      <w:r>
        <w:t>deserving of sentimentality</w:t>
      </w:r>
    </w:p>
    <w:p w:rsidR="00D77940" w:rsidRDefault="00D77940">
      <w:r>
        <w:t>should not stop reading</w:t>
      </w:r>
    </w:p>
    <w:p w:rsidR="00D77940" w:rsidRDefault="00D77940">
      <w:r>
        <w:t>ever.</w:t>
      </w:r>
    </w:p>
    <w:p w:rsidR="00D77940" w:rsidRDefault="00D77940"/>
    <w:p w:rsidR="00D77940" w:rsidRDefault="00D77940">
      <w:r>
        <w:t>you may be surprised</w:t>
      </w:r>
    </w:p>
    <w:p w:rsidR="00D77940" w:rsidRDefault="00D77940">
      <w:r>
        <w:t>to discover</w:t>
      </w:r>
    </w:p>
    <w:p w:rsidR="00D77940" w:rsidRDefault="00D77940">
      <w:r>
        <w:t>that yours truly</w:t>
      </w:r>
    </w:p>
    <w:p w:rsidR="00D77940" w:rsidRDefault="00D77940">
      <w:r>
        <w:t>whom you already know</w:t>
      </w:r>
    </w:p>
    <w:p w:rsidR="00D77940" w:rsidRDefault="00D77940">
      <w:r>
        <w:t>to be the greatest poet in the galaxy</w:t>
      </w:r>
    </w:p>
    <w:p w:rsidR="00D77940" w:rsidRDefault="00D77940">
      <w:r>
        <w:t>stopped writing for fifteen years</w:t>
      </w:r>
    </w:p>
    <w:p w:rsidR="00D77940" w:rsidRDefault="00D77940"/>
    <w:p w:rsidR="00D77940" w:rsidRDefault="00D77940">
      <w:r>
        <w:t>there is a point</w:t>
      </w:r>
    </w:p>
    <w:p w:rsidR="00D77940" w:rsidRDefault="00D77940">
      <w:r>
        <w:t>at which a man lost</w:t>
      </w:r>
    </w:p>
    <w:p w:rsidR="00D77940" w:rsidRDefault="00D77940">
      <w:r>
        <w:t>simply gives up hoping</w:t>
      </w:r>
    </w:p>
    <w:p w:rsidR="00D77940" w:rsidRDefault="00D77940">
      <w:r>
        <w:t>that he will ever be found</w:t>
      </w:r>
    </w:p>
    <w:p w:rsidR="00D77940" w:rsidRDefault="00D77940">
      <w:r>
        <w:t>and settles on a new life</w:t>
      </w:r>
    </w:p>
    <w:p w:rsidR="00D77940" w:rsidRDefault="00D77940"/>
    <w:p w:rsidR="00D77940" w:rsidRDefault="00D77940">
      <w:r>
        <w:t>but this is not a poem of loss</w:t>
      </w:r>
    </w:p>
    <w:p w:rsidR="00D77940" w:rsidRDefault="00D77940">
      <w:r>
        <w:t>it is a poem of grace</w:t>
      </w:r>
    </w:p>
    <w:p w:rsidR="00D77940" w:rsidRDefault="00D77940"/>
    <w:p w:rsidR="00D77940" w:rsidRDefault="00D77940">
      <w:r>
        <w:t>to you, Disenhauses</w:t>
      </w:r>
    </w:p>
    <w:p w:rsidR="00D77940" w:rsidRDefault="00D77940">
      <w:r>
        <w:t>thanks for your daughter</w:t>
      </w:r>
    </w:p>
    <w:p w:rsidR="00D77940" w:rsidRDefault="00D77940">
      <w:r>
        <w:t>for she has given me back</w:t>
      </w:r>
    </w:p>
    <w:p w:rsidR="00D77940" w:rsidRDefault="00D77940">
      <w:r>
        <w:t>what I lost</w:t>
      </w:r>
    </w:p>
    <w:sectPr w:rsidR="00D77940" w:rsidSect="00D779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940"/>
    <w:rsid w:val="00D7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940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83</Words>
  <Characters>478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those with an allergy</dc:title>
  <dc:subject/>
  <dc:creator>Adam Richards</dc:creator>
  <cp:keywords/>
  <dc:description/>
  <cp:lastModifiedBy>Adam Richards</cp:lastModifiedBy>
  <cp:revision>3</cp:revision>
  <dcterms:created xsi:type="dcterms:W3CDTF">2007-02-05T05:59:00Z</dcterms:created>
  <dcterms:modified xsi:type="dcterms:W3CDTF">2007-02-05T06:08:00Z</dcterms:modified>
</cp:coreProperties>
</file>
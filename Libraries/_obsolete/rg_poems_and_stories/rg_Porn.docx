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798" w:rsidRDefault="00561798" w:rsidP="005F5F08">
      <w:pPr>
        <w:rPr>
          <w:b/>
          <w:u w:val="single"/>
        </w:rPr>
      </w:pPr>
      <w:r>
        <w:rPr>
          <w:b/>
          <w:u w:val="single"/>
        </w:rPr>
        <w:t>Porn</w:t>
      </w:r>
    </w:p>
    <w:p w:rsidR="00561798" w:rsidRDefault="00561798" w:rsidP="005F5F08">
      <w:pPr>
        <w:rPr>
          <w:b/>
          <w:u w:val="single"/>
        </w:rPr>
      </w:pPr>
    </w:p>
    <w:p w:rsidR="00561798" w:rsidRDefault="00561798" w:rsidP="005F5F08">
      <w:r>
        <w:t>i’ve seen a lot more than my share</w:t>
      </w:r>
    </w:p>
    <w:p w:rsidR="00561798" w:rsidRDefault="00561798" w:rsidP="005F5F08">
      <w:r>
        <w:t>and thank them all for sharing</w:t>
      </w:r>
    </w:p>
    <w:p w:rsidR="00561798" w:rsidRDefault="00561798" w:rsidP="005F5F08">
      <w:r>
        <w:t>those kings and queens who grin and bare</w:t>
      </w:r>
    </w:p>
    <w:p w:rsidR="00561798" w:rsidRDefault="00561798" w:rsidP="005F5F08">
      <w:r>
        <w:t>for benefit of staring</w:t>
      </w:r>
    </w:p>
    <w:p w:rsidR="00561798" w:rsidRDefault="00561798" w:rsidP="005F5F08"/>
    <w:p w:rsidR="00561798" w:rsidRDefault="00561798" w:rsidP="005F5F08">
      <w:r>
        <w:t>i’m grateful too for writers blue</w:t>
      </w:r>
    </w:p>
    <w:p w:rsidR="00561798" w:rsidRDefault="00561798" w:rsidP="005F5F08">
      <w:r>
        <w:t>conveying their desires</w:t>
      </w:r>
    </w:p>
    <w:p w:rsidR="00561798" w:rsidRDefault="00561798" w:rsidP="005F5F08">
      <w:r>
        <w:t>but i do have one caveat too</w:t>
      </w:r>
    </w:p>
    <w:p w:rsidR="00561798" w:rsidRDefault="00561798" w:rsidP="005F5F08">
      <w:r>
        <w:t>i think that they’re all liars</w:t>
      </w:r>
    </w:p>
    <w:p w:rsidR="00561798" w:rsidRDefault="00561798" w:rsidP="005F5F08"/>
    <w:p w:rsidR="00561798" w:rsidRDefault="00561798" w:rsidP="005F5F08">
      <w:r>
        <w:t>for every lovestick’s 8, 9, 10</w:t>
      </w:r>
    </w:p>
    <w:p w:rsidR="00561798" w:rsidRDefault="00561798" w:rsidP="005F5F08">
      <w:r>
        <w:t>perhaps 12 inches long</w:t>
      </w:r>
    </w:p>
    <w:p w:rsidR="00561798" w:rsidRDefault="00561798" w:rsidP="005F5F08">
      <w:r>
        <w:t>if it was true I’d say that then</w:t>
      </w:r>
    </w:p>
    <w:p w:rsidR="00561798" w:rsidRDefault="00561798" w:rsidP="005F5F08">
      <w:r>
        <w:t>you’d have to be King Kong</w:t>
      </w:r>
    </w:p>
    <w:p w:rsidR="00561798" w:rsidRDefault="00561798" w:rsidP="005F5F08"/>
    <w:p w:rsidR="00561798" w:rsidRDefault="00561798" w:rsidP="005F5F08">
      <w:r>
        <w:t>I’m sorry ‘bout that word up there</w:t>
      </w:r>
    </w:p>
    <w:p w:rsidR="00561798" w:rsidRDefault="00561798" w:rsidP="005F5F08">
      <w:r>
        <w:t>we’re out of euphemisms</w:t>
      </w:r>
    </w:p>
    <w:p w:rsidR="00561798" w:rsidRDefault="00561798" w:rsidP="005F5F08">
      <w:r>
        <w:t>a cock’s a bird and has no hair</w:t>
      </w:r>
    </w:p>
    <w:p w:rsidR="00561798" w:rsidRDefault="00561798" w:rsidP="005F5F08">
      <w:r>
        <w:t>there’s other organisms</w:t>
      </w:r>
    </w:p>
    <w:p w:rsidR="00561798" w:rsidRDefault="00561798" w:rsidP="005F5F08"/>
    <w:p w:rsidR="00561798" w:rsidRDefault="00561798" w:rsidP="005F5F08">
      <w:r>
        <w:t>i think that worm would make more sense</w:t>
      </w:r>
    </w:p>
    <w:p w:rsidR="00561798" w:rsidRDefault="00561798" w:rsidP="005F5F08">
      <w:r>
        <w:t>disgusting as it sounds</w:t>
      </w:r>
    </w:p>
    <w:p w:rsidR="00561798" w:rsidRDefault="00561798" w:rsidP="005F5F08">
      <w:r>
        <w:t>they stretch and hide in tiny vents</w:t>
      </w:r>
    </w:p>
    <w:p w:rsidR="00561798" w:rsidRDefault="00561798" w:rsidP="005F5F08">
      <w:r>
        <w:t>and dig up little mounds</w:t>
      </w:r>
    </w:p>
    <w:p w:rsidR="00561798" w:rsidRDefault="00561798" w:rsidP="005F5F08"/>
    <w:p w:rsidR="00561798" w:rsidRDefault="00561798" w:rsidP="005F5F08">
      <w:r>
        <w:t>but i will never change the words</w:t>
      </w:r>
    </w:p>
    <w:p w:rsidR="00561798" w:rsidRDefault="00561798" w:rsidP="005F5F08">
      <w:r>
        <w:t>for languages evolve</w:t>
      </w:r>
    </w:p>
    <w:p w:rsidR="00561798" w:rsidRDefault="00561798" w:rsidP="005F5F08">
      <w:r>
        <w:t>we’re stuck with organs named for birds</w:t>
      </w:r>
    </w:p>
    <w:p w:rsidR="00561798" w:rsidRDefault="00561798" w:rsidP="005F5F08">
      <w:r>
        <w:t>i find myself absolved</w:t>
      </w:r>
    </w:p>
    <w:p w:rsidR="00561798" w:rsidRDefault="00561798" w:rsidP="005F5F08"/>
    <w:p w:rsidR="00561798" w:rsidRDefault="00561798" w:rsidP="005F5F08">
      <w:r>
        <w:t>(i didn’t make up ‘lovestick’, it</w:t>
      </w:r>
    </w:p>
    <w:p w:rsidR="00561798" w:rsidRDefault="00561798" w:rsidP="005F5F08">
      <w:r>
        <w:t>came from a magazine</w:t>
      </w:r>
    </w:p>
    <w:p w:rsidR="00561798" w:rsidRDefault="00561798" w:rsidP="005F5F08">
      <w:r>
        <w:t>that i may like a little bit</w:t>
      </w:r>
    </w:p>
    <w:p w:rsidR="00561798" w:rsidRDefault="00561798" w:rsidP="005F5F08">
      <w:r>
        <w:t>but won’t admit i’ve seen)</w:t>
      </w:r>
    </w:p>
    <w:p w:rsidR="00561798" w:rsidRDefault="00561798" w:rsidP="005F5F08"/>
    <w:p w:rsidR="00561798" w:rsidRDefault="00561798" w:rsidP="005F5F08"/>
    <w:p w:rsidR="00561798" w:rsidRDefault="00561798" w:rsidP="005F5F08"/>
    <w:p w:rsidR="00561798" w:rsidRDefault="00561798" w:rsidP="005F5F08"/>
    <w:p w:rsidR="00561798" w:rsidRDefault="00561798" w:rsidP="005F5F08"/>
    <w:p w:rsidR="00561798" w:rsidRDefault="00561798" w:rsidP="005F5F08"/>
    <w:p w:rsidR="00561798" w:rsidRPr="001A0CE9" w:rsidRDefault="00561798" w:rsidP="005F5F08"/>
    <w:sectPr w:rsidR="00561798" w:rsidRPr="001A0CE9" w:rsidSect="00866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lickAndTypeStyle w:val="NoSpacing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A0CE9"/>
    <w:rsid w:val="000A194D"/>
    <w:rsid w:val="00133D98"/>
    <w:rsid w:val="001A0CE9"/>
    <w:rsid w:val="001C1DB4"/>
    <w:rsid w:val="00262028"/>
    <w:rsid w:val="002824D4"/>
    <w:rsid w:val="002B33E8"/>
    <w:rsid w:val="002C438C"/>
    <w:rsid w:val="003005D8"/>
    <w:rsid w:val="0036546B"/>
    <w:rsid w:val="00374AFA"/>
    <w:rsid w:val="00475C5A"/>
    <w:rsid w:val="004A7255"/>
    <w:rsid w:val="004A73AF"/>
    <w:rsid w:val="004B0171"/>
    <w:rsid w:val="00561798"/>
    <w:rsid w:val="005F5F08"/>
    <w:rsid w:val="0068053E"/>
    <w:rsid w:val="00715825"/>
    <w:rsid w:val="007C2112"/>
    <w:rsid w:val="00866D0E"/>
    <w:rsid w:val="008A6730"/>
    <w:rsid w:val="008F355B"/>
    <w:rsid w:val="008F59FD"/>
    <w:rsid w:val="00903E72"/>
    <w:rsid w:val="009323C8"/>
    <w:rsid w:val="009752FD"/>
    <w:rsid w:val="009821F2"/>
    <w:rsid w:val="009A3569"/>
    <w:rsid w:val="00C336AA"/>
    <w:rsid w:val="00D3573A"/>
    <w:rsid w:val="00D918F5"/>
    <w:rsid w:val="00DB2898"/>
    <w:rsid w:val="00DD7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F08"/>
    <w:pPr>
      <w:spacing w:after="200"/>
      <w:contextualSpacing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D8"/>
    <w:pPr>
      <w:spacing w:before="480" w:after="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5D8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5D8"/>
    <w:pPr>
      <w:spacing w:before="200" w:after="0" w:line="271" w:lineRule="auto"/>
      <w:outlineLvl w:val="2"/>
    </w:pPr>
    <w:rPr>
      <w:rFonts w:ascii="Cambria" w:hAnsi="Cambria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5D8"/>
    <w:pPr>
      <w:spacing w:before="200" w:after="0"/>
      <w:outlineLvl w:val="3"/>
    </w:pPr>
    <w:rPr>
      <w:rFonts w:ascii="Cambria" w:hAnsi="Cambria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5D8"/>
    <w:pPr>
      <w:spacing w:before="200" w:after="0"/>
      <w:outlineLvl w:val="4"/>
    </w:pPr>
    <w:rPr>
      <w:rFonts w:ascii="Cambria" w:hAnsi="Cambria"/>
      <w:b/>
      <w:bCs/>
      <w:color w:val="7F7F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5D8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5D8"/>
    <w:pPr>
      <w:spacing w:after="0"/>
      <w:outlineLvl w:val="6"/>
    </w:pPr>
    <w:rPr>
      <w:rFonts w:ascii="Cambria" w:hAnsi="Cambria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5D8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5D8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005D8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3005D8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3005D8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3005D8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3005D8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3005D8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3005D8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3005D8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3005D8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05D8"/>
    <w:pPr>
      <w:pBdr>
        <w:bottom w:val="single" w:sz="4" w:space="1" w:color="auto"/>
      </w:pBdr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3005D8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5D8"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3005D8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sid w:val="003005D8"/>
    <w:rPr>
      <w:b/>
    </w:rPr>
  </w:style>
  <w:style w:type="character" w:styleId="Emphasis">
    <w:name w:val="Emphasis"/>
    <w:basedOn w:val="DefaultParagraphFont"/>
    <w:uiPriority w:val="20"/>
    <w:qFormat/>
    <w:rsid w:val="003005D8"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rsid w:val="003005D8"/>
    <w:pPr>
      <w:spacing w:after="0"/>
    </w:pPr>
  </w:style>
  <w:style w:type="paragraph" w:styleId="ListParagraph">
    <w:name w:val="List Paragraph"/>
    <w:basedOn w:val="Normal"/>
    <w:uiPriority w:val="34"/>
    <w:qFormat/>
    <w:rsid w:val="003005D8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3005D8"/>
    <w:pPr>
      <w:spacing w:before="200" w:after="0"/>
      <w:ind w:left="360" w:right="360"/>
    </w:pPr>
    <w:rPr>
      <w:rFonts w:ascii="Calibri" w:hAnsi="Calibr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locked/>
    <w:rsid w:val="003005D8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5D8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3005D8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3005D8"/>
    <w:rPr>
      <w:i/>
    </w:rPr>
  </w:style>
  <w:style w:type="character" w:styleId="IntenseEmphasis">
    <w:name w:val="Intense Emphasis"/>
    <w:basedOn w:val="DefaultParagraphFont"/>
    <w:uiPriority w:val="21"/>
    <w:qFormat/>
    <w:rsid w:val="003005D8"/>
    <w:rPr>
      <w:b/>
    </w:rPr>
  </w:style>
  <w:style w:type="character" w:styleId="SubtleReference">
    <w:name w:val="Subtle Reference"/>
    <w:basedOn w:val="DefaultParagraphFont"/>
    <w:uiPriority w:val="31"/>
    <w:qFormat/>
    <w:rsid w:val="003005D8"/>
    <w:rPr>
      <w:smallCaps/>
    </w:rPr>
  </w:style>
  <w:style w:type="character" w:styleId="IntenseReference">
    <w:name w:val="Intense Reference"/>
    <w:basedOn w:val="DefaultParagraphFont"/>
    <w:uiPriority w:val="32"/>
    <w:qFormat/>
    <w:rsid w:val="003005D8"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005D8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D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32</TotalTime>
  <Pages>1</Pages>
  <Words>126</Words>
  <Characters>724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1</cp:revision>
  <dcterms:created xsi:type="dcterms:W3CDTF">2007-02-23T18:53:00Z</dcterms:created>
  <dcterms:modified xsi:type="dcterms:W3CDTF">2007-02-23T19:25:00Z</dcterms:modified>
</cp:coreProperties>
</file>
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569" w:rsidRPr="00B5157E" w:rsidRDefault="00C97569">
      <w:pPr>
        <w:rPr>
          <w:b/>
          <w:u w:val="single"/>
        </w:rPr>
      </w:pPr>
      <w:r>
        <w:rPr>
          <w:b/>
          <w:u w:val="single"/>
        </w:rPr>
        <w:t>Waiting</w:t>
      </w:r>
    </w:p>
    <w:p w:rsidR="00C97569" w:rsidRDefault="00C97569"/>
    <w:p w:rsidR="00C97569" w:rsidRDefault="00C97569">
      <w:r>
        <w:t>if i were a real poet</w:t>
      </w:r>
    </w:p>
    <w:p w:rsidR="00C97569" w:rsidRDefault="00C97569">
      <w:r>
        <w:t>and not a bricklayer of words</w:t>
      </w:r>
    </w:p>
    <w:p w:rsidR="00C97569" w:rsidRDefault="00C97569">
      <w:r>
        <w:t>i would not tell you, my love</w:t>
      </w:r>
    </w:p>
    <w:p w:rsidR="00C97569" w:rsidRDefault="00C97569">
      <w:r>
        <w:t>that the day is grey.</w:t>
      </w:r>
    </w:p>
    <w:p w:rsidR="00C97569" w:rsidRDefault="00C97569">
      <w:r>
        <w:t>i would tell you</w:t>
      </w:r>
    </w:p>
    <w:p w:rsidR="00C97569" w:rsidRDefault="00C97569">
      <w:r>
        <w:t>of the muted tones of sky</w:t>
      </w:r>
    </w:p>
    <w:p w:rsidR="00C97569" w:rsidRDefault="00C97569">
      <w:r>
        <w:t>and the curl of chimney smoke</w:t>
      </w:r>
    </w:p>
    <w:p w:rsidR="00C97569" w:rsidRDefault="00C97569">
      <w:r>
        <w:t>blending and fading into the colour of cloud</w:t>
      </w:r>
    </w:p>
    <w:p w:rsidR="00C97569" w:rsidRDefault="00C97569">
      <w:r>
        <w:t>i would speak of the loss,</w:t>
      </w:r>
    </w:p>
    <w:p w:rsidR="00C97569" w:rsidRDefault="00C97569">
      <w:r>
        <w:t>the loneliness of trees</w:t>
      </w:r>
    </w:p>
    <w:p w:rsidR="00C97569" w:rsidRDefault="00C97569">
      <w:r>
        <w:t>mourning their luxury of green</w:t>
      </w:r>
    </w:p>
    <w:p w:rsidR="00C97569" w:rsidRDefault="00C97569">
      <w:r>
        <w:t>their feet buried in their own dull raiment</w:t>
      </w:r>
    </w:p>
    <w:p w:rsidR="00C97569" w:rsidRDefault="00C97569">
      <w:r>
        <w:t>i would write in slow voice</w:t>
      </w:r>
    </w:p>
    <w:p w:rsidR="00C97569" w:rsidRDefault="00C97569">
      <w:r>
        <w:t>of the rain which would possess the cooling earth</w:t>
      </w:r>
    </w:p>
    <w:p w:rsidR="00C97569" w:rsidRDefault="00C97569">
      <w:r>
        <w:t>in its greedy hiss of desire</w:t>
      </w:r>
    </w:p>
    <w:p w:rsidR="00C97569" w:rsidRDefault="00C97569"/>
    <w:p w:rsidR="00C97569" w:rsidRDefault="00C97569">
      <w:r>
        <w:t>but i am not a real poet</w:t>
      </w:r>
    </w:p>
    <w:p w:rsidR="00C97569" w:rsidRDefault="00C97569">
      <w:r>
        <w:t>so i will say to you</w:t>
      </w:r>
    </w:p>
    <w:p w:rsidR="00C97569" w:rsidRDefault="00C97569">
      <w:r>
        <w:t>i am lonely,</w:t>
      </w:r>
    </w:p>
    <w:p w:rsidR="00C97569" w:rsidRDefault="00C97569">
      <w:r>
        <w:t>and at the sound of each car tire</w:t>
      </w:r>
    </w:p>
    <w:p w:rsidR="00C97569" w:rsidRDefault="00C97569">
      <w:r>
        <w:t>sucking moisture from the pavement</w:t>
      </w:r>
    </w:p>
    <w:p w:rsidR="00C97569" w:rsidRDefault="00C97569">
      <w:r>
        <w:t>i return to my window, prepared to embrace you</w:t>
      </w:r>
    </w:p>
    <w:sectPr w:rsidR="00C97569" w:rsidSect="00C975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57E"/>
    <w:rsid w:val="005A2B64"/>
    <w:rsid w:val="00B5157E"/>
    <w:rsid w:val="00C9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95</Words>
  <Characters>545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Waiting</dc:title>
  <dc:subject/>
  <dc:creator>Adam Richards</dc:creator>
  <cp:keywords/>
  <dc:description/>
  <cp:lastModifiedBy>Adam Richards</cp:lastModifiedBy>
  <cp:revision>3</cp:revision>
  <dcterms:created xsi:type="dcterms:W3CDTF">2006-11-11T18:45:00Z</dcterms:created>
  <dcterms:modified xsi:type="dcterms:W3CDTF">2006-11-11T19:13:00Z</dcterms:modified>
</cp:coreProperties>
</file>
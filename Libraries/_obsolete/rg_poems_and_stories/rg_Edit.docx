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FA" w:rsidRDefault="00492BFA">
      <w:pPr>
        <w:pStyle w:val="Heading1"/>
      </w:pPr>
      <w:r>
        <w:t>Edit</w:t>
      </w:r>
    </w:p>
    <w:p w:rsidR="00492BFA" w:rsidRDefault="00492BFA"/>
    <w:p w:rsidR="00492BFA" w:rsidRDefault="00492BFA">
      <w:pPr>
        <w:pStyle w:val="Heading2"/>
      </w:pPr>
      <w:r>
        <w:t>I saw you walking</w:t>
      </w:r>
    </w:p>
    <w:p w:rsidR="00492BFA" w:rsidRDefault="00492BFA">
      <w:r>
        <w:t>I observed your perambulations</w:t>
      </w:r>
    </w:p>
    <w:p w:rsidR="00492BFA" w:rsidRDefault="00492BFA">
      <w:pPr>
        <w:rPr>
          <w:i/>
          <w:iCs/>
        </w:rPr>
      </w:pPr>
      <w:r>
        <w:rPr>
          <w:i/>
          <w:iCs/>
        </w:rPr>
        <w:t>your hair shone in the sunlight</w:t>
      </w:r>
    </w:p>
    <w:p w:rsidR="00492BFA" w:rsidRDefault="00492BFA">
      <w:r>
        <w:t>the extrusions of your scalp reflected solar emissions</w:t>
      </w:r>
    </w:p>
    <w:p w:rsidR="00492BFA" w:rsidRDefault="00492BFA">
      <w:pPr>
        <w:rPr>
          <w:i/>
          <w:iCs/>
        </w:rPr>
      </w:pPr>
      <w:r>
        <w:rPr>
          <w:i/>
          <w:iCs/>
        </w:rPr>
        <w:t>your tiny feet touched the ground</w:t>
      </w:r>
    </w:p>
    <w:p w:rsidR="00492BFA" w:rsidRDefault="00492BFA">
      <w:r>
        <w:t>your miniscule pedal extremities contacted earth</w:t>
      </w:r>
    </w:p>
    <w:p w:rsidR="00492BFA" w:rsidRDefault="00492BFA">
      <w:pPr>
        <w:rPr>
          <w:iCs/>
        </w:rPr>
      </w:pPr>
      <w:r>
        <w:rPr>
          <w:i/>
        </w:rPr>
        <w:t>and so I love the earth</w:t>
      </w:r>
    </w:p>
    <w:p w:rsidR="00492BFA" w:rsidRDefault="00492BFA">
      <w:pPr>
        <w:rPr>
          <w:iCs/>
        </w:rPr>
      </w:pPr>
      <w:r>
        <w:rPr>
          <w:iCs/>
        </w:rPr>
        <w:t>therefore was I enamoured of soil</w:t>
      </w:r>
    </w:p>
    <w:p w:rsidR="00492BFA" w:rsidRDefault="00492BFA">
      <w:pPr>
        <w:pStyle w:val="Heading2"/>
        <w:rPr>
          <w:iCs w:val="0"/>
        </w:rPr>
      </w:pPr>
      <w:r>
        <w:rPr>
          <w:iCs w:val="0"/>
        </w:rPr>
        <w:t>I place my hand</w:t>
      </w:r>
    </w:p>
    <w:p w:rsidR="00492BFA" w:rsidRDefault="00492BFA">
      <w:pPr>
        <w:rPr>
          <w:iCs/>
        </w:rPr>
      </w:pPr>
      <w:r>
        <w:rPr>
          <w:iCs/>
        </w:rPr>
        <w:t>I apply my manipulator</w:t>
      </w:r>
    </w:p>
    <w:p w:rsidR="00492BFA" w:rsidRDefault="00492BFA">
      <w:pPr>
        <w:rPr>
          <w:i/>
        </w:rPr>
      </w:pPr>
      <w:r>
        <w:rPr>
          <w:i/>
        </w:rPr>
        <w:t>to feel the warmth of your passage</w:t>
      </w:r>
    </w:p>
    <w:p w:rsidR="00492BFA" w:rsidRDefault="00492BFA">
      <w:pPr>
        <w:rPr>
          <w:iCs/>
        </w:rPr>
      </w:pPr>
      <w:r>
        <w:rPr>
          <w:iCs/>
        </w:rPr>
        <w:t>to sense the excitation of molecules in the traces of your transit</w:t>
      </w:r>
    </w:p>
    <w:p w:rsidR="00492BFA" w:rsidRDefault="00492BFA">
      <w:pPr>
        <w:rPr>
          <w:i/>
        </w:rPr>
      </w:pPr>
      <w:r>
        <w:rPr>
          <w:i/>
        </w:rPr>
        <w:t>and to suck from your footprint</w:t>
      </w:r>
    </w:p>
    <w:p w:rsidR="00492BFA" w:rsidRDefault="00492BFA">
      <w:pPr>
        <w:rPr>
          <w:iCs/>
        </w:rPr>
      </w:pPr>
      <w:r>
        <w:rPr>
          <w:iCs/>
        </w:rPr>
        <w:t>and to absorb from your pedal impression</w:t>
      </w:r>
    </w:p>
    <w:p w:rsidR="00492BFA" w:rsidRDefault="00492BFA">
      <w:pPr>
        <w:rPr>
          <w:i/>
        </w:rPr>
      </w:pPr>
      <w:r>
        <w:rPr>
          <w:i/>
        </w:rPr>
        <w:t>the knowledge you have left behind:</w:t>
      </w:r>
    </w:p>
    <w:p w:rsidR="00492BFA" w:rsidRDefault="00492BFA">
      <w:pPr>
        <w:rPr>
          <w:iCs/>
        </w:rPr>
      </w:pPr>
      <w:r>
        <w:rPr>
          <w:iCs/>
        </w:rPr>
        <w:t>the accumulation of information abandoned in your wake:</w:t>
      </w:r>
    </w:p>
    <w:p w:rsidR="00492BFA" w:rsidRDefault="00492BFA">
      <w:pPr>
        <w:rPr>
          <w:iCs/>
        </w:rPr>
      </w:pPr>
      <w:r>
        <w:rPr>
          <w:i/>
        </w:rPr>
        <w:t>that this the only place worth being</w:t>
      </w:r>
    </w:p>
    <w:p w:rsidR="00492BFA" w:rsidRDefault="00492BFA">
      <w:pPr>
        <w:rPr>
          <w:iCs/>
        </w:rPr>
      </w:pPr>
      <w:r>
        <w:rPr>
          <w:iCs/>
        </w:rPr>
        <w:t>that this the sole location of value in which to situate oneself</w:t>
      </w:r>
    </w:p>
    <w:p w:rsidR="00492BFA" w:rsidRDefault="00492BFA">
      <w:pPr>
        <w:rPr>
          <w:i/>
        </w:rPr>
      </w:pPr>
      <w:r>
        <w:rPr>
          <w:i/>
        </w:rPr>
        <w:t>and I know</w:t>
      </w:r>
    </w:p>
    <w:p w:rsidR="00492BFA" w:rsidRDefault="00492BFA">
      <w:pPr>
        <w:rPr>
          <w:iCs/>
        </w:rPr>
      </w:pPr>
      <w:r>
        <w:rPr>
          <w:iCs/>
        </w:rPr>
        <w:t>and I have determined with a high degree of probability</w:t>
      </w:r>
    </w:p>
    <w:p w:rsidR="00492BFA" w:rsidRDefault="00492BFA">
      <w:r>
        <w:rPr>
          <w:i/>
          <w:iCs/>
        </w:rPr>
        <w:t>that there has never been a way</w:t>
      </w:r>
    </w:p>
    <w:p w:rsidR="00492BFA" w:rsidRDefault="00492BFA">
      <w:pPr>
        <w:ind w:left="540" w:hanging="540"/>
      </w:pPr>
      <w:r>
        <w:t>that it has not been possible at any time within the previous temporal continuum to ascertain a method</w:t>
      </w:r>
    </w:p>
    <w:p w:rsidR="00492BFA" w:rsidRDefault="00492BFA">
      <w:r>
        <w:rPr>
          <w:i/>
          <w:iCs/>
        </w:rPr>
        <w:t>to love you more</w:t>
      </w:r>
    </w:p>
    <w:p w:rsidR="00492BFA" w:rsidRDefault="00492BFA">
      <w:r>
        <w:t>to love you more</w:t>
      </w:r>
    </w:p>
    <w:p w:rsidR="00492BFA" w:rsidRDefault="00492BFA"/>
    <w:sectPr w:rsidR="00492BFA" w:rsidSect="00492B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BFA"/>
    <w:rsid w:val="0049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F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F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134</Words>
  <Characters>765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</dc:title>
  <dc:subject/>
  <dc:creator>Adam Richards</dc:creator>
  <cp:keywords/>
  <dc:description/>
  <cp:lastModifiedBy>Adam Richards</cp:lastModifiedBy>
  <cp:revision>3</cp:revision>
  <dcterms:created xsi:type="dcterms:W3CDTF">2007-01-30T22:01:00Z</dcterms:created>
  <dcterms:modified xsi:type="dcterms:W3CDTF">2007-01-31T04:48:00Z</dcterms:modified>
</cp:coreProperties>
</file>
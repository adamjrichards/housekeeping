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42" w:rsidRDefault="00D02642">
      <w:pPr>
        <w:pStyle w:val="Heading1"/>
      </w:pPr>
      <w:r>
        <w:t>Winter warmth</w:t>
      </w:r>
    </w:p>
    <w:p w:rsidR="00D02642" w:rsidRDefault="00D02642"/>
    <w:p w:rsidR="00D02642" w:rsidRDefault="00D02642">
      <w:r>
        <w:t>Above seasonal:</w:t>
      </w:r>
    </w:p>
    <w:p w:rsidR="00D02642" w:rsidRDefault="00D02642">
      <w:r>
        <w:t>the words of Damocles</w:t>
      </w:r>
    </w:p>
    <w:p w:rsidR="00D02642" w:rsidRDefault="00D02642"/>
    <w:p w:rsidR="00D02642" w:rsidRDefault="00D02642">
      <w:r>
        <w:t>an old lady spends christmas day</w:t>
      </w:r>
    </w:p>
    <w:p w:rsidR="00D02642" w:rsidRDefault="00D02642">
      <w:r>
        <w:t>feeding seagulls in the parking lot</w:t>
      </w:r>
    </w:p>
    <w:p w:rsidR="00D02642" w:rsidRDefault="00D02642">
      <w:r>
        <w:t>white coat and bare legs</w:t>
      </w:r>
    </w:p>
    <w:p w:rsidR="00D02642" w:rsidRDefault="00D02642">
      <w:r>
        <w:t>the squirrels vote for autumn</w:t>
      </w:r>
    </w:p>
    <w:p w:rsidR="00D02642" w:rsidRDefault="00D02642">
      <w:r>
        <w:t>need no sleep, would rather bowl with nuts</w:t>
      </w:r>
    </w:p>
    <w:p w:rsidR="00D02642" w:rsidRDefault="00D02642"/>
    <w:p w:rsidR="00D02642" w:rsidRDefault="00D02642">
      <w:r>
        <w:t>we have fooled the grass!</w:t>
      </w:r>
    </w:p>
    <w:p w:rsidR="00D02642" w:rsidRDefault="00D02642">
      <w:r>
        <w:t>gullible stuff, that grass</w:t>
      </w:r>
    </w:p>
    <w:p w:rsidR="00D02642" w:rsidRDefault="00D02642">
      <w:r>
        <w:t>the lawn is happy</w:t>
      </w:r>
    </w:p>
    <w:p w:rsidR="00D02642" w:rsidRDefault="00D02642">
      <w:r>
        <w:t>the lakes hold sunlight</w:t>
      </w:r>
    </w:p>
    <w:p w:rsidR="00D02642" w:rsidRDefault="00D02642">
      <w:r>
        <w:t>the birds are as dumb as ever</w:t>
      </w:r>
    </w:p>
    <w:p w:rsidR="00D02642" w:rsidRDefault="00D02642">
      <w:r>
        <w:t>they have forgotten to fly south</w:t>
      </w:r>
    </w:p>
    <w:p w:rsidR="00D02642" w:rsidRDefault="00D02642">
      <w:r>
        <w:t>insects are swarming outside my window</w:t>
      </w:r>
    </w:p>
    <w:p w:rsidR="00D02642" w:rsidRDefault="00D02642">
      <w:r>
        <w:t>creatures in flux, in brownian motion</w:t>
      </w:r>
    </w:p>
    <w:p w:rsidR="00D02642" w:rsidRDefault="00D02642">
      <w:r>
        <w:t>what a stupid idea!</w:t>
      </w:r>
    </w:p>
    <w:p w:rsidR="00D02642" w:rsidRDefault="00D02642"/>
    <w:p w:rsidR="00D02642" w:rsidRDefault="00D02642">
      <w:r>
        <w:t>wonderful day, isn’t it?</w:t>
      </w:r>
    </w:p>
    <w:p w:rsidR="00D02642" w:rsidRDefault="00D02642">
      <w:r>
        <w:t>another wonderful day.</w:t>
      </w:r>
    </w:p>
    <w:p w:rsidR="00D02642" w:rsidRDefault="00D02642">
      <w:r>
        <w:t>we have so many now</w:t>
      </w:r>
    </w:p>
    <w:p w:rsidR="00D02642" w:rsidRDefault="00D02642"/>
    <w:p w:rsidR="00D02642" w:rsidRDefault="00D02642"/>
    <w:sectPr w:rsidR="00D02642" w:rsidSect="00D026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2642"/>
    <w:rsid w:val="00D0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4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79</Words>
  <Characters>452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warmth</dc:title>
  <dc:subject/>
  <dc:creator>Adam Richards</dc:creator>
  <cp:keywords/>
  <dc:description/>
  <cp:lastModifiedBy>Adam Richards</cp:lastModifiedBy>
  <cp:revision>4</cp:revision>
  <dcterms:created xsi:type="dcterms:W3CDTF">2007-01-05T21:46:00Z</dcterms:created>
  <dcterms:modified xsi:type="dcterms:W3CDTF">2007-01-06T18:39:00Z</dcterms:modified>
</cp:coreProperties>
</file>
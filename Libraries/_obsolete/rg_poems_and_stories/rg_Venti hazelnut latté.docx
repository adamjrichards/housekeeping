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64" w:rsidRDefault="00DC1064">
      <w:pPr>
        <w:rPr>
          <w:b/>
          <w:u w:val="single"/>
        </w:rPr>
      </w:pPr>
      <w:r>
        <w:rPr>
          <w:b/>
          <w:u w:val="single"/>
        </w:rPr>
        <w:t>Venti hazelnut latté</w:t>
      </w:r>
    </w:p>
    <w:p w:rsidR="00DC1064" w:rsidRDefault="00DC1064">
      <w:pPr>
        <w:pStyle w:val="NoSpacing"/>
      </w:pPr>
    </w:p>
    <w:p w:rsidR="00DC1064" w:rsidRDefault="00DC1064">
      <w:pPr>
        <w:pStyle w:val="NoSpacing"/>
      </w:pPr>
      <w:r>
        <w:t>everyone wants the good seats</w:t>
      </w:r>
    </w:p>
    <w:p w:rsidR="00DC1064" w:rsidRDefault="00DC1064">
      <w:pPr>
        <w:pStyle w:val="NoSpacing"/>
      </w:pPr>
      <w:r>
        <w:t>over by the window where the light is good</w:t>
      </w:r>
    </w:p>
    <w:p w:rsidR="00DC1064" w:rsidRDefault="00DC1064">
      <w:pPr>
        <w:pStyle w:val="NoSpacing"/>
      </w:pPr>
      <w:r>
        <w:t>where there’s a wide sill on which</w:t>
      </w:r>
    </w:p>
    <w:p w:rsidR="00DC1064" w:rsidRDefault="00DC1064">
      <w:pPr>
        <w:pStyle w:val="NoSpacing"/>
      </w:pPr>
      <w:r>
        <w:t>to rest your venti hazelnut latté</w:t>
      </w:r>
    </w:p>
    <w:p w:rsidR="00DC1064" w:rsidRDefault="00DC1064">
      <w:pPr>
        <w:pStyle w:val="NoSpacing"/>
      </w:pPr>
    </w:p>
    <w:p w:rsidR="00DC1064" w:rsidRDefault="00DC1064">
      <w:pPr>
        <w:pStyle w:val="NoSpacing"/>
      </w:pPr>
      <w:r>
        <w:t>around me, everywhere i look</w:t>
      </w:r>
    </w:p>
    <w:p w:rsidR="00DC1064" w:rsidRDefault="00DC1064">
      <w:pPr>
        <w:pStyle w:val="NoSpacing"/>
      </w:pPr>
      <w:r>
        <w:t>people are smiling</w:t>
      </w:r>
    </w:p>
    <w:p w:rsidR="00DC1064" w:rsidRDefault="00DC1064">
      <w:pPr>
        <w:pStyle w:val="NoSpacing"/>
      </w:pPr>
      <w:r>
        <w:t>why are they smiling? they aren’t rich</w:t>
      </w:r>
    </w:p>
    <w:p w:rsidR="00DC1064" w:rsidRDefault="00DC1064">
      <w:pPr>
        <w:pStyle w:val="NoSpacing"/>
      </w:pPr>
      <w:r>
        <w:t>or opulent, or dripping with wit</w:t>
      </w:r>
    </w:p>
    <w:p w:rsidR="00DC1064" w:rsidRDefault="00DC1064">
      <w:pPr>
        <w:pStyle w:val="NoSpacing"/>
      </w:pPr>
    </w:p>
    <w:p w:rsidR="00DC1064" w:rsidRDefault="00DC1064">
      <w:pPr>
        <w:pStyle w:val="NoSpacing"/>
      </w:pPr>
      <w:r>
        <w:t>who do they think they are,</w:t>
      </w:r>
    </w:p>
    <w:p w:rsidR="00DC1064" w:rsidRDefault="00DC1064">
      <w:pPr>
        <w:pStyle w:val="NoSpacing"/>
      </w:pPr>
      <w:r>
        <w:t>enjoying themselves with so little excuse?</w:t>
      </w:r>
    </w:p>
    <w:p w:rsidR="00DC1064" w:rsidRDefault="00DC1064">
      <w:pPr>
        <w:pStyle w:val="NoSpacing"/>
      </w:pPr>
      <w:r>
        <w:t>what reasons can they possibly have</w:t>
      </w:r>
    </w:p>
    <w:p w:rsidR="00DC1064" w:rsidRDefault="00DC1064">
      <w:pPr>
        <w:pStyle w:val="NoSpacing"/>
      </w:pPr>
      <w:r>
        <w:t>that I don’t?</w:t>
      </w:r>
    </w:p>
    <w:p w:rsidR="00DC1064" w:rsidRDefault="00DC1064">
      <w:pPr>
        <w:pStyle w:val="NoSpacing"/>
      </w:pPr>
    </w:p>
    <w:p w:rsidR="00DC1064" w:rsidRDefault="00DC1064">
      <w:pPr>
        <w:pStyle w:val="NoSpacing"/>
      </w:pPr>
      <w:r>
        <w:t>still, i won’t resent it</w:t>
      </w:r>
    </w:p>
    <w:p w:rsidR="00DC1064" w:rsidRDefault="00DC1064">
      <w:pPr>
        <w:pStyle w:val="NoSpacing"/>
      </w:pPr>
      <w:r>
        <w:t>i know that someone will yell at them</w:t>
      </w:r>
    </w:p>
    <w:p w:rsidR="00DC1064" w:rsidRDefault="00DC1064">
      <w:pPr>
        <w:pStyle w:val="NoSpacing"/>
      </w:pPr>
      <w:r>
        <w:t>when they get home late</w:t>
      </w:r>
    </w:p>
    <w:p w:rsidR="00DC1064" w:rsidRDefault="00DC1064">
      <w:pPr>
        <w:pStyle w:val="NoSpacing"/>
      </w:pPr>
      <w:r>
        <w:t>this makes me feel better</w:t>
      </w:r>
    </w:p>
    <w:p w:rsidR="00DC1064" w:rsidRDefault="00DC1064">
      <w:pPr>
        <w:pStyle w:val="NoSpacing"/>
      </w:pPr>
    </w:p>
    <w:p w:rsidR="00DC1064" w:rsidRDefault="00DC1064">
      <w:pPr>
        <w:pStyle w:val="NoSpacing"/>
      </w:pPr>
      <w:r>
        <w:t>next time i see them</w:t>
      </w:r>
    </w:p>
    <w:p w:rsidR="00DC1064" w:rsidRDefault="00DC1064">
      <w:pPr>
        <w:pStyle w:val="NoSpacing"/>
      </w:pPr>
      <w:r>
        <w:t>they had better be miserable</w:t>
      </w:r>
    </w:p>
    <w:p w:rsidR="00DC1064" w:rsidRDefault="00DC1064">
      <w:pPr>
        <w:pStyle w:val="NoSpacing"/>
      </w:pPr>
      <w:r>
        <w:t>i won’t take happy for an answer</w:t>
      </w:r>
    </w:p>
    <w:p w:rsidR="00DC1064" w:rsidRDefault="00DC1064">
      <w:pPr>
        <w:pStyle w:val="NoSpacing"/>
      </w:pPr>
      <w:r>
        <w:t>meanwhile, i’m taking the good seat</w:t>
      </w:r>
    </w:p>
    <w:sectPr w:rsidR="00DC1064" w:rsidSect="00DC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1064"/>
    <w:rsid w:val="00DC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92</Words>
  <Characters>528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2007-03-09T21:29:00Z</dcterms:created>
  <dcterms:modified xsi:type="dcterms:W3CDTF">2007-04-18T16:43:00Z</dcterms:modified>
</cp:coreProperties>
</file>
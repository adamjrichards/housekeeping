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8F" w:rsidRDefault="009F088F" w:rsidP="005F5F08">
      <w:pPr>
        <w:rPr>
          <w:b/>
          <w:u w:val="single"/>
        </w:rPr>
      </w:pPr>
      <w:r>
        <w:rPr>
          <w:b/>
          <w:u w:val="single"/>
        </w:rPr>
        <w:t>Things that you probably wish I wasn’t sharing</w:t>
      </w:r>
    </w:p>
    <w:p w:rsidR="009F088F" w:rsidRDefault="009F088F" w:rsidP="005F5F08">
      <w:pPr>
        <w:rPr>
          <w:b/>
          <w:u w:val="single"/>
        </w:rPr>
      </w:pPr>
    </w:p>
    <w:p w:rsidR="009F088F" w:rsidRDefault="009F088F" w:rsidP="005F5F08">
      <w:r>
        <w:t>i hate caviar, fine wine, and steak tartare</w:t>
      </w:r>
    </w:p>
    <w:p w:rsidR="009F088F" w:rsidRDefault="009F088F" w:rsidP="005F5F08">
      <w:r>
        <w:t>i really enjoy oral sex</w:t>
      </w:r>
    </w:p>
    <w:p w:rsidR="009F088F" w:rsidRDefault="009F088F" w:rsidP="005F5F08">
      <w:r>
        <w:t>i don’t cut my toenails anywhere near often enough</w:t>
      </w:r>
    </w:p>
    <w:p w:rsidR="009F088F" w:rsidRDefault="009F088F" w:rsidP="005F5F08">
      <w:r>
        <w:t>i hate my nose hair</w:t>
      </w:r>
    </w:p>
    <w:p w:rsidR="009F088F" w:rsidRDefault="009F088F" w:rsidP="005F5F08">
      <w:r>
        <w:t>i clean my navel with a sharp object</w:t>
      </w:r>
    </w:p>
    <w:p w:rsidR="009F088F" w:rsidRDefault="009F088F" w:rsidP="005F5F08">
      <w:r>
        <w:t>i loathe being full of shit</w:t>
      </w:r>
    </w:p>
    <w:p w:rsidR="009F088F" w:rsidRDefault="009F088F" w:rsidP="005F5F08">
      <w:r>
        <w:t>i don’t dust behind my tv</w:t>
      </w:r>
    </w:p>
    <w:p w:rsidR="009F088F" w:rsidRDefault="009F088F" w:rsidP="005F5F08">
      <w:r>
        <w:t>i should be doing my homework</w:t>
      </w:r>
    </w:p>
    <w:p w:rsidR="009F088F" w:rsidRDefault="009F088F" w:rsidP="005F5F08">
      <w:r>
        <w:t>i like regular masturbation (it prevents prostate cancer, no other reason)</w:t>
      </w:r>
    </w:p>
    <w:p w:rsidR="009F088F" w:rsidRDefault="009F088F" w:rsidP="005F5F08">
      <w:r>
        <w:t>i almost hit a guy in a parking lot</w:t>
      </w:r>
    </w:p>
    <w:p w:rsidR="009F088F" w:rsidRDefault="009F088F" w:rsidP="005F5F08">
      <w:r>
        <w:t>i object to going bald</w:t>
      </w:r>
    </w:p>
    <w:p w:rsidR="009F088F" w:rsidRDefault="009F088F" w:rsidP="005F5F08">
      <w:r>
        <w:t>i have very flat feet</w:t>
      </w:r>
    </w:p>
    <w:p w:rsidR="009F088F" w:rsidRDefault="009F088F" w:rsidP="005F5F08">
      <w:r>
        <w:t>i had difficulty peeing in public until i was forty</w:t>
      </w:r>
    </w:p>
    <w:p w:rsidR="009F088F" w:rsidRDefault="009F088F" w:rsidP="005F5F08">
      <w:r>
        <w:t>i was mildly molested as a teenager, not by anyone i knew</w:t>
      </w:r>
    </w:p>
    <w:p w:rsidR="009F088F" w:rsidRDefault="009F088F" w:rsidP="005F5F08">
      <w:r>
        <w:t>i have to clean splatters off the toilet all the time</w:t>
      </w:r>
    </w:p>
    <w:p w:rsidR="009F088F" w:rsidRDefault="009F088F" w:rsidP="005F5F08">
      <w:r>
        <w:t>i am better than you even so</w:t>
      </w:r>
    </w:p>
    <w:p w:rsidR="009F088F" w:rsidRDefault="009F088F" w:rsidP="005F5F08"/>
    <w:p w:rsidR="009F088F" w:rsidRDefault="009F088F" w:rsidP="005F5F08">
      <w:r>
        <w:t>i just thought i’d share that</w:t>
      </w:r>
    </w:p>
    <w:sectPr w:rsidR="009F088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65B3"/>
    <w:rsid w:val="000A194D"/>
    <w:rsid w:val="000F52A1"/>
    <w:rsid w:val="00133D98"/>
    <w:rsid w:val="001521E0"/>
    <w:rsid w:val="001C1DB4"/>
    <w:rsid w:val="00262028"/>
    <w:rsid w:val="002824D4"/>
    <w:rsid w:val="002A485B"/>
    <w:rsid w:val="002B33E8"/>
    <w:rsid w:val="002C438C"/>
    <w:rsid w:val="003005D8"/>
    <w:rsid w:val="003B65B3"/>
    <w:rsid w:val="00475C5A"/>
    <w:rsid w:val="004A73AF"/>
    <w:rsid w:val="004B0171"/>
    <w:rsid w:val="005F5F08"/>
    <w:rsid w:val="006662B1"/>
    <w:rsid w:val="0068053E"/>
    <w:rsid w:val="00715825"/>
    <w:rsid w:val="007C2112"/>
    <w:rsid w:val="00866D0E"/>
    <w:rsid w:val="008A6730"/>
    <w:rsid w:val="008F59FD"/>
    <w:rsid w:val="00903E72"/>
    <w:rsid w:val="00915D8B"/>
    <w:rsid w:val="009323C8"/>
    <w:rsid w:val="009A3569"/>
    <w:rsid w:val="009B4862"/>
    <w:rsid w:val="009F088F"/>
    <w:rsid w:val="00C336AA"/>
    <w:rsid w:val="00D3573A"/>
    <w:rsid w:val="00DB2898"/>
    <w:rsid w:val="00DD729B"/>
    <w:rsid w:val="00E04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102</Words>
  <Characters>586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2007-02-24T01:17:00Z</dcterms:created>
  <dcterms:modified xsi:type="dcterms:W3CDTF">2007-03-17T20:48:00Z</dcterms:modified>
</cp:coreProperties>
</file>
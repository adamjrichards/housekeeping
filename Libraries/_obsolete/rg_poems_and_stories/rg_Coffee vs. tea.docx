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21" w:rsidRDefault="000E112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Coffee vs. tea</w:t>
      </w:r>
    </w:p>
    <w:p w:rsidR="000E1121" w:rsidRDefault="000E1121">
      <w:pPr>
        <w:rPr>
          <w:lang w:val="en-US"/>
        </w:rPr>
      </w:pPr>
    </w:p>
    <w:p w:rsidR="000E1121" w:rsidRDefault="000E1121">
      <w:pPr>
        <w:rPr>
          <w:lang w:val="en-US"/>
        </w:rPr>
      </w:pPr>
      <w:r>
        <w:rPr>
          <w:lang w:val="en-US"/>
        </w:rPr>
        <w:t>i hate to tell you this</w:t>
      </w:r>
    </w:p>
    <w:p w:rsidR="000E1121" w:rsidRDefault="000E1121">
      <w:pPr>
        <w:rPr>
          <w:lang w:val="en-US"/>
        </w:rPr>
      </w:pPr>
      <w:r>
        <w:rPr>
          <w:lang w:val="en-US"/>
        </w:rPr>
        <w:t>but tea is boring</w:t>
      </w:r>
    </w:p>
    <w:p w:rsidR="000E1121" w:rsidRDefault="000E1121">
      <w:pPr>
        <w:rPr>
          <w:lang w:val="en-US"/>
        </w:rPr>
      </w:pPr>
      <w:r>
        <w:rPr>
          <w:lang w:val="en-US"/>
        </w:rPr>
        <w:t>a delicate, weak-wristed woman’s drink</w:t>
      </w:r>
    </w:p>
    <w:p w:rsidR="000E1121" w:rsidRDefault="000E1121">
      <w:pPr>
        <w:rPr>
          <w:lang w:val="en-US"/>
        </w:rPr>
      </w:pPr>
      <w:r>
        <w:rPr>
          <w:lang w:val="en-US"/>
        </w:rPr>
        <w:t>gathered by white-clothed ladies</w:t>
      </w:r>
    </w:p>
    <w:p w:rsidR="000E1121" w:rsidRDefault="000E1121">
      <w:pPr>
        <w:rPr>
          <w:lang w:val="en-US"/>
        </w:rPr>
      </w:pPr>
      <w:r>
        <w:rPr>
          <w:lang w:val="en-US"/>
        </w:rPr>
        <w:t>in conical hats</w:t>
      </w:r>
    </w:p>
    <w:p w:rsidR="000E1121" w:rsidRDefault="000E1121">
      <w:pPr>
        <w:rPr>
          <w:lang w:val="en-US"/>
        </w:rPr>
      </w:pPr>
      <w:r>
        <w:rPr>
          <w:lang w:val="en-US"/>
        </w:rPr>
        <w:t>then left to dry in the tickling sun</w:t>
      </w:r>
    </w:p>
    <w:p w:rsidR="000E1121" w:rsidRDefault="000E1121">
      <w:pPr>
        <w:rPr>
          <w:lang w:val="en-US"/>
        </w:rPr>
      </w:pPr>
      <w:r>
        <w:rPr>
          <w:lang w:val="en-US"/>
        </w:rPr>
        <w:t>and oh! it’s sooo healthy, isn’t it?</w:t>
      </w:r>
    </w:p>
    <w:p w:rsidR="000E1121" w:rsidRDefault="000E1121">
      <w:pPr>
        <w:rPr>
          <w:lang w:val="en-US"/>
        </w:rPr>
      </w:pPr>
      <w:r>
        <w:rPr>
          <w:lang w:val="en-US"/>
        </w:rPr>
        <w:t>good and good for you</w:t>
      </w:r>
    </w:p>
    <w:p w:rsidR="000E1121" w:rsidRDefault="000E1121">
      <w:pPr>
        <w:rPr>
          <w:lang w:val="en-US"/>
        </w:rPr>
      </w:pPr>
      <w:r>
        <w:rPr>
          <w:lang w:val="en-US"/>
        </w:rPr>
        <w:t>grrrr…</w:t>
      </w:r>
    </w:p>
    <w:p w:rsidR="000E1121" w:rsidRDefault="000E1121">
      <w:pPr>
        <w:rPr>
          <w:lang w:val="en-US"/>
        </w:rPr>
      </w:pPr>
    </w:p>
    <w:p w:rsidR="000E1121" w:rsidRDefault="000E1121">
      <w:pPr>
        <w:rPr>
          <w:lang w:val="en-US"/>
        </w:rPr>
      </w:pPr>
      <w:r>
        <w:rPr>
          <w:lang w:val="en-US"/>
        </w:rPr>
        <w:t>coffee, on the other hand</w:t>
      </w:r>
    </w:p>
    <w:p w:rsidR="000E1121" w:rsidRDefault="000E1121">
      <w:pPr>
        <w:rPr>
          <w:lang w:val="en-US"/>
        </w:rPr>
      </w:pPr>
      <w:r>
        <w:rPr>
          <w:lang w:val="en-US"/>
        </w:rPr>
        <w:t>is bold, almost violent</w:t>
      </w:r>
    </w:p>
    <w:p w:rsidR="000E1121" w:rsidRDefault="000E1121">
      <w:pPr>
        <w:rPr>
          <w:lang w:val="en-US"/>
        </w:rPr>
      </w:pPr>
      <w:r>
        <w:rPr>
          <w:lang w:val="en-US"/>
        </w:rPr>
        <w:t>a bare-chested man with a prospector’s hat</w:t>
      </w:r>
    </w:p>
    <w:p w:rsidR="000E1121" w:rsidRDefault="000E1121">
      <w:pPr>
        <w:rPr>
          <w:lang w:val="en-US"/>
        </w:rPr>
      </w:pPr>
      <w:r>
        <w:rPr>
          <w:lang w:val="en-US"/>
        </w:rPr>
        <w:t>maybe a shotgun slung over his shoulder</w:t>
      </w:r>
    </w:p>
    <w:p w:rsidR="000E1121" w:rsidRDefault="000E1121">
      <w:pPr>
        <w:rPr>
          <w:lang w:val="en-US"/>
        </w:rPr>
      </w:pPr>
      <w:r>
        <w:rPr>
          <w:lang w:val="en-US"/>
        </w:rPr>
        <w:t>dark, dangerous</w:t>
      </w:r>
    </w:p>
    <w:p w:rsidR="000E1121" w:rsidRDefault="000E1121">
      <w:pPr>
        <w:rPr>
          <w:lang w:val="en-US"/>
        </w:rPr>
      </w:pPr>
      <w:r>
        <w:rPr>
          <w:lang w:val="en-US"/>
        </w:rPr>
        <w:t>leading a mule with a kick like a cannon</w:t>
      </w:r>
    </w:p>
    <w:p w:rsidR="000E1121" w:rsidRDefault="000E1121">
      <w:pPr>
        <w:rPr>
          <w:lang w:val="en-US"/>
        </w:rPr>
      </w:pPr>
      <w:r>
        <w:rPr>
          <w:lang w:val="en-US"/>
        </w:rPr>
        <w:t>i like my coffee, it makes my nipples stand up</w:t>
      </w:r>
    </w:p>
    <w:p w:rsidR="000E1121" w:rsidRDefault="000E1121">
      <w:pPr>
        <w:rPr>
          <w:lang w:val="en-US"/>
        </w:rPr>
      </w:pPr>
      <w:r>
        <w:rPr>
          <w:lang w:val="en-US"/>
        </w:rPr>
        <w:t>and every cup</w:t>
      </w:r>
    </w:p>
    <w:p w:rsidR="000E1121" w:rsidRDefault="000E1121">
      <w:pPr>
        <w:rPr>
          <w:lang w:val="en-US"/>
        </w:rPr>
      </w:pPr>
      <w:r>
        <w:rPr>
          <w:lang w:val="en-US"/>
        </w:rPr>
        <w:t>is a death-defying act</w:t>
      </w:r>
    </w:p>
    <w:p w:rsidR="000E1121" w:rsidRDefault="000E1121">
      <w:pPr>
        <w:rPr>
          <w:lang w:val="en-US"/>
        </w:rPr>
      </w:pPr>
    </w:p>
    <w:p w:rsidR="000E1121" w:rsidRDefault="000E1121">
      <w:pPr>
        <w:rPr>
          <w:lang w:val="en-US"/>
        </w:rPr>
      </w:pPr>
      <w:r>
        <w:rPr>
          <w:lang w:val="en-US"/>
        </w:rPr>
        <w:t>on the other hand, i also drink decaf</w:t>
      </w:r>
    </w:p>
    <w:p w:rsidR="000E1121" w:rsidRDefault="000E1121">
      <w:pPr>
        <w:rPr>
          <w:lang w:val="en-US"/>
        </w:rPr>
      </w:pPr>
      <w:r>
        <w:rPr>
          <w:lang w:val="en-US"/>
        </w:rPr>
        <w:t>the girly-man of the beverage world</w:t>
      </w:r>
    </w:p>
    <w:p w:rsidR="000E1121" w:rsidRDefault="000E1121">
      <w:pPr>
        <w:rPr>
          <w:lang w:val="en-US"/>
        </w:rPr>
      </w:pPr>
      <w:r>
        <w:rPr>
          <w:lang w:val="en-US"/>
        </w:rPr>
        <w:t>what does that say about me?</w:t>
      </w:r>
    </w:p>
    <w:sectPr w:rsidR="000E1121" w:rsidSect="000E11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1121"/>
    <w:rsid w:val="000E1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</TotalTime>
  <Pages>1</Pages>
  <Words>90</Words>
  <Characters>517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 vs</dc:title>
  <dc:subject/>
  <dc:creator>Adam Richards</dc:creator>
  <cp:keywords/>
  <dc:description/>
  <cp:lastModifiedBy>Adam Richards</cp:lastModifiedBy>
  <cp:revision>2</cp:revision>
  <dcterms:created xsi:type="dcterms:W3CDTF">2007-04-15T17:59:00Z</dcterms:created>
  <dcterms:modified xsi:type="dcterms:W3CDTF">2007-04-15T19:34:00Z</dcterms:modified>
</cp:coreProperties>
</file>
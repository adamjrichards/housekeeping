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FC" w:rsidRDefault="00C05FFC">
      <w:pPr>
        <w:pStyle w:val="Heading1"/>
      </w:pPr>
      <w:r>
        <w:t>Said the expert</w:t>
      </w:r>
    </w:p>
    <w:p w:rsidR="00C05FFC" w:rsidRDefault="00C05FFC"/>
    <w:p w:rsidR="00C05FFC" w:rsidRDefault="00C05FFC">
      <w:r>
        <w:t>it is better</w:t>
      </w:r>
    </w:p>
    <w:p w:rsidR="00C05FFC" w:rsidRDefault="00C05FFC">
      <w:r>
        <w:t>said the expert</w:t>
      </w:r>
    </w:p>
    <w:p w:rsidR="00C05FFC" w:rsidRDefault="00C05FFC">
      <w:r>
        <w:t>to write honestly than accurately</w:t>
      </w:r>
    </w:p>
    <w:p w:rsidR="00C05FFC" w:rsidRDefault="00C05FFC">
      <w:r>
        <w:t>for evil may be defined with precision</w:t>
      </w:r>
    </w:p>
    <w:p w:rsidR="00C05FFC" w:rsidRDefault="00C05FFC">
      <w:r>
        <w:t>and justice promulgated with the pen of truth</w:t>
      </w:r>
    </w:p>
    <w:p w:rsidR="00C05FFC" w:rsidRDefault="00C05FFC"/>
    <w:p w:rsidR="00C05FFC" w:rsidRDefault="00C05FFC">
      <w:r>
        <w:t>it is better</w:t>
      </w:r>
    </w:p>
    <w:p w:rsidR="00C05FFC" w:rsidRDefault="00C05FFC">
      <w:r>
        <w:t>said the expert</w:t>
      </w:r>
    </w:p>
    <w:p w:rsidR="00C05FFC" w:rsidRDefault="00C05FFC">
      <w:r>
        <w:t>to write honestly than well</w:t>
      </w:r>
    </w:p>
    <w:p w:rsidR="00C05FFC" w:rsidRDefault="00C05FFC">
      <w:r>
        <w:t>for quality may improve with practice</w:t>
      </w:r>
    </w:p>
    <w:p w:rsidR="00C05FFC" w:rsidRDefault="00C05FFC">
      <w:r>
        <w:t>but dishonesty is innate</w:t>
      </w:r>
    </w:p>
    <w:p w:rsidR="00C05FFC" w:rsidRDefault="00C05FFC"/>
    <w:p w:rsidR="00C05FFC" w:rsidRDefault="00C05FFC">
      <w:r>
        <w:t>it is better</w:t>
      </w:r>
    </w:p>
    <w:p w:rsidR="00C05FFC" w:rsidRDefault="00C05FFC">
      <w:r>
        <w:t>said the expert</w:t>
      </w:r>
    </w:p>
    <w:p w:rsidR="00C05FFC" w:rsidRDefault="00C05FFC">
      <w:r>
        <w:t>to write honestly than obscurely</w:t>
      </w:r>
    </w:p>
    <w:p w:rsidR="00C05FFC" w:rsidRDefault="00C05FFC">
      <w:r>
        <w:t>for honesty may set an example</w:t>
      </w:r>
    </w:p>
    <w:p w:rsidR="00C05FFC" w:rsidRDefault="00C05FFC">
      <w:r>
        <w:t>where obscurity teaches little</w:t>
      </w:r>
    </w:p>
    <w:p w:rsidR="00C05FFC" w:rsidRDefault="00C05FFC"/>
    <w:p w:rsidR="00C05FFC" w:rsidRDefault="00C05FFC">
      <w:r>
        <w:t>it is better</w:t>
      </w:r>
    </w:p>
    <w:p w:rsidR="00C05FFC" w:rsidRDefault="00C05FFC">
      <w:r>
        <w:t>said the expert</w:t>
      </w:r>
    </w:p>
    <w:p w:rsidR="00C05FFC" w:rsidRDefault="00C05FFC">
      <w:r>
        <w:t>to write honestly than not to write</w:t>
      </w:r>
    </w:p>
    <w:p w:rsidR="00C05FFC" w:rsidRDefault="00C05FFC">
      <w:r>
        <w:t>for honesty has a beauty of its own</w:t>
      </w:r>
    </w:p>
    <w:p w:rsidR="00C05FFC" w:rsidRDefault="00C05FFC">
      <w:r>
        <w:t>and writing nothing adds no beauty to the world</w:t>
      </w:r>
    </w:p>
    <w:sectPr w:rsidR="00C05FFC" w:rsidSect="00C05F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5FFC"/>
    <w:rsid w:val="00C05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FC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1</Pages>
  <Words>81</Words>
  <Characters>462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Said the expert</dc:title>
  <dc:subject/>
  <dc:creator>Adam Richards</dc:creator>
  <cp:keywords/>
  <dc:description/>
  <cp:lastModifiedBy>Adam Richards</cp:lastModifiedBy>
  <cp:revision>2</cp:revision>
  <dcterms:created xsi:type="dcterms:W3CDTF">2007-01-24T18:22:00Z</dcterms:created>
  <dcterms:modified xsi:type="dcterms:W3CDTF">2007-01-25T16:37:00Z</dcterms:modified>
</cp:coreProperties>
</file>
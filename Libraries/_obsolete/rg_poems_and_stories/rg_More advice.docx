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A4C" w:rsidRDefault="00095A4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More advice</w:t>
      </w:r>
    </w:p>
    <w:p w:rsidR="00095A4C" w:rsidRDefault="00095A4C">
      <w:pPr>
        <w:rPr>
          <w:lang w:val="en-US"/>
        </w:rPr>
      </w:pPr>
    </w:p>
    <w:p w:rsidR="00095A4C" w:rsidRDefault="00095A4C">
      <w:pPr>
        <w:rPr>
          <w:lang w:val="en-US"/>
        </w:rPr>
      </w:pPr>
      <w:r>
        <w:rPr>
          <w:lang w:val="en-US"/>
        </w:rPr>
        <w:t>to pee in the shower is always much better</w:t>
      </w:r>
    </w:p>
    <w:p w:rsidR="00095A4C" w:rsidRDefault="00095A4C">
      <w:pPr>
        <w:rPr>
          <w:lang w:val="en-US"/>
        </w:rPr>
      </w:pPr>
      <w:r>
        <w:rPr>
          <w:lang w:val="en-US"/>
        </w:rPr>
        <w:t>you can’t drip in your pants or splash on your sweater</w:t>
      </w:r>
    </w:p>
    <w:p w:rsidR="00095A4C" w:rsidRDefault="00095A4C">
      <w:pPr>
        <w:rPr>
          <w:lang w:val="en-US"/>
        </w:rPr>
      </w:pPr>
      <w:r>
        <w:rPr>
          <w:lang w:val="en-US"/>
        </w:rPr>
        <w:t>no stooping to wipe off the rim or the seat</w:t>
      </w:r>
    </w:p>
    <w:p w:rsidR="00095A4C" w:rsidRDefault="00095A4C">
      <w:pPr>
        <w:rPr>
          <w:lang w:val="en-US"/>
        </w:rPr>
      </w:pPr>
      <w:r>
        <w:rPr>
          <w:lang w:val="en-US"/>
        </w:rPr>
        <w:t>just always remember to rinse off your feet</w:t>
      </w:r>
    </w:p>
    <w:sectPr w:rsidR="00095A4C" w:rsidSect="00095A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5A4C"/>
    <w:rsid w:val="00095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28</Words>
  <Characters>164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advice</dc:title>
  <dc:subject/>
  <dc:creator>Adam Richards</dc:creator>
  <cp:keywords/>
  <dc:description/>
  <cp:lastModifiedBy>Adam Richards</cp:lastModifiedBy>
  <cp:revision>1</cp:revision>
  <dcterms:created xsi:type="dcterms:W3CDTF">2007-05-05T16:25:00Z</dcterms:created>
  <dcterms:modified xsi:type="dcterms:W3CDTF">2007-05-05T16:26:00Z</dcterms:modified>
</cp:coreProperties>
</file>
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F76" w:rsidRPr="00406B86" w:rsidRDefault="00733F76" w:rsidP="005F5F08">
      <w:pPr>
        <w:rPr>
          <w:b/>
          <w:u w:val="single"/>
        </w:rPr>
      </w:pPr>
      <w:r w:rsidRPr="00406B86">
        <w:rPr>
          <w:b/>
          <w:u w:val="single"/>
        </w:rPr>
        <w:t>Emerald</w:t>
      </w:r>
    </w:p>
    <w:p w:rsidR="00733F76" w:rsidRDefault="00733F76" w:rsidP="005F5F08"/>
    <w:p w:rsidR="00733F76" w:rsidRDefault="00733F76" w:rsidP="005F5F08">
      <w:r>
        <w:t>think in green</w:t>
      </w:r>
    </w:p>
    <w:p w:rsidR="00733F76" w:rsidRDefault="00733F76" w:rsidP="005F5F08">
      <w:r>
        <w:t>says the little man inside.</w:t>
      </w:r>
    </w:p>
    <w:p w:rsidR="00733F76" w:rsidRDefault="00733F76" w:rsidP="005F5F08"/>
    <w:p w:rsidR="00733F76" w:rsidRDefault="00733F76" w:rsidP="005F5F08">
      <w:r>
        <w:t>usually when the little man talks</w:t>
      </w:r>
    </w:p>
    <w:p w:rsidR="00733F76" w:rsidRDefault="00733F76" w:rsidP="005F5F08">
      <w:r>
        <w:t>i ignore him</w:t>
      </w:r>
    </w:p>
    <w:p w:rsidR="00733F76" w:rsidRDefault="00733F76" w:rsidP="005F5F08"/>
    <w:p w:rsidR="00733F76" w:rsidRDefault="00733F76" w:rsidP="005F5F08">
      <w:r>
        <w:t>i cannot put myself</w:t>
      </w:r>
    </w:p>
    <w:p w:rsidR="00733F76" w:rsidRDefault="00733F76" w:rsidP="005F5F08">
      <w:r>
        <w:t>in the vegetable position</w:t>
      </w:r>
    </w:p>
    <w:p w:rsidR="00733F76" w:rsidRDefault="00733F76" w:rsidP="005F5F08"/>
    <w:p w:rsidR="00733F76" w:rsidRDefault="00733F76" w:rsidP="005F5F08">
      <w:r>
        <w:t>ah, but i can see the world</w:t>
      </w:r>
    </w:p>
    <w:p w:rsidR="00733F76" w:rsidRDefault="00733F76" w:rsidP="005F5F08">
      <w:r>
        <w:t>through a lens of cut stone</w:t>
      </w:r>
    </w:p>
    <w:p w:rsidR="00733F76" w:rsidRDefault="00733F76" w:rsidP="005F5F08"/>
    <w:p w:rsidR="00733F76" w:rsidRDefault="00733F76" w:rsidP="005F5F08">
      <w:r>
        <w:t>no matter where i look</w:t>
      </w:r>
    </w:p>
    <w:p w:rsidR="00733F76" w:rsidRDefault="00733F76" w:rsidP="005F5F08">
      <w:r>
        <w:t>i see everything a hundred ways</w:t>
      </w:r>
    </w:p>
    <w:p w:rsidR="00733F76" w:rsidRDefault="00733F76" w:rsidP="005F5F08"/>
    <w:p w:rsidR="00733F76" w:rsidRDefault="00733F76" w:rsidP="005F5F08">
      <w:r>
        <w:t>think in green says the little man inside</w:t>
      </w:r>
    </w:p>
    <w:p w:rsidR="00733F76" w:rsidRDefault="00733F76" w:rsidP="005F5F08">
      <w:r>
        <w:t>but doesn’t say how</w:t>
      </w:r>
    </w:p>
    <w:p w:rsidR="00733F76" w:rsidRDefault="00733F76" w:rsidP="005F5F08"/>
    <w:p w:rsidR="00733F76" w:rsidRDefault="00733F76" w:rsidP="005F5F08">
      <w:r>
        <w:t>i don’t need him to say how</w:t>
      </w:r>
    </w:p>
    <w:p w:rsidR="00733F76" w:rsidRPr="005F5F08" w:rsidRDefault="00733F76" w:rsidP="005F5F08"/>
    <w:sectPr w:rsidR="00733F76" w:rsidRPr="005F5F08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0C84"/>
    <w:rsid w:val="0002085D"/>
    <w:rsid w:val="000A194D"/>
    <w:rsid w:val="00121A7A"/>
    <w:rsid w:val="00133D98"/>
    <w:rsid w:val="001C1DB4"/>
    <w:rsid w:val="00262028"/>
    <w:rsid w:val="002824D4"/>
    <w:rsid w:val="002B33E8"/>
    <w:rsid w:val="002C438C"/>
    <w:rsid w:val="003005D8"/>
    <w:rsid w:val="003E068D"/>
    <w:rsid w:val="00406B86"/>
    <w:rsid w:val="00475C5A"/>
    <w:rsid w:val="004A73AF"/>
    <w:rsid w:val="004B0171"/>
    <w:rsid w:val="004B399B"/>
    <w:rsid w:val="005F0C84"/>
    <w:rsid w:val="005F5F08"/>
    <w:rsid w:val="0068053E"/>
    <w:rsid w:val="00715825"/>
    <w:rsid w:val="00733F76"/>
    <w:rsid w:val="007C2112"/>
    <w:rsid w:val="00866D0E"/>
    <w:rsid w:val="008A6730"/>
    <w:rsid w:val="008F59FD"/>
    <w:rsid w:val="00903E72"/>
    <w:rsid w:val="009323C8"/>
    <w:rsid w:val="009A3569"/>
    <w:rsid w:val="00A270ED"/>
    <w:rsid w:val="00B22507"/>
    <w:rsid w:val="00C336AA"/>
    <w:rsid w:val="00C92C5B"/>
    <w:rsid w:val="00D3573A"/>
    <w:rsid w:val="00DB2898"/>
    <w:rsid w:val="00DD729B"/>
    <w:rsid w:val="00E05AC9"/>
    <w:rsid w:val="00E16C5B"/>
    <w:rsid w:val="00E86234"/>
    <w:rsid w:val="00EA4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234"/>
    <w:rPr>
      <w:rFonts w:ascii="Times New Roman" w:hAnsi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D8"/>
    <w:pPr>
      <w:spacing w:before="48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5D8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5D8"/>
    <w:pPr>
      <w:spacing w:before="20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5D8"/>
    <w:pPr>
      <w:spacing w:before="20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5D8"/>
    <w:pPr>
      <w:spacing w:before="20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5D8"/>
    <w:p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5D8"/>
    <w:pPr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5D8"/>
    <w:pPr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5D8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005D8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3005D8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3005D8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005D8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005D8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005D8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005D8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005D8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3005D8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5D8"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005D8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D8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005D8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3005D8"/>
    <w:rPr>
      <w:b/>
    </w:rPr>
  </w:style>
  <w:style w:type="character" w:styleId="Emphasis">
    <w:name w:val="Emphasis"/>
    <w:basedOn w:val="DefaultParagraphFont"/>
    <w:uiPriority w:val="20"/>
    <w:qFormat/>
    <w:rsid w:val="003005D8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3005D8"/>
  </w:style>
  <w:style w:type="paragraph" w:styleId="ListParagraph">
    <w:name w:val="List Paragraph"/>
    <w:basedOn w:val="Normal"/>
    <w:uiPriority w:val="34"/>
    <w:qFormat/>
    <w:rsid w:val="003005D8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3005D8"/>
    <w:pPr>
      <w:spacing w:before="200"/>
      <w:ind w:left="360" w:right="360"/>
    </w:pPr>
    <w:rPr>
      <w:rFonts w:ascii="Calibri" w:hAnsi="Calibri"/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sid w:val="003005D8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5D8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005D8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3005D8"/>
    <w:rPr>
      <w:i/>
    </w:rPr>
  </w:style>
  <w:style w:type="character" w:styleId="IntenseEmphasis">
    <w:name w:val="Intense Emphasis"/>
    <w:basedOn w:val="DefaultParagraphFont"/>
    <w:uiPriority w:val="21"/>
    <w:qFormat/>
    <w:rsid w:val="003005D8"/>
    <w:rPr>
      <w:b/>
    </w:rPr>
  </w:style>
  <w:style w:type="character" w:styleId="SubtleReference">
    <w:name w:val="Subtle Reference"/>
    <w:basedOn w:val="DefaultParagraphFont"/>
    <w:uiPriority w:val="31"/>
    <w:qFormat/>
    <w:rsid w:val="003005D8"/>
    <w:rPr>
      <w:smallCaps/>
    </w:rPr>
  </w:style>
  <w:style w:type="character" w:styleId="IntenseReference">
    <w:name w:val="Intense Reference"/>
    <w:basedOn w:val="DefaultParagraphFont"/>
    <w:uiPriority w:val="32"/>
    <w:qFormat/>
    <w:rsid w:val="003005D8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05D8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D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126</TotalTime>
  <Pages>1</Pages>
  <Words>52</Words>
  <Characters>301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2</cp:revision>
  <dcterms:created xsi:type="dcterms:W3CDTF">2007-03-19T19:22:00Z</dcterms:created>
  <dcterms:modified xsi:type="dcterms:W3CDTF">2007-03-20T03:42:00Z</dcterms:modified>
</cp:coreProperties>
</file>
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D8" w:rsidRDefault="00745ED8">
      <w:pPr>
        <w:pStyle w:val="Heading1"/>
        <w:rPr>
          <w:b/>
          <w:bCs/>
        </w:rPr>
      </w:pPr>
      <w:r>
        <w:rPr>
          <w:b/>
          <w:bCs/>
        </w:rPr>
        <w:t>Even the best boyfriends have to fart sometimes</w:t>
      </w:r>
    </w:p>
    <w:p w:rsidR="00745ED8" w:rsidRDefault="00745ED8"/>
    <w:p w:rsidR="00745ED8" w:rsidRDefault="00745ED8">
      <w:r>
        <w:t>I wish that i was a shining god</w:t>
      </w:r>
    </w:p>
    <w:p w:rsidR="00745ED8" w:rsidRDefault="00745ED8">
      <w:r>
        <w:t>or demi-god, flashed with evening light</w:t>
      </w:r>
    </w:p>
    <w:p w:rsidR="00745ED8" w:rsidRDefault="00745ED8">
      <w:r>
        <w:t>not this careless bucket of thorns and sinew</w:t>
      </w:r>
    </w:p>
    <w:p w:rsidR="00745ED8" w:rsidRDefault="00745ED8">
      <w:r>
        <w:t>sewn through with the round wound string</w:t>
      </w:r>
    </w:p>
    <w:p w:rsidR="00745ED8" w:rsidRDefault="00745ED8">
      <w:r>
        <w:t>and stitched so unevenly by a drunken surgeon</w:t>
      </w:r>
    </w:p>
    <w:p w:rsidR="00745ED8" w:rsidRDefault="00745ED8">
      <w:r>
        <w:t>to leak my fleshly fluids in the street</w:t>
      </w:r>
    </w:p>
    <w:p w:rsidR="00745ED8" w:rsidRDefault="00745ED8"/>
    <w:p w:rsidR="00745ED8" w:rsidRDefault="00745ED8">
      <w:r>
        <w:t>or could be that perfect knight of tale and proverb</w:t>
      </w:r>
    </w:p>
    <w:p w:rsidR="00745ED8" w:rsidRDefault="00745ED8">
      <w:r>
        <w:t>but here i am, imperfect and happy</w:t>
      </w:r>
    </w:p>
    <w:p w:rsidR="00745ED8" w:rsidRDefault="00745ED8">
      <w:r>
        <w:t>and though i know that i am not half</w:t>
      </w:r>
    </w:p>
    <w:p w:rsidR="00745ED8" w:rsidRDefault="00745ED8">
      <w:r>
        <w:t>of my drugged imagination, still</w:t>
      </w:r>
    </w:p>
    <w:p w:rsidR="00745ED8" w:rsidRDefault="00745ED8">
      <w:r>
        <w:t>i am closer by reason of this stuff:</w:t>
      </w:r>
    </w:p>
    <w:p w:rsidR="00745ED8" w:rsidRDefault="00745ED8">
      <w:r>
        <w:t>gas and blood and structure</w:t>
      </w:r>
    </w:p>
    <w:p w:rsidR="00745ED8" w:rsidRDefault="00745ED8">
      <w:r>
        <w:t>and i do claim you</w:t>
      </w:r>
    </w:p>
    <w:p w:rsidR="00745ED8" w:rsidRDefault="00745ED8">
      <w:r>
        <w:t>in right of gentle skin</w:t>
      </w:r>
    </w:p>
    <w:p w:rsidR="00745ED8" w:rsidRDefault="00745ED8"/>
    <w:sectPr w:rsidR="00745ED8" w:rsidSect="00745E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5ED8"/>
    <w:rsid w:val="0074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ED8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274</TotalTime>
  <Pages>1</Pages>
  <Words>80</Words>
  <Characters>461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 the best boyfriends have to fart sometimes</dc:title>
  <dc:subject/>
  <dc:creator>Adam</dc:creator>
  <cp:keywords/>
  <dc:description/>
  <cp:lastModifiedBy>Adam Richards</cp:lastModifiedBy>
  <cp:revision>7</cp:revision>
  <dcterms:created xsi:type="dcterms:W3CDTF">2006-04-23T05:44:00Z</dcterms:created>
  <dcterms:modified xsi:type="dcterms:W3CDTF">2006-12-22T00:52:00Z</dcterms:modified>
</cp:coreProperties>
</file>
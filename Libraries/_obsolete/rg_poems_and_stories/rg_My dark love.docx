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79" w:rsidRDefault="009C547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Dark love</w:t>
      </w:r>
    </w:p>
    <w:p w:rsidR="009C5479" w:rsidRDefault="009C5479">
      <w:pPr>
        <w:rPr>
          <w:lang w:val="en-US"/>
        </w:rPr>
      </w:pPr>
    </w:p>
    <w:p w:rsidR="009C5479" w:rsidRDefault="009C5479">
      <w:pPr>
        <w:rPr>
          <w:lang w:val="en-US"/>
        </w:rPr>
      </w:pPr>
      <w:r>
        <w:rPr>
          <w:lang w:val="en-US"/>
        </w:rPr>
        <w:t>i hear the sky is filled with stars</w:t>
      </w:r>
    </w:p>
    <w:p w:rsidR="009C5479" w:rsidRDefault="009C5479">
      <w:pPr>
        <w:rPr>
          <w:lang w:val="en-US"/>
        </w:rPr>
      </w:pPr>
      <w:r>
        <w:rPr>
          <w:lang w:val="en-US"/>
        </w:rPr>
        <w:t>i don’t believe it</w:t>
      </w:r>
    </w:p>
    <w:p w:rsidR="009C5479" w:rsidRDefault="009C5479">
      <w:pPr>
        <w:rPr>
          <w:lang w:val="en-US"/>
        </w:rPr>
      </w:pPr>
    </w:p>
    <w:p w:rsidR="009C5479" w:rsidRDefault="009C5479">
      <w:pPr>
        <w:rPr>
          <w:lang w:val="en-US"/>
        </w:rPr>
      </w:pPr>
      <w:r>
        <w:rPr>
          <w:lang w:val="en-US"/>
        </w:rPr>
        <w:t>i read that many of those stars have planets</w:t>
      </w:r>
    </w:p>
    <w:p w:rsidR="009C5479" w:rsidRDefault="009C5479">
      <w:pPr>
        <w:rPr>
          <w:lang w:val="en-US"/>
        </w:rPr>
      </w:pPr>
      <w:r>
        <w:rPr>
          <w:lang w:val="en-US"/>
        </w:rPr>
        <w:t>i can’t take it seriously</w:t>
      </w:r>
    </w:p>
    <w:p w:rsidR="009C5479" w:rsidRDefault="009C5479">
      <w:pPr>
        <w:rPr>
          <w:lang w:val="en-US"/>
        </w:rPr>
      </w:pPr>
    </w:p>
    <w:p w:rsidR="009C5479" w:rsidRDefault="009C5479">
      <w:pPr>
        <w:rPr>
          <w:lang w:val="en-US"/>
        </w:rPr>
      </w:pPr>
      <w:r>
        <w:rPr>
          <w:lang w:val="en-US"/>
        </w:rPr>
        <w:t>i’m told that many of those planets are earthlike</w:t>
      </w:r>
    </w:p>
    <w:p w:rsidR="009C5479" w:rsidRDefault="009C5479">
      <w:pPr>
        <w:rPr>
          <w:lang w:val="en-US"/>
        </w:rPr>
      </w:pPr>
      <w:r>
        <w:rPr>
          <w:lang w:val="en-US"/>
        </w:rPr>
        <w:t>i’m skeptical</w:t>
      </w:r>
    </w:p>
    <w:p w:rsidR="009C5479" w:rsidRDefault="009C5479">
      <w:pPr>
        <w:rPr>
          <w:lang w:val="en-US"/>
        </w:rPr>
      </w:pPr>
    </w:p>
    <w:p w:rsidR="009C5479" w:rsidRDefault="009C5479">
      <w:pPr>
        <w:rPr>
          <w:lang w:val="en-US"/>
        </w:rPr>
      </w:pPr>
      <w:r>
        <w:rPr>
          <w:lang w:val="en-US"/>
        </w:rPr>
        <w:t>i’m told that many of those earths have moons</w:t>
      </w:r>
    </w:p>
    <w:p w:rsidR="009C5479" w:rsidRDefault="009C5479">
      <w:pPr>
        <w:rPr>
          <w:lang w:val="en-US"/>
        </w:rPr>
      </w:pPr>
      <w:r>
        <w:rPr>
          <w:lang w:val="en-US"/>
        </w:rPr>
        <w:t>i’m stretched to my limit</w:t>
      </w:r>
    </w:p>
    <w:p w:rsidR="009C5479" w:rsidRDefault="009C5479">
      <w:pPr>
        <w:rPr>
          <w:lang w:val="en-US"/>
        </w:rPr>
      </w:pPr>
    </w:p>
    <w:p w:rsidR="009C5479" w:rsidRDefault="009C5479">
      <w:pPr>
        <w:rPr>
          <w:lang w:val="en-US"/>
        </w:rPr>
      </w:pPr>
      <w:r>
        <w:rPr>
          <w:lang w:val="en-US"/>
        </w:rPr>
        <w:t>for how can there be other shining moons</w:t>
      </w:r>
    </w:p>
    <w:p w:rsidR="009C5479" w:rsidRDefault="009C5479">
      <w:pPr>
        <w:rPr>
          <w:lang w:val="en-US"/>
        </w:rPr>
      </w:pPr>
      <w:r>
        <w:rPr>
          <w:lang w:val="en-US"/>
        </w:rPr>
        <w:t>when i know</w:t>
      </w:r>
    </w:p>
    <w:p w:rsidR="009C5479" w:rsidRDefault="009C5479">
      <w:pPr>
        <w:rPr>
          <w:lang w:val="en-US"/>
        </w:rPr>
      </w:pPr>
      <w:r>
        <w:rPr>
          <w:lang w:val="en-US"/>
        </w:rPr>
        <w:t>that moons only shine</w:t>
      </w:r>
    </w:p>
    <w:p w:rsidR="009C5479" w:rsidRDefault="009C5479">
      <w:pPr>
        <w:rPr>
          <w:lang w:val="en-US"/>
        </w:rPr>
      </w:pPr>
      <w:r>
        <w:rPr>
          <w:lang w:val="en-US"/>
        </w:rPr>
        <w:t>to show me my dark love?</w:t>
      </w:r>
    </w:p>
    <w:sectPr w:rsidR="009C5479" w:rsidSect="009C54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479"/>
    <w:rsid w:val="009C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574</TotalTime>
  <Pages>1</Pages>
  <Words>54</Words>
  <Characters>311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dark love</dc:title>
  <dc:subject/>
  <dc:creator>Adam Richards</dc:creator>
  <cp:keywords/>
  <dc:description/>
  <cp:lastModifiedBy>Adam Richards</cp:lastModifiedBy>
  <cp:revision>5</cp:revision>
  <dcterms:created xsi:type="dcterms:W3CDTF">2007-05-04T06:48:00Z</dcterms:created>
  <dcterms:modified xsi:type="dcterms:W3CDTF">2007-05-05T00:49:00Z</dcterms:modified>
</cp:coreProperties>
</file>
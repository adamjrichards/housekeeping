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93" w:rsidRPr="003B414D" w:rsidRDefault="002E5193">
      <w:pPr>
        <w:rPr>
          <w:b/>
          <w:u w:val="single"/>
        </w:rPr>
      </w:pPr>
      <w:r>
        <w:rPr>
          <w:b/>
          <w:u w:val="single"/>
        </w:rPr>
        <w:t>The Deconstructionist’s Deconstruction</w:t>
      </w:r>
    </w:p>
    <w:p w:rsidR="002E5193" w:rsidRDefault="002E5193"/>
    <w:p w:rsidR="002E5193" w:rsidRDefault="002E5193">
      <w:r>
        <w:t>this is a poem</w:t>
      </w:r>
    </w:p>
    <w:p w:rsidR="002E5193" w:rsidRDefault="002E5193">
      <w:r>
        <w:t>it is a poem about the author of this poem</w:t>
      </w:r>
    </w:p>
    <w:p w:rsidR="002E5193" w:rsidRDefault="002E5193"/>
    <w:p w:rsidR="002E5193" w:rsidRDefault="002E5193">
      <w:r>
        <w:t>the author is this at present writing a poem</w:t>
      </w:r>
    </w:p>
    <w:p w:rsidR="002E5193" w:rsidRDefault="002E5193">
      <w:r>
        <w:t>that will be read by the reader at that at present</w:t>
      </w:r>
    </w:p>
    <w:p w:rsidR="002E5193" w:rsidRDefault="002E5193"/>
    <w:p w:rsidR="002E5193" w:rsidRDefault="002E5193">
      <w:r>
        <w:t>at this at present, heretofore referred to as this now,</w:t>
      </w:r>
    </w:p>
    <w:p w:rsidR="002E5193" w:rsidRDefault="002E5193">
      <w:r>
        <w:t>this is the will of the poet</w:t>
      </w:r>
    </w:p>
    <w:p w:rsidR="002E5193" w:rsidRDefault="002E5193">
      <w:r>
        <w:t>at that at present, heretofore referred to as that now,</w:t>
      </w:r>
    </w:p>
    <w:p w:rsidR="002E5193" w:rsidRDefault="002E5193">
      <w:r>
        <w:t>this is the poet</w:t>
      </w:r>
    </w:p>
    <w:p w:rsidR="002E5193" w:rsidRDefault="002E5193">
      <w:r>
        <w:t>at this now, this poem is the sum of the author</w:t>
      </w:r>
    </w:p>
    <w:p w:rsidR="002E5193" w:rsidRDefault="002E5193">
      <w:r>
        <w:t>his world, his being, his thought</w:t>
      </w:r>
    </w:p>
    <w:p w:rsidR="002E5193" w:rsidRDefault="002E5193">
      <w:r>
        <w:t>at that now, this poem is a snapshot</w:t>
      </w:r>
    </w:p>
    <w:p w:rsidR="002E5193" w:rsidRDefault="002E5193">
      <w:r>
        <w:t>the author of the poem caught in the camera</w:t>
      </w:r>
    </w:p>
    <w:p w:rsidR="002E5193" w:rsidRDefault="002E5193">
      <w:r>
        <w:t>of a small collection of moments</w:t>
      </w:r>
    </w:p>
    <w:p w:rsidR="002E5193" w:rsidRDefault="002E5193"/>
    <w:p w:rsidR="002E5193" w:rsidRDefault="002E5193">
      <w:r>
        <w:t>thus, the reader may know all that was significant</w:t>
      </w:r>
    </w:p>
    <w:p w:rsidR="002E5193" w:rsidRDefault="002E5193">
      <w:r>
        <w:t>about the author</w:t>
      </w:r>
    </w:p>
    <w:p w:rsidR="002E5193" w:rsidRDefault="002E5193">
      <w:r>
        <w:t>at this now</w:t>
      </w:r>
    </w:p>
    <w:p w:rsidR="002E5193" w:rsidRDefault="002E5193">
      <w:r>
        <w:t>everything about the author that may mean anything</w:t>
      </w:r>
    </w:p>
    <w:p w:rsidR="002E5193" w:rsidRDefault="002E5193">
      <w:r>
        <w:t>to the reader</w:t>
      </w:r>
    </w:p>
    <w:p w:rsidR="002E5193" w:rsidRDefault="002E5193">
      <w:r>
        <w:t>is here</w:t>
      </w:r>
    </w:p>
    <w:p w:rsidR="002E5193" w:rsidRDefault="002E5193">
      <w:r>
        <w:t>this, to put it colloquially, is me</w:t>
      </w:r>
    </w:p>
    <w:p w:rsidR="002E5193" w:rsidRDefault="002E5193"/>
    <w:p w:rsidR="002E5193" w:rsidRDefault="002E5193">
      <w:r>
        <w:t>at this now, the author is wondering</w:t>
      </w:r>
    </w:p>
    <w:p w:rsidR="002E5193" w:rsidRDefault="002E5193">
      <w:r>
        <w:t>what will the reader think</w:t>
      </w:r>
    </w:p>
    <w:p w:rsidR="002E5193" w:rsidRDefault="002E5193">
      <w:r>
        <w:t>of the sum total of the author</w:t>
      </w:r>
    </w:p>
    <w:p w:rsidR="002E5193" w:rsidRDefault="002E5193">
      <w:r>
        <w:t>as expressed in this little organized</w:t>
      </w:r>
    </w:p>
    <w:p w:rsidR="002E5193" w:rsidRDefault="002E5193">
      <w:r>
        <w:t>collection of ink spots?</w:t>
      </w:r>
    </w:p>
    <w:p w:rsidR="002E5193" w:rsidRDefault="002E5193"/>
    <w:p w:rsidR="002E5193" w:rsidRDefault="002E5193">
      <w:r>
        <w:t>when the reader reads this,</w:t>
      </w:r>
    </w:p>
    <w:p w:rsidR="002E5193" w:rsidRDefault="002E5193">
      <w:r>
        <w:t>the author will have been reduced</w:t>
      </w:r>
    </w:p>
    <w:p w:rsidR="002E5193" w:rsidRDefault="002E5193">
      <w:r>
        <w:t>to chemicals on paper</w:t>
      </w:r>
    </w:p>
    <w:p w:rsidR="002E5193" w:rsidRDefault="002E5193"/>
    <w:p w:rsidR="002E5193" w:rsidRDefault="002E5193">
      <w:r>
        <w:t>what does the author think of this?</w:t>
      </w:r>
    </w:p>
    <w:p w:rsidR="002E5193" w:rsidRDefault="002E5193">
      <w:r>
        <w:t>the author loves this</w:t>
      </w:r>
    </w:p>
    <w:p w:rsidR="002E5193" w:rsidRDefault="002E5193">
      <w:r>
        <w:t>the author is a deconstructionist</w:t>
      </w:r>
    </w:p>
    <w:p w:rsidR="002E5193" w:rsidRDefault="002E5193">
      <w:r>
        <w:t>who is here deconstructed</w:t>
      </w:r>
    </w:p>
    <w:p w:rsidR="002E5193" w:rsidRDefault="002E5193">
      <w:r>
        <w:t>this is fun</w:t>
      </w:r>
    </w:p>
    <w:p w:rsidR="002E5193" w:rsidRDefault="002E5193"/>
    <w:p w:rsidR="002E5193" w:rsidRDefault="002E5193">
      <w:r>
        <w:t>fun is good</w:t>
      </w:r>
    </w:p>
    <w:p w:rsidR="002E5193" w:rsidRDefault="002E5193"/>
    <w:p w:rsidR="002E5193" w:rsidRDefault="002E5193"/>
    <w:sectPr w:rsidR="002E5193" w:rsidSect="002E51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1409"/>
    <w:rsid w:val="001728AB"/>
    <w:rsid w:val="00221409"/>
    <w:rsid w:val="002E5193"/>
    <w:rsid w:val="003B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155</TotalTime>
  <Pages>1</Pages>
  <Words>168</Words>
  <Characters>962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Deconstruction</dc:title>
  <dc:subject/>
  <dc:creator>Adam Richards</dc:creator>
  <cp:keywords/>
  <dc:description/>
  <cp:lastModifiedBy>Adam Richards</cp:lastModifiedBy>
  <cp:revision>2</cp:revision>
  <dcterms:created xsi:type="dcterms:W3CDTF">2006-11-12T17:35:00Z</dcterms:created>
  <dcterms:modified xsi:type="dcterms:W3CDTF">2006-11-12T22:35:00Z</dcterms:modified>
</cp:coreProperties>
</file>
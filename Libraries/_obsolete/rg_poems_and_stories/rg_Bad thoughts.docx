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DA" w:rsidRDefault="003568DA">
      <w:pPr>
        <w:rPr>
          <w:b/>
          <w:u w:val="single"/>
        </w:rPr>
      </w:pPr>
      <w:r>
        <w:rPr>
          <w:b/>
          <w:u w:val="single"/>
        </w:rPr>
        <w:t>Bad thoughts</w:t>
      </w:r>
    </w:p>
    <w:p w:rsidR="003568DA" w:rsidRDefault="003568DA">
      <w:pPr>
        <w:pStyle w:val="NoSpacing"/>
      </w:pPr>
    </w:p>
    <w:p w:rsidR="003568DA" w:rsidRDefault="003568DA">
      <w:pPr>
        <w:pStyle w:val="NoSpacing"/>
      </w:pPr>
      <w:r>
        <w:t>Andrea is worried</w:t>
      </w:r>
    </w:p>
    <w:p w:rsidR="003568DA" w:rsidRDefault="003568DA">
      <w:pPr>
        <w:pStyle w:val="NoSpacing"/>
      </w:pPr>
      <w:r>
        <w:t>that one day i’ll go back</w:t>
      </w:r>
    </w:p>
    <w:p w:rsidR="003568DA" w:rsidRDefault="003568DA">
      <w:pPr>
        <w:pStyle w:val="NoSpacing"/>
      </w:pPr>
      <w:r>
        <w:t>hide under the rock</w:t>
      </w:r>
    </w:p>
    <w:p w:rsidR="003568DA" w:rsidRDefault="003568DA">
      <w:pPr>
        <w:pStyle w:val="NoSpacing"/>
      </w:pPr>
      <w:r>
        <w:t>i crawled from under</w:t>
      </w:r>
    </w:p>
    <w:p w:rsidR="003568DA" w:rsidRDefault="003568DA">
      <w:pPr>
        <w:pStyle w:val="NoSpacing"/>
      </w:pPr>
    </w:p>
    <w:p w:rsidR="003568DA" w:rsidRDefault="003568DA">
      <w:pPr>
        <w:pStyle w:val="NoSpacing"/>
      </w:pPr>
      <w:r>
        <w:t>that scares me too</w:t>
      </w:r>
    </w:p>
    <w:p w:rsidR="003568DA" w:rsidRDefault="003568DA">
      <w:pPr>
        <w:pStyle w:val="NoSpacing"/>
      </w:pPr>
      <w:r>
        <w:t>there’s no such thing as a new me</w:t>
      </w:r>
    </w:p>
    <w:p w:rsidR="003568DA" w:rsidRDefault="003568DA">
      <w:pPr>
        <w:pStyle w:val="NoSpacing"/>
      </w:pPr>
      <w:r>
        <w:t>just a long slow shuffle</w:t>
      </w:r>
    </w:p>
    <w:p w:rsidR="003568DA" w:rsidRDefault="003568DA">
      <w:pPr>
        <w:pStyle w:val="NoSpacing"/>
      </w:pPr>
      <w:r>
        <w:t>between personalities</w:t>
      </w:r>
    </w:p>
    <w:p w:rsidR="003568DA" w:rsidRDefault="003568DA">
      <w:pPr>
        <w:pStyle w:val="NoSpacing"/>
      </w:pPr>
    </w:p>
    <w:p w:rsidR="003568DA" w:rsidRDefault="003568DA">
      <w:pPr>
        <w:pStyle w:val="NoSpacing"/>
      </w:pPr>
      <w:r>
        <w:t>i saw a show</w:t>
      </w:r>
    </w:p>
    <w:p w:rsidR="003568DA" w:rsidRDefault="003568DA">
      <w:pPr>
        <w:pStyle w:val="NoSpacing"/>
      </w:pPr>
      <w:r>
        <w:t>a woman sucking smoke</w:t>
      </w:r>
    </w:p>
    <w:p w:rsidR="003568DA" w:rsidRDefault="003568DA">
      <w:pPr>
        <w:pStyle w:val="NoSpacing"/>
      </w:pPr>
      <w:r>
        <w:t>through a pipe</w:t>
      </w:r>
    </w:p>
    <w:p w:rsidR="003568DA" w:rsidRDefault="003568DA">
      <w:pPr>
        <w:pStyle w:val="NoSpacing"/>
      </w:pPr>
      <w:r>
        <w:t>holding it in</w:t>
      </w:r>
    </w:p>
    <w:p w:rsidR="003568DA" w:rsidRDefault="003568DA">
      <w:pPr>
        <w:pStyle w:val="NoSpacing"/>
      </w:pPr>
    </w:p>
    <w:p w:rsidR="003568DA" w:rsidRDefault="003568DA">
      <w:pPr>
        <w:pStyle w:val="NoSpacing"/>
      </w:pPr>
      <w:r>
        <w:t>i found myself</w:t>
      </w:r>
    </w:p>
    <w:p w:rsidR="003568DA" w:rsidRDefault="003568DA">
      <w:pPr>
        <w:pStyle w:val="NoSpacing"/>
      </w:pPr>
      <w:r>
        <w:t>holding my breath</w:t>
      </w:r>
    </w:p>
    <w:p w:rsidR="003568DA" w:rsidRDefault="003568DA">
      <w:pPr>
        <w:pStyle w:val="NoSpacing"/>
      </w:pPr>
      <w:r>
        <w:t>along with her</w:t>
      </w:r>
    </w:p>
    <w:sectPr w:rsidR="003568DA" w:rsidSect="0035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68DA"/>
    <w:rsid w:val="0035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</TotalTime>
  <Pages>1</Pages>
  <Words>45</Words>
  <Characters>259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2007-03-05T00:57:00Z</dcterms:created>
  <dcterms:modified xsi:type="dcterms:W3CDTF">2007-04-12T23:57:00Z</dcterms:modified>
</cp:coreProperties>
</file>
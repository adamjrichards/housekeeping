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083" w:rsidRDefault="00C73083">
      <w:pPr>
        <w:rPr>
          <w:b/>
          <w:bCs/>
          <w:u w:val="single"/>
        </w:rPr>
      </w:pPr>
      <w:r>
        <w:rPr>
          <w:b/>
          <w:bCs/>
          <w:u w:val="single"/>
        </w:rPr>
        <w:t>Oy!</w:t>
      </w:r>
    </w:p>
    <w:p w:rsidR="00C73083" w:rsidRDefault="00C73083"/>
    <w:p w:rsidR="00C73083" w:rsidRDefault="00C73083">
      <w:r>
        <w:t>the difference between Jews and Vampires</w:t>
      </w:r>
    </w:p>
    <w:p w:rsidR="00C73083" w:rsidRDefault="00C73083">
      <w:r>
        <w:t>is difficult to spot</w:t>
      </w:r>
    </w:p>
    <w:p w:rsidR="00C73083" w:rsidRDefault="00C73083"/>
    <w:p w:rsidR="00C73083" w:rsidRDefault="00C73083">
      <w:r>
        <w:t>for one thing</w:t>
      </w:r>
    </w:p>
    <w:p w:rsidR="00C73083" w:rsidRDefault="00C73083">
      <w:r>
        <w:t>we are both parts of ancient conspiracies</w:t>
      </w:r>
    </w:p>
    <w:p w:rsidR="00C73083" w:rsidRDefault="00C73083">
      <w:r>
        <w:t>we all want to take over the world</w:t>
      </w:r>
    </w:p>
    <w:p w:rsidR="00C73083" w:rsidRDefault="00C73083">
      <w:r>
        <w:t>we do this in spite of the obvious:</w:t>
      </w:r>
    </w:p>
    <w:p w:rsidR="00C73083" w:rsidRDefault="00C73083">
      <w:r>
        <w:t>that the world is not worth taking over</w:t>
      </w:r>
    </w:p>
    <w:p w:rsidR="00C73083" w:rsidRDefault="00C73083"/>
    <w:p w:rsidR="00C73083" w:rsidRDefault="00C73083">
      <w:r>
        <w:t>for another thing</w:t>
      </w:r>
    </w:p>
    <w:p w:rsidR="00C73083" w:rsidRDefault="00C73083">
      <w:r>
        <w:t>we both eat people</w:t>
      </w:r>
    </w:p>
    <w:p w:rsidR="00C73083" w:rsidRDefault="00C73083">
      <w:r>
        <w:t>I know this comes as no shock to some of you</w:t>
      </w:r>
    </w:p>
    <w:p w:rsidR="00C73083" w:rsidRDefault="00C73083"/>
    <w:p w:rsidR="00C73083" w:rsidRDefault="00C73083">
      <w:r>
        <w:t>perhaps I shouldn’t be telling you this</w:t>
      </w:r>
    </w:p>
    <w:p w:rsidR="00C73083" w:rsidRDefault="00C73083">
      <w:r>
        <w:t>it is a conspiracy after all</w:t>
      </w:r>
    </w:p>
    <w:p w:rsidR="00C73083" w:rsidRDefault="00C73083">
      <w:r>
        <w:t>but after 3000 years of silence</w:t>
      </w:r>
    </w:p>
    <w:p w:rsidR="00C73083" w:rsidRDefault="00C73083">
      <w:r>
        <w:t>I have to tell somebody</w:t>
      </w:r>
    </w:p>
    <w:p w:rsidR="00C73083" w:rsidRDefault="00C73083">
      <w:r>
        <w:t>or I’ll explode:</w:t>
      </w:r>
    </w:p>
    <w:p w:rsidR="00C73083" w:rsidRDefault="00C73083"/>
    <w:p w:rsidR="00C73083" w:rsidRDefault="00C73083">
      <w:r>
        <w:t>the difference is that Jews can’t fly.</w:t>
      </w:r>
    </w:p>
    <w:sectPr w:rsidR="00C73083" w:rsidSect="00C7308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3083"/>
    <w:rsid w:val="00C73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1</Pages>
  <Words>72</Words>
  <Characters>413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Oy</dc:title>
  <dc:subject/>
  <dc:creator>Adam Richards</dc:creator>
  <cp:keywords/>
  <dc:description/>
  <cp:lastModifiedBy>Adam Richards</cp:lastModifiedBy>
  <cp:revision>3</cp:revision>
  <dcterms:created xsi:type="dcterms:W3CDTF">2007-01-31T20:17:00Z</dcterms:created>
  <dcterms:modified xsi:type="dcterms:W3CDTF">2007-02-02T18:10:00Z</dcterms:modified>
</cp:coreProperties>
</file>
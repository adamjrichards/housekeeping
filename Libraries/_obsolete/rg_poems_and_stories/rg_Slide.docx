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76D" w:rsidRDefault="0059376D">
      <w:pPr>
        <w:pStyle w:val="Header"/>
        <w:tabs>
          <w:tab w:val="clear" w:pos="4320"/>
          <w:tab w:val="clear" w:pos="8640"/>
        </w:tabs>
      </w:pPr>
      <w:r>
        <w:t>slide</w:t>
      </w:r>
    </w:p>
    <w:p w:rsidR="0059376D" w:rsidRDefault="0059376D"/>
    <w:p w:rsidR="0059376D" w:rsidRDefault="0059376D">
      <w:r>
        <w:t>that’s a good word</w:t>
      </w:r>
    </w:p>
    <w:p w:rsidR="0059376D" w:rsidRDefault="0059376D"/>
    <w:p w:rsidR="0059376D" w:rsidRDefault="0059376D">
      <w:r>
        <w:t>s...l...i...d...e:</w:t>
      </w:r>
    </w:p>
    <w:p w:rsidR="0059376D" w:rsidRDefault="0059376D">
      <w:pPr>
        <w:ind w:left="720"/>
      </w:pPr>
      <w:r>
        <w:t>a hissing of silk</w:t>
      </w:r>
    </w:p>
    <w:p w:rsidR="0059376D" w:rsidRDefault="0059376D">
      <w:pPr>
        <w:ind w:left="720"/>
      </w:pPr>
      <w:r>
        <w:t>a tongue-curling pressure</w:t>
      </w:r>
    </w:p>
    <w:p w:rsidR="0059376D" w:rsidRDefault="0059376D">
      <w:pPr>
        <w:ind w:left="720"/>
      </w:pPr>
      <w:r>
        <w:t>a jaw-yawning exhortation</w:t>
      </w:r>
    </w:p>
    <w:p w:rsidR="0059376D" w:rsidRDefault="0059376D">
      <w:pPr>
        <w:ind w:left="720"/>
      </w:pPr>
    </w:p>
    <w:p w:rsidR="0059376D" w:rsidRDefault="0059376D">
      <w:r>
        <w:t>a climax of consonance</w:t>
      </w:r>
    </w:p>
    <w:p w:rsidR="0059376D" w:rsidRDefault="0059376D"/>
    <w:p w:rsidR="0059376D" w:rsidRDefault="0059376D">
      <w:r>
        <w:t>To move across a surface</w:t>
      </w:r>
    </w:p>
    <w:p w:rsidR="0059376D" w:rsidRDefault="0059376D">
      <w:r>
        <w:t>frictionless, or almost</w:t>
      </w:r>
    </w:p>
    <w:p w:rsidR="0059376D" w:rsidRDefault="0059376D">
      <w:r>
        <w:t>maybe lubricated and wet, like all s’s</w:t>
      </w:r>
    </w:p>
    <w:p w:rsidR="0059376D" w:rsidRDefault="0059376D">
      <w:r>
        <w:t>building saliva in the corners of the mouth.</w:t>
      </w:r>
    </w:p>
    <w:p w:rsidR="0059376D" w:rsidRDefault="0059376D"/>
    <w:p w:rsidR="0059376D" w:rsidRDefault="0059376D">
      <w:r>
        <w:t>To move between surfaces:</w:t>
      </w:r>
    </w:p>
    <w:p w:rsidR="0059376D" w:rsidRDefault="0059376D">
      <w:r>
        <w:t>a specialized form of the word;</w:t>
      </w:r>
    </w:p>
    <w:p w:rsidR="0059376D" w:rsidRDefault="0059376D">
      <w:r>
        <w:t>perhaps following gravity</w:t>
      </w:r>
    </w:p>
    <w:p w:rsidR="0059376D" w:rsidRDefault="0059376D">
      <w:r>
        <w:t>perhaps not</w:t>
      </w:r>
    </w:p>
    <w:p w:rsidR="0059376D" w:rsidRDefault="0059376D">
      <w:r>
        <w:t>pistons in cylinders</w:t>
      </w:r>
    </w:p>
    <w:p w:rsidR="0059376D" w:rsidRDefault="0059376D">
      <w:r>
        <w:t>oily and demanding</w:t>
      </w:r>
    </w:p>
    <w:p w:rsidR="0059376D" w:rsidRDefault="0059376D">
      <w:r>
        <w:t>converting desire into motion.</w:t>
      </w:r>
    </w:p>
    <w:p w:rsidR="0059376D" w:rsidRDefault="0059376D"/>
    <w:p w:rsidR="0059376D" w:rsidRDefault="0059376D">
      <w:r>
        <w:t>slide</w:t>
      </w:r>
    </w:p>
    <w:p w:rsidR="0059376D" w:rsidRDefault="0059376D">
      <w:r>
        <w:t>slip, slither</w:t>
      </w:r>
    </w:p>
    <w:p w:rsidR="0059376D" w:rsidRDefault="0059376D"/>
    <w:p w:rsidR="0059376D" w:rsidRDefault="0059376D">
      <w:r>
        <w:t>then sleep</w:t>
      </w:r>
    </w:p>
    <w:sectPr w:rsidR="0059376D" w:rsidSect="0059376D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376D" w:rsidRDefault="0059376D">
      <w:r>
        <w:separator/>
      </w:r>
    </w:p>
  </w:endnote>
  <w:endnote w:type="continuationSeparator" w:id="1">
    <w:p w:rsidR="0059376D" w:rsidRDefault="005937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376D" w:rsidRDefault="0059376D">
      <w:r>
        <w:separator/>
      </w:r>
    </w:p>
  </w:footnote>
  <w:footnote w:type="continuationSeparator" w:id="1">
    <w:p w:rsidR="0059376D" w:rsidRDefault="005937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376D" w:rsidRDefault="0059376D">
    <w:pPr>
      <w:pStyle w:val="Header"/>
      <w:rPr>
        <w:b/>
        <w:bCs/>
        <w:u w:val="single"/>
      </w:rPr>
    </w:pPr>
    <w:r>
      <w:rPr>
        <w:b/>
        <w:bCs/>
        <w:u w:val="single"/>
      </w:rPr>
      <w:t>Slide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376D"/>
    <w:rsid w:val="00593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376D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376D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31</TotalTime>
  <Pages>1</Pages>
  <Words>68</Words>
  <Characters>391</Characters>
  <Application>Microsoft Office Outlook</Application>
  <DocSecurity>0</DocSecurity>
  <Lines>0</Lines>
  <Paragraphs>0</Paragraphs>
  <ScaleCrop>false</ScaleCrop>
  <Company>Richards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slide</dc:title>
  <dc:subject/>
  <dc:creator>Adam</dc:creator>
  <cp:keywords/>
  <dc:description/>
  <cp:lastModifiedBy>Adam Richards</cp:lastModifiedBy>
  <cp:revision>6</cp:revision>
  <dcterms:created xsi:type="dcterms:W3CDTF">2006-06-29T01:34:00Z</dcterms:created>
  <dcterms:modified xsi:type="dcterms:W3CDTF">2007-01-19T19:46:00Z</dcterms:modified>
</cp:coreProperties>
</file>
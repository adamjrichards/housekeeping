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3C" w:rsidRDefault="00DB543C">
      <w:pPr>
        <w:pStyle w:val="Heading1"/>
      </w:pPr>
      <w:r>
        <w:t>Bea the Bee</w:t>
      </w:r>
    </w:p>
    <w:p w:rsidR="00DB543C" w:rsidRDefault="00DB543C"/>
    <w:p w:rsidR="00DB543C" w:rsidRDefault="00DB543C">
      <w:r>
        <w:t>Would a bee named Bea be a Bee with a B or be a bee with a b?</w:t>
      </w:r>
    </w:p>
    <w:p w:rsidR="00DB543C" w:rsidRDefault="00DB543C">
      <w:r>
        <w:t>Bea has a B, which is correct for a Bea, but bee gets a b,</w:t>
      </w:r>
    </w:p>
    <w:p w:rsidR="00DB543C" w:rsidRDefault="00DB543C">
      <w:r>
        <w:t>unless Bea’s name is Bea Bee, so she gets a B B, not a b b.</w:t>
      </w:r>
    </w:p>
    <w:p w:rsidR="00DB543C" w:rsidRDefault="00DB543C">
      <w:r>
        <w:t>But Bea Bee the bee might be a baby, and be the size of a bb.</w:t>
      </w:r>
    </w:p>
    <w:p w:rsidR="00DB543C" w:rsidRDefault="00DB543C">
      <w:r>
        <w:t>So the ba-bee Bea Bee the bee would be about a bb, but with a B B, not a b b.</w:t>
      </w:r>
    </w:p>
    <w:p w:rsidR="00DB543C" w:rsidRDefault="00DB543C">
      <w:r>
        <w:t>I have to go lie down now.</w:t>
      </w:r>
    </w:p>
    <w:sectPr w:rsidR="00DB543C" w:rsidSect="00DB54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543C"/>
    <w:rsid w:val="00DB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3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52</Words>
  <Characters>297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 the Bee</dc:title>
  <dc:subject/>
  <dc:creator>Adam Richards</dc:creator>
  <cp:keywords/>
  <dc:description/>
  <cp:lastModifiedBy>Adam Richards</cp:lastModifiedBy>
  <cp:revision>4</cp:revision>
  <dcterms:created xsi:type="dcterms:W3CDTF">2006-12-12T23:32:00Z</dcterms:created>
  <dcterms:modified xsi:type="dcterms:W3CDTF">2006-12-12T23:43:00Z</dcterms:modified>
</cp:coreProperties>
</file>
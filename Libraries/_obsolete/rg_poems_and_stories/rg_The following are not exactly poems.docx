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E60" w:rsidRDefault="00F65E60">
      <w:pPr>
        <w:rPr>
          <w:b/>
          <w:u w:val="single"/>
        </w:rPr>
      </w:pPr>
      <w:r>
        <w:rPr>
          <w:b/>
          <w:u w:val="single"/>
        </w:rPr>
        <w:t>The following are not exactly poems</w:t>
      </w:r>
    </w:p>
    <w:p w:rsidR="00F65E60" w:rsidRDefault="00F65E60"/>
    <w:p w:rsidR="00F65E60" w:rsidRDefault="00F65E60">
      <w:r>
        <w:t>it crawled from my ear and sat on my head</w:t>
      </w:r>
    </w:p>
    <w:p w:rsidR="00F65E60" w:rsidRDefault="00F65E60">
      <w:r>
        <w:t>write me oh write me oh write me it said</w:t>
      </w:r>
    </w:p>
    <w:p w:rsidR="00F65E60" w:rsidRDefault="00F65E60">
      <w:r>
        <w:t>i said i cannot, for you aren’t a verse</w:t>
      </w:r>
    </w:p>
    <w:p w:rsidR="00F65E60" w:rsidRDefault="00F65E60">
      <w:r>
        <w:t>you’re a thought, an idea, a concept or worse</w:t>
      </w:r>
    </w:p>
    <w:p w:rsidR="00F65E60" w:rsidRDefault="00F65E60">
      <w:r>
        <w:t>i am a poet, no philosophiser</w:t>
      </w:r>
    </w:p>
    <w:p w:rsidR="00F65E60" w:rsidRDefault="00F65E60">
      <w:r>
        <w:t>politician or clergyman proselytizer</w:t>
      </w:r>
    </w:p>
    <w:p w:rsidR="00F65E60" w:rsidRDefault="00F65E60">
      <w:r>
        <w:t>it said i don’t care you will write me because</w:t>
      </w:r>
    </w:p>
    <w:p w:rsidR="00F65E60" w:rsidRDefault="00F65E60">
      <w:r>
        <w:t>i will sit on your head, and dig in my claws</w:t>
      </w:r>
    </w:p>
    <w:p w:rsidR="00F65E60" w:rsidRDefault="00F65E60">
      <w:r>
        <w:t>and i won’t go away til you write me at last</w:t>
      </w:r>
    </w:p>
    <w:p w:rsidR="00F65E60" w:rsidRDefault="00F65E60">
      <w:r>
        <w:t>i’ll whisper and whine and hold your brain fast</w:t>
      </w:r>
    </w:p>
    <w:p w:rsidR="00F65E60" w:rsidRDefault="00F65E60">
      <w:r>
        <w:t>i knew at that moment i was losing this battle</w:t>
      </w:r>
    </w:p>
    <w:p w:rsidR="00F65E60" w:rsidRDefault="00F65E60">
      <w:r>
        <w:t>so i opened a file, submissive as cattle</w:t>
      </w:r>
    </w:p>
    <w:p w:rsidR="00F65E60" w:rsidRDefault="00F65E60">
      <w:r>
        <w:t>i proceded to write, and the claws were retracted</w:t>
      </w:r>
    </w:p>
    <w:p w:rsidR="00F65E60" w:rsidRDefault="00F65E60">
      <w:r>
        <w:t>each word that i wrote was one claw subtracted</w:t>
      </w:r>
    </w:p>
    <w:p w:rsidR="00F65E60" w:rsidRDefault="00F65E60">
      <w:r>
        <w:t>this is the result, this thing that you read</w:t>
      </w:r>
    </w:p>
    <w:p w:rsidR="00F65E60" w:rsidRDefault="00F65E60">
      <w:r>
        <w:t>not brilliant or perfect, but serving a need</w:t>
      </w:r>
    </w:p>
    <w:p w:rsidR="00F65E60" w:rsidRDefault="00F65E60">
      <w:r>
        <w:t>and now i can sleep with no thing on my head</w:t>
      </w:r>
    </w:p>
    <w:p w:rsidR="00F65E60" w:rsidRDefault="00F65E60">
      <w:r>
        <w:t>i wrote you i wrote you i wrote you i said</w:t>
      </w:r>
    </w:p>
    <w:p w:rsidR="00F65E60" w:rsidRDefault="00F65E60"/>
    <w:sectPr w:rsidR="00F65E60" w:rsidSect="00F65E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5E60"/>
    <w:rsid w:val="00F65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118</Words>
  <Characters>677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crawled from my ear and sat on my head</dc:title>
  <dc:subject/>
  <dc:creator>Adam Richards</dc:creator>
  <cp:keywords/>
  <dc:description/>
  <cp:lastModifiedBy>Adam Richards</cp:lastModifiedBy>
  <cp:revision>3</cp:revision>
  <dcterms:created xsi:type="dcterms:W3CDTF">2006-11-30T03:37:00Z</dcterms:created>
  <dcterms:modified xsi:type="dcterms:W3CDTF">2006-12-22T02:05:00Z</dcterms:modified>
</cp:coreProperties>
</file>
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F3C" w:rsidRDefault="00146F3C">
      <w:pPr>
        <w:rPr>
          <w:b/>
          <w:bCs/>
          <w:u w:val="single"/>
        </w:rPr>
      </w:pPr>
      <w:r>
        <w:rPr>
          <w:b/>
          <w:bCs/>
          <w:u w:val="single"/>
        </w:rPr>
        <w:t>the poem</w:t>
      </w:r>
    </w:p>
    <w:p w:rsidR="00146F3C" w:rsidRDefault="00146F3C"/>
    <w:p w:rsidR="00146F3C" w:rsidRDefault="00146F3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by</w:t>
      </w:r>
    </w:p>
    <w:p w:rsidR="00146F3C" w:rsidRDefault="00146F3C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the guy who wrote this</w:t>
      </w:r>
    </w:p>
    <w:p w:rsidR="00146F3C" w:rsidRDefault="00146F3C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age 8</w:t>
      </w:r>
    </w:p>
    <w:p w:rsidR="00146F3C" w:rsidRDefault="00146F3C"/>
    <w:p w:rsidR="00146F3C" w:rsidRDefault="00146F3C">
      <w:r>
        <w:t>hello, dumdum</w:t>
      </w:r>
    </w:p>
    <w:p w:rsidR="00146F3C" w:rsidRDefault="00146F3C">
      <w:r>
        <w:t>I’m the inner child you’ve heard so much about</w:t>
      </w:r>
    </w:p>
    <w:p w:rsidR="00146F3C" w:rsidRDefault="00146F3C">
      <w:r>
        <w:t>I like food</w:t>
      </w:r>
    </w:p>
    <w:p w:rsidR="00146F3C" w:rsidRDefault="00146F3C"/>
    <w:p w:rsidR="00146F3C" w:rsidRDefault="00146F3C">
      <w:r>
        <w:t>today I have new shoes</w:t>
      </w:r>
    </w:p>
    <w:p w:rsidR="00146F3C" w:rsidRDefault="00146F3C">
      <w:r>
        <w:t>they give me pleasure and satisfaction</w:t>
      </w:r>
    </w:p>
    <w:p w:rsidR="00146F3C" w:rsidRDefault="00146F3C">
      <w:r>
        <w:t>I suppose I should care what they cost</w:t>
      </w:r>
    </w:p>
    <w:p w:rsidR="00146F3C" w:rsidRDefault="00146F3C">
      <w:r>
        <w:t>whatever that means</w:t>
      </w:r>
    </w:p>
    <w:p w:rsidR="00146F3C" w:rsidRDefault="00146F3C">
      <w:r>
        <w:t>but nyah nyah nyah I don’t</w:t>
      </w:r>
    </w:p>
    <w:p w:rsidR="00146F3C" w:rsidRDefault="00146F3C"/>
    <w:p w:rsidR="00146F3C" w:rsidRDefault="00146F3C">
      <w:r>
        <w:t>tomorrow I will go to school</w:t>
      </w:r>
    </w:p>
    <w:p w:rsidR="00146F3C" w:rsidRDefault="00146F3C">
      <w:r>
        <w:t>wearing my new shoes</w:t>
      </w:r>
    </w:p>
    <w:p w:rsidR="00146F3C" w:rsidRDefault="00146F3C">
      <w:r>
        <w:t>they will be shiny until I forget to look at them</w:t>
      </w:r>
    </w:p>
    <w:p w:rsidR="00146F3C" w:rsidRDefault="00146F3C">
      <w:r>
        <w:t>then I will kick at a frog and jump in his puddle</w:t>
      </w:r>
    </w:p>
    <w:p w:rsidR="00146F3C" w:rsidRDefault="00146F3C">
      <w:r>
        <w:t>and my shoes won’t be new anymore</w:t>
      </w:r>
    </w:p>
    <w:p w:rsidR="00146F3C" w:rsidRDefault="00146F3C">
      <w:r>
        <w:t>then I will have lunch</w:t>
      </w:r>
    </w:p>
    <w:p w:rsidR="00146F3C" w:rsidRDefault="00146F3C">
      <w:r>
        <w:t>who cares about stupid shoes anyway?</w:t>
      </w:r>
    </w:p>
    <w:p w:rsidR="00146F3C" w:rsidRDefault="00146F3C"/>
    <w:p w:rsidR="00146F3C" w:rsidRDefault="00146F3C">
      <w:r>
        <w:t>when I get home from school</w:t>
      </w:r>
    </w:p>
    <w:p w:rsidR="00146F3C" w:rsidRDefault="00146F3C">
      <w:r>
        <w:t>I will watch cartoons and scratch my itch</w:t>
      </w:r>
    </w:p>
    <w:p w:rsidR="00146F3C" w:rsidRDefault="00146F3C">
      <w:r>
        <w:t>I will hear do this and do that and I will ignore it</w:t>
      </w:r>
    </w:p>
    <w:p w:rsidR="00146F3C" w:rsidRDefault="00146F3C"/>
    <w:p w:rsidR="00146F3C" w:rsidRDefault="00146F3C">
      <w:r>
        <w:t>finally it will be suppertime</w:t>
      </w:r>
    </w:p>
    <w:p w:rsidR="00146F3C" w:rsidRDefault="00146F3C">
      <w:r>
        <w:t>and everyone will forget to tell me what to do</w:t>
      </w:r>
    </w:p>
    <w:p w:rsidR="00146F3C" w:rsidRDefault="00146F3C">
      <w:r>
        <w:t>until I put peas in my nose</w:t>
      </w:r>
    </w:p>
    <w:p w:rsidR="00146F3C" w:rsidRDefault="00146F3C"/>
    <w:p w:rsidR="00146F3C" w:rsidRDefault="00146F3C">
      <w:r>
        <w:t>then I will go to bed</w:t>
      </w:r>
    </w:p>
    <w:p w:rsidR="00146F3C" w:rsidRDefault="00146F3C">
      <w:r>
        <w:t>and lie on my back with my feet in the air</w:t>
      </w:r>
    </w:p>
    <w:p w:rsidR="00146F3C" w:rsidRDefault="00146F3C">
      <w:r>
        <w:t>I didn’t do my homework, but I’ll think about my shoes</w:t>
      </w:r>
    </w:p>
    <w:p w:rsidR="00146F3C" w:rsidRDefault="00146F3C">
      <w:r>
        <w:t>sort of it bothers me, but then I don’t care</w:t>
      </w:r>
    </w:p>
    <w:p w:rsidR="00146F3C" w:rsidRDefault="00146F3C">
      <w:r>
        <w:t>nyah nyah nyah etc.</w:t>
      </w:r>
    </w:p>
    <w:p w:rsidR="00146F3C" w:rsidRDefault="00146F3C"/>
    <w:p w:rsidR="00146F3C" w:rsidRDefault="00146F3C"/>
    <w:sectPr w:rsidR="00146F3C" w:rsidSect="00146F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6F3C"/>
    <w:rsid w:val="0014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106</TotalTime>
  <Pages>1</Pages>
  <Words>136</Words>
  <Characters>777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poem</dc:title>
  <dc:subject/>
  <dc:creator>Adam Richards</dc:creator>
  <cp:keywords/>
  <dc:description/>
  <cp:lastModifiedBy>Adam Richards</cp:lastModifiedBy>
  <cp:revision>3</cp:revision>
  <dcterms:created xsi:type="dcterms:W3CDTF">2007-01-29T00:06:00Z</dcterms:created>
  <dcterms:modified xsi:type="dcterms:W3CDTF">2007-02-02T17:55:00Z</dcterms:modified>
</cp:coreProperties>
</file>
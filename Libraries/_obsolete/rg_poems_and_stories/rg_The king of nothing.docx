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7EB" w:rsidRPr="00C427EA" w:rsidRDefault="006E67EB" w:rsidP="004F7015">
      <w:pPr>
        <w:pStyle w:val="NoSpacing"/>
        <w:rPr>
          <w:b/>
          <w:u w:val="single"/>
        </w:rPr>
      </w:pPr>
      <w:r>
        <w:rPr>
          <w:b/>
          <w:u w:val="single"/>
        </w:rPr>
        <w:t>King</w:t>
      </w: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  <w:r>
        <w:t>the king of nothing:</w:t>
      </w:r>
    </w:p>
    <w:p w:rsidR="006E67EB" w:rsidRDefault="006E67EB" w:rsidP="004F7015">
      <w:pPr>
        <w:pStyle w:val="NoSpacing"/>
      </w:pPr>
      <w:r>
        <w:t>this is my rightful title</w:t>
      </w: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  <w:r>
        <w:t>it is not an inherited thing</w:t>
      </w:r>
    </w:p>
    <w:p w:rsidR="006E67EB" w:rsidRDefault="006E67EB" w:rsidP="004F7015">
      <w:pPr>
        <w:pStyle w:val="NoSpacing"/>
      </w:pPr>
      <w:r>
        <w:t>it is something i have earned</w:t>
      </w:r>
    </w:p>
    <w:p w:rsidR="006E67EB" w:rsidRDefault="006E67EB" w:rsidP="004F7015">
      <w:pPr>
        <w:pStyle w:val="NoSpacing"/>
      </w:pPr>
      <w:r>
        <w:t>i chose this path, no one else ever did</w:t>
      </w: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  <w:r>
        <w:t>the king of nothing</w:t>
      </w:r>
    </w:p>
    <w:p w:rsidR="006E67EB" w:rsidRDefault="006E67EB" w:rsidP="004F7015">
      <w:pPr>
        <w:pStyle w:val="NoSpacing"/>
      </w:pPr>
      <w:r>
        <w:t>is not the king of nobody</w:t>
      </w:r>
    </w:p>
    <w:p w:rsidR="006E67EB" w:rsidRDefault="006E67EB" w:rsidP="004F7015">
      <w:pPr>
        <w:pStyle w:val="NoSpacing"/>
      </w:pPr>
      <w:r>
        <w:t>i don’t know who owns that position</w:t>
      </w:r>
    </w:p>
    <w:p w:rsidR="006E67EB" w:rsidRDefault="006E67EB" w:rsidP="004F7015">
      <w:pPr>
        <w:pStyle w:val="NoSpacing"/>
      </w:pPr>
      <w:r>
        <w:t>i wouldn’t want to be the king of nobody</w:t>
      </w: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  <w:r>
        <w:t>truly, i am more of an emperor</w:t>
      </w:r>
    </w:p>
    <w:p w:rsidR="006E67EB" w:rsidRDefault="006E67EB" w:rsidP="004F7015">
      <w:pPr>
        <w:pStyle w:val="NoSpacing"/>
      </w:pPr>
      <w:r>
        <w:t>for nothing is greater than nobody</w:t>
      </w:r>
    </w:p>
    <w:p w:rsidR="006E67EB" w:rsidRDefault="006E67EB" w:rsidP="004F7015">
      <w:pPr>
        <w:pStyle w:val="NoSpacing"/>
      </w:pPr>
      <w:r>
        <w:t>nobody, no way, no time</w:t>
      </w:r>
    </w:p>
    <w:p w:rsidR="006E67EB" w:rsidRDefault="006E67EB" w:rsidP="00C427EA">
      <w:pPr>
        <w:pStyle w:val="NoSpacing"/>
      </w:pPr>
      <w:r>
        <w:t>are all kingdoms within my empire</w:t>
      </w:r>
    </w:p>
    <w:p w:rsidR="006E67EB" w:rsidRDefault="006E67EB" w:rsidP="00C427EA">
      <w:pPr>
        <w:pStyle w:val="NoSpacing"/>
      </w:pPr>
    </w:p>
    <w:p w:rsidR="006E67EB" w:rsidRDefault="006E67EB" w:rsidP="00C427EA">
      <w:pPr>
        <w:pStyle w:val="NoSpacing"/>
      </w:pPr>
      <w:r>
        <w:t>even something is less than nothing</w:t>
      </w: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  <w:r>
        <w:t>everybody has nothing</w:t>
      </w:r>
    </w:p>
    <w:p w:rsidR="006E67EB" w:rsidRDefault="006E67EB" w:rsidP="004F7015">
      <w:pPr>
        <w:pStyle w:val="NoSpacing"/>
      </w:pPr>
      <w:r>
        <w:t>i had plenty of nothing</w:t>
      </w:r>
    </w:p>
    <w:p w:rsidR="006E67EB" w:rsidRDefault="006E67EB" w:rsidP="00E5494D">
      <w:pPr>
        <w:pStyle w:val="NoSpacing"/>
        <w:ind w:left="567" w:hanging="567"/>
      </w:pPr>
      <w:r>
        <w:t>nothing was piled up around me, i was drowning</w:t>
      </w:r>
    </w:p>
    <w:p w:rsidR="006E67EB" w:rsidRDefault="006E67EB" w:rsidP="0043574B">
      <w:pPr>
        <w:pStyle w:val="NoSpacing"/>
      </w:pPr>
      <w:r>
        <w:t>then i noticed that there was nothing</w:t>
      </w:r>
    </w:p>
    <w:p w:rsidR="006E67EB" w:rsidRDefault="006E67EB" w:rsidP="004F7015">
      <w:pPr>
        <w:pStyle w:val="NoSpacing"/>
      </w:pPr>
      <w:r>
        <w:t>so many have nothing</w:t>
      </w: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  <w:r>
        <w:t>i will deal with nothing</w:t>
      </w:r>
    </w:p>
    <w:p w:rsidR="006E67EB" w:rsidRDefault="006E67EB" w:rsidP="004F7015">
      <w:pPr>
        <w:pStyle w:val="NoSpacing"/>
      </w:pPr>
      <w:r>
        <w:t>through judicious delegation</w:t>
      </w:r>
    </w:p>
    <w:p w:rsidR="006E67EB" w:rsidRDefault="006E67EB" w:rsidP="004F7015">
      <w:pPr>
        <w:pStyle w:val="NoSpacing"/>
      </w:pPr>
      <w:r>
        <w:t>if you have no one to love</w:t>
      </w:r>
    </w:p>
    <w:p w:rsidR="006E67EB" w:rsidRDefault="006E67EB" w:rsidP="004F7015">
      <w:pPr>
        <w:pStyle w:val="NoSpacing"/>
      </w:pPr>
      <w:r>
        <w:t>i can give you nothing</w:t>
      </w:r>
    </w:p>
    <w:p w:rsidR="006E67EB" w:rsidRDefault="006E67EB" w:rsidP="004F7015">
      <w:pPr>
        <w:pStyle w:val="NoSpacing"/>
      </w:pPr>
      <w:r>
        <w:t>if no one shares love with you</w:t>
      </w:r>
    </w:p>
    <w:p w:rsidR="006E67EB" w:rsidRDefault="006E67EB" w:rsidP="004F7015">
      <w:pPr>
        <w:pStyle w:val="NoSpacing"/>
      </w:pPr>
      <w:r>
        <w:t>i can share nothing</w:t>
      </w:r>
    </w:p>
    <w:p w:rsidR="006E67EB" w:rsidRDefault="006E67EB" w:rsidP="004F7015">
      <w:pPr>
        <w:pStyle w:val="NoSpacing"/>
      </w:pPr>
      <w:r>
        <w:t>if you have nobody</w:t>
      </w:r>
    </w:p>
    <w:p w:rsidR="006E67EB" w:rsidRDefault="006E67EB" w:rsidP="004F7015">
      <w:pPr>
        <w:pStyle w:val="NoSpacing"/>
      </w:pPr>
      <w:r>
        <w:t>i will direct the king of nobody</w:t>
      </w:r>
    </w:p>
    <w:p w:rsidR="006E67EB" w:rsidRDefault="006E67EB" w:rsidP="004F7015">
      <w:pPr>
        <w:pStyle w:val="NoSpacing"/>
      </w:pPr>
      <w:r>
        <w:t>to give you nobody on my behalf</w:t>
      </w: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  <w:r>
        <w:t>but you are my subjects</w:t>
      </w:r>
    </w:p>
    <w:p w:rsidR="006E67EB" w:rsidRDefault="006E67EB" w:rsidP="004F7015">
      <w:pPr>
        <w:pStyle w:val="NoSpacing"/>
      </w:pPr>
      <w:r>
        <w:t>and i will be good to you</w:t>
      </w:r>
    </w:p>
    <w:p w:rsidR="006E67EB" w:rsidRDefault="006E67EB" w:rsidP="004F7015">
      <w:pPr>
        <w:pStyle w:val="NoSpacing"/>
      </w:pPr>
      <w:r>
        <w:t>i can give you nothing</w:t>
      </w:r>
    </w:p>
    <w:p w:rsidR="006E67EB" w:rsidRDefault="006E67EB" w:rsidP="004F7015">
      <w:pPr>
        <w:pStyle w:val="NoSpacing"/>
      </w:pPr>
      <w:r>
        <w:t>but i can also give you my love</w:t>
      </w:r>
    </w:p>
    <w:p w:rsidR="006E67EB" w:rsidRDefault="006E67EB" w:rsidP="0043574B">
      <w:pPr>
        <w:pStyle w:val="NoSpacing"/>
      </w:pPr>
      <w:r>
        <w:t>then you will have something</w:t>
      </w:r>
    </w:p>
    <w:p w:rsidR="006E67EB" w:rsidRDefault="006E67EB" w:rsidP="0043574B">
      <w:pPr>
        <w:pStyle w:val="NoSpacing"/>
      </w:pPr>
    </w:p>
    <w:p w:rsidR="006E67EB" w:rsidRDefault="006E67EB" w:rsidP="0043574B">
      <w:pPr>
        <w:pStyle w:val="NoSpacing"/>
      </w:pPr>
    </w:p>
    <w:p w:rsidR="006E67EB" w:rsidRDefault="006E67EB" w:rsidP="0043574B">
      <w:pPr>
        <w:pStyle w:val="NoSpacing"/>
      </w:pP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  <w:r>
        <w:t>if you have no time</w:t>
      </w:r>
    </w:p>
    <w:p w:rsidR="006E67EB" w:rsidRDefault="006E67EB" w:rsidP="004F7015">
      <w:pPr>
        <w:pStyle w:val="NoSpacing"/>
      </w:pPr>
      <w:r>
        <w:t>the king of no time</w:t>
      </w:r>
    </w:p>
    <w:p w:rsidR="006E67EB" w:rsidRDefault="006E67EB" w:rsidP="004F7015">
      <w:pPr>
        <w:pStyle w:val="NoSpacing"/>
      </w:pPr>
      <w:r>
        <w:t>will give you some time</w:t>
      </w:r>
    </w:p>
    <w:p w:rsidR="006E67EB" w:rsidRDefault="006E67EB" w:rsidP="004F7015">
      <w:pPr>
        <w:pStyle w:val="NoSpacing"/>
      </w:pPr>
      <w:r>
        <w:t>your time will come sometime</w:t>
      </w:r>
    </w:p>
    <w:p w:rsidR="006E67EB" w:rsidRDefault="006E67EB" w:rsidP="004F7015">
      <w:pPr>
        <w:pStyle w:val="NoSpacing"/>
      </w:pPr>
      <w:r>
        <w:t>if all you get is no way</w:t>
      </w:r>
    </w:p>
    <w:p w:rsidR="006E67EB" w:rsidRDefault="006E67EB" w:rsidP="004F7015">
      <w:pPr>
        <w:pStyle w:val="NoSpacing"/>
      </w:pPr>
      <w:r>
        <w:t>the king of no way</w:t>
      </w:r>
    </w:p>
    <w:p w:rsidR="006E67EB" w:rsidRDefault="006E67EB" w:rsidP="004F7015">
      <w:pPr>
        <w:pStyle w:val="NoSpacing"/>
      </w:pPr>
      <w:r>
        <w:t>will find a way for you</w:t>
      </w: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  <w:r>
        <w:t>perhaps we should change our titles</w:t>
      </w:r>
    </w:p>
    <w:p w:rsidR="006E67EB" w:rsidRDefault="006E67EB" w:rsidP="004F7015">
      <w:pPr>
        <w:pStyle w:val="NoSpacing"/>
      </w:pPr>
      <w:r>
        <w:t>as the one who is in charge of nothing</w:t>
      </w:r>
    </w:p>
    <w:p w:rsidR="006E67EB" w:rsidRDefault="006E67EB" w:rsidP="004F7015">
      <w:pPr>
        <w:pStyle w:val="NoSpacing"/>
      </w:pPr>
      <w:r>
        <w:t>i try to give you something</w:t>
      </w:r>
    </w:p>
    <w:p w:rsidR="006E67EB" w:rsidRDefault="006E67EB" w:rsidP="004F7015">
      <w:pPr>
        <w:pStyle w:val="NoSpacing"/>
      </w:pPr>
      <w:r>
        <w:t>if you have something</w:t>
      </w:r>
    </w:p>
    <w:p w:rsidR="006E67EB" w:rsidRDefault="006E67EB" w:rsidP="0043574B">
      <w:pPr>
        <w:pStyle w:val="NoSpacing"/>
      </w:pPr>
      <w:r>
        <w:t>you cease to be a subject</w:t>
      </w:r>
      <w:r w:rsidRPr="0043574B">
        <w:t xml:space="preserve"> </w:t>
      </w:r>
    </w:p>
    <w:p w:rsidR="006E67EB" w:rsidRDefault="006E67EB" w:rsidP="0043574B">
      <w:pPr>
        <w:pStyle w:val="NoSpacing"/>
      </w:pPr>
      <w:r>
        <w:t>the fewer subjects i have</w:t>
      </w:r>
    </w:p>
    <w:p w:rsidR="006E67EB" w:rsidRDefault="006E67EB" w:rsidP="0043574B">
      <w:pPr>
        <w:pStyle w:val="NoSpacing"/>
      </w:pPr>
      <w:r>
        <w:t>the less i have nothing</w:t>
      </w:r>
    </w:p>
    <w:p w:rsidR="006E67EB" w:rsidRDefault="006E67EB" w:rsidP="004F7015">
      <w:pPr>
        <w:pStyle w:val="NoSpacing"/>
      </w:pPr>
      <w:r>
        <w:t>i am the king of nothing</w:t>
      </w:r>
    </w:p>
    <w:p w:rsidR="006E67EB" w:rsidRDefault="006E67EB" w:rsidP="004F7015">
      <w:pPr>
        <w:pStyle w:val="NoSpacing"/>
      </w:pPr>
      <w:r>
        <w:t>i should try being king of something</w:t>
      </w: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  <w:r>
        <w:t>but then i would give you nothing</w:t>
      </w: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</w:p>
    <w:p w:rsidR="006E67EB" w:rsidRDefault="006E67EB" w:rsidP="004F7015">
      <w:pPr>
        <w:pStyle w:val="NoSpacing"/>
      </w:pPr>
    </w:p>
    <w:p w:rsidR="006E67EB" w:rsidRPr="00D3573A" w:rsidRDefault="006E67EB" w:rsidP="004F7015">
      <w:pPr>
        <w:pStyle w:val="NoSpacing"/>
      </w:pPr>
    </w:p>
    <w:sectPr w:rsidR="006E67EB" w:rsidRPr="00D3573A" w:rsidSect="00C427EA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7015"/>
    <w:rsid w:val="0008642C"/>
    <w:rsid w:val="000A194D"/>
    <w:rsid w:val="001038A2"/>
    <w:rsid w:val="00133D98"/>
    <w:rsid w:val="00262028"/>
    <w:rsid w:val="002824D4"/>
    <w:rsid w:val="002B33E8"/>
    <w:rsid w:val="002C438C"/>
    <w:rsid w:val="003C3D90"/>
    <w:rsid w:val="003E32F0"/>
    <w:rsid w:val="0043574B"/>
    <w:rsid w:val="004B0171"/>
    <w:rsid w:val="004F7015"/>
    <w:rsid w:val="00597C1A"/>
    <w:rsid w:val="006E67EB"/>
    <w:rsid w:val="00715825"/>
    <w:rsid w:val="007C2112"/>
    <w:rsid w:val="007E7168"/>
    <w:rsid w:val="00866D0E"/>
    <w:rsid w:val="008A6730"/>
    <w:rsid w:val="008F59FD"/>
    <w:rsid w:val="00903E72"/>
    <w:rsid w:val="009323C8"/>
    <w:rsid w:val="00C336AA"/>
    <w:rsid w:val="00C427EA"/>
    <w:rsid w:val="00D3573A"/>
    <w:rsid w:val="00DB2898"/>
    <w:rsid w:val="00E5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2898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E7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7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72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72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72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7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72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72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7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03E72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03E72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03E72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03E72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03E72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03E72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03E72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03E72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03E72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3E72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903E72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72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03E72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903E72"/>
    <w:rPr>
      <w:b/>
    </w:rPr>
  </w:style>
  <w:style w:type="character" w:styleId="Emphasis">
    <w:name w:val="Emphasis"/>
    <w:basedOn w:val="DefaultParagraphFont"/>
    <w:uiPriority w:val="20"/>
    <w:qFormat/>
    <w:rsid w:val="00903E72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903E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E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E72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903E72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7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903E72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903E72"/>
    <w:rPr>
      <w:i/>
    </w:rPr>
  </w:style>
  <w:style w:type="character" w:styleId="IntenseEmphasis">
    <w:name w:val="Intense Emphasis"/>
    <w:basedOn w:val="DefaultParagraphFont"/>
    <w:uiPriority w:val="21"/>
    <w:qFormat/>
    <w:rsid w:val="00903E72"/>
    <w:rPr>
      <w:b/>
    </w:rPr>
  </w:style>
  <w:style w:type="character" w:styleId="SubtleReference">
    <w:name w:val="Subtle Reference"/>
    <w:basedOn w:val="DefaultParagraphFont"/>
    <w:uiPriority w:val="31"/>
    <w:qFormat/>
    <w:rsid w:val="00903E72"/>
    <w:rPr>
      <w:smallCaps/>
    </w:rPr>
  </w:style>
  <w:style w:type="character" w:styleId="IntenseReference">
    <w:name w:val="Intense Reference"/>
    <w:basedOn w:val="DefaultParagraphFont"/>
    <w:uiPriority w:val="32"/>
    <w:qFormat/>
    <w:rsid w:val="00903E72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3E72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E7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</TotalTime>
  <Pages>1</Pages>
  <Words>214</Words>
  <Characters>1223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2007-02-14T17:53:00Z</dcterms:created>
  <dcterms:modified xsi:type="dcterms:W3CDTF">2007-03-17T20:57:00Z</dcterms:modified>
</cp:coreProperties>
</file>
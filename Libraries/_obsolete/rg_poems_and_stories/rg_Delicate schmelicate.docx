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390" w:rsidRDefault="00003390">
      <w:r>
        <w:rPr>
          <w:b/>
          <w:bCs/>
          <w:u w:val="single"/>
        </w:rPr>
        <w:t>delicate schmelicate!</w:t>
      </w:r>
    </w:p>
    <w:p w:rsidR="00003390" w:rsidRDefault="00003390"/>
    <w:p w:rsidR="00003390" w:rsidRDefault="00003390">
      <w:r>
        <w:t>fussy discretion time is over, baby</w:t>
      </w:r>
    </w:p>
    <w:p w:rsidR="00003390" w:rsidRDefault="00003390">
      <w:r>
        <w:t>I’m tired of these furtive words</w:t>
      </w:r>
    </w:p>
    <w:p w:rsidR="00003390" w:rsidRDefault="00003390">
      <w:r>
        <w:t>dancing around actions</w:t>
      </w:r>
    </w:p>
    <w:p w:rsidR="00003390" w:rsidRDefault="00003390">
      <w:r>
        <w:t>farting about with concepts</w:t>
      </w:r>
    </w:p>
    <w:p w:rsidR="00003390" w:rsidRDefault="00003390">
      <w:r>
        <w:t>rosebuds in May, my ass</w:t>
      </w:r>
    </w:p>
    <w:p w:rsidR="00003390" w:rsidRDefault="00003390">
      <w:r>
        <w:t>I want to spin you ‘round</w:t>
      </w:r>
    </w:p>
    <w:p w:rsidR="00003390" w:rsidRDefault="00003390">
      <w:r>
        <w:t>push my nose between your breasts</w:t>
      </w:r>
    </w:p>
    <w:p w:rsidR="00003390" w:rsidRDefault="00003390">
      <w:r>
        <w:t>get a good whiff of cleavage</w:t>
      </w:r>
    </w:p>
    <w:p w:rsidR="00003390" w:rsidRDefault="00003390">
      <w:r>
        <w:t>before I rip your shirts asunder</w:t>
      </w:r>
    </w:p>
    <w:p w:rsidR="00003390" w:rsidRDefault="00003390">
      <w:r>
        <w:t>grab you, manipulate you, push you down</w:t>
      </w:r>
    </w:p>
    <w:p w:rsidR="00003390" w:rsidRDefault="00003390">
      <w:r>
        <w:t>enough with the stroking</w:t>
      </w:r>
    </w:p>
    <w:p w:rsidR="00003390" w:rsidRDefault="00003390">
      <w:r>
        <w:t>the fine hairs of the painter’s brush</w:t>
      </w:r>
    </w:p>
    <w:p w:rsidR="00003390" w:rsidRDefault="00003390">
      <w:r>
        <w:t>I want to paw you</w:t>
      </w:r>
    </w:p>
    <w:p w:rsidR="00003390" w:rsidRDefault="00003390">
      <w:r>
        <w:t>bite you</w:t>
      </w:r>
    </w:p>
    <w:p w:rsidR="00003390" w:rsidRDefault="00003390">
      <w:r>
        <w:t>leave marks on your skin</w:t>
      </w:r>
    </w:p>
    <w:p w:rsidR="00003390" w:rsidRDefault="00003390">
      <w:r>
        <w:t>a trail of saliva to mark the passage of my tongue</w:t>
      </w:r>
    </w:p>
    <w:p w:rsidR="00003390" w:rsidRDefault="00003390">
      <w:r>
        <w:t>crawl up inside you with my hands</w:t>
      </w:r>
    </w:p>
    <w:p w:rsidR="00003390" w:rsidRDefault="00003390">
      <w:r>
        <w:t>my lips</w:t>
      </w:r>
    </w:p>
    <w:p w:rsidR="00003390" w:rsidRDefault="00003390">
      <w:r>
        <w:t>my very self</w:t>
      </w:r>
    </w:p>
    <w:p w:rsidR="00003390" w:rsidRDefault="00003390"/>
    <w:p w:rsidR="00003390" w:rsidRDefault="00003390">
      <w:r>
        <w:t>I know you know me</w:t>
      </w:r>
    </w:p>
    <w:p w:rsidR="00003390" w:rsidRDefault="00003390">
      <w:r>
        <w:t>you know what I can do</w:t>
      </w:r>
    </w:p>
    <w:p w:rsidR="00003390" w:rsidRDefault="00003390"/>
    <w:p w:rsidR="00003390" w:rsidRDefault="00003390">
      <w:r>
        <w:t>no more mr nice guy</w:t>
      </w:r>
    </w:p>
    <w:sectPr w:rsidR="00003390" w:rsidSect="0000339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3390"/>
    <w:rsid w:val="00003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1</Pages>
  <Words>88</Words>
  <Characters>506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delicate schmelicate</dc:title>
  <dc:subject/>
  <dc:creator>Adam Richards</dc:creator>
  <cp:keywords/>
  <dc:description/>
  <cp:lastModifiedBy>Adam Richards</cp:lastModifiedBy>
  <cp:revision>1</cp:revision>
  <dcterms:created xsi:type="dcterms:W3CDTF">2007-01-22T04:17:00Z</dcterms:created>
  <dcterms:modified xsi:type="dcterms:W3CDTF">2007-01-22T04:27:00Z</dcterms:modified>
</cp:coreProperties>
</file>
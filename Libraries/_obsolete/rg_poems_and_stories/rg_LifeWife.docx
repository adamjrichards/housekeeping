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570" w:rsidRDefault="00493570">
      <w:pPr>
        <w:pStyle w:val="Heading1"/>
        <w:rPr>
          <w:u w:val="single"/>
        </w:rPr>
      </w:pPr>
      <w:r>
        <w:rPr>
          <w:u w:val="single"/>
        </w:rPr>
        <w:t>LifeWife</w:t>
      </w:r>
    </w:p>
    <w:p w:rsidR="00493570" w:rsidRDefault="00493570"/>
    <w:p w:rsidR="00493570" w:rsidRDefault="00493570">
      <w:r>
        <w:t>i love you well in all your colours</w:t>
      </w:r>
    </w:p>
    <w:p w:rsidR="00493570" w:rsidRDefault="00493570">
      <w:r>
        <w:t>appreciate your shapes</w:t>
      </w:r>
    </w:p>
    <w:p w:rsidR="00493570" w:rsidRDefault="00493570">
      <w:r>
        <w:t>clothed in clouds and scented air</w:t>
      </w:r>
    </w:p>
    <w:p w:rsidR="00493570" w:rsidRDefault="00493570">
      <w:r>
        <w:t>and capes capricious wove of hair</w:t>
      </w:r>
    </w:p>
    <w:p w:rsidR="00493570" w:rsidRDefault="00493570">
      <w:r>
        <w:tab/>
        <w:t>you care</w:t>
      </w:r>
    </w:p>
    <w:p w:rsidR="00493570" w:rsidRDefault="00493570"/>
    <w:p w:rsidR="00493570" w:rsidRDefault="00493570">
      <w:r>
        <w:t>your art is this:</w:t>
      </w:r>
    </w:p>
    <w:p w:rsidR="00493570" w:rsidRDefault="00493570">
      <w:r>
        <w:t>to change by presence</w:t>
      </w:r>
    </w:p>
    <w:p w:rsidR="00493570" w:rsidRDefault="00493570">
      <w:r>
        <w:t>to blend your background into you</w:t>
      </w:r>
    </w:p>
    <w:p w:rsidR="00493570" w:rsidRDefault="00493570">
      <w:r>
        <w:t>to make us yours without a clue</w:t>
      </w:r>
    </w:p>
    <w:p w:rsidR="00493570" w:rsidRDefault="00493570">
      <w:r>
        <w:tab/>
        <w:t>you do</w:t>
      </w:r>
    </w:p>
    <w:p w:rsidR="00493570" w:rsidRDefault="00493570"/>
    <w:p w:rsidR="00493570" w:rsidRDefault="00493570">
      <w:r>
        <w:t>and though you surround beauty</w:t>
      </w:r>
    </w:p>
    <w:p w:rsidR="00493570" w:rsidRDefault="00493570">
      <w:r>
        <w:t>you are founded on this rock</w:t>
      </w:r>
    </w:p>
    <w:p w:rsidR="00493570" w:rsidRDefault="00493570">
      <w:r>
        <w:t>so home here my alien self-control</w:t>
      </w:r>
    </w:p>
    <w:p w:rsidR="00493570" w:rsidRDefault="00493570">
      <w:r>
        <w:t>this blinding diamond trapped in coal</w:t>
      </w:r>
    </w:p>
    <w:p w:rsidR="00493570" w:rsidRDefault="00493570">
      <w:r>
        <w:t>i burn for warmth yet still am whole</w:t>
      </w:r>
    </w:p>
    <w:p w:rsidR="00493570" w:rsidRDefault="00493570">
      <w:r>
        <w:t>my role</w:t>
      </w:r>
      <w:r>
        <w:tab/>
        <w:t>my pole</w:t>
      </w:r>
      <w:r>
        <w:tab/>
        <w:t>my solar soul</w:t>
      </w:r>
    </w:p>
    <w:p w:rsidR="00493570" w:rsidRDefault="00493570">
      <w:r>
        <w:t>so anchored in your body’s bowl</w:t>
      </w:r>
    </w:p>
    <w:p w:rsidR="00493570" w:rsidRDefault="00493570">
      <w:r>
        <w:t>so foetal</w:t>
      </w:r>
    </w:p>
    <w:p w:rsidR="00493570" w:rsidRDefault="00493570">
      <w:r>
        <w:tab/>
        <w:t>complete all</w:t>
      </w:r>
    </w:p>
    <w:p w:rsidR="00493570" w:rsidRDefault="00493570">
      <w:r>
        <w:t>but this:</w:t>
      </w:r>
    </w:p>
    <w:p w:rsidR="00493570" w:rsidRDefault="00493570"/>
    <w:p w:rsidR="00493570" w:rsidRDefault="00493570">
      <w:r>
        <w:t>you know the solidness of earth</w:t>
      </w:r>
    </w:p>
    <w:p w:rsidR="00493570" w:rsidRDefault="00493570">
      <w:r>
        <w:t>and realms all liquid you contain</w:t>
      </w:r>
    </w:p>
    <w:p w:rsidR="00493570" w:rsidRDefault="00493570">
      <w:r>
        <w:tab/>
        <w:t>i expand like air</w:t>
      </w:r>
      <w:r>
        <w:tab/>
        <w:t>your oxygen</w:t>
      </w:r>
    </w:p>
    <w:p w:rsidR="00493570" w:rsidRDefault="00493570">
      <w:r>
        <w:t>i yearn in flame</w:t>
      </w:r>
      <w:r>
        <w:tab/>
        <w:t>i sin within</w:t>
      </w:r>
    </w:p>
    <w:p w:rsidR="00493570" w:rsidRDefault="00493570">
      <w:r>
        <w:t>rely upon your vasty weight</w:t>
      </w:r>
    </w:p>
    <w:p w:rsidR="00493570" w:rsidRDefault="00493570">
      <w:r>
        <w:t>your predictably gravitic state</w:t>
      </w:r>
    </w:p>
    <w:p w:rsidR="00493570" w:rsidRDefault="00493570">
      <w:r>
        <w:t>i am your slave</w:t>
      </w:r>
      <w:r>
        <w:tab/>
        <w:t>you are my mate</w:t>
      </w:r>
    </w:p>
    <w:p w:rsidR="00493570" w:rsidRDefault="00493570">
      <w:r>
        <w:tab/>
        <w:t>enveloped in your bright demesne</w:t>
      </w:r>
    </w:p>
    <w:p w:rsidR="00493570" w:rsidRDefault="00493570">
      <w:r>
        <w:t>i treasure every small sensation</w:t>
      </w:r>
    </w:p>
    <w:p w:rsidR="00493570" w:rsidRDefault="00493570">
      <w:r>
        <w:tab/>
        <w:t>from skin to nerve to brain too small</w:t>
      </w:r>
    </w:p>
    <w:p w:rsidR="00493570" w:rsidRDefault="00493570">
      <w:r>
        <w:t>to encompass each manifestation</w:t>
      </w:r>
    </w:p>
    <w:p w:rsidR="00493570" w:rsidRDefault="00493570">
      <w:r>
        <w:t>i love you best</w:t>
      </w:r>
    </w:p>
    <w:p w:rsidR="00493570" w:rsidRDefault="00493570">
      <w:r>
        <w:t>in nothing at all.</w:t>
      </w:r>
    </w:p>
    <w:sectPr w:rsidR="00493570" w:rsidSect="0049357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570"/>
    <w:rsid w:val="00493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570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133</Words>
  <Characters>760</Characters>
  <Application>Microsoft Office Outlook</Application>
  <DocSecurity>0</DocSecurity>
  <Lines>0</Lines>
  <Paragraphs>0</Paragraphs>
  <ScaleCrop>false</ScaleCrop>
  <Company>Richards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LifeWife</dc:title>
  <dc:subject/>
  <dc:creator>Adam</dc:creator>
  <cp:keywords/>
  <dc:description/>
  <cp:lastModifiedBy>Adam Richards</cp:lastModifiedBy>
  <cp:revision>3</cp:revision>
  <cp:lastPrinted>2007-01-27T01:47:00Z</cp:lastPrinted>
  <dcterms:created xsi:type="dcterms:W3CDTF">2006-10-25T17:19:00Z</dcterms:created>
  <dcterms:modified xsi:type="dcterms:W3CDTF">2007-01-27T01:47:00Z</dcterms:modified>
</cp:coreProperties>
</file>
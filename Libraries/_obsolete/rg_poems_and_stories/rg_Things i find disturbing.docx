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4B8" w:rsidRDefault="00BC54B8" w:rsidP="005F5F08">
      <w:r>
        <w:rPr>
          <w:b/>
          <w:u w:val="single"/>
        </w:rPr>
        <w:t>Things i find disturbing</w:t>
      </w:r>
    </w:p>
    <w:p w:rsidR="00BC54B8" w:rsidRDefault="00BC54B8" w:rsidP="005F5F08"/>
    <w:p w:rsidR="00BC54B8" w:rsidRDefault="00BC54B8" w:rsidP="005F5F08">
      <w:r>
        <w:t>i really am an arrogant sort</w:t>
      </w:r>
    </w:p>
    <w:p w:rsidR="00BC54B8" w:rsidRDefault="00BC54B8" w:rsidP="005F5F08">
      <w:r>
        <w:t>but i bet i know something</w:t>
      </w:r>
    </w:p>
    <w:p w:rsidR="00BC54B8" w:rsidRDefault="00BC54B8" w:rsidP="005F5F08">
      <w:r>
        <w:t>you wish i didn’t know:</w:t>
      </w:r>
    </w:p>
    <w:p w:rsidR="00BC54B8" w:rsidRDefault="00BC54B8" w:rsidP="005F5F08">
      <w:r>
        <w:t>you expected a list here, didn’t you?</w:t>
      </w:r>
    </w:p>
    <w:p w:rsidR="00BC54B8" w:rsidRDefault="00BC54B8" w:rsidP="005F5F08"/>
    <w:p w:rsidR="00BC54B8" w:rsidRDefault="00BC54B8" w:rsidP="005F5F08">
      <w:r>
        <w:t>does it bother you to be so predictable?</w:t>
      </w:r>
    </w:p>
    <w:p w:rsidR="00BC54B8" w:rsidRDefault="00BC54B8" w:rsidP="005F5F08">
      <w:r>
        <w:t>i admit i set you up.</w:t>
      </w:r>
    </w:p>
    <w:p w:rsidR="00BC54B8" w:rsidRDefault="00BC54B8" w:rsidP="005F5F08">
      <w:r>
        <w:t>after other poems with similar titles</w:t>
      </w:r>
    </w:p>
    <w:p w:rsidR="00BC54B8" w:rsidRDefault="00BC54B8" w:rsidP="005F5F08">
      <w:r>
        <w:t>you’d expect a similar content</w:t>
      </w:r>
    </w:p>
    <w:p w:rsidR="00BC54B8" w:rsidRDefault="00BC54B8" w:rsidP="005F5F08"/>
    <w:p w:rsidR="00BC54B8" w:rsidRDefault="00BC54B8" w:rsidP="005F5F08">
      <w:r>
        <w:t>but i’m messing with you</w:t>
      </w:r>
    </w:p>
    <w:p w:rsidR="00BC54B8" w:rsidRDefault="00BC54B8" w:rsidP="005F5F08">
      <w:r>
        <w:t>that’s my job</w:t>
      </w:r>
    </w:p>
    <w:p w:rsidR="00BC54B8" w:rsidRDefault="00BC54B8" w:rsidP="005F5F08">
      <w:r>
        <w:t>to make you think things</w:t>
      </w:r>
    </w:p>
    <w:p w:rsidR="00BC54B8" w:rsidRDefault="00BC54B8" w:rsidP="005F5F08">
      <w:r>
        <w:t>and then (sometimes) to tell you you’re wrong</w:t>
      </w:r>
    </w:p>
    <w:p w:rsidR="00BC54B8" w:rsidRDefault="00BC54B8" w:rsidP="005F5F08"/>
    <w:p w:rsidR="00BC54B8" w:rsidRDefault="00BC54B8" w:rsidP="005F5F08">
      <w:r>
        <w:t>but there’s no reason</w:t>
      </w:r>
    </w:p>
    <w:p w:rsidR="00BC54B8" w:rsidRDefault="00BC54B8" w:rsidP="005F5F08">
      <w:r>
        <w:t>to be oversensitive</w:t>
      </w:r>
    </w:p>
    <w:p w:rsidR="00BC54B8" w:rsidRDefault="00BC54B8" w:rsidP="005F5F08">
      <w:r>
        <w:t>this poem tells you more about me</w:t>
      </w:r>
    </w:p>
    <w:p w:rsidR="00BC54B8" w:rsidRPr="009C1A5F" w:rsidRDefault="00BC54B8" w:rsidP="005F5F08">
      <w:r>
        <w:t>than i’ll ever know about you</w:t>
      </w:r>
    </w:p>
    <w:sectPr w:rsidR="00BC54B8" w:rsidRPr="009C1A5F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1A5F"/>
    <w:rsid w:val="000A194D"/>
    <w:rsid w:val="00133D98"/>
    <w:rsid w:val="001C1DB4"/>
    <w:rsid w:val="00262028"/>
    <w:rsid w:val="002824D4"/>
    <w:rsid w:val="002B33E8"/>
    <w:rsid w:val="002C438C"/>
    <w:rsid w:val="003005D8"/>
    <w:rsid w:val="00475C5A"/>
    <w:rsid w:val="004A73AF"/>
    <w:rsid w:val="004B0171"/>
    <w:rsid w:val="005F540B"/>
    <w:rsid w:val="005F5F08"/>
    <w:rsid w:val="0068053E"/>
    <w:rsid w:val="00715825"/>
    <w:rsid w:val="007C2112"/>
    <w:rsid w:val="00866D0E"/>
    <w:rsid w:val="008A6730"/>
    <w:rsid w:val="008F59FD"/>
    <w:rsid w:val="008F6B01"/>
    <w:rsid w:val="00903E72"/>
    <w:rsid w:val="009323C8"/>
    <w:rsid w:val="009A3569"/>
    <w:rsid w:val="009C1A5F"/>
    <w:rsid w:val="00AB2EF6"/>
    <w:rsid w:val="00BC54B8"/>
    <w:rsid w:val="00C336AA"/>
    <w:rsid w:val="00D3573A"/>
    <w:rsid w:val="00DB2898"/>
    <w:rsid w:val="00DD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8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73</Words>
  <Characters>422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2007-03-02T17:49:00Z</dcterms:created>
  <dcterms:modified xsi:type="dcterms:W3CDTF">2007-03-03T04:45:00Z</dcterms:modified>
</cp:coreProperties>
</file>
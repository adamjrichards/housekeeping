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BE0" w:rsidRDefault="00B11BE0">
      <w:pPr>
        <w:rPr>
          <w:b/>
          <w:u w:val="single"/>
        </w:rPr>
      </w:pPr>
      <w:r>
        <w:rPr>
          <w:b/>
          <w:u w:val="single"/>
        </w:rPr>
        <w:t>I</w:t>
      </w:r>
    </w:p>
    <w:p w:rsidR="00B11BE0" w:rsidRDefault="00B11BE0"/>
    <w:p w:rsidR="00B11BE0" w:rsidRDefault="00B11BE0">
      <w:r>
        <w:t>I</w:t>
      </w:r>
    </w:p>
    <w:p w:rsidR="00B11BE0" w:rsidRDefault="00B11BE0"/>
    <w:p w:rsidR="00B11BE0" w:rsidRDefault="00B11BE0">
      <w:r>
        <w:t>am the center of things</w:t>
      </w:r>
    </w:p>
    <w:p w:rsidR="00B11BE0" w:rsidRDefault="00B11BE0">
      <w:r>
        <w:t>the einsteinian force around which all rotates</w:t>
      </w:r>
    </w:p>
    <w:p w:rsidR="00B11BE0" w:rsidRDefault="00B11BE0"/>
    <w:p w:rsidR="00B11BE0" w:rsidRDefault="00B11BE0">
      <w:r>
        <w:t>here is all of me</w:t>
      </w:r>
    </w:p>
    <w:p w:rsidR="00B11BE0" w:rsidRDefault="00B11BE0">
      <w:r>
        <w:t>in glass and metal</w:t>
      </w:r>
    </w:p>
    <w:p w:rsidR="00B11BE0" w:rsidRDefault="00B11BE0"/>
    <w:p w:rsidR="00B11BE0" w:rsidRDefault="00B11BE0">
      <w:r>
        <w:t>a double soul</w:t>
      </w:r>
    </w:p>
    <w:p w:rsidR="00B11BE0" w:rsidRDefault="00B11BE0">
      <w:r>
        <w:t>gravity and water</w:t>
      </w:r>
    </w:p>
    <w:p w:rsidR="00B11BE0" w:rsidRDefault="00B11BE0"/>
    <w:p w:rsidR="00B11BE0" w:rsidRDefault="00B11BE0">
      <w:r>
        <w:t>a twin in body</w:t>
      </w:r>
    </w:p>
    <w:p w:rsidR="00B11BE0" w:rsidRDefault="00B11BE0">
      <w:r>
        <w:t>a system of two</w:t>
      </w:r>
    </w:p>
    <w:p w:rsidR="00B11BE0" w:rsidRDefault="00B11BE0"/>
    <w:p w:rsidR="00B11BE0" w:rsidRDefault="00B11BE0">
      <w:r>
        <w:t>all of you are worlds and dust</w:t>
      </w:r>
    </w:p>
    <w:p w:rsidR="00B11BE0" w:rsidRDefault="00B11BE0">
      <w:r>
        <w:t>you orbit, stones in a void</w:t>
      </w:r>
    </w:p>
    <w:p w:rsidR="00B11BE0" w:rsidRDefault="00B11BE0"/>
    <w:p w:rsidR="00B11BE0" w:rsidRDefault="00B11BE0">
      <w:r>
        <w:t>I feel you</w:t>
      </w:r>
    </w:p>
    <w:p w:rsidR="00B11BE0" w:rsidRDefault="00B11BE0">
      <w:r>
        <w:t>but cannot touch you</w:t>
      </w:r>
    </w:p>
    <w:p w:rsidR="00B11BE0" w:rsidRDefault="00B11BE0"/>
    <w:p w:rsidR="00B11BE0" w:rsidRDefault="00B11BE0">
      <w:r>
        <w:t>you say:  you are all mine</w:t>
      </w:r>
    </w:p>
    <w:p w:rsidR="00B11BE0" w:rsidRDefault="00B11BE0">
      <w:r>
        <w:t>locked inside me</w:t>
      </w:r>
    </w:p>
    <w:p w:rsidR="00B11BE0" w:rsidRDefault="00B11BE0"/>
    <w:p w:rsidR="00B11BE0" w:rsidRDefault="00B11BE0">
      <w:r>
        <w:t>I say:  I know</w:t>
      </w:r>
    </w:p>
    <w:p w:rsidR="00B11BE0" w:rsidRDefault="00B11BE0">
      <w:r>
        <w:t>but let me tell you things</w:t>
      </w:r>
    </w:p>
    <w:sectPr w:rsidR="00B11BE0" w:rsidSect="00B11BE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1BE0"/>
    <w:rsid w:val="00B11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62</TotalTime>
  <Pages>1</Pages>
  <Words>52</Words>
  <Characters>297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Poems of I</dc:title>
  <dc:subject/>
  <dc:creator>Adam Richards</dc:creator>
  <cp:keywords/>
  <dc:description/>
  <cp:lastModifiedBy>Adam Richards</cp:lastModifiedBy>
  <cp:revision>6</cp:revision>
  <dcterms:created xsi:type="dcterms:W3CDTF">2006-10-07T01:19:00Z</dcterms:created>
  <dcterms:modified xsi:type="dcterms:W3CDTF">2006-12-22T01:10:00Z</dcterms:modified>
</cp:coreProperties>
</file>
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B7D" w:rsidRDefault="00B14B7D">
      <w:pPr>
        <w:pStyle w:val="Heading1"/>
      </w:pPr>
      <w:r>
        <w:t>Tubeworm</w:t>
      </w:r>
    </w:p>
    <w:p w:rsidR="00B14B7D" w:rsidRDefault="00B14B7D"/>
    <w:p w:rsidR="00B14B7D" w:rsidRDefault="00B14B7D">
      <w:r>
        <w:t>yesterday I ate</w:t>
      </w:r>
    </w:p>
    <w:p w:rsidR="00B14B7D" w:rsidRDefault="00B14B7D">
      <w:r>
        <w:t>the day before I ate</w:t>
      </w:r>
    </w:p>
    <w:p w:rsidR="00B14B7D" w:rsidRDefault="00B14B7D">
      <w:r>
        <w:t>I am so tired of this</w:t>
      </w:r>
    </w:p>
    <w:p w:rsidR="00B14B7D" w:rsidRDefault="00B14B7D"/>
    <w:p w:rsidR="00B14B7D" w:rsidRDefault="00B14B7D">
      <w:r>
        <w:t>why must I eat again?</w:t>
      </w:r>
    </w:p>
    <w:p w:rsidR="00B14B7D" w:rsidRDefault="00B14B7D">
      <w:r>
        <w:t>it’s the same thing every day</w:t>
      </w:r>
    </w:p>
    <w:p w:rsidR="00B14B7D" w:rsidRDefault="00B14B7D">
      <w:r>
        <w:t>sleep, ingest, absorb</w:t>
      </w:r>
    </w:p>
    <w:p w:rsidR="00B14B7D" w:rsidRDefault="00B14B7D"/>
    <w:p w:rsidR="00B14B7D" w:rsidRDefault="00B14B7D">
      <w:r>
        <w:t>today I will not eat</w:t>
      </w:r>
    </w:p>
    <w:p w:rsidR="00B14B7D" w:rsidRDefault="00B14B7D">
      <w:r>
        <w:t>I will not sleep</w:t>
      </w:r>
    </w:p>
    <w:p w:rsidR="00B14B7D" w:rsidRDefault="00B14B7D">
      <w:r>
        <w:t>I will not defecate, urinate, ejaculate</w:t>
      </w:r>
    </w:p>
    <w:p w:rsidR="00B14B7D" w:rsidRDefault="00B14B7D"/>
    <w:p w:rsidR="00B14B7D" w:rsidRDefault="00B14B7D">
      <w:r>
        <w:t>do you not find it boring?</w:t>
      </w:r>
    </w:p>
    <w:p w:rsidR="00B14B7D" w:rsidRDefault="00B14B7D">
      <w:r>
        <w:t>a half of your life</w:t>
      </w:r>
    </w:p>
    <w:p w:rsidR="00B14B7D" w:rsidRDefault="00B14B7D">
      <w:r>
        <w:t>gathering nuts and squirrel meat</w:t>
      </w:r>
    </w:p>
    <w:p w:rsidR="00B14B7D" w:rsidRDefault="00B14B7D"/>
    <w:p w:rsidR="00B14B7D" w:rsidRDefault="00B14B7D">
      <w:r>
        <w:t>we are tubeworms</w:t>
      </w:r>
    </w:p>
    <w:p w:rsidR="00B14B7D" w:rsidRDefault="00B14B7D">
      <w:r>
        <w:t>we pour in bits of the world;</w:t>
      </w:r>
    </w:p>
    <w:p w:rsidR="00B14B7D" w:rsidRDefault="00B14B7D">
      <w:r>
        <w:t>metabolize! eject!</w:t>
      </w:r>
    </w:p>
    <w:p w:rsidR="00B14B7D" w:rsidRDefault="00B14B7D"/>
    <w:p w:rsidR="00B14B7D" w:rsidRDefault="00B14B7D">
      <w:r>
        <w:t>I reject the forms of biology</w:t>
      </w:r>
    </w:p>
    <w:p w:rsidR="00B14B7D" w:rsidRDefault="00B14B7D">
      <w:r>
        <w:t>I will no longer be a tubeworm</w:t>
      </w:r>
    </w:p>
    <w:p w:rsidR="00B14B7D" w:rsidRDefault="00B14B7D">
      <w:r>
        <w:t>I will hold in my farts</w:t>
      </w:r>
    </w:p>
    <w:p w:rsidR="00B14B7D" w:rsidRDefault="00B14B7D"/>
    <w:p w:rsidR="00B14B7D" w:rsidRDefault="00B14B7D">
      <w:r>
        <w:t>I have wasted in my time</w:t>
      </w:r>
    </w:p>
    <w:p w:rsidR="00B14B7D" w:rsidRDefault="00B14B7D">
      <w:r>
        <w:t>a million calories</w:t>
      </w:r>
    </w:p>
    <w:p w:rsidR="00B14B7D" w:rsidRDefault="00B14B7D">
      <w:r>
        <w:t>kilos of matter</w:t>
      </w:r>
    </w:p>
    <w:p w:rsidR="00B14B7D" w:rsidRDefault="00B14B7D"/>
    <w:p w:rsidR="00B14B7D" w:rsidRDefault="00B14B7D">
      <w:r>
        <w:t>growing hair</w:t>
      </w:r>
    </w:p>
    <w:p w:rsidR="00B14B7D" w:rsidRDefault="00B14B7D">
      <w:r>
        <w:t>producing semen</w:t>
      </w:r>
    </w:p>
    <w:p w:rsidR="00B14B7D" w:rsidRDefault="00B14B7D">
      <w:r>
        <w:t>extruding toenails</w:t>
      </w:r>
    </w:p>
    <w:p w:rsidR="00B14B7D" w:rsidRDefault="00B14B7D"/>
    <w:p w:rsidR="00B14B7D" w:rsidRDefault="00B14B7D">
      <w:r>
        <w:t>I have been promised</w:t>
      </w:r>
    </w:p>
    <w:p w:rsidR="00B14B7D" w:rsidRDefault="00B14B7D">
      <w:r>
        <w:t>that I will be replaced</w:t>
      </w:r>
    </w:p>
    <w:p w:rsidR="00B14B7D" w:rsidRDefault="00B14B7D">
      <w:r>
        <w:t>with a silicon chip</w:t>
      </w:r>
    </w:p>
    <w:p w:rsidR="00B14B7D" w:rsidRDefault="00B14B7D"/>
    <w:p w:rsidR="00B14B7D" w:rsidRDefault="00B14B7D">
      <w:r>
        <w:t>I say:</w:t>
      </w:r>
    </w:p>
    <w:p w:rsidR="00B14B7D" w:rsidRDefault="00B14B7D">
      <w:r>
        <w:t>when?</w:t>
      </w:r>
    </w:p>
    <w:sectPr w:rsidR="00B14B7D" w:rsidSect="00B14B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B7D"/>
    <w:rsid w:val="00B1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B7D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93</Words>
  <Characters>533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Tubeworm</dc:title>
  <dc:subject/>
  <dc:creator>Adam Richards</dc:creator>
  <cp:keywords/>
  <dc:description/>
  <cp:lastModifiedBy>Adam Richards</cp:lastModifiedBy>
  <cp:revision>5</cp:revision>
  <dcterms:created xsi:type="dcterms:W3CDTF">2006-12-18T17:49:00Z</dcterms:created>
  <dcterms:modified xsi:type="dcterms:W3CDTF">2007-05-01T19:38:00Z</dcterms:modified>
</cp:coreProperties>
</file>
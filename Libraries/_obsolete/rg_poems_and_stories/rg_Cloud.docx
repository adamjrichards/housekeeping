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66" w:rsidRDefault="00067F66">
      <w:pPr>
        <w:pStyle w:val="Heading1"/>
      </w:pPr>
      <w:r>
        <w:t>Cloud</w:t>
      </w:r>
    </w:p>
    <w:p w:rsidR="00067F66" w:rsidRDefault="00067F66"/>
    <w:p w:rsidR="00067F66" w:rsidRDefault="00067F66">
      <w:r>
        <w:t>two cars meet by the side of the road</w:t>
      </w:r>
    </w:p>
    <w:p w:rsidR="00067F66" w:rsidRDefault="00067F66">
      <w:r>
        <w:t>a man with metal teeth is waving his hand</w:t>
      </w:r>
    </w:p>
    <w:p w:rsidR="00067F66" w:rsidRDefault="00067F66">
      <w:r>
        <w:t>this is not a joke:</w:t>
      </w:r>
    </w:p>
    <w:p w:rsidR="00067F66" w:rsidRDefault="00067F66">
      <w:r>
        <w:t>I see now</w:t>
      </w:r>
    </w:p>
    <w:p w:rsidR="00067F66" w:rsidRDefault="00067F66"/>
    <w:p w:rsidR="00067F66" w:rsidRDefault="00067F66">
      <w:r>
        <w:t>I’ve lost you</w:t>
      </w:r>
    </w:p>
    <w:p w:rsidR="00067F66" w:rsidRDefault="00067F66">
      <w:r>
        <w:t>stopped hearing things</w:t>
      </w:r>
    </w:p>
    <w:p w:rsidR="00067F66" w:rsidRDefault="00067F66">
      <w:r>
        <w:t>in the desperate rush from coffee to coffee.</w:t>
      </w:r>
    </w:p>
    <w:p w:rsidR="00067F66" w:rsidRDefault="00067F66">
      <w:r>
        <w:t>I’m never awake enough, I always think it’ll take just one more</w:t>
      </w:r>
    </w:p>
    <w:p w:rsidR="00067F66" w:rsidRDefault="00067F66">
      <w:r>
        <w:t>it never works, I know that</w:t>
      </w:r>
    </w:p>
    <w:p w:rsidR="00067F66" w:rsidRDefault="00067F66">
      <w:r>
        <w:t>but I can’t stop trying, I’m afraid of the consequences</w:t>
      </w:r>
    </w:p>
    <w:p w:rsidR="00067F66" w:rsidRDefault="00067F66">
      <w:r>
        <w:t>things happen you never see</w:t>
      </w:r>
    </w:p>
    <w:p w:rsidR="00067F66" w:rsidRDefault="00067F66"/>
    <w:p w:rsidR="00067F66" w:rsidRDefault="00067F66">
      <w:r>
        <w:t>wires passing between men,</w:t>
      </w:r>
    </w:p>
    <w:p w:rsidR="00067F66" w:rsidRDefault="00067F66">
      <w:r>
        <w:t>one leans over, the car’s hood is the upper jaw of an idiot</w:t>
      </w:r>
    </w:p>
    <w:p w:rsidR="00067F66" w:rsidRDefault="00067F66">
      <w:r>
        <w:t>the other guy is hoping to think of some good advice</w:t>
      </w:r>
    </w:p>
    <w:p w:rsidR="00067F66" w:rsidRDefault="00067F66">
      <w:r>
        <w:t>but it’s not worth his energy, he</w:t>
      </w:r>
    </w:p>
    <w:p w:rsidR="00067F66" w:rsidRDefault="00067F66">
      <w:r>
        <w:t>lets the air out of his manhood and it deflates comfortably</w:t>
      </w:r>
    </w:p>
    <w:p w:rsidR="00067F66" w:rsidRDefault="00067F66">
      <w:r>
        <w:t>he hates it but he’s from the city, what would he know?</w:t>
      </w:r>
    </w:p>
    <w:p w:rsidR="00067F66" w:rsidRDefault="00067F66">
      <w:r>
        <w:t>he folds his arms,</w:t>
      </w:r>
    </w:p>
    <w:p w:rsidR="00067F66" w:rsidRDefault="00067F66">
      <w:r>
        <w:t>the other guy points, says</w:t>
      </w:r>
    </w:p>
    <w:p w:rsidR="00067F66" w:rsidRDefault="00067F66"/>
    <w:p w:rsidR="00067F66" w:rsidRDefault="00067F66">
      <w:r>
        <w:t>I’m invisible, I know</w:t>
      </w:r>
    </w:p>
    <w:p w:rsidR="00067F66" w:rsidRDefault="00067F66">
      <w:r>
        <w:t>I could walk right through you, a ghost in levis</w:t>
      </w:r>
    </w:p>
    <w:p w:rsidR="00067F66" w:rsidRDefault="00067F66">
      <w:r>
        <w:t>you’ll never see my eyes, you know</w:t>
      </w:r>
    </w:p>
    <w:p w:rsidR="00067F66" w:rsidRDefault="00067F66">
      <w:r>
        <w:t>but who cares? I’m not going to cry now, so don’t</w:t>
      </w:r>
    </w:p>
    <w:p w:rsidR="00067F66" w:rsidRDefault="00067F66">
      <w:r>
        <w:t>get your hopes up,</w:t>
      </w:r>
    </w:p>
    <w:p w:rsidR="00067F66" w:rsidRDefault="00067F66">
      <w:r>
        <w:t>I just thought I should</w:t>
      </w:r>
    </w:p>
    <w:p w:rsidR="00067F66" w:rsidRDefault="00067F66"/>
    <w:p w:rsidR="00067F66" w:rsidRDefault="00067F66">
      <w:r>
        <w:t>sit down</w:t>
      </w:r>
    </w:p>
    <w:p w:rsidR="00067F66" w:rsidRDefault="00067F66">
      <w:r>
        <w:t>the guy with metal teeth gestures with authority</w:t>
      </w:r>
    </w:p>
    <w:p w:rsidR="00067F66" w:rsidRDefault="00067F66">
      <w:r>
        <w:t>the little guy turns the key, nothing happens</w:t>
      </w:r>
    </w:p>
    <w:p w:rsidR="00067F66" w:rsidRDefault="00067F66">
      <w:r>
        <w:t>it’s weird, but he’s kind of relieved, stupid,</w:t>
      </w:r>
    </w:p>
    <w:p w:rsidR="00067F66" w:rsidRDefault="00067F66">
      <w:r>
        <w:t>but he knows now the other guy doesn’t</w:t>
      </w:r>
    </w:p>
    <w:p w:rsidR="00067F66" w:rsidRDefault="00067F66">
      <w:r>
        <w:t>know everything.</w:t>
      </w:r>
    </w:p>
    <w:p w:rsidR="00067F66" w:rsidRDefault="00067F66">
      <w:r>
        <w:t>he reinflates his ego, feels blood rolling back into his genitals</w:t>
      </w:r>
    </w:p>
    <w:p w:rsidR="00067F66" w:rsidRDefault="00067F66">
      <w:r>
        <w:t>it’s going to be an expensive day (maybe</w:t>
      </w:r>
    </w:p>
    <w:p w:rsidR="00067F66" w:rsidRDefault="00067F66">
      <w:r>
        <w:t>it’s worth it) but soon</w:t>
      </w:r>
    </w:p>
    <w:p w:rsidR="00067F66" w:rsidRDefault="00067F66"/>
    <w:p w:rsidR="00067F66" w:rsidRDefault="00067F66">
      <w:r>
        <w:t>I’m going to have my face spray-painted safety orange</w:t>
      </w:r>
    </w:p>
    <w:p w:rsidR="00067F66" w:rsidRDefault="00067F66">
      <w:r>
        <w:t>so it’ll cut through the mist better</w:t>
      </w:r>
    </w:p>
    <w:p w:rsidR="00067F66" w:rsidRDefault="00067F66">
      <w:r>
        <w:t>I won’t get hit by trucks so often, maybe</w:t>
      </w:r>
    </w:p>
    <w:p w:rsidR="00067F66" w:rsidRDefault="00067F66">
      <w:r>
        <w:t>my features will come to mean something,</w:t>
      </w:r>
    </w:p>
    <w:p w:rsidR="00067F66" w:rsidRDefault="00067F66">
      <w:r>
        <w:t>we all take our chances: maybe</w:t>
      </w:r>
    </w:p>
    <w:p w:rsidR="00067F66" w:rsidRDefault="00067F66">
      <w:r>
        <w:t>I’ll take my chance, finally</w:t>
      </w:r>
    </w:p>
    <w:p w:rsidR="00067F66" w:rsidRDefault="00067F66"/>
    <w:p w:rsidR="00067F66" w:rsidRDefault="00067F66">
      <w:r>
        <w:t>mongo the metal-man gives his car some gas</w:t>
      </w:r>
    </w:p>
    <w:p w:rsidR="00067F66" w:rsidRDefault="00067F66">
      <w:r>
        <w:t>the other car sputters to life, lets a small white cloud</w:t>
      </w:r>
    </w:p>
    <w:p w:rsidR="00067F66" w:rsidRDefault="00067F66"/>
    <w:p w:rsidR="00067F66" w:rsidRDefault="00067F66">
      <w:r>
        <w:t>escape</w:t>
      </w:r>
    </w:p>
    <w:p w:rsidR="00067F66" w:rsidRDefault="00067F66">
      <w:r>
        <w:t>but I’ve lost you</w:t>
      </w:r>
    </w:p>
    <w:p w:rsidR="00067F66" w:rsidRDefault="00067F66">
      <w:r>
        <w:t>(all these streets look alike</w:t>
      </w:r>
    </w:p>
    <w:p w:rsidR="00067F66" w:rsidRDefault="00067F66">
      <w:r>
        <w:t>bricks and concrete huddling beneath the grey</w:t>
      </w:r>
    </w:p>
    <w:p w:rsidR="00067F66" w:rsidRDefault="00067F66">
      <w:r>
        <w:t>of a variable ontario sky)</w:t>
      </w:r>
    </w:p>
    <w:sectPr w:rsidR="00067F66" w:rsidSect="00067F66">
      <w:pgSz w:w="12240" w:h="15840"/>
      <w:pgMar w:top="1977" w:right="1800" w:bottom="1438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7F66"/>
    <w:rsid w:val="0006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6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117</TotalTime>
  <Pages>1</Pages>
  <Words>248</Words>
  <Characters>1415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</dc:title>
  <dc:subject/>
  <dc:creator>Adam Richards</dc:creator>
  <cp:keywords/>
  <dc:description/>
  <cp:lastModifiedBy>Adam Richards</cp:lastModifiedBy>
  <cp:revision>2</cp:revision>
  <dcterms:created xsi:type="dcterms:W3CDTF">2007-04-05T01:14:00Z</dcterms:created>
  <dcterms:modified xsi:type="dcterms:W3CDTF">2007-04-05T03:15:00Z</dcterms:modified>
</cp:coreProperties>
</file>
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38F" w:rsidRDefault="0033538F">
      <w:pPr>
        <w:pStyle w:val="Heading1"/>
      </w:pPr>
      <w:r>
        <w:t>Introduction to Philosophy</w:t>
      </w:r>
    </w:p>
    <w:p w:rsidR="0033538F" w:rsidRDefault="0033538F"/>
    <w:p w:rsidR="0033538F" w:rsidRDefault="0033538F">
      <w:r>
        <w:t>First, let me make one thing perfectly clear</w:t>
      </w:r>
    </w:p>
    <w:p w:rsidR="0033538F" w:rsidRDefault="0033538F">
      <w:r>
        <w:t>I use philosophy in the old sense</w:t>
      </w:r>
    </w:p>
    <w:p w:rsidR="0033538F" w:rsidRDefault="0033538F">
      <w:r>
        <w:t>the scientist, artist, politician, rhetoricist</w:t>
      </w:r>
    </w:p>
    <w:p w:rsidR="0033538F" w:rsidRDefault="0033538F">
      <w:r>
        <w:t>all that jazz</w:t>
      </w:r>
    </w:p>
    <w:p w:rsidR="0033538F" w:rsidRDefault="0033538F"/>
    <w:p w:rsidR="0033538F" w:rsidRDefault="0033538F">
      <w:r>
        <w:t>Second, let me make one thing perfectly clear</w:t>
      </w:r>
    </w:p>
    <w:p w:rsidR="0033538F" w:rsidRDefault="0033538F">
      <w:r>
        <w:t>I believe philosophy in the modern sense</w:t>
      </w:r>
    </w:p>
    <w:p w:rsidR="0033538F" w:rsidRDefault="0033538F">
      <w:r>
        <w:t>to be embedded so deeply into the fabric of the quotidien</w:t>
      </w:r>
    </w:p>
    <w:p w:rsidR="0033538F" w:rsidRDefault="0033538F">
      <w:r>
        <w:t>that we ignore it</w:t>
      </w:r>
    </w:p>
    <w:p w:rsidR="0033538F" w:rsidRDefault="0033538F"/>
    <w:p w:rsidR="0033538F" w:rsidRDefault="0033538F">
      <w:r>
        <w:t>Third, ok I won’t say it again</w:t>
      </w:r>
    </w:p>
    <w:p w:rsidR="0033538F" w:rsidRDefault="0033538F">
      <w:r>
        <w:t>I’m always right</w:t>
      </w:r>
    </w:p>
    <w:p w:rsidR="0033538F" w:rsidRDefault="0033538F">
      <w:r>
        <w:t>I was wrong once, and I didn’t like it</w:t>
      </w:r>
    </w:p>
    <w:p w:rsidR="0033538F" w:rsidRDefault="0033538F">
      <w:r>
        <w:t>I resolved never to be wrong again</w:t>
      </w:r>
    </w:p>
    <w:p w:rsidR="0033538F" w:rsidRDefault="0033538F"/>
    <w:p w:rsidR="0033538F" w:rsidRDefault="0033538F">
      <w:r>
        <w:t>Fourth, sorry, there is no fourth point</w:t>
      </w:r>
    </w:p>
    <w:p w:rsidR="0033538F" w:rsidRDefault="0033538F">
      <w:r>
        <w:t>wait, don’t go</w:t>
      </w:r>
    </w:p>
    <w:p w:rsidR="0033538F" w:rsidRDefault="0033538F">
      <w:r>
        <w:t>would you like to discuss this?</w:t>
      </w:r>
    </w:p>
    <w:sectPr w:rsidR="0033538F" w:rsidSect="003353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538F"/>
    <w:rsid w:val="00335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38F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78</Words>
  <Characters>447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Philosophy</dc:title>
  <dc:subject/>
  <dc:creator>Adam Richards</dc:creator>
  <cp:keywords/>
  <dc:description/>
  <cp:lastModifiedBy>Adam Richards</cp:lastModifiedBy>
  <cp:revision>1</cp:revision>
  <dcterms:created xsi:type="dcterms:W3CDTF">2007-01-20T18:02:00Z</dcterms:created>
  <dcterms:modified xsi:type="dcterms:W3CDTF">2007-01-20T18:11:00Z</dcterms:modified>
</cp:coreProperties>
</file>
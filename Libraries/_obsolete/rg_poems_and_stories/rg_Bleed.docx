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02" w:rsidRDefault="008C1102">
      <w:pPr>
        <w:rPr>
          <w:b/>
          <w:bCs/>
          <w:u w:val="single"/>
          <w:lang w:val="fr-CA"/>
        </w:rPr>
      </w:pPr>
      <w:r>
        <w:rPr>
          <w:b/>
          <w:bCs/>
          <w:u w:val="single"/>
          <w:lang w:val="fr-CA"/>
        </w:rPr>
        <w:t>Bleed</w:t>
      </w:r>
    </w:p>
    <w:p w:rsidR="008C1102" w:rsidRDefault="008C1102">
      <w:pPr>
        <w:rPr>
          <w:lang w:val="fr-CA"/>
        </w:rPr>
      </w:pPr>
    </w:p>
    <w:p w:rsidR="008C1102" w:rsidRDefault="008C1102">
      <w:pPr>
        <w:rPr>
          <w:lang w:val="fr-CA"/>
        </w:rPr>
      </w:pPr>
      <w:r>
        <w:rPr>
          <w:lang w:val="fr-CA"/>
        </w:rPr>
        <w:t>the heart can bleed misery</w:t>
      </w:r>
    </w:p>
    <w:p w:rsidR="008C1102" w:rsidRDefault="008C1102">
      <w:pPr>
        <w:rPr>
          <w:lang w:val="fr-CA"/>
        </w:rPr>
      </w:pPr>
      <w:r>
        <w:rPr>
          <w:lang w:val="fr-CA"/>
        </w:rPr>
        <w:t>i see it in the eyes of my fellow warriors</w:t>
      </w:r>
    </w:p>
    <w:p w:rsidR="008C1102" w:rsidRDefault="008C1102">
      <w:pPr>
        <w:rPr>
          <w:lang w:val="fr-CA"/>
        </w:rPr>
      </w:pPr>
      <w:r>
        <w:rPr>
          <w:lang w:val="fr-CA"/>
        </w:rPr>
        <w:t>but it more often pumps contentment</w:t>
      </w:r>
    </w:p>
    <w:p w:rsidR="008C1102" w:rsidRDefault="008C1102">
      <w:pPr>
        <w:rPr>
          <w:lang w:val="fr-CA"/>
        </w:rPr>
      </w:pPr>
      <w:r>
        <w:rPr>
          <w:lang w:val="fr-CA"/>
        </w:rPr>
        <w:t>the languorous comfort of simple companionship</w:t>
      </w:r>
    </w:p>
    <w:p w:rsidR="008C1102" w:rsidRDefault="008C1102">
      <w:pPr>
        <w:rPr>
          <w:lang w:val="fr-CA"/>
        </w:rPr>
      </w:pPr>
      <w:r>
        <w:rPr>
          <w:lang w:val="fr-CA"/>
        </w:rPr>
        <w:t>i see more smiles here than frowns</w:t>
      </w:r>
    </w:p>
    <w:p w:rsidR="008C1102" w:rsidRDefault="008C1102">
      <w:pPr>
        <w:rPr>
          <w:lang w:val="fr-CA"/>
        </w:rPr>
      </w:pPr>
      <w:r>
        <w:rPr>
          <w:lang w:val="fr-CA"/>
        </w:rPr>
        <w:t>hear more laughter than sighs</w:t>
      </w:r>
    </w:p>
    <w:p w:rsidR="008C1102" w:rsidRDefault="008C1102">
      <w:pPr>
        <w:rPr>
          <w:lang w:val="fr-CA"/>
        </w:rPr>
      </w:pPr>
      <w:r>
        <w:rPr>
          <w:lang w:val="fr-CA"/>
        </w:rPr>
        <w:t>the victim of melancholy is isolated</w:t>
      </w:r>
    </w:p>
    <w:p w:rsidR="008C1102" w:rsidRDefault="008C1102">
      <w:pPr>
        <w:rPr>
          <w:lang w:val="fr-CA"/>
        </w:rPr>
      </w:pPr>
      <w:r>
        <w:rPr>
          <w:lang w:val="fr-CA"/>
        </w:rPr>
        <w:t>both by his condition and his neighbours</w:t>
      </w:r>
    </w:p>
    <w:p w:rsidR="008C1102" w:rsidRDefault="008C1102">
      <w:pPr>
        <w:rPr>
          <w:lang w:val="fr-CA"/>
        </w:rPr>
      </w:pPr>
    </w:p>
    <w:p w:rsidR="008C1102" w:rsidRDefault="008C1102">
      <w:pPr>
        <w:rPr>
          <w:lang w:val="fr-CA"/>
        </w:rPr>
      </w:pPr>
      <w:r>
        <w:rPr>
          <w:lang w:val="fr-CA"/>
        </w:rPr>
        <w:t>i don’t mind the rain</w:t>
      </w:r>
    </w:p>
    <w:p w:rsidR="008C1102" w:rsidRDefault="008C1102">
      <w:pPr>
        <w:rPr>
          <w:lang w:val="fr-CA"/>
        </w:rPr>
      </w:pPr>
      <w:r>
        <w:rPr>
          <w:lang w:val="fr-CA"/>
        </w:rPr>
        <w:t>grey is a good colour for me</w:t>
      </w:r>
    </w:p>
    <w:p w:rsidR="008C1102" w:rsidRDefault="008C1102">
      <w:pPr>
        <w:rPr>
          <w:lang w:val="fr-CA"/>
        </w:rPr>
      </w:pPr>
      <w:r>
        <w:rPr>
          <w:lang w:val="fr-CA"/>
        </w:rPr>
        <w:t>and the descent of droplets</w:t>
      </w:r>
    </w:p>
    <w:p w:rsidR="008C1102" w:rsidRDefault="008C1102">
      <w:pPr>
        <w:rPr>
          <w:lang w:val="fr-CA"/>
        </w:rPr>
      </w:pPr>
      <w:r>
        <w:rPr>
          <w:lang w:val="fr-CA"/>
        </w:rPr>
        <w:t>down the plate-glass pane</w:t>
      </w:r>
    </w:p>
    <w:p w:rsidR="008C1102" w:rsidRDefault="008C1102">
      <w:pPr>
        <w:rPr>
          <w:lang w:val="fr-CA"/>
        </w:rPr>
      </w:pPr>
      <w:r>
        <w:rPr>
          <w:lang w:val="fr-CA"/>
        </w:rPr>
        <w:t>occupies my retinas while my mind is wandering</w:t>
      </w:r>
    </w:p>
    <w:p w:rsidR="008C1102" w:rsidRDefault="008C1102">
      <w:pPr>
        <w:rPr>
          <w:lang w:val="fr-CA"/>
        </w:rPr>
      </w:pPr>
    </w:p>
    <w:p w:rsidR="008C1102" w:rsidRDefault="008C1102">
      <w:pPr>
        <w:rPr>
          <w:lang w:val="fr-CA"/>
        </w:rPr>
      </w:pPr>
      <w:r>
        <w:rPr>
          <w:lang w:val="fr-CA"/>
        </w:rPr>
        <w:t>but i know, out of my own past</w:t>
      </w:r>
    </w:p>
    <w:p w:rsidR="008C1102" w:rsidRDefault="008C1102">
      <w:pPr>
        <w:rPr>
          <w:lang w:val="fr-CA"/>
        </w:rPr>
      </w:pPr>
      <w:r>
        <w:rPr>
          <w:lang w:val="fr-CA"/>
        </w:rPr>
        <w:t>that a grey day can mean darkness behind the eyes</w:t>
      </w:r>
    </w:p>
    <w:p w:rsidR="008C1102" w:rsidRDefault="008C1102">
      <w:pPr>
        <w:rPr>
          <w:lang w:val="fr-CA"/>
        </w:rPr>
      </w:pPr>
      <w:r>
        <w:rPr>
          <w:lang w:val="fr-CA"/>
        </w:rPr>
        <w:t>the despair and desperation of waiting.</w:t>
      </w:r>
    </w:p>
    <w:p w:rsidR="008C1102" w:rsidRDefault="008C1102">
      <w:pPr>
        <w:rPr>
          <w:lang w:val="fr-CA"/>
        </w:rPr>
      </w:pPr>
      <w:r>
        <w:rPr>
          <w:lang w:val="fr-CA"/>
        </w:rPr>
        <w:t>Spring : where is it? We wait, unsolaced by cloud.</w:t>
      </w:r>
    </w:p>
    <w:p w:rsidR="008C1102" w:rsidRDefault="008C1102">
      <w:pPr>
        <w:rPr>
          <w:lang w:val="fr-CA"/>
        </w:rPr>
      </w:pPr>
    </w:p>
    <w:p w:rsidR="008C1102" w:rsidRDefault="008C1102">
      <w:pPr>
        <w:rPr>
          <w:lang w:val="fr-CA"/>
        </w:rPr>
      </w:pPr>
      <w:r>
        <w:rPr>
          <w:lang w:val="fr-CA"/>
        </w:rPr>
        <w:t>the heart can bleed anything</w:t>
      </w:r>
    </w:p>
    <w:p w:rsidR="008C1102" w:rsidRDefault="008C1102">
      <w:pPr>
        <w:rPr>
          <w:lang w:val="fr-CA"/>
        </w:rPr>
      </w:pPr>
      <w:r>
        <w:rPr>
          <w:lang w:val="fr-CA"/>
        </w:rPr>
        <w:t>i feel so guilty</w:t>
      </w:r>
    </w:p>
    <w:p w:rsidR="008C1102" w:rsidRDefault="008C1102">
      <w:pPr>
        <w:rPr>
          <w:lang w:val="fr-CA"/>
        </w:rPr>
      </w:pPr>
      <w:r>
        <w:rPr>
          <w:lang w:val="fr-CA"/>
        </w:rPr>
        <w:t>that mine bleeds nothing but blood</w:t>
      </w:r>
    </w:p>
    <w:p w:rsidR="008C1102" w:rsidRDefault="008C1102">
      <w:pPr>
        <w:rPr>
          <w:lang w:val="fr-CA"/>
        </w:rPr>
      </w:pPr>
      <w:r>
        <w:rPr>
          <w:lang w:val="fr-CA"/>
        </w:rPr>
        <w:t>on a day like today,</w:t>
      </w:r>
    </w:p>
    <w:p w:rsidR="008C1102" w:rsidRDefault="008C1102">
      <w:pPr>
        <w:rPr>
          <w:lang w:val="fr-CA"/>
        </w:rPr>
      </w:pPr>
      <w:r>
        <w:rPr>
          <w:lang w:val="fr-CA"/>
        </w:rPr>
        <w:t>in a place like this</w:t>
      </w:r>
    </w:p>
    <w:p w:rsidR="008C1102" w:rsidRDefault="008C1102">
      <w:pPr>
        <w:rPr>
          <w:lang w:val="fr-CA"/>
        </w:rPr>
      </w:pPr>
      <w:r>
        <w:rPr>
          <w:lang w:val="fr-CA"/>
        </w:rPr>
        <w:t>where the lonely man drinks in his life</w:t>
      </w:r>
    </w:p>
    <w:p w:rsidR="008C1102" w:rsidRDefault="008C1102">
      <w:pPr>
        <w:rPr>
          <w:lang w:val="fr-CA"/>
        </w:rPr>
      </w:pPr>
      <w:r>
        <w:rPr>
          <w:lang w:val="fr-CA"/>
        </w:rPr>
        <w:t>like it burns his lips to do it</w:t>
      </w:r>
    </w:p>
    <w:p w:rsidR="008C1102" w:rsidRDefault="008C1102">
      <w:pPr>
        <w:rPr>
          <w:lang w:val="fr-CA"/>
        </w:rPr>
      </w:pPr>
    </w:p>
    <w:sectPr w:rsidR="008C1102" w:rsidSect="008C11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1102"/>
    <w:rsid w:val="008C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</TotalTime>
  <Pages>1</Pages>
  <Words>119</Words>
  <Characters>681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Bleed</dc:title>
  <dc:subject/>
  <dc:creator>Adam Richards</dc:creator>
  <cp:keywords/>
  <dc:description/>
  <cp:lastModifiedBy>Adam Richards</cp:lastModifiedBy>
  <cp:revision>5</cp:revision>
  <dcterms:created xsi:type="dcterms:W3CDTF">2007-04-16T19:11:00Z</dcterms:created>
  <dcterms:modified xsi:type="dcterms:W3CDTF">2007-05-24T04:38:00Z</dcterms:modified>
</cp:coreProperties>
</file>
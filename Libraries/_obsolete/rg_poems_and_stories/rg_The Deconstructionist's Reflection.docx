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AC" w:rsidRPr="00D446C5" w:rsidRDefault="007E19AC" w:rsidP="003627C9">
      <w:pPr>
        <w:rPr>
          <w:b/>
          <w:u w:val="single"/>
        </w:rPr>
      </w:pPr>
      <w:r>
        <w:rPr>
          <w:b/>
          <w:u w:val="single"/>
        </w:rPr>
        <w:t>The Deconstructionist’s Reflection</w:t>
      </w:r>
    </w:p>
    <w:p w:rsidR="007E19AC" w:rsidRDefault="007E19AC" w:rsidP="003627C9"/>
    <w:p w:rsidR="007E19AC" w:rsidRDefault="007E19AC" w:rsidP="003627C9">
      <w:r>
        <w:t>this is a poem</w:t>
      </w:r>
    </w:p>
    <w:p w:rsidR="007E19AC" w:rsidRDefault="007E19AC" w:rsidP="003627C9">
      <w:r>
        <w:t>it is a poem about not being able to write a poem</w:t>
      </w:r>
    </w:p>
    <w:p w:rsidR="007E19AC" w:rsidRDefault="007E19AC" w:rsidP="003627C9"/>
    <w:p w:rsidR="007E19AC" w:rsidRDefault="007E19AC" w:rsidP="003627C9">
      <w:r>
        <w:t>perhaps this might be a left-brain poem</w:t>
      </w:r>
    </w:p>
    <w:p w:rsidR="007E19AC" w:rsidRDefault="007E19AC" w:rsidP="003627C9">
      <w:r>
        <w:t>is that you, right-brain?</w:t>
      </w:r>
    </w:p>
    <w:p w:rsidR="007E19AC" w:rsidRDefault="007E19AC" w:rsidP="003627C9"/>
    <w:p w:rsidR="007E19AC" w:rsidRDefault="007E19AC" w:rsidP="003627C9">
      <w:r>
        <w:t>We need to talk.</w:t>
      </w:r>
    </w:p>
    <w:p w:rsidR="007E19AC" w:rsidRDefault="007E19AC" w:rsidP="003627C9">
      <w:r>
        <w:t>without you i have nothing</w:t>
      </w:r>
    </w:p>
    <w:p w:rsidR="007E19AC" w:rsidRDefault="007E19AC" w:rsidP="003627C9"/>
    <w:p w:rsidR="007E19AC" w:rsidRDefault="007E19AC" w:rsidP="003627C9">
      <w:r>
        <w:t>i’ve spent the whole day thinking</w:t>
      </w:r>
    </w:p>
    <w:p w:rsidR="007E19AC" w:rsidRDefault="007E19AC" w:rsidP="003627C9">
      <w:r>
        <w:t>i have laid hands on this keyboard</w:t>
      </w:r>
    </w:p>
    <w:p w:rsidR="007E19AC" w:rsidRDefault="007E19AC" w:rsidP="003627C9">
      <w:r>
        <w:t>over and over</w:t>
      </w:r>
    </w:p>
    <w:p w:rsidR="007E19AC" w:rsidRDefault="007E19AC" w:rsidP="003627C9">
      <w:r>
        <w:t>and gotten nowhere</w:t>
      </w:r>
    </w:p>
    <w:p w:rsidR="007E19AC" w:rsidRDefault="007E19AC" w:rsidP="003627C9"/>
    <w:p w:rsidR="007E19AC" w:rsidRDefault="007E19AC" w:rsidP="003627C9">
      <w:r>
        <w:t>the first thing to do</w:t>
      </w:r>
    </w:p>
    <w:p w:rsidR="007E19AC" w:rsidRDefault="007E19AC" w:rsidP="003627C9">
      <w:r>
        <w:t>with writer’s block</w:t>
      </w:r>
    </w:p>
    <w:p w:rsidR="007E19AC" w:rsidRDefault="007E19AC" w:rsidP="003627C9">
      <w:r>
        <w:t>is to write about writer’s block</w:t>
      </w:r>
    </w:p>
    <w:p w:rsidR="007E19AC" w:rsidRDefault="007E19AC" w:rsidP="003627C9"/>
    <w:p w:rsidR="007E19AC" w:rsidRDefault="007E19AC" w:rsidP="003627C9">
      <w:r>
        <w:t>therefore, this is a poem about writer’s block</w:t>
      </w:r>
    </w:p>
    <w:p w:rsidR="007E19AC" w:rsidRDefault="007E19AC" w:rsidP="003627C9">
      <w:r>
        <w:t>i could stop now and the poem would be complete</w:t>
      </w:r>
    </w:p>
    <w:p w:rsidR="007E19AC" w:rsidRDefault="007E19AC" w:rsidP="003627C9"/>
    <w:p w:rsidR="007E19AC" w:rsidRDefault="007E19AC" w:rsidP="003627C9">
      <w:r>
        <w:t>no it wouldn’t be</w:t>
      </w:r>
    </w:p>
    <w:p w:rsidR="007E19AC" w:rsidRDefault="007E19AC" w:rsidP="003627C9">
      <w:r>
        <w:t>why not?</w:t>
      </w:r>
    </w:p>
    <w:p w:rsidR="007E19AC" w:rsidRDefault="007E19AC" w:rsidP="003627C9">
      <w:r>
        <w:t>because a poem about not being able to write a poem</w:t>
      </w:r>
    </w:p>
    <w:p w:rsidR="007E19AC" w:rsidRDefault="007E19AC" w:rsidP="003627C9">
      <w:r>
        <w:t>is a boring poem</w:t>
      </w:r>
    </w:p>
    <w:p w:rsidR="007E19AC" w:rsidRDefault="007E19AC" w:rsidP="003627C9"/>
    <w:p w:rsidR="007E19AC" w:rsidRDefault="007E19AC" w:rsidP="003627C9">
      <w:r>
        <w:t>then this is not a poem about not being able to write a poem</w:t>
      </w:r>
    </w:p>
    <w:p w:rsidR="007E19AC" w:rsidRDefault="007E19AC" w:rsidP="003627C9">
      <w:r>
        <w:t>it is a poem about being able to write a poem when you can’t write a poem</w:t>
      </w:r>
    </w:p>
    <w:p w:rsidR="007E19AC" w:rsidRDefault="007E19AC" w:rsidP="003627C9">
      <w:r>
        <w:t>it has an interesting mechanism</w:t>
      </w:r>
    </w:p>
    <w:p w:rsidR="007E19AC" w:rsidRDefault="007E19AC" w:rsidP="003627C9"/>
    <w:p w:rsidR="007E19AC" w:rsidRDefault="007E19AC" w:rsidP="003627C9">
      <w:r>
        <w:t>yes, it does</w:t>
      </w:r>
    </w:p>
    <w:p w:rsidR="007E19AC" w:rsidRDefault="007E19AC" w:rsidP="003627C9">
      <w:r>
        <w:t>it purports to be a conversation between the two halves of a brain, which is struggling to write a poem</w:t>
      </w:r>
    </w:p>
    <w:p w:rsidR="007E19AC" w:rsidRDefault="007E19AC" w:rsidP="003627C9">
      <w:r>
        <w:t>why is the brain struggling to write a poem?</w:t>
      </w:r>
    </w:p>
    <w:p w:rsidR="007E19AC" w:rsidRDefault="007E19AC" w:rsidP="003627C9"/>
    <w:p w:rsidR="007E19AC" w:rsidRDefault="007E19AC" w:rsidP="003627C9">
      <w:r>
        <w:t xml:space="preserve">because it is the brain of a poet, </w:t>
      </w:r>
    </w:p>
    <w:p w:rsidR="007E19AC" w:rsidRDefault="007E19AC" w:rsidP="003627C9">
      <w:r>
        <w:t>and a poem gives meaning to the thought processes of the poet</w:t>
      </w:r>
    </w:p>
    <w:p w:rsidR="007E19AC" w:rsidRDefault="007E19AC" w:rsidP="003627C9">
      <w:r>
        <w:t>so the brain has no meaning without a poem?</w:t>
      </w:r>
    </w:p>
    <w:p w:rsidR="007E19AC" w:rsidRDefault="007E19AC" w:rsidP="003627C9">
      <w:r>
        <w:t>the perception of the brain, measured in measures of self-esteem</w:t>
      </w:r>
    </w:p>
    <w:p w:rsidR="007E19AC" w:rsidRDefault="007E19AC" w:rsidP="003627C9">
      <w:r>
        <w:t>requires that the poet do poetry</w:t>
      </w:r>
    </w:p>
    <w:p w:rsidR="007E19AC" w:rsidRDefault="007E19AC" w:rsidP="003627C9">
      <w:r>
        <w:t>we call this meaning</w:t>
      </w:r>
    </w:p>
    <w:p w:rsidR="007E19AC" w:rsidRDefault="007E19AC" w:rsidP="003627C9"/>
    <w:p w:rsidR="007E19AC" w:rsidRDefault="007E19AC" w:rsidP="003627C9">
      <w:r>
        <w:t>so if the poet writes a poem about not being able to write a poem</w:t>
      </w:r>
    </w:p>
    <w:p w:rsidR="007E19AC" w:rsidRDefault="007E19AC" w:rsidP="003627C9">
      <w:r>
        <w:t>that turns into a dialogue between the two halves of his brain</w:t>
      </w:r>
    </w:p>
    <w:p w:rsidR="007E19AC" w:rsidRDefault="007E19AC" w:rsidP="003627C9">
      <w:r>
        <w:t>which are discussing the poet’s ability to give meaning to the poet</w:t>
      </w:r>
    </w:p>
    <w:p w:rsidR="007E19AC" w:rsidRDefault="007E19AC" w:rsidP="003627C9">
      <w:r>
        <w:t>then the poet has given himself meaning?</w:t>
      </w:r>
    </w:p>
    <w:p w:rsidR="007E19AC" w:rsidRDefault="007E19AC" w:rsidP="003627C9"/>
    <w:p w:rsidR="007E19AC" w:rsidRDefault="007E19AC" w:rsidP="003627C9">
      <w:r>
        <w:t>that is more or less what i am saying</w:t>
      </w:r>
    </w:p>
    <w:p w:rsidR="007E19AC" w:rsidRDefault="007E19AC" w:rsidP="003627C9"/>
    <w:p w:rsidR="007E19AC" w:rsidRDefault="007E19AC" w:rsidP="003627C9">
      <w:r>
        <w:t>who are you?</w:t>
      </w:r>
    </w:p>
    <w:p w:rsidR="007E19AC" w:rsidRDefault="007E19AC" w:rsidP="003627C9">
      <w:r>
        <w:t>i forget…when we think so much i lose track of which of us is talking</w:t>
      </w:r>
    </w:p>
    <w:p w:rsidR="007E19AC" w:rsidRDefault="007E19AC" w:rsidP="003627C9">
      <w:r>
        <w:t>maybe we are both talking,</w:t>
      </w:r>
    </w:p>
    <w:p w:rsidR="007E19AC" w:rsidRDefault="007E19AC" w:rsidP="003627C9">
      <w:r>
        <w:t>maybe we speak with a single voice and are only pretending to be two halves in order to provide a mechanism to lend interest to the poem which is now about the meaning of the poet</w:t>
      </w:r>
    </w:p>
    <w:p w:rsidR="007E19AC" w:rsidRDefault="007E19AC" w:rsidP="003627C9">
      <w:r>
        <w:t>precisely</w:t>
      </w:r>
    </w:p>
    <w:p w:rsidR="007E19AC" w:rsidRDefault="007E19AC" w:rsidP="003627C9"/>
    <w:p w:rsidR="007E19AC" w:rsidRDefault="007E19AC" w:rsidP="003627C9">
      <w:r>
        <w:t>so is this a good poem?</w:t>
      </w:r>
    </w:p>
    <w:p w:rsidR="007E19AC" w:rsidRDefault="007E19AC" w:rsidP="003627C9">
      <w:r>
        <w:t>it is not</w:t>
      </w:r>
    </w:p>
    <w:p w:rsidR="007E19AC" w:rsidRDefault="007E19AC" w:rsidP="003627C9">
      <w:r>
        <w:t>why is it not a good poem?</w:t>
      </w:r>
    </w:p>
    <w:p w:rsidR="007E19AC" w:rsidRDefault="007E19AC" w:rsidP="003627C9">
      <w:r>
        <w:t>because a poem must be about something</w:t>
      </w:r>
    </w:p>
    <w:p w:rsidR="007E19AC" w:rsidRDefault="007E19AC" w:rsidP="003627C9">
      <w:r>
        <w:t>i dispute that</w:t>
      </w:r>
    </w:p>
    <w:p w:rsidR="007E19AC" w:rsidRDefault="007E19AC" w:rsidP="003627C9">
      <w:r>
        <w:t>why do i slash you dispute that?</w:t>
      </w:r>
    </w:p>
    <w:p w:rsidR="007E19AC" w:rsidRDefault="007E19AC" w:rsidP="003627C9">
      <w:r>
        <w:t>because perhaps a poem is about the words,</w:t>
      </w:r>
    </w:p>
    <w:p w:rsidR="007E19AC" w:rsidRDefault="007E19AC" w:rsidP="003627C9">
      <w:r>
        <w:t>not the meaning of the words</w:t>
      </w:r>
    </w:p>
    <w:p w:rsidR="007E19AC" w:rsidRDefault="007E19AC" w:rsidP="003627C9">
      <w:r>
        <w:t>so a poem does not have to be about the meaning of the words to be a good poem?</w:t>
      </w:r>
    </w:p>
    <w:p w:rsidR="007E19AC" w:rsidRDefault="007E19AC" w:rsidP="003627C9">
      <w:r>
        <w:t>no</w:t>
      </w:r>
    </w:p>
    <w:p w:rsidR="007E19AC" w:rsidRDefault="007E19AC" w:rsidP="003627C9">
      <w:r>
        <w:t>so this, a poem which is about the meaning of the meaning of the words lending meaning to the poet</w:t>
      </w:r>
    </w:p>
    <w:p w:rsidR="007E19AC" w:rsidRDefault="007E19AC" w:rsidP="003627C9">
      <w:r>
        <w:t>is not a good poem?</w:t>
      </w:r>
    </w:p>
    <w:p w:rsidR="007E19AC" w:rsidRDefault="007E19AC" w:rsidP="003627C9">
      <w:r>
        <w:t>no</w:t>
      </w:r>
    </w:p>
    <w:p w:rsidR="007E19AC" w:rsidRDefault="007E19AC" w:rsidP="003627C9">
      <w:r>
        <w:t>then what is wrong with this poem?</w:t>
      </w:r>
    </w:p>
    <w:p w:rsidR="007E19AC" w:rsidRDefault="007E19AC" w:rsidP="003627C9">
      <w:r>
        <w:t>because it is so reflexive that the meaning has been obscured</w:t>
      </w:r>
    </w:p>
    <w:p w:rsidR="007E19AC" w:rsidRDefault="007E19AC" w:rsidP="003627C9">
      <w:r>
        <w:t>no, the meaning is that a poem must be about something to be meaningful</w:t>
      </w:r>
    </w:p>
    <w:p w:rsidR="007E19AC" w:rsidRDefault="007E19AC" w:rsidP="003627C9">
      <w:r>
        <w:t>what about sound poetry? do those noises have meaning?</w:t>
      </w:r>
    </w:p>
    <w:p w:rsidR="007E19AC" w:rsidRDefault="007E19AC" w:rsidP="003627C9">
      <w:r>
        <w:t>yes they do</w:t>
      </w:r>
    </w:p>
    <w:p w:rsidR="007E19AC" w:rsidRDefault="007E19AC" w:rsidP="003627C9">
      <w:r>
        <w:t>so a sound poem can be a good poem?</w:t>
      </w:r>
    </w:p>
    <w:p w:rsidR="007E19AC" w:rsidRDefault="007E19AC" w:rsidP="003627C9">
      <w:r>
        <w:t>if you speak the language</w:t>
      </w:r>
    </w:p>
    <w:p w:rsidR="007E19AC" w:rsidRDefault="007E19AC" w:rsidP="003627C9">
      <w:r>
        <w:t>who speaks the language?</w:t>
      </w:r>
    </w:p>
    <w:p w:rsidR="007E19AC" w:rsidRDefault="007E19AC" w:rsidP="003627C9">
      <w:r>
        <w:t>nobody</w:t>
      </w:r>
    </w:p>
    <w:p w:rsidR="007E19AC" w:rsidRDefault="007E19AC" w:rsidP="003627C9">
      <w:r>
        <w:t>so how can it be a good poem?</w:t>
      </w:r>
    </w:p>
    <w:p w:rsidR="007E19AC" w:rsidRDefault="007E19AC" w:rsidP="003627C9">
      <w:r>
        <w:t>it can’t</w:t>
      </w:r>
    </w:p>
    <w:p w:rsidR="007E19AC" w:rsidRDefault="007E19AC" w:rsidP="003627C9">
      <w:r>
        <w:t>is this a sound poem then?</w:t>
      </w:r>
    </w:p>
    <w:p w:rsidR="007E19AC" w:rsidRDefault="007E19AC" w:rsidP="003627C9">
      <w:r>
        <w:t>it is if the meaning of the words that are about the words that lend meaning to the poet are so obscure as to be meaningless</w:t>
      </w:r>
    </w:p>
    <w:p w:rsidR="007E19AC" w:rsidRDefault="007E19AC" w:rsidP="003627C9">
      <w:r>
        <w:t>are these words so obscure that they are meaningless then?</w:t>
      </w:r>
    </w:p>
    <w:p w:rsidR="007E19AC" w:rsidRDefault="007E19AC" w:rsidP="003627C9">
      <w:r>
        <w:t>they just may be</w:t>
      </w:r>
    </w:p>
    <w:p w:rsidR="007E19AC" w:rsidRDefault="007E19AC" w:rsidP="003627C9">
      <w:r>
        <w:t>then why have i slash you slash we written them?</w:t>
      </w:r>
    </w:p>
    <w:p w:rsidR="007E19AC" w:rsidRDefault="007E19AC" w:rsidP="003627C9">
      <w:r>
        <w:t>because we needed to write a poem</w:t>
      </w:r>
    </w:p>
    <w:p w:rsidR="007E19AC" w:rsidRDefault="007E19AC" w:rsidP="003627C9">
      <w:r>
        <w:t>and it is easiest when you can’t write a poem</w:t>
      </w:r>
    </w:p>
    <w:p w:rsidR="007E19AC" w:rsidRDefault="007E19AC" w:rsidP="003627C9">
      <w:r>
        <w:t>to write a poem about not writing a poem</w:t>
      </w:r>
    </w:p>
    <w:p w:rsidR="007E19AC" w:rsidRDefault="007E19AC" w:rsidP="003627C9">
      <w:r>
        <w:t>and then let the poem turn into a poem about the meaning of the poem</w:t>
      </w:r>
    </w:p>
    <w:p w:rsidR="007E19AC" w:rsidRDefault="007E19AC" w:rsidP="003627C9">
      <w:r>
        <w:t>which is what this poem is about</w:t>
      </w:r>
    </w:p>
    <w:p w:rsidR="007E19AC" w:rsidRDefault="007E19AC" w:rsidP="003627C9"/>
    <w:p w:rsidR="007E19AC" w:rsidRDefault="007E19AC" w:rsidP="003627C9">
      <w:r>
        <w:t>at first this poem was about not being able to write a poem</w:t>
      </w:r>
    </w:p>
    <w:p w:rsidR="007E19AC" w:rsidRDefault="007E19AC" w:rsidP="003627C9">
      <w:r>
        <w:t>now it is a poem about having written a poem about being able to write a poem that gives meaning to the poet</w:t>
      </w:r>
    </w:p>
    <w:p w:rsidR="007E19AC" w:rsidRDefault="007E19AC" w:rsidP="003627C9"/>
    <w:p w:rsidR="007E19AC" w:rsidRDefault="007E19AC" w:rsidP="003627C9">
      <w:r>
        <w:t>can i have some ice cream?</w:t>
      </w:r>
    </w:p>
    <w:p w:rsidR="007E19AC" w:rsidRDefault="007E19AC" w:rsidP="003627C9"/>
    <w:p w:rsidR="007E19AC" w:rsidRDefault="007E19AC" w:rsidP="003627C9"/>
    <w:p w:rsidR="007E19AC" w:rsidRDefault="007E19AC" w:rsidP="003627C9"/>
    <w:p w:rsidR="007E19AC" w:rsidRDefault="007E19AC" w:rsidP="003627C9"/>
    <w:p w:rsidR="007E19AC" w:rsidRPr="003627C9" w:rsidRDefault="007E19AC" w:rsidP="003627C9">
      <w:r w:rsidRPr="003627C9">
        <w:t xml:space="preserve"> </w:t>
      </w:r>
    </w:p>
    <w:sectPr w:rsidR="007E19AC" w:rsidRPr="003627C9" w:rsidSect="006861BB">
      <w:pgSz w:w="12240" w:h="15840"/>
      <w:pgMar w:top="1258" w:right="1800" w:bottom="125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27C9"/>
    <w:rsid w:val="003627C9"/>
    <w:rsid w:val="003B0DEC"/>
    <w:rsid w:val="003D4F7E"/>
    <w:rsid w:val="006861BB"/>
    <w:rsid w:val="006E785B"/>
    <w:rsid w:val="007E19AC"/>
    <w:rsid w:val="00853218"/>
    <w:rsid w:val="00971441"/>
    <w:rsid w:val="009D4EEB"/>
    <w:rsid w:val="00AD3040"/>
    <w:rsid w:val="00D446C5"/>
    <w:rsid w:val="00D7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D4EEB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447</TotalTime>
  <Pages>1</Pages>
  <Words>485</Words>
  <Characters>2771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Reflection</dc:title>
  <dc:subject/>
  <dc:creator>Adam Richards</dc:creator>
  <cp:keywords/>
  <dc:description/>
  <cp:lastModifiedBy>Adam Richards</cp:lastModifiedBy>
  <cp:revision>3</cp:revision>
  <dcterms:created xsi:type="dcterms:W3CDTF">2006-11-25T16:17:00Z</dcterms:created>
  <dcterms:modified xsi:type="dcterms:W3CDTF">2006-11-26T03:16:00Z</dcterms:modified>
</cp:coreProperties>
</file>
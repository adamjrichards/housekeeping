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D8B" w:rsidRDefault="00D51D8B">
      <w:pPr>
        <w:rPr>
          <w:lang w:val="en-US"/>
        </w:rPr>
      </w:pPr>
      <w:r>
        <w:rPr>
          <w:lang w:val="en-US"/>
        </w:rPr>
        <w:t>freeing the lives of stones is not enough</w:t>
      </w:r>
    </w:p>
    <w:p w:rsidR="00D51D8B" w:rsidRDefault="00D51D8B">
      <w:pPr>
        <w:rPr>
          <w:lang w:val="en-US"/>
        </w:rPr>
      </w:pPr>
      <w:r>
        <w:rPr>
          <w:lang w:val="en-US"/>
        </w:rPr>
        <w:t>the smoke that lives in water</w:t>
      </w:r>
    </w:p>
    <w:p w:rsidR="00D51D8B" w:rsidRDefault="00D51D8B">
      <w:pPr>
        <w:rPr>
          <w:lang w:val="en-US"/>
        </w:rPr>
      </w:pPr>
      <w:r>
        <w:rPr>
          <w:lang w:val="en-US"/>
        </w:rPr>
        <w:t>can do nothing to save us</w:t>
      </w:r>
    </w:p>
    <w:p w:rsidR="00D51D8B" w:rsidRDefault="00D51D8B">
      <w:pPr>
        <w:rPr>
          <w:lang w:val="en-US"/>
        </w:rPr>
      </w:pPr>
    </w:p>
    <w:p w:rsidR="00D51D8B" w:rsidRDefault="00D51D8B">
      <w:pPr>
        <w:rPr>
          <w:lang w:val="en-US"/>
        </w:rPr>
      </w:pPr>
      <w:r>
        <w:rPr>
          <w:lang w:val="en-US"/>
        </w:rPr>
        <w:t>blood is called</w:t>
      </w:r>
    </w:p>
    <w:p w:rsidR="00D51D8B" w:rsidRDefault="00D51D8B">
      <w:pPr>
        <w:rPr>
          <w:lang w:val="en-US"/>
        </w:rPr>
      </w:pPr>
      <w:r>
        <w:rPr>
          <w:lang w:val="en-US"/>
        </w:rPr>
        <w:t>blood and more blood</w:t>
      </w:r>
    </w:p>
    <w:p w:rsidR="00D51D8B" w:rsidRDefault="00D51D8B">
      <w:pPr>
        <w:rPr>
          <w:lang w:val="en-US"/>
        </w:rPr>
      </w:pPr>
      <w:r>
        <w:rPr>
          <w:lang w:val="en-US"/>
        </w:rPr>
        <w:t>hearts still beating are offered</w:t>
      </w:r>
    </w:p>
    <w:p w:rsidR="00D51D8B" w:rsidRDefault="00D51D8B">
      <w:pPr>
        <w:rPr>
          <w:lang w:val="en-US"/>
        </w:rPr>
      </w:pPr>
      <w:r>
        <w:rPr>
          <w:lang w:val="en-US"/>
        </w:rPr>
        <w:t>to the impossible sun</w:t>
      </w:r>
    </w:p>
    <w:p w:rsidR="00D51D8B" w:rsidRDefault="00D51D8B">
      <w:pPr>
        <w:rPr>
          <w:lang w:val="en-US"/>
        </w:rPr>
      </w:pPr>
      <w:r>
        <w:rPr>
          <w:lang w:val="en-US"/>
        </w:rPr>
        <w:t xml:space="preserve">wood, gold and wind have lost their power </w:t>
      </w:r>
    </w:p>
    <w:p w:rsidR="00D51D8B" w:rsidRDefault="00D51D8B">
      <w:pPr>
        <w:rPr>
          <w:lang w:val="en-US"/>
        </w:rPr>
      </w:pPr>
      <w:r>
        <w:rPr>
          <w:lang w:val="en-US"/>
        </w:rPr>
        <w:t>to create or destroy</w:t>
      </w:r>
    </w:p>
    <w:p w:rsidR="00D51D8B" w:rsidRDefault="00D51D8B">
      <w:pPr>
        <w:rPr>
          <w:lang w:val="en-US"/>
        </w:rPr>
      </w:pPr>
      <w:r>
        <w:rPr>
          <w:lang w:val="en-US"/>
        </w:rPr>
        <w:t>and to see into the distance</w:t>
      </w:r>
    </w:p>
    <w:p w:rsidR="00D51D8B" w:rsidRDefault="00D51D8B">
      <w:pPr>
        <w:rPr>
          <w:lang w:val="en-US"/>
        </w:rPr>
      </w:pPr>
      <w:r>
        <w:rPr>
          <w:lang w:val="en-US"/>
        </w:rPr>
        <w:t>the dark viscous liquid</w:t>
      </w:r>
    </w:p>
    <w:p w:rsidR="00D51D8B" w:rsidRDefault="00D51D8B">
      <w:pPr>
        <w:rPr>
          <w:lang w:val="en-US"/>
        </w:rPr>
      </w:pPr>
      <w:r>
        <w:rPr>
          <w:lang w:val="en-US"/>
        </w:rPr>
        <w:t>that drives hands and minds</w:t>
      </w:r>
    </w:p>
    <w:p w:rsidR="00D51D8B" w:rsidRDefault="00D51D8B">
      <w:pPr>
        <w:rPr>
          <w:lang w:val="en-US"/>
        </w:rPr>
      </w:pPr>
      <w:r>
        <w:rPr>
          <w:lang w:val="en-US"/>
        </w:rPr>
        <w:t>must drip thick on the mat</w:t>
      </w:r>
    </w:p>
    <w:p w:rsidR="00D51D8B" w:rsidRDefault="00D51D8B">
      <w:pPr>
        <w:rPr>
          <w:lang w:val="en-US"/>
        </w:rPr>
      </w:pPr>
      <w:r>
        <w:rPr>
          <w:lang w:val="en-US"/>
        </w:rPr>
        <w:t>and old women watch</w:t>
      </w:r>
    </w:p>
    <w:p w:rsidR="00D51D8B" w:rsidRDefault="00D51D8B">
      <w:pPr>
        <w:rPr>
          <w:lang w:val="en-US"/>
        </w:rPr>
      </w:pPr>
      <w:r>
        <w:rPr>
          <w:lang w:val="en-US"/>
        </w:rPr>
        <w:t>as the newest victims are recruited</w:t>
      </w:r>
    </w:p>
    <w:p w:rsidR="00D51D8B" w:rsidRDefault="00D51D8B">
      <w:pPr>
        <w:rPr>
          <w:lang w:val="en-US"/>
        </w:rPr>
      </w:pPr>
    </w:p>
    <w:sectPr w:rsidR="00D51D8B" w:rsidSect="00D51D8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51D8B"/>
    <w:rsid w:val="00D51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42</TotalTime>
  <Pages>1</Pages>
  <Words>60</Words>
  <Characters>346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freeing the lives of stones is not enough</dc:title>
  <dc:subject/>
  <dc:creator>Adam Richards</dc:creator>
  <cp:keywords/>
  <dc:description/>
  <cp:lastModifiedBy>Adam Richards</cp:lastModifiedBy>
  <cp:revision>2</cp:revision>
  <dcterms:created xsi:type="dcterms:W3CDTF">2007-07-04T02:49:00Z</dcterms:created>
  <dcterms:modified xsi:type="dcterms:W3CDTF">2007-07-04T03:31:00Z</dcterms:modified>
</cp:coreProperties>
</file>
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D38" w:rsidRDefault="004E3D38">
      <w:r>
        <w:rPr>
          <w:b/>
          <w:u w:val="single"/>
        </w:rPr>
        <w:t>3 songs about perfection</w:t>
      </w:r>
    </w:p>
    <w:p w:rsidR="004E3D38" w:rsidRDefault="004E3D38"/>
    <w:p w:rsidR="004E3D38" w:rsidRDefault="004E3D38">
      <w:r>
        <w:t>1</w:t>
      </w:r>
    </w:p>
    <w:p w:rsidR="004E3D38" w:rsidRDefault="004E3D38"/>
    <w:p w:rsidR="004E3D38" w:rsidRDefault="004E3D38">
      <w:r>
        <w:t>i was there for my blood work</w:t>
      </w:r>
    </w:p>
    <w:p w:rsidR="004E3D38" w:rsidRDefault="004E3D38">
      <w:r>
        <w:t>i waited there, in bored anticipation</w:t>
      </w:r>
    </w:p>
    <w:p w:rsidR="004E3D38" w:rsidRDefault="004E3D38"/>
    <w:p w:rsidR="004E3D38" w:rsidRDefault="004E3D38">
      <w:r>
        <w:t>a child’s voice came to me</w:t>
      </w:r>
    </w:p>
    <w:p w:rsidR="004E3D38" w:rsidRDefault="004E3D38">
      <w:r>
        <w:t>i’m helping her, it said</w:t>
      </w:r>
    </w:p>
    <w:p w:rsidR="004E3D38" w:rsidRDefault="004E3D38">
      <w:r>
        <w:t>a small boy was watching wide-eyed as the nurse drew blood</w:t>
      </w:r>
    </w:p>
    <w:p w:rsidR="004E3D38" w:rsidRDefault="004E3D38">
      <w:r>
        <w:t>from a thin woman</w:t>
      </w:r>
    </w:p>
    <w:p w:rsidR="004E3D38" w:rsidRDefault="004E3D38"/>
    <w:p w:rsidR="004E3D38" w:rsidRDefault="004E3D38">
      <w:r>
        <w:t>at length it was my turn</w:t>
      </w:r>
    </w:p>
    <w:p w:rsidR="004E3D38" w:rsidRDefault="004E3D38">
      <w:r>
        <w:t>i took my seat beside the nurse</w:t>
      </w:r>
    </w:p>
    <w:p w:rsidR="004E3D38" w:rsidRDefault="004E3D38">
      <w:r>
        <w:t>the boy came to watch</w:t>
      </w:r>
    </w:p>
    <w:p w:rsidR="004E3D38" w:rsidRDefault="004E3D38"/>
    <w:p w:rsidR="004E3D38" w:rsidRDefault="004E3D38">
      <w:r>
        <w:t>can i help you he said</w:t>
      </w:r>
    </w:p>
    <w:p w:rsidR="004E3D38" w:rsidRDefault="004E3D38">
      <w:r>
        <w:t>are you scared?</w:t>
      </w:r>
    </w:p>
    <w:p w:rsidR="004E3D38" w:rsidRDefault="004E3D38">
      <w:r>
        <w:t>of course i am, i said</w:t>
      </w:r>
    </w:p>
    <w:p w:rsidR="004E3D38" w:rsidRDefault="004E3D38">
      <w:r>
        <w:t>you can help me</w:t>
      </w:r>
    </w:p>
    <w:p w:rsidR="004E3D38" w:rsidRDefault="004E3D38"/>
    <w:p w:rsidR="004E3D38" w:rsidRDefault="004E3D38">
      <w:r>
        <w:t>the nurse prepared my arm</w:t>
      </w:r>
    </w:p>
    <w:p w:rsidR="004E3D38" w:rsidRDefault="004E3D38">
      <w:r>
        <w:t>wrapped her rubber thong about me</w:t>
      </w:r>
    </w:p>
    <w:p w:rsidR="004E3D38" w:rsidRDefault="004E3D38">
      <w:r>
        <w:t>‘til my veins were bulging in protest</w:t>
      </w:r>
    </w:p>
    <w:p w:rsidR="004E3D38" w:rsidRDefault="004E3D38"/>
    <w:p w:rsidR="004E3D38" w:rsidRDefault="004E3D38">
      <w:r>
        <w:t>the boy took my big hand</w:t>
      </w:r>
    </w:p>
    <w:p w:rsidR="004E3D38" w:rsidRDefault="004E3D38">
      <w:r>
        <w:t>in both of his and squeezed</w:t>
      </w:r>
    </w:p>
    <w:p w:rsidR="004E3D38" w:rsidRDefault="004E3D38">
      <w:r>
        <w:t>don’t be scared he said</w:t>
      </w:r>
    </w:p>
    <w:p w:rsidR="004E3D38" w:rsidRDefault="004E3D38"/>
    <w:p w:rsidR="004E3D38" w:rsidRDefault="004E3D38">
      <w:r>
        <w:t>the nurse pushed the instrument deep into me</w:t>
      </w:r>
    </w:p>
    <w:p w:rsidR="004E3D38" w:rsidRDefault="004E3D38">
      <w:r>
        <w:t>he stared over the desk, clutching my hand</w:t>
      </w:r>
    </w:p>
    <w:p w:rsidR="004E3D38" w:rsidRDefault="004E3D38">
      <w:r>
        <w:t>rapt in fascination</w:t>
      </w:r>
    </w:p>
    <w:p w:rsidR="004E3D38" w:rsidRDefault="004E3D38"/>
    <w:p w:rsidR="004E3D38" w:rsidRDefault="004E3D38">
      <w:r>
        <w:t>does it hurt?</w:t>
      </w:r>
    </w:p>
    <w:p w:rsidR="004E3D38" w:rsidRDefault="004E3D38">
      <w:r>
        <w:t>it hurts, but you’re helping me, i told him</w:t>
      </w:r>
    </w:p>
    <w:p w:rsidR="004E3D38" w:rsidRDefault="004E3D38"/>
    <w:p w:rsidR="004E3D38" w:rsidRDefault="004E3D38">
      <w:r>
        <w:t>blood shot into the tube</w:t>
      </w:r>
    </w:p>
    <w:p w:rsidR="004E3D38" w:rsidRDefault="004E3D38">
      <w:r>
        <w:t>his eyes never wavered</w:t>
      </w:r>
    </w:p>
    <w:p w:rsidR="004E3D38" w:rsidRDefault="004E3D38"/>
    <w:p w:rsidR="004E3D38" w:rsidRDefault="004E3D38">
      <w:r>
        <w:t>finally the needle was withdrawn</w:t>
      </w:r>
    </w:p>
    <w:p w:rsidR="004E3D38" w:rsidRDefault="004E3D38">
      <w:r>
        <w:t>thank you, my friend, i said</w:t>
      </w:r>
    </w:p>
    <w:p w:rsidR="004E3D38" w:rsidRDefault="004E3D38">
      <w:r>
        <w:t>did i help you, he asked?</w:t>
      </w:r>
    </w:p>
    <w:p w:rsidR="004E3D38" w:rsidRDefault="004E3D38"/>
    <w:p w:rsidR="004E3D38" w:rsidRDefault="004E3D38">
      <w:r>
        <w:t>you helped me very much, i told him</w:t>
      </w:r>
    </w:p>
    <w:p w:rsidR="004E3D38" w:rsidRDefault="004E3D38">
      <w:r>
        <w:t>the nurse gave him a sticker</w:t>
      </w:r>
    </w:p>
    <w:p w:rsidR="004E3D38" w:rsidRDefault="004E3D38">
      <w:r>
        <w:t>i have a sticker already he said, and handed it to me</w:t>
      </w:r>
    </w:p>
    <w:p w:rsidR="004E3D38" w:rsidRDefault="004E3D38">
      <w:r>
        <w:t>thank you i said</w:t>
      </w:r>
    </w:p>
    <w:p w:rsidR="004E3D38" w:rsidRDefault="004E3D38">
      <w:r>
        <w:t>but you should have two stickers, for helping me</w:t>
      </w:r>
    </w:p>
    <w:p w:rsidR="004E3D38" w:rsidRDefault="004E3D38"/>
    <w:p w:rsidR="004E3D38" w:rsidRDefault="004E3D38">
      <w:r>
        <w:t>i got up</w:t>
      </w:r>
    </w:p>
    <w:p w:rsidR="004E3D38" w:rsidRDefault="004E3D38">
      <w:r>
        <w:t>put on my coat</w:t>
      </w:r>
    </w:p>
    <w:p w:rsidR="004E3D38" w:rsidRDefault="004E3D38">
      <w:r>
        <w:t>went to the door</w:t>
      </w:r>
    </w:p>
    <w:p w:rsidR="004E3D38" w:rsidRDefault="004E3D38"/>
    <w:p w:rsidR="004E3D38" w:rsidRDefault="004E3D38">
      <w:r>
        <w:t>he ran ahead of me, his small head at hip-level</w:t>
      </w:r>
    </w:p>
    <w:p w:rsidR="004E3D38" w:rsidRDefault="004E3D38">
      <w:r>
        <w:t>he pulled open the heavy door and held it for me</w:t>
      </w:r>
    </w:p>
    <w:p w:rsidR="004E3D38" w:rsidRDefault="004E3D38">
      <w:r>
        <w:t>thank you again, i said, you are very kind</w:t>
      </w:r>
    </w:p>
    <w:p w:rsidR="004E3D38" w:rsidRDefault="004E3D38"/>
    <w:p w:rsidR="004E3D38" w:rsidRDefault="004E3D38">
      <w:r>
        <w:t>as i walked away, i heard him call out to his mother</w:t>
      </w:r>
    </w:p>
    <w:p w:rsidR="004E3D38" w:rsidRDefault="004E3D38">
      <w:r>
        <w:t>i helped the big man</w:t>
      </w:r>
    </w:p>
    <w:p w:rsidR="004E3D38" w:rsidRDefault="004E3D38">
      <w:r>
        <w:t>i felt huge</w:t>
      </w:r>
    </w:p>
    <w:p w:rsidR="004E3D38" w:rsidRDefault="004E3D38"/>
    <w:p w:rsidR="004E3D38" w:rsidRDefault="004E3D38"/>
    <w:p w:rsidR="004E3D38" w:rsidRDefault="004E3D38">
      <w:r>
        <w:t>2</w:t>
      </w:r>
    </w:p>
    <w:p w:rsidR="004E3D38" w:rsidRDefault="004E3D38"/>
    <w:p w:rsidR="004E3D38" w:rsidRDefault="004E3D38">
      <w:r>
        <w:t>i was having the chili combo at Tim’s</w:t>
      </w:r>
    </w:p>
    <w:p w:rsidR="004E3D38" w:rsidRDefault="004E3D38">
      <w:r>
        <w:t>(only a Canadian will understand)</w:t>
      </w:r>
    </w:p>
    <w:p w:rsidR="004E3D38" w:rsidRDefault="004E3D38">
      <w:r>
        <w:t>listening to the swirl of conversation in the crowded place</w:t>
      </w:r>
    </w:p>
    <w:p w:rsidR="004E3D38" w:rsidRDefault="004E3D38">
      <w:r>
        <w:t>love, death, pain and donuts</w:t>
      </w:r>
    </w:p>
    <w:p w:rsidR="004E3D38" w:rsidRDefault="004E3D38"/>
    <w:p w:rsidR="004E3D38" w:rsidRDefault="004E3D38">
      <w:r>
        <w:t>there was a girl, maybe 7, at the next table</w:t>
      </w:r>
    </w:p>
    <w:p w:rsidR="004E3D38" w:rsidRDefault="004E3D38">
      <w:r>
        <w:t>she was full of high-pitched laughter</w:t>
      </w:r>
    </w:p>
    <w:p w:rsidR="004E3D38" w:rsidRDefault="004E3D38"/>
    <w:p w:rsidR="004E3D38" w:rsidRDefault="004E3D38">
      <w:r>
        <w:t>i had no idea what she was talking about</w:t>
      </w:r>
    </w:p>
    <w:p w:rsidR="004E3D38" w:rsidRDefault="004E3D38">
      <w:r>
        <w:t>it didn’t matter</w:t>
      </w:r>
    </w:p>
    <w:p w:rsidR="004E3D38" w:rsidRDefault="004E3D38"/>
    <w:p w:rsidR="004E3D38" w:rsidRDefault="004E3D38">
      <w:r>
        <w:t>she stopped</w:t>
      </w:r>
    </w:p>
    <w:p w:rsidR="004E3D38" w:rsidRDefault="004E3D38">
      <w:r>
        <w:t>silent</w:t>
      </w:r>
    </w:p>
    <w:p w:rsidR="004E3D38" w:rsidRDefault="004E3D38"/>
    <w:p w:rsidR="004E3D38" w:rsidRDefault="004E3D38">
      <w:r>
        <w:t>i want to kiss you daddy, she said</w:t>
      </w:r>
    </w:p>
    <w:p w:rsidR="004E3D38" w:rsidRDefault="004E3D38">
      <w:r>
        <w:t>every table around us went quiet</w:t>
      </w:r>
    </w:p>
    <w:p w:rsidR="004E3D38" w:rsidRDefault="004E3D38">
      <w:r>
        <w:t>i turned to look</w:t>
      </w:r>
    </w:p>
    <w:p w:rsidR="004E3D38" w:rsidRDefault="004E3D38">
      <w:r>
        <w:t>and saw that everyone else had also</w:t>
      </w:r>
    </w:p>
    <w:p w:rsidR="004E3D38" w:rsidRDefault="004E3D38"/>
    <w:p w:rsidR="004E3D38" w:rsidRDefault="004E3D38">
      <w:r>
        <w:t>she got down from her chair,</w:t>
      </w:r>
    </w:p>
    <w:p w:rsidR="004E3D38" w:rsidRDefault="004E3D38">
      <w:r>
        <w:t>sliding off the edge until her feet touched the floor</w:t>
      </w:r>
    </w:p>
    <w:p w:rsidR="004E3D38" w:rsidRDefault="004E3D38">
      <w:r>
        <w:t>walked around the table to where her father sat</w:t>
      </w:r>
    </w:p>
    <w:p w:rsidR="004E3D38" w:rsidRDefault="004E3D38">
      <w:r>
        <w:t>pulled at him until he lowered his face to her level</w:t>
      </w:r>
    </w:p>
    <w:p w:rsidR="004E3D38" w:rsidRDefault="004E3D38"/>
    <w:p w:rsidR="004E3D38" w:rsidRDefault="004E3D38">
      <w:r>
        <w:t>kissed him as only a child can</w:t>
      </w:r>
    </w:p>
    <w:p w:rsidR="004E3D38" w:rsidRDefault="004E3D38"/>
    <w:p w:rsidR="004E3D38" w:rsidRDefault="004E3D38">
      <w:r>
        <w:t>walked further around her table</w:t>
      </w:r>
    </w:p>
    <w:p w:rsidR="004E3D38" w:rsidRDefault="004E3D38">
      <w:r>
        <w:t>kissed her brother, who was paying no attention at all</w:t>
      </w:r>
    </w:p>
    <w:p w:rsidR="004E3D38" w:rsidRDefault="004E3D38">
      <w:r>
        <w:t>went back to her chair and climbed up</w:t>
      </w:r>
    </w:p>
    <w:p w:rsidR="004E3D38" w:rsidRDefault="004E3D38"/>
    <w:p w:rsidR="004E3D38" w:rsidRDefault="004E3D38">
      <w:r>
        <w:t>the hum of conversation resumed</w:t>
      </w:r>
    </w:p>
    <w:p w:rsidR="004E3D38" w:rsidRDefault="004E3D38">
      <w:r>
        <w:t>we returned to our bits of dough and caffeine</w:t>
      </w:r>
    </w:p>
    <w:p w:rsidR="004E3D38" w:rsidRDefault="004E3D38">
      <w:r>
        <w:t>the little girl smiled, her gifts bestowed</w:t>
      </w:r>
    </w:p>
    <w:p w:rsidR="004E3D38" w:rsidRDefault="004E3D38"/>
    <w:p w:rsidR="004E3D38" w:rsidRDefault="004E3D38"/>
    <w:p w:rsidR="004E3D38" w:rsidRDefault="004E3D38">
      <w:r>
        <w:t>3</w:t>
      </w:r>
    </w:p>
    <w:p w:rsidR="004E3D38" w:rsidRDefault="004E3D38"/>
    <w:p w:rsidR="004E3D38" w:rsidRDefault="004E3D38">
      <w:r>
        <w:t>my mother gave my nephew a fistful of change</w:t>
      </w:r>
    </w:p>
    <w:p w:rsidR="004E3D38" w:rsidRDefault="004E3D38">
      <w:r>
        <w:t>he ran to me, his hand held high</w:t>
      </w:r>
    </w:p>
    <w:p w:rsidR="004E3D38" w:rsidRDefault="004E3D38">
      <w:r>
        <w:t>jumped onto my knee, pushing my computer aside</w:t>
      </w:r>
    </w:p>
    <w:p w:rsidR="004E3D38" w:rsidRDefault="004E3D38">
      <w:r>
        <w:t>opened his hand, to show me his treasure</w:t>
      </w:r>
    </w:p>
    <w:p w:rsidR="004E3D38" w:rsidRDefault="004E3D38">
      <w:r>
        <w:t>shiny, new things, unworn by previous hands</w:t>
      </w:r>
    </w:p>
    <w:p w:rsidR="004E3D38" w:rsidRDefault="004E3D38">
      <w:r>
        <w:t>fresh from the bank</w:t>
      </w:r>
    </w:p>
    <w:p w:rsidR="004E3D38" w:rsidRDefault="004E3D38"/>
    <w:p w:rsidR="004E3D38" w:rsidRDefault="004E3D38">
      <w:r>
        <w:t xml:space="preserve">bubby m’a donné des sous, he said </w:t>
      </w:r>
      <w:r>
        <w:rPr>
          <w:rStyle w:val="FootnoteReference"/>
        </w:rPr>
        <w:footnoteReference w:id="2"/>
      </w:r>
    </w:p>
    <w:p w:rsidR="004E3D38" w:rsidRDefault="004E3D38">
      <w:r>
        <w:t>i looked again</w:t>
      </w:r>
    </w:p>
    <w:p w:rsidR="004E3D38" w:rsidRDefault="004E3D38">
      <w:r>
        <w:t>there were quarters, dimes, nickels</w:t>
      </w:r>
    </w:p>
    <w:p w:rsidR="004E3D38" w:rsidRDefault="004E3D38">
      <w:r>
        <w:t>loonies and toonies</w:t>
      </w:r>
    </w:p>
    <w:p w:rsidR="004E3D38" w:rsidRDefault="004E3D38">
      <w:r>
        <w:t>only a sprinkling of pennies</w:t>
      </w:r>
    </w:p>
    <w:p w:rsidR="004E3D38" w:rsidRDefault="004E3D38"/>
    <w:p w:rsidR="004E3D38" w:rsidRDefault="004E3D38">
      <w:r>
        <w:t>he didn’t care what they were worth</w:t>
      </w:r>
    </w:p>
    <w:p w:rsidR="004E3D38" w:rsidRDefault="004E3D38">
      <w:r>
        <w:t>they were shiny, new things, useful</w:t>
      </w:r>
    </w:p>
    <w:p w:rsidR="004E3D38" w:rsidRDefault="004E3D38">
      <w:r>
        <w:t>to trade one day for sugar</w:t>
      </w:r>
    </w:p>
    <w:p w:rsidR="004E3D38" w:rsidRDefault="004E3D38">
      <w:r>
        <w:t>a penny was as good as a dime</w:t>
      </w:r>
    </w:p>
    <w:p w:rsidR="004E3D38" w:rsidRDefault="004E3D38">
      <w:r>
        <w:t>and he was rich beyond his dreams</w:t>
      </w:r>
    </w:p>
    <w:sectPr w:rsidR="004E3D38" w:rsidSect="004E3D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D38" w:rsidRDefault="004E3D38">
      <w:r>
        <w:separator/>
      </w:r>
    </w:p>
  </w:endnote>
  <w:endnote w:type="continuationSeparator" w:id="1">
    <w:p w:rsidR="004E3D38" w:rsidRDefault="004E3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D38" w:rsidRDefault="004E3D38">
      <w:r>
        <w:separator/>
      </w:r>
    </w:p>
  </w:footnote>
  <w:footnote w:type="continuationSeparator" w:id="1">
    <w:p w:rsidR="004E3D38" w:rsidRDefault="004E3D38">
      <w:r>
        <w:continuationSeparator/>
      </w:r>
    </w:p>
  </w:footnote>
  <w:footnote w:id="2">
    <w:p w:rsidR="004E3D38" w:rsidRDefault="004E3D38">
      <w:pPr>
        <w:pStyle w:val="FootnoteText"/>
      </w:pPr>
      <w:r>
        <w:rPr>
          <w:rStyle w:val="FootnoteReference"/>
        </w:rPr>
        <w:footnoteRef/>
      </w:r>
      <w:r>
        <w:t xml:space="preserve"> bubby gave me pennies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D38"/>
    <w:rsid w:val="004E3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3D38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209</TotalTime>
  <Pages>1</Pages>
  <Words>401</Words>
  <Characters>2289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songs about perfection</dc:title>
  <dc:subject/>
  <dc:creator>Adam Richards</dc:creator>
  <cp:keywords/>
  <dc:description/>
  <cp:lastModifiedBy>Adam Richards</cp:lastModifiedBy>
  <cp:revision>5</cp:revision>
  <dcterms:created xsi:type="dcterms:W3CDTF">2006-11-19T17:59:00Z</dcterms:created>
  <dcterms:modified xsi:type="dcterms:W3CDTF">2006-12-22T19:22:00Z</dcterms:modified>
</cp:coreProperties>
</file>
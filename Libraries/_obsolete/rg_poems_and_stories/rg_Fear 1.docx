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288" w:rsidRDefault="00AF3288">
      <w:pPr>
        <w:rPr>
          <w:b/>
          <w:u w:val="single"/>
        </w:rPr>
      </w:pPr>
      <w:r>
        <w:rPr>
          <w:b/>
          <w:u w:val="single"/>
        </w:rPr>
        <w:t xml:space="preserve">Fear 1 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1.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fear is in the belly</w:t>
      </w:r>
    </w:p>
    <w:p w:rsidR="00AF3288" w:rsidRDefault="00AF3288">
      <w:pPr>
        <w:pStyle w:val="NoSpacing"/>
      </w:pPr>
      <w:r>
        <w:t>the grip of an unforgiving hand</w:t>
      </w:r>
    </w:p>
    <w:p w:rsidR="00AF3288" w:rsidRDefault="00AF3288">
      <w:pPr>
        <w:pStyle w:val="NoSpacing"/>
      </w:pPr>
      <w:r>
        <w:t>squeezing the entrails</w:t>
      </w:r>
    </w:p>
    <w:p w:rsidR="00AF3288" w:rsidRDefault="00AF3288">
      <w:pPr>
        <w:pStyle w:val="NoSpacing"/>
      </w:pPr>
      <w:r>
        <w:t>trying to push you out of yourself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i sat at the edge</w:t>
      </w:r>
    </w:p>
    <w:p w:rsidR="00AF3288" w:rsidRDefault="00AF3288">
      <w:pPr>
        <w:pStyle w:val="NoSpacing"/>
      </w:pPr>
      <w:r>
        <w:t>of the roof of a tall building</w:t>
      </w:r>
    </w:p>
    <w:p w:rsidR="00AF3288" w:rsidRDefault="00AF3288">
      <w:pPr>
        <w:pStyle w:val="NoSpacing"/>
      </w:pPr>
      <w:r>
        <w:t>felt my belly flutter</w:t>
      </w:r>
    </w:p>
    <w:p w:rsidR="00AF3288" w:rsidRDefault="00AF3288">
      <w:pPr>
        <w:pStyle w:val="NoSpacing"/>
      </w:pPr>
      <w:r>
        <w:t>like a wounded bird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i leaned out, looked down</w:t>
      </w:r>
    </w:p>
    <w:p w:rsidR="00AF3288" w:rsidRDefault="00AF3288">
      <w:pPr>
        <w:pStyle w:val="NoSpacing"/>
      </w:pPr>
      <w:r>
        <w:t>and it came to me</w:t>
      </w:r>
    </w:p>
    <w:p w:rsidR="00AF3288" w:rsidRDefault="00AF3288">
      <w:pPr>
        <w:pStyle w:val="NoSpacing"/>
      </w:pPr>
      <w:r>
        <w:t>a flash in a clear sky</w:t>
      </w:r>
    </w:p>
    <w:p w:rsidR="00AF3288" w:rsidRDefault="00AF3288">
      <w:pPr>
        <w:pStyle w:val="NoSpacing"/>
      </w:pPr>
      <w:r>
        <w:t>i’m not dead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2.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fear is in the brain</w:t>
      </w:r>
    </w:p>
    <w:p w:rsidR="00AF3288" w:rsidRDefault="00AF3288">
      <w:pPr>
        <w:pStyle w:val="NoSpacing"/>
      </w:pPr>
      <w:r>
        <w:t>the clouds that wrap the hippocampus</w:t>
      </w:r>
    </w:p>
    <w:p w:rsidR="00AF3288" w:rsidRDefault="00AF3288">
      <w:pPr>
        <w:pStyle w:val="NoSpacing"/>
      </w:pPr>
      <w:r>
        <w:t>in a night always waiting</w:t>
      </w:r>
    </w:p>
    <w:p w:rsidR="00AF3288" w:rsidRDefault="00AF3288">
      <w:pPr>
        <w:pStyle w:val="NoSpacing"/>
      </w:pPr>
      <w:r>
        <w:t>to push back the dawn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a spider crawled into bed with me</w:t>
      </w:r>
    </w:p>
    <w:p w:rsidR="00AF3288" w:rsidRDefault="00AF3288">
      <w:pPr>
        <w:pStyle w:val="NoSpacing"/>
      </w:pPr>
      <w:r>
        <w:t>i’m not alive, just warm</w:t>
      </w:r>
    </w:p>
    <w:p w:rsidR="00AF3288" w:rsidRDefault="00AF3288">
      <w:pPr>
        <w:pStyle w:val="NoSpacing"/>
      </w:pPr>
      <w:r>
        <w:t>i woke to feel it whispering</w:t>
      </w:r>
    </w:p>
    <w:p w:rsidR="00AF3288" w:rsidRDefault="00AF3288">
      <w:pPr>
        <w:pStyle w:val="NoSpacing"/>
      </w:pPr>
      <w:r>
        <w:t>across my reluctant skin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for the briefest time</w:t>
      </w:r>
    </w:p>
    <w:p w:rsidR="00AF3288" w:rsidRDefault="00AF3288">
      <w:pPr>
        <w:pStyle w:val="NoSpacing"/>
      </w:pPr>
      <w:r>
        <w:t>that spider was a dinosaur</w:t>
      </w:r>
    </w:p>
    <w:p w:rsidR="00AF3288" w:rsidRDefault="00AF3288">
      <w:pPr>
        <w:pStyle w:val="NoSpacing"/>
      </w:pPr>
      <w:r>
        <w:t>dripping poison</w:t>
      </w:r>
    </w:p>
    <w:p w:rsidR="00AF3288" w:rsidRDefault="00AF3288">
      <w:pPr>
        <w:pStyle w:val="NoSpacing"/>
      </w:pPr>
      <w:r>
        <w:t>and i killed it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3.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fear is in the chest</w:t>
      </w:r>
    </w:p>
    <w:p w:rsidR="00AF3288" w:rsidRDefault="00AF3288">
      <w:pPr>
        <w:pStyle w:val="NoSpacing"/>
      </w:pPr>
      <w:r>
        <w:t>the weight of an ocean</w:t>
      </w:r>
    </w:p>
    <w:p w:rsidR="00AF3288" w:rsidRDefault="00AF3288">
      <w:pPr>
        <w:pStyle w:val="NoSpacing"/>
      </w:pPr>
      <w:r>
        <w:t>crushing air from the lungs</w:t>
      </w:r>
    </w:p>
    <w:p w:rsidR="00AF3288" w:rsidRDefault="00AF3288">
      <w:pPr>
        <w:pStyle w:val="NoSpacing"/>
      </w:pPr>
      <w:r>
        <w:t>an iron fist around the heart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my head caught in my sweater</w:t>
      </w:r>
    </w:p>
    <w:p w:rsidR="00AF3288" w:rsidRDefault="00AF3288">
      <w:pPr>
        <w:pStyle w:val="NoSpacing"/>
      </w:pPr>
      <w:r>
        <w:t>i imagined myself stuck there</w:t>
      </w:r>
    </w:p>
    <w:p w:rsidR="00AF3288" w:rsidRDefault="00AF3288">
      <w:pPr>
        <w:pStyle w:val="NoSpacing"/>
      </w:pPr>
      <w:r>
        <w:t>my arms trapped</w:t>
      </w:r>
    </w:p>
    <w:p w:rsidR="00AF3288" w:rsidRDefault="00AF3288">
      <w:pPr>
        <w:pStyle w:val="NoSpacing"/>
      </w:pPr>
      <w:r>
        <w:t>in this goofy position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i found myself</w:t>
      </w:r>
    </w:p>
    <w:p w:rsidR="00AF3288" w:rsidRDefault="00AF3288">
      <w:pPr>
        <w:pStyle w:val="NoSpacing"/>
      </w:pPr>
      <w:r>
        <w:t>holding my breath</w:t>
      </w:r>
    </w:p>
    <w:p w:rsidR="00AF3288" w:rsidRDefault="00AF3288">
      <w:pPr>
        <w:pStyle w:val="NoSpacing"/>
      </w:pPr>
      <w:r>
        <w:t>in the waters of my ancient mind</w:t>
      </w:r>
    </w:p>
    <w:p w:rsidR="00AF3288" w:rsidRDefault="00AF3288">
      <w:pPr>
        <w:pStyle w:val="NoSpacing"/>
      </w:pPr>
      <w:r>
        <w:t>i swam to the surface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4.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fear is in the hands</w:t>
      </w:r>
    </w:p>
    <w:p w:rsidR="00AF3288" w:rsidRDefault="00AF3288">
      <w:pPr>
        <w:pStyle w:val="NoSpacing"/>
      </w:pPr>
      <w:r>
        <w:t>you raise them to your face</w:t>
      </w:r>
    </w:p>
    <w:p w:rsidR="00AF3288" w:rsidRDefault="00AF3288">
      <w:pPr>
        <w:pStyle w:val="NoSpacing"/>
      </w:pPr>
      <w:r>
        <w:t>sacrificing touch for vision</w:t>
      </w:r>
    </w:p>
    <w:p w:rsidR="00AF3288" w:rsidRDefault="00AF3288">
      <w:pPr>
        <w:pStyle w:val="NoSpacing"/>
      </w:pPr>
      <w:r>
        <w:t>turning away bullets with chips of bone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i saw before i felt</w:t>
      </w:r>
    </w:p>
    <w:p w:rsidR="00AF3288" w:rsidRDefault="00AF3288">
      <w:pPr>
        <w:pStyle w:val="NoSpacing"/>
      </w:pPr>
      <w:r>
        <w:t>gravity pulling me down</w:t>
      </w:r>
    </w:p>
    <w:p w:rsidR="00AF3288" w:rsidRDefault="00AF3288">
      <w:pPr>
        <w:pStyle w:val="NoSpacing"/>
      </w:pPr>
      <w:r>
        <w:t>my eyes like magnets</w:t>
      </w:r>
    </w:p>
    <w:p w:rsidR="00AF3288" w:rsidRDefault="00AF3288">
      <w:pPr>
        <w:pStyle w:val="NoSpacing"/>
      </w:pPr>
      <w:r>
        <w:t>reaching for the concrete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i put out my hands</w:t>
      </w:r>
    </w:p>
    <w:p w:rsidR="00AF3288" w:rsidRDefault="00AF3288">
      <w:pPr>
        <w:pStyle w:val="NoSpacing"/>
      </w:pPr>
      <w:r>
        <w:t>they came away red</w:t>
      </w:r>
    </w:p>
    <w:p w:rsidR="00AF3288" w:rsidRDefault="00AF3288">
      <w:pPr>
        <w:pStyle w:val="NoSpacing"/>
      </w:pPr>
      <w:r>
        <w:t>tiny stones embedded</w:t>
      </w:r>
    </w:p>
    <w:p w:rsidR="00AF3288" w:rsidRDefault="00AF3288">
      <w:pPr>
        <w:pStyle w:val="NoSpacing"/>
      </w:pPr>
      <w:r>
        <w:t>i was relieved by the pain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5.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fear is in the eyes</w:t>
      </w:r>
    </w:p>
    <w:p w:rsidR="00AF3288" w:rsidRDefault="00AF3288">
      <w:pPr>
        <w:pStyle w:val="NoSpacing"/>
      </w:pPr>
      <w:r>
        <w:t>tight shut</w:t>
      </w:r>
    </w:p>
    <w:p w:rsidR="00AF3288" w:rsidRDefault="00AF3288">
      <w:pPr>
        <w:pStyle w:val="NoSpacing"/>
      </w:pPr>
      <w:r>
        <w:t>against the brightness</w:t>
      </w:r>
    </w:p>
    <w:p w:rsidR="00AF3288" w:rsidRDefault="00AF3288">
      <w:pPr>
        <w:pStyle w:val="NoSpacing"/>
      </w:pPr>
      <w:r>
        <w:t>that is the fire you loathe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there was an accident</w:t>
      </w:r>
    </w:p>
    <w:p w:rsidR="00AF3288" w:rsidRDefault="00AF3288">
      <w:pPr>
        <w:pStyle w:val="NoSpacing"/>
      </w:pPr>
      <w:r>
        <w:t>people died</w:t>
      </w:r>
    </w:p>
    <w:p w:rsidR="00AF3288" w:rsidRDefault="00AF3288">
      <w:pPr>
        <w:pStyle w:val="NoSpacing"/>
      </w:pPr>
      <w:r>
        <w:t>i looked</w:t>
      </w:r>
    </w:p>
    <w:p w:rsidR="00AF3288" w:rsidRDefault="00AF3288">
      <w:pPr>
        <w:pStyle w:val="NoSpacing"/>
      </w:pPr>
      <w:r>
        <w:t>until i saw blood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then my eyes</w:t>
      </w:r>
    </w:p>
    <w:p w:rsidR="00AF3288" w:rsidRDefault="00AF3288">
      <w:pPr>
        <w:pStyle w:val="NoSpacing"/>
      </w:pPr>
      <w:r>
        <w:t>wanted to close</w:t>
      </w:r>
    </w:p>
    <w:p w:rsidR="00AF3288" w:rsidRDefault="00AF3288">
      <w:pPr>
        <w:pStyle w:val="NoSpacing"/>
      </w:pPr>
      <w:r>
        <w:t>i had to tell myself</w:t>
      </w:r>
    </w:p>
    <w:p w:rsidR="00AF3288" w:rsidRDefault="00AF3288">
      <w:pPr>
        <w:pStyle w:val="NoSpacing"/>
      </w:pPr>
      <w:r>
        <w:t>to keep driving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 xml:space="preserve">6. 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fear is in the gonads</w:t>
      </w:r>
    </w:p>
    <w:p w:rsidR="00AF3288" w:rsidRDefault="00AF3288">
      <w:pPr>
        <w:pStyle w:val="NoSpacing"/>
      </w:pPr>
      <w:r>
        <w:t>the organs that cannot abide</w:t>
      </w:r>
    </w:p>
    <w:p w:rsidR="00AF3288" w:rsidRDefault="00AF3288">
      <w:pPr>
        <w:pStyle w:val="NoSpacing"/>
      </w:pPr>
      <w:r>
        <w:t>the 10 000 nights</w:t>
      </w:r>
    </w:p>
    <w:p w:rsidR="00AF3288" w:rsidRDefault="00AF3288">
      <w:pPr>
        <w:pStyle w:val="NoSpacing"/>
      </w:pPr>
      <w:r>
        <w:t>i spend alone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when i awaken</w:t>
      </w:r>
    </w:p>
    <w:p w:rsidR="00AF3288" w:rsidRDefault="00AF3288">
      <w:pPr>
        <w:pStyle w:val="NoSpacing"/>
      </w:pPr>
      <w:r>
        <w:t>without you</w:t>
      </w:r>
    </w:p>
    <w:p w:rsidR="00AF3288" w:rsidRDefault="00AF3288">
      <w:pPr>
        <w:pStyle w:val="NoSpacing"/>
      </w:pPr>
      <w:r>
        <w:t>i feel a tear</w:t>
      </w:r>
    </w:p>
    <w:p w:rsidR="00AF3288" w:rsidRDefault="00AF3288">
      <w:pPr>
        <w:pStyle w:val="NoSpacing"/>
      </w:pPr>
      <w:r>
        <w:t>in my heart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my heart</w:t>
      </w:r>
    </w:p>
    <w:p w:rsidR="00AF3288" w:rsidRDefault="00AF3288">
      <w:pPr>
        <w:pStyle w:val="NoSpacing"/>
      </w:pPr>
      <w:r>
        <w:t>is another word</w:t>
      </w:r>
    </w:p>
    <w:p w:rsidR="00AF3288" w:rsidRDefault="00AF3288">
      <w:pPr>
        <w:pStyle w:val="NoSpacing"/>
      </w:pPr>
      <w:r>
        <w:t>for the hole</w:t>
      </w:r>
    </w:p>
    <w:p w:rsidR="00AF3288" w:rsidRDefault="00AF3288">
      <w:pPr>
        <w:pStyle w:val="NoSpacing"/>
      </w:pPr>
      <w:r>
        <w:t>where my balls used to be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7.</w:t>
      </w:r>
    </w:p>
    <w:p w:rsidR="00AF3288" w:rsidRDefault="00AF3288">
      <w:pPr>
        <w:pStyle w:val="NoSpacing"/>
      </w:pPr>
    </w:p>
    <w:p w:rsidR="00AF3288" w:rsidRDefault="00AF3288">
      <w:pPr>
        <w:pStyle w:val="NoSpacing"/>
      </w:pPr>
      <w:r>
        <w:t>fear is in the mind</w:t>
      </w:r>
    </w:p>
    <w:p w:rsidR="00AF3288" w:rsidRDefault="00AF3288">
      <w:pPr>
        <w:pStyle w:val="NoSpacing"/>
      </w:pPr>
      <w:r>
        <w:t>the future</w:t>
      </w:r>
    </w:p>
    <w:p w:rsidR="00AF3288" w:rsidRDefault="00AF3288">
      <w:pPr>
        <w:pStyle w:val="NoSpacing"/>
      </w:pPr>
      <w:r>
        <w:t>stretching out unending</w:t>
      </w:r>
    </w:p>
    <w:p w:rsidR="00AF3288" w:rsidRDefault="00AF3288">
      <w:pPr>
        <w:pStyle w:val="NoSpacing"/>
      </w:pPr>
    </w:p>
    <w:sectPr w:rsidR="00AF3288" w:rsidSect="00AF3288">
      <w:pgSz w:w="12240" w:h="15840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3288"/>
    <w:rsid w:val="00AF3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mphasis">
    <w:name w:val="Emphasis"/>
    <w:basedOn w:val="DefaultParagraphFont"/>
    <w:uiPriority w:val="20"/>
    <w:qFormat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Pr>
      <w:i/>
    </w:rPr>
  </w:style>
  <w:style w:type="character" w:styleId="IntenseEmphasis">
    <w:name w:val="Intense Emphasis"/>
    <w:basedOn w:val="DefaultParagraphFont"/>
    <w:uiPriority w:val="21"/>
    <w:qFormat/>
    <w:rPr>
      <w:b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243</Words>
  <Characters>1389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5</cp:revision>
  <dcterms:created xsi:type="dcterms:W3CDTF">2007-03-18T21:27:00Z</dcterms:created>
  <dcterms:modified xsi:type="dcterms:W3CDTF">2007-05-04T07:17:00Z</dcterms:modified>
</cp:coreProperties>
</file>
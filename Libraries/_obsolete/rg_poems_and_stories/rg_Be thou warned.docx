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62A" w:rsidRPr="00D32DC7" w:rsidRDefault="00BB262A" w:rsidP="00D32DC7">
      <w:pPr>
        <w:pStyle w:val="NoSpacing"/>
        <w:rPr>
          <w:b/>
          <w:u w:val="single"/>
        </w:rPr>
      </w:pPr>
      <w:r w:rsidRPr="00D32DC7">
        <w:rPr>
          <w:b/>
          <w:u w:val="single"/>
        </w:rPr>
        <w:t>Be thou warned</w:t>
      </w:r>
    </w:p>
    <w:p w:rsidR="00BB262A" w:rsidRDefault="00BB262A" w:rsidP="00D32DC7">
      <w:pPr>
        <w:pStyle w:val="NoSpacing"/>
      </w:pPr>
    </w:p>
    <w:p w:rsidR="00BB262A" w:rsidRPr="00D32DC7" w:rsidRDefault="00BB262A" w:rsidP="00D32DC7">
      <w:pPr>
        <w:pStyle w:val="NoSpacing"/>
        <w:rPr>
          <w:b/>
          <w:i/>
        </w:rPr>
      </w:pPr>
      <w:r w:rsidRPr="00D32DC7">
        <w:rPr>
          <w:b/>
          <w:i/>
        </w:rPr>
        <w:t>Warning!</w:t>
      </w:r>
    </w:p>
    <w:p w:rsidR="00BB262A" w:rsidRPr="00D32DC7" w:rsidRDefault="00BB262A" w:rsidP="00D32DC7">
      <w:pPr>
        <w:pStyle w:val="NoSpacing"/>
        <w:rPr>
          <w:i/>
        </w:rPr>
      </w:pPr>
      <w:r w:rsidRPr="00D32DC7">
        <w:rPr>
          <w:i/>
        </w:rPr>
        <w:t>The following contains</w:t>
      </w:r>
    </w:p>
    <w:p w:rsidR="00BB262A" w:rsidRPr="00D32DC7" w:rsidRDefault="00BB262A" w:rsidP="00D32DC7">
      <w:pPr>
        <w:pStyle w:val="NoSpacing"/>
        <w:rPr>
          <w:i/>
        </w:rPr>
      </w:pPr>
      <w:r w:rsidRPr="00D32DC7">
        <w:rPr>
          <w:i/>
        </w:rPr>
        <w:t>nudity</w:t>
      </w:r>
    </w:p>
    <w:p w:rsidR="00BB262A" w:rsidRPr="00D32DC7" w:rsidRDefault="00BB262A" w:rsidP="00D32DC7">
      <w:pPr>
        <w:pStyle w:val="NoSpacing"/>
        <w:rPr>
          <w:i/>
        </w:rPr>
      </w:pPr>
      <w:r w:rsidRPr="00D32DC7">
        <w:rPr>
          <w:i/>
        </w:rPr>
        <w:t>sexuality</w:t>
      </w:r>
    </w:p>
    <w:p w:rsidR="00BB262A" w:rsidRPr="00D32DC7" w:rsidRDefault="00BB262A" w:rsidP="00D32DC7">
      <w:pPr>
        <w:pStyle w:val="NoSpacing"/>
        <w:rPr>
          <w:i/>
        </w:rPr>
      </w:pPr>
      <w:r w:rsidRPr="00D32DC7">
        <w:rPr>
          <w:i/>
        </w:rPr>
        <w:t>coarse language</w:t>
      </w:r>
    </w:p>
    <w:p w:rsidR="00BB262A" w:rsidRPr="00D32DC7" w:rsidRDefault="00BB262A" w:rsidP="00D32DC7">
      <w:pPr>
        <w:pStyle w:val="NoSpacing"/>
        <w:rPr>
          <w:i/>
        </w:rPr>
      </w:pPr>
      <w:r w:rsidRPr="00D32DC7">
        <w:rPr>
          <w:i/>
        </w:rPr>
        <w:t>graphic violence</w:t>
      </w:r>
    </w:p>
    <w:p w:rsidR="00BB262A" w:rsidRPr="00D32DC7" w:rsidRDefault="00BB262A" w:rsidP="00D32DC7">
      <w:pPr>
        <w:pStyle w:val="NoSpacing"/>
        <w:rPr>
          <w:i/>
        </w:rPr>
      </w:pPr>
      <w:r w:rsidRPr="00D32DC7">
        <w:rPr>
          <w:i/>
        </w:rPr>
        <w:t>propaganda</w:t>
      </w:r>
    </w:p>
    <w:p w:rsidR="00BB262A" w:rsidRPr="00D32DC7" w:rsidRDefault="00BB262A" w:rsidP="00D32DC7">
      <w:pPr>
        <w:pStyle w:val="NoSpacing"/>
        <w:rPr>
          <w:i/>
        </w:rPr>
      </w:pPr>
      <w:r w:rsidRPr="00D32DC7">
        <w:rPr>
          <w:i/>
        </w:rPr>
        <w:t>manipulation</w:t>
      </w:r>
    </w:p>
    <w:p w:rsidR="00BB262A" w:rsidRPr="00D32DC7" w:rsidRDefault="00BB262A" w:rsidP="00D32DC7">
      <w:pPr>
        <w:pStyle w:val="NoSpacing"/>
        <w:rPr>
          <w:i/>
        </w:rPr>
      </w:pPr>
      <w:r w:rsidRPr="00D32DC7">
        <w:rPr>
          <w:i/>
        </w:rPr>
        <w:t>lowest common denominators</w:t>
      </w:r>
    </w:p>
    <w:p w:rsidR="00BB262A" w:rsidRPr="00D32DC7" w:rsidRDefault="00BB262A" w:rsidP="00D32DC7">
      <w:pPr>
        <w:pStyle w:val="NoSpacing"/>
        <w:rPr>
          <w:i/>
        </w:rPr>
      </w:pPr>
      <w:r w:rsidRPr="00D32DC7">
        <w:rPr>
          <w:i/>
        </w:rPr>
        <w:t>banality</w:t>
      </w:r>
    </w:p>
    <w:p w:rsidR="00BB262A" w:rsidRPr="00D32DC7" w:rsidRDefault="00BB262A" w:rsidP="00D32DC7">
      <w:pPr>
        <w:pStyle w:val="NoSpacing"/>
        <w:rPr>
          <w:i/>
        </w:rPr>
      </w:pPr>
      <w:r w:rsidRPr="00D32DC7">
        <w:rPr>
          <w:i/>
        </w:rPr>
        <w:t>and clowns.</w:t>
      </w:r>
    </w:p>
    <w:p w:rsidR="00BB262A" w:rsidRDefault="00BB262A" w:rsidP="00D32DC7">
      <w:pPr>
        <w:pStyle w:val="NoSpacing"/>
      </w:pPr>
    </w:p>
    <w:p w:rsidR="00BB262A" w:rsidRDefault="00BB262A" w:rsidP="00D32DC7">
      <w:pPr>
        <w:pStyle w:val="NoSpacing"/>
      </w:pPr>
      <w:r>
        <w:t>what did you expect?</w:t>
      </w:r>
    </w:p>
    <w:p w:rsidR="00BB262A" w:rsidRPr="00D32DC7" w:rsidRDefault="00BB262A" w:rsidP="00D32DC7">
      <w:pPr>
        <w:pStyle w:val="NoSpacing"/>
      </w:pPr>
    </w:p>
    <w:sectPr w:rsidR="00BB262A" w:rsidRPr="00D32DC7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2DC7"/>
    <w:rsid w:val="000A194D"/>
    <w:rsid w:val="00262028"/>
    <w:rsid w:val="002B33E8"/>
    <w:rsid w:val="002C438C"/>
    <w:rsid w:val="00715825"/>
    <w:rsid w:val="00866D0E"/>
    <w:rsid w:val="008A6730"/>
    <w:rsid w:val="00BB262A"/>
    <w:rsid w:val="00C336AA"/>
    <w:rsid w:val="00D32DC7"/>
    <w:rsid w:val="00D3573A"/>
    <w:rsid w:val="00DB2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898"/>
    <w:pPr>
      <w:spacing w:after="200" w:line="276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898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898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898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898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898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898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898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898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898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B289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DB289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DB289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DB289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DB289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DB289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DB289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DB289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DB289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B2898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DB289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89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DB289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DB2898"/>
    <w:rPr>
      <w:b/>
    </w:rPr>
  </w:style>
  <w:style w:type="character" w:styleId="Emphasis">
    <w:name w:val="Emphasis"/>
    <w:basedOn w:val="DefaultParagraphFont"/>
    <w:uiPriority w:val="20"/>
    <w:qFormat/>
    <w:rsid w:val="00DB289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DB289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28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289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DB289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89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DB289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DB2898"/>
    <w:rPr>
      <w:i/>
    </w:rPr>
  </w:style>
  <w:style w:type="character" w:styleId="IntenseEmphasis">
    <w:name w:val="Intense Emphasis"/>
    <w:basedOn w:val="DefaultParagraphFont"/>
    <w:uiPriority w:val="21"/>
    <w:qFormat/>
    <w:rsid w:val="00DB2898"/>
    <w:rPr>
      <w:b/>
    </w:rPr>
  </w:style>
  <w:style w:type="character" w:styleId="SubtleReference">
    <w:name w:val="Subtle Reference"/>
    <w:basedOn w:val="DefaultParagraphFont"/>
    <w:uiPriority w:val="31"/>
    <w:qFormat/>
    <w:rsid w:val="00DB2898"/>
    <w:rPr>
      <w:smallCaps/>
    </w:rPr>
  </w:style>
  <w:style w:type="character" w:styleId="IntenseReference">
    <w:name w:val="Intense Reference"/>
    <w:basedOn w:val="DefaultParagraphFont"/>
    <w:uiPriority w:val="32"/>
    <w:qFormat/>
    <w:rsid w:val="00DB289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B289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289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28</Words>
  <Characters>165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1</cp:revision>
  <dcterms:created xsi:type="dcterms:W3CDTF">2007-02-07T18:03:00Z</dcterms:created>
  <dcterms:modified xsi:type="dcterms:W3CDTF">2007-02-07T18:09:00Z</dcterms:modified>
</cp:coreProperties>
</file>
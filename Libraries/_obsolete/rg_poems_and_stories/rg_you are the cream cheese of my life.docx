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15" w:rsidRPr="00C112D6" w:rsidRDefault="00D12015" w:rsidP="00C112D6">
      <w:pPr>
        <w:pStyle w:val="NoSpacing"/>
        <w:rPr>
          <w:b/>
          <w:u w:val="single"/>
        </w:rPr>
      </w:pPr>
      <w:r w:rsidRPr="00C112D6">
        <w:rPr>
          <w:b/>
          <w:u w:val="single"/>
        </w:rPr>
        <w:t>You are the cream cheese of my life</w:t>
      </w:r>
    </w:p>
    <w:p w:rsidR="00D12015" w:rsidRDefault="00D12015" w:rsidP="00D57F4F">
      <w:pPr>
        <w:pStyle w:val="NoSpacing"/>
      </w:pPr>
    </w:p>
    <w:p w:rsidR="00D12015" w:rsidRDefault="00D12015" w:rsidP="00D57F4F">
      <w:pPr>
        <w:pStyle w:val="NoSpacing"/>
      </w:pPr>
      <w:r>
        <w:t>you are the cream cheese of my life</w:t>
      </w:r>
    </w:p>
    <w:p w:rsidR="00D12015" w:rsidRDefault="00D12015" w:rsidP="00D57F4F">
      <w:pPr>
        <w:pStyle w:val="NoSpacing"/>
      </w:pPr>
      <w:r>
        <w:t>and i want you on my bagel</w:t>
      </w:r>
    </w:p>
    <w:p w:rsidR="00D12015" w:rsidRDefault="00D12015" w:rsidP="00D57F4F">
      <w:pPr>
        <w:pStyle w:val="NoSpacing"/>
      </w:pPr>
      <w:r>
        <w:t>i will spread you with a knife</w:t>
      </w:r>
    </w:p>
    <w:p w:rsidR="00D12015" w:rsidRDefault="00D12015" w:rsidP="00D57F4F">
      <w:pPr>
        <w:pStyle w:val="NoSpacing"/>
      </w:pPr>
      <w:r>
        <w:t>and add whatever i finagle</w:t>
      </w:r>
    </w:p>
    <w:p w:rsidR="00D12015" w:rsidRDefault="00D12015" w:rsidP="00D57F4F">
      <w:pPr>
        <w:pStyle w:val="NoSpacing"/>
      </w:pPr>
    </w:p>
    <w:p w:rsidR="00D12015" w:rsidRDefault="00D12015" w:rsidP="00D57F4F">
      <w:pPr>
        <w:pStyle w:val="NoSpacing"/>
      </w:pPr>
      <w:r>
        <w:t>perhaps a little herring</w:t>
      </w:r>
    </w:p>
    <w:p w:rsidR="00D12015" w:rsidRDefault="00D12015" w:rsidP="00D57F4F">
      <w:pPr>
        <w:pStyle w:val="NoSpacing"/>
      </w:pPr>
      <w:r>
        <w:t>perhaps a little lox</w:t>
      </w:r>
    </w:p>
    <w:p w:rsidR="00D12015" w:rsidRDefault="00D12015" w:rsidP="00D57F4F">
      <w:pPr>
        <w:pStyle w:val="NoSpacing"/>
      </w:pPr>
      <w:r>
        <w:t>i will wrap you up with caring</w:t>
      </w:r>
    </w:p>
    <w:p w:rsidR="00D12015" w:rsidRDefault="00D12015" w:rsidP="00D57F4F">
      <w:pPr>
        <w:pStyle w:val="NoSpacing"/>
      </w:pPr>
      <w:r>
        <w:t>and put you in a box</w:t>
      </w:r>
    </w:p>
    <w:p w:rsidR="00D12015" w:rsidRDefault="00D12015" w:rsidP="00D57F4F">
      <w:pPr>
        <w:pStyle w:val="NoSpacing"/>
      </w:pPr>
    </w:p>
    <w:p w:rsidR="00D12015" w:rsidRDefault="00D12015" w:rsidP="00D57F4F">
      <w:pPr>
        <w:pStyle w:val="NoSpacing"/>
      </w:pPr>
      <w:r>
        <w:t>i will take you to my mother</w:t>
      </w:r>
    </w:p>
    <w:p w:rsidR="00D12015" w:rsidRDefault="00D12015" w:rsidP="00D57F4F">
      <w:pPr>
        <w:pStyle w:val="NoSpacing"/>
      </w:pPr>
      <w:r>
        <w:t>a little nosh enjoy</w:t>
      </w:r>
    </w:p>
    <w:p w:rsidR="00D12015" w:rsidRDefault="00D12015" w:rsidP="00D57F4F">
      <w:pPr>
        <w:pStyle w:val="NoSpacing"/>
      </w:pPr>
      <w:r>
        <w:t>i’m sure we’ll want another</w:t>
      </w:r>
    </w:p>
    <w:p w:rsidR="00D12015" w:rsidRPr="00D3573A" w:rsidRDefault="00D12015" w:rsidP="00D57F4F">
      <w:pPr>
        <w:pStyle w:val="NoSpacing"/>
      </w:pPr>
      <w:r>
        <w:t>vay, gevalt and oy</w:t>
      </w:r>
    </w:p>
    <w:sectPr w:rsidR="00D12015" w:rsidRPr="00D3573A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F4F"/>
    <w:rsid w:val="000A194D"/>
    <w:rsid w:val="00262028"/>
    <w:rsid w:val="002B33E8"/>
    <w:rsid w:val="002C438C"/>
    <w:rsid w:val="00715825"/>
    <w:rsid w:val="0083771B"/>
    <w:rsid w:val="00866D0E"/>
    <w:rsid w:val="008A6730"/>
    <w:rsid w:val="00BE584D"/>
    <w:rsid w:val="00C112D6"/>
    <w:rsid w:val="00C336AA"/>
    <w:rsid w:val="00D12015"/>
    <w:rsid w:val="00D3573A"/>
    <w:rsid w:val="00D57F4F"/>
    <w:rsid w:val="00DB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89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9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9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9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9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9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9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9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9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B289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B289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B289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B289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B289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B289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B289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B289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B289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289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B289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9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B289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DB2898"/>
    <w:rPr>
      <w:b/>
    </w:rPr>
  </w:style>
  <w:style w:type="character" w:styleId="Emphasis">
    <w:name w:val="Emphasis"/>
    <w:basedOn w:val="DefaultParagraphFont"/>
    <w:uiPriority w:val="20"/>
    <w:qFormat/>
    <w:rsid w:val="00DB289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DB28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28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289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B289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B289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DB2898"/>
    <w:rPr>
      <w:i/>
    </w:rPr>
  </w:style>
  <w:style w:type="character" w:styleId="IntenseEmphasis">
    <w:name w:val="Intense Emphasis"/>
    <w:basedOn w:val="DefaultParagraphFont"/>
    <w:uiPriority w:val="21"/>
    <w:qFormat/>
    <w:rsid w:val="00DB2898"/>
    <w:rPr>
      <w:b/>
    </w:rPr>
  </w:style>
  <w:style w:type="character" w:styleId="SubtleReference">
    <w:name w:val="Subtle Reference"/>
    <w:basedOn w:val="DefaultParagraphFont"/>
    <w:uiPriority w:val="31"/>
    <w:qFormat/>
    <w:rsid w:val="00DB2898"/>
    <w:rPr>
      <w:smallCaps/>
    </w:rPr>
  </w:style>
  <w:style w:type="character" w:styleId="IntenseReference">
    <w:name w:val="Intense Reference"/>
    <w:basedOn w:val="DefaultParagraphFont"/>
    <w:uiPriority w:val="32"/>
    <w:qFormat/>
    <w:rsid w:val="00DB289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289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89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52</Words>
  <Characters>302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2007-02-07T18:09:00Z</dcterms:created>
  <dcterms:modified xsi:type="dcterms:W3CDTF">2007-02-09T22:18:00Z</dcterms:modified>
</cp:coreProperties>
</file>
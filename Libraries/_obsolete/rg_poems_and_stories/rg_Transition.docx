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5D" w:rsidRDefault="007D185D" w:rsidP="00691F52">
      <w:pPr>
        <w:rPr>
          <w:b/>
          <w:u w:val="single"/>
        </w:rPr>
      </w:pPr>
      <w:r>
        <w:rPr>
          <w:b/>
          <w:u w:val="single"/>
        </w:rPr>
        <w:t>Transition</w:t>
      </w:r>
    </w:p>
    <w:p w:rsidR="007D185D" w:rsidRDefault="007D185D" w:rsidP="00691F52">
      <w:pPr>
        <w:rPr>
          <w:b/>
          <w:u w:val="single"/>
        </w:rPr>
      </w:pPr>
    </w:p>
    <w:p w:rsidR="007D185D" w:rsidRDefault="007D185D" w:rsidP="00691F52">
      <w:r>
        <w:t>winter’s back is broken</w:t>
      </w:r>
    </w:p>
    <w:p w:rsidR="007D185D" w:rsidRDefault="007D185D" w:rsidP="00691F52">
      <w:r>
        <w:t>it bleeds slowly into gutters</w:t>
      </w:r>
    </w:p>
    <w:p w:rsidR="007D185D" w:rsidRDefault="007D185D" w:rsidP="00691F52"/>
    <w:p w:rsidR="007D185D" w:rsidRDefault="007D185D" w:rsidP="00691F52">
      <w:r>
        <w:t>i know it will gasp again</w:t>
      </w:r>
    </w:p>
    <w:p w:rsidR="007D185D" w:rsidRDefault="007D185D" w:rsidP="00691F52">
      <w:r>
        <w:t>reach out with desperation</w:t>
      </w:r>
    </w:p>
    <w:p w:rsidR="007D185D" w:rsidRDefault="007D185D" w:rsidP="00691F52">
      <w:r>
        <w:t>claws scratching down the blackboard of spring</w:t>
      </w:r>
    </w:p>
    <w:p w:rsidR="007D185D" w:rsidRDefault="007D185D" w:rsidP="00691F52">
      <w:r>
        <w:t>grating on our ears</w:t>
      </w:r>
    </w:p>
    <w:p w:rsidR="007D185D" w:rsidRDefault="007D185D" w:rsidP="00691F52">
      <w:r>
        <w:t>like the wail of an ambulance</w:t>
      </w:r>
    </w:p>
    <w:p w:rsidR="007D185D" w:rsidRDefault="007D185D" w:rsidP="00691F52"/>
    <w:p w:rsidR="007D185D" w:rsidRDefault="007D185D" w:rsidP="00691F52">
      <w:r>
        <w:t>odd</w:t>
      </w:r>
    </w:p>
    <w:p w:rsidR="007D185D" w:rsidRDefault="007D185D" w:rsidP="00691F52">
      <w:r>
        <w:t>how no one will come to its aid</w:t>
      </w:r>
    </w:p>
    <w:p w:rsidR="007D185D" w:rsidRDefault="007D185D" w:rsidP="00691F52">
      <w:r>
        <w:t>answer its call of distress</w:t>
      </w:r>
    </w:p>
    <w:p w:rsidR="007D185D" w:rsidRDefault="007D185D" w:rsidP="00691F52"/>
    <w:p w:rsidR="007D185D" w:rsidRDefault="007D185D" w:rsidP="00691F52">
      <w:r>
        <w:t>i feel the lifting of winter</w:t>
      </w:r>
    </w:p>
    <w:p w:rsidR="007D185D" w:rsidRDefault="007D185D" w:rsidP="00691F52">
      <w:r>
        <w:t>like the opening of my eyes</w:t>
      </w:r>
    </w:p>
    <w:p w:rsidR="007D185D" w:rsidRDefault="007D185D" w:rsidP="00691F52">
      <w:r>
        <w:t>after a time in hiding</w:t>
      </w:r>
    </w:p>
    <w:p w:rsidR="007D185D" w:rsidRDefault="007D185D" w:rsidP="00691F52">
      <w:r>
        <w:t>my shoes sink</w:t>
      </w:r>
    </w:p>
    <w:p w:rsidR="007D185D" w:rsidRDefault="007D185D" w:rsidP="00691F52">
      <w:r>
        <w:t>into the wet ground</w:t>
      </w:r>
    </w:p>
    <w:p w:rsidR="007D185D" w:rsidRDefault="007D185D" w:rsidP="00691F52">
      <w:r>
        <w:t>the mud grasping at me</w:t>
      </w:r>
    </w:p>
    <w:p w:rsidR="007D185D" w:rsidRDefault="007D185D" w:rsidP="00691F52">
      <w:r>
        <w:t>the last of the loyal slaves</w:t>
      </w:r>
    </w:p>
    <w:p w:rsidR="007D185D" w:rsidRDefault="007D185D" w:rsidP="00691F52">
      <w:r>
        <w:t>snow now is just dirt</w:t>
      </w:r>
    </w:p>
    <w:p w:rsidR="007D185D" w:rsidRDefault="007D185D" w:rsidP="00691F52">
      <w:r>
        <w:t>blackened and unlovable</w:t>
      </w:r>
    </w:p>
    <w:p w:rsidR="007D185D" w:rsidRDefault="007D185D" w:rsidP="00691F52">
      <w:r>
        <w:t>and i am under no obligations</w:t>
      </w:r>
    </w:p>
    <w:p w:rsidR="007D185D" w:rsidRDefault="007D185D" w:rsidP="00691F52"/>
    <w:p w:rsidR="007D185D" w:rsidRDefault="007D185D" w:rsidP="00691F52"/>
    <w:p w:rsidR="007D185D" w:rsidRDefault="007D185D" w:rsidP="00691F52">
      <w:r>
        <w:t>winter hates spring</w:t>
      </w:r>
    </w:p>
    <w:p w:rsidR="007D185D" w:rsidRDefault="007D185D" w:rsidP="00691F52">
      <w:r>
        <w:t>the way spring loves summer</w:t>
      </w:r>
    </w:p>
    <w:p w:rsidR="007D185D" w:rsidRDefault="007D185D" w:rsidP="00691F52">
      <w:r>
        <w:t>and i feel guilty hating winter</w:t>
      </w:r>
    </w:p>
    <w:p w:rsidR="007D185D" w:rsidRDefault="007D185D" w:rsidP="00691F52">
      <w:r>
        <w:t>it’s not fair to the creatures</w:t>
      </w:r>
    </w:p>
    <w:p w:rsidR="007D185D" w:rsidRDefault="007D185D" w:rsidP="00691F52">
      <w:r>
        <w:t>and summer is only the holier</w:t>
      </w:r>
    </w:p>
    <w:p w:rsidR="007D185D" w:rsidRDefault="007D185D" w:rsidP="00691F52">
      <w:r>
        <w:t>for winter’s leaving</w:t>
      </w:r>
    </w:p>
    <w:p w:rsidR="007D185D" w:rsidRDefault="007D185D" w:rsidP="00691F52"/>
    <w:p w:rsidR="007D185D" w:rsidRPr="007D3EA9" w:rsidRDefault="007D185D" w:rsidP="00691F52"/>
    <w:sectPr w:rsidR="007D185D" w:rsidRPr="007D3EA9" w:rsidSect="007D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EA9"/>
    <w:rsid w:val="0008753E"/>
    <w:rsid w:val="00403F49"/>
    <w:rsid w:val="004D55F4"/>
    <w:rsid w:val="0058672C"/>
    <w:rsid w:val="00691F52"/>
    <w:rsid w:val="007D185D"/>
    <w:rsid w:val="007D3EA9"/>
    <w:rsid w:val="007D7368"/>
    <w:rsid w:val="00853194"/>
    <w:rsid w:val="00BB060D"/>
    <w:rsid w:val="00E27D4D"/>
    <w:rsid w:val="00F14350"/>
    <w:rsid w:val="00F8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52"/>
    <w:rPr>
      <w:rFonts w:ascii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103</Words>
  <Characters>588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2007-03-18T20:36:00Z</dcterms:created>
  <dcterms:modified xsi:type="dcterms:W3CDTF">2007-03-18T21:33:00Z</dcterms:modified>
</cp:coreProperties>
</file>
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D9" w:rsidRPr="004A7143" w:rsidRDefault="004E52D9" w:rsidP="005F5F08">
      <w:pPr>
        <w:rPr>
          <w:b/>
          <w:u w:val="single"/>
        </w:rPr>
      </w:pPr>
      <w:r>
        <w:rPr>
          <w:b/>
          <w:u w:val="single"/>
        </w:rPr>
        <w:t>Abandoned</w:t>
      </w:r>
    </w:p>
    <w:p w:rsidR="004E52D9" w:rsidRDefault="004E52D9" w:rsidP="005F5F08"/>
    <w:p w:rsidR="004E52D9" w:rsidRDefault="004E52D9" w:rsidP="005F5F08">
      <w:r>
        <w:t>there is no wise one</w:t>
      </w:r>
    </w:p>
    <w:p w:rsidR="004E52D9" w:rsidRDefault="004E52D9" w:rsidP="005F5F08">
      <w:r>
        <w:t>no hermit seer of the middle distance</w:t>
      </w:r>
    </w:p>
    <w:p w:rsidR="004E52D9" w:rsidRDefault="004E52D9" w:rsidP="005F5F08">
      <w:r>
        <w:t>the one who brought me here</w:t>
      </w:r>
    </w:p>
    <w:p w:rsidR="004E52D9" w:rsidRDefault="004E52D9" w:rsidP="005F5F08">
      <w:r>
        <w:t>held my tiny hand</w:t>
      </w:r>
    </w:p>
    <w:p w:rsidR="004E52D9" w:rsidRDefault="004E52D9" w:rsidP="005F5F08">
      <w:r>
        <w:t>has turned out to be a master</w:t>
      </w:r>
    </w:p>
    <w:p w:rsidR="004E52D9" w:rsidRDefault="004E52D9" w:rsidP="005F5F08">
      <w:r>
        <w:t>not the one whom i can trust</w:t>
      </w:r>
    </w:p>
    <w:p w:rsidR="004E52D9" w:rsidRDefault="004E52D9" w:rsidP="005F5F08">
      <w:r>
        <w:t>i don’t pine for a leader, a guide or a seeing eye</w:t>
      </w:r>
    </w:p>
    <w:p w:rsidR="004E52D9" w:rsidRDefault="004E52D9" w:rsidP="005F5F08">
      <w:r>
        <w:t>i need only the good wishes</w:t>
      </w:r>
    </w:p>
    <w:p w:rsidR="004E52D9" w:rsidRDefault="004E52D9" w:rsidP="005F5F08">
      <w:r>
        <w:t>of the love you carried off</w:t>
      </w:r>
    </w:p>
    <w:p w:rsidR="004E52D9" w:rsidRDefault="004E52D9" w:rsidP="005F5F08"/>
    <w:p w:rsidR="004E52D9" w:rsidRDefault="004E52D9" w:rsidP="005F5F08">
      <w:r>
        <w:t>i was lonely the minute you left.</w:t>
      </w:r>
    </w:p>
    <w:p w:rsidR="004E52D9" w:rsidRDefault="004E52D9" w:rsidP="005F5F08">
      <w:r>
        <w:t>who will tell me the ancient stories,</w:t>
      </w:r>
    </w:p>
    <w:p w:rsidR="004E52D9" w:rsidRDefault="004E52D9" w:rsidP="005F5F08">
      <w:r>
        <w:t>count the stars with me,</w:t>
      </w:r>
    </w:p>
    <w:p w:rsidR="004E52D9" w:rsidRDefault="004E52D9" w:rsidP="005F5F08">
      <w:r>
        <w:t>pour the sacrificial libation over the side</w:t>
      </w:r>
    </w:p>
    <w:p w:rsidR="004E52D9" w:rsidRDefault="004E52D9" w:rsidP="005F5F08">
      <w:r>
        <w:t>of the paper canoe?</w:t>
      </w:r>
    </w:p>
    <w:p w:rsidR="004E52D9" w:rsidRDefault="004E52D9" w:rsidP="005F5F08">
      <w:r>
        <w:t>if not for this, why was i circumcised,</w:t>
      </w:r>
    </w:p>
    <w:p w:rsidR="004E52D9" w:rsidRDefault="004E52D9" w:rsidP="005F5F08">
      <w:r>
        <w:t>admitted to the ancient circle,</w:t>
      </w:r>
    </w:p>
    <w:p w:rsidR="004E52D9" w:rsidRDefault="004E52D9" w:rsidP="005F5F08">
      <w:r>
        <w:t>taught to dance in the light of the fire?</w:t>
      </w:r>
    </w:p>
    <w:p w:rsidR="004E52D9" w:rsidRDefault="004E52D9" w:rsidP="005F5F08">
      <w:r>
        <w:t>why knock out a tooth,</w:t>
      </w:r>
    </w:p>
    <w:p w:rsidR="004E52D9" w:rsidRDefault="004E52D9" w:rsidP="005F5F08">
      <w:r>
        <w:t>tattoo the blue mask over my eyes,</w:t>
      </w:r>
    </w:p>
    <w:p w:rsidR="004E52D9" w:rsidRDefault="004E52D9" w:rsidP="005F5F08">
      <w:r>
        <w:t>place the golden rings around my swanlike neck?</w:t>
      </w:r>
    </w:p>
    <w:p w:rsidR="004E52D9" w:rsidRDefault="004E52D9" w:rsidP="005F5F08"/>
    <w:p w:rsidR="004E52D9" w:rsidRDefault="004E52D9" w:rsidP="005F5F08">
      <w:r>
        <w:t>have i displeased you, my lord?</w:t>
      </w:r>
    </w:p>
    <w:p w:rsidR="004E52D9" w:rsidRDefault="004E52D9" w:rsidP="005F5F08">
      <w:r>
        <w:t>do you not wish me to walk in your shade?</w:t>
      </w:r>
    </w:p>
    <w:p w:rsidR="004E52D9" w:rsidRDefault="004E52D9" w:rsidP="005F5F08">
      <w:r>
        <w:t>i would have dwelt inside you,</w:t>
      </w:r>
    </w:p>
    <w:p w:rsidR="004E52D9" w:rsidRDefault="004E52D9" w:rsidP="005F5F08">
      <w:r>
        <w:t>made a home among your sinews and bones</w:t>
      </w:r>
    </w:p>
    <w:p w:rsidR="004E52D9" w:rsidRDefault="004E52D9" w:rsidP="005F5F08">
      <w:r>
        <w:t>then passed on my little knowledge</w:t>
      </w:r>
    </w:p>
    <w:p w:rsidR="004E52D9" w:rsidRDefault="004E52D9" w:rsidP="005F5F08">
      <w:r>
        <w:t>to those of little brain</w:t>
      </w:r>
    </w:p>
    <w:p w:rsidR="004E52D9" w:rsidRDefault="004E52D9" w:rsidP="005F5F08"/>
    <w:p w:rsidR="004E52D9" w:rsidRDefault="004E52D9" w:rsidP="005F5F08">
      <w:r>
        <w:t>too late, you had your chance</w:t>
      </w:r>
    </w:p>
    <w:p w:rsidR="004E52D9" w:rsidRDefault="004E52D9" w:rsidP="005F5F08">
      <w:r>
        <w:t>my path diverges, loser</w:t>
      </w:r>
    </w:p>
    <w:p w:rsidR="004E52D9" w:rsidRDefault="004E52D9" w:rsidP="005F5F08">
      <w:r>
        <w:t>and as you watch me walk</w:t>
      </w:r>
    </w:p>
    <w:p w:rsidR="004E52D9" w:rsidRDefault="004E52D9" w:rsidP="005F5F08">
      <w:r>
        <w:t>into my vanishing point</w:t>
      </w:r>
    </w:p>
    <w:p w:rsidR="004E52D9" w:rsidRDefault="004E52D9" w:rsidP="005F5F08">
      <w:r>
        <w:t>ask yourself</w:t>
      </w:r>
    </w:p>
    <w:p w:rsidR="004E52D9" w:rsidRPr="005F5F08" w:rsidRDefault="004E52D9" w:rsidP="005F5F08">
      <w:r>
        <w:t>where is my worship now?</w:t>
      </w:r>
    </w:p>
    <w:sectPr w:rsidR="004E52D9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80C"/>
    <w:rsid w:val="000A194D"/>
    <w:rsid w:val="00133D98"/>
    <w:rsid w:val="001C1DB4"/>
    <w:rsid w:val="00262028"/>
    <w:rsid w:val="002824D4"/>
    <w:rsid w:val="002B33E8"/>
    <w:rsid w:val="002C438C"/>
    <w:rsid w:val="003005D8"/>
    <w:rsid w:val="00475C5A"/>
    <w:rsid w:val="004A7143"/>
    <w:rsid w:val="004A73AF"/>
    <w:rsid w:val="004B0171"/>
    <w:rsid w:val="004E52D9"/>
    <w:rsid w:val="005F5F08"/>
    <w:rsid w:val="0068053E"/>
    <w:rsid w:val="00715825"/>
    <w:rsid w:val="007C2112"/>
    <w:rsid w:val="00866D0E"/>
    <w:rsid w:val="008A6730"/>
    <w:rsid w:val="008F59FD"/>
    <w:rsid w:val="00903E72"/>
    <w:rsid w:val="00915350"/>
    <w:rsid w:val="009323C8"/>
    <w:rsid w:val="009A3569"/>
    <w:rsid w:val="00C336AA"/>
    <w:rsid w:val="00D3573A"/>
    <w:rsid w:val="00D9092E"/>
    <w:rsid w:val="00DB2898"/>
    <w:rsid w:val="00DD729B"/>
    <w:rsid w:val="00E03430"/>
    <w:rsid w:val="00E9480C"/>
    <w:rsid w:val="00F02020"/>
    <w:rsid w:val="00FC0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151</Words>
  <Characters>861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2007-02-18T21:15:00Z</dcterms:created>
  <dcterms:modified xsi:type="dcterms:W3CDTF">2007-02-24T01:33:00Z</dcterms:modified>
</cp:coreProperties>
</file>
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554" w:rsidRDefault="00625554">
      <w:pPr>
        <w:pStyle w:val="Heading1"/>
      </w:pPr>
      <w:r>
        <w:t>Medieval</w:t>
      </w:r>
    </w:p>
    <w:p w:rsidR="00625554" w:rsidRDefault="00625554"/>
    <w:p w:rsidR="00625554" w:rsidRDefault="00625554">
      <w:r>
        <w:t>my beloved’s daughter</w:t>
      </w:r>
    </w:p>
    <w:p w:rsidR="00625554" w:rsidRDefault="00625554">
      <w:r>
        <w:t>says I must remove my moustache</w:t>
      </w:r>
    </w:p>
    <w:p w:rsidR="00625554" w:rsidRDefault="00625554">
      <w:r>
        <w:t>she didn’t say why</w:t>
      </w:r>
    </w:p>
    <w:p w:rsidR="00625554" w:rsidRDefault="00625554"/>
    <w:p w:rsidR="00625554" w:rsidRDefault="00625554">
      <w:r>
        <w:t>my beloved explained</w:t>
      </w:r>
    </w:p>
    <w:p w:rsidR="00625554" w:rsidRDefault="00625554">
      <w:r>
        <w:t>that we are relics of another age</w:t>
      </w:r>
    </w:p>
    <w:p w:rsidR="00625554" w:rsidRDefault="00625554">
      <w:r>
        <w:t>when moustaches were cool</w:t>
      </w:r>
    </w:p>
    <w:p w:rsidR="00625554" w:rsidRDefault="00625554"/>
    <w:p w:rsidR="00625554" w:rsidRDefault="00625554">
      <w:r>
        <w:t>my mother says</w:t>
      </w:r>
    </w:p>
    <w:p w:rsidR="00625554" w:rsidRDefault="00625554">
      <w:r>
        <w:t>no one reaches forty</w:t>
      </w:r>
    </w:p>
    <w:p w:rsidR="00625554" w:rsidRDefault="00625554">
      <w:r>
        <w:t>without some history</w:t>
      </w:r>
    </w:p>
    <w:p w:rsidR="00625554" w:rsidRDefault="00625554"/>
    <w:p w:rsidR="00625554" w:rsidRDefault="00625554">
      <w:r>
        <w:t>suddenly I feel very old</w:t>
      </w:r>
    </w:p>
    <w:sectPr w:rsidR="00625554" w:rsidSect="006255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5554"/>
    <w:rsid w:val="0062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554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35</Words>
  <Characters>205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Medieval</dc:title>
  <dc:subject/>
  <dc:creator>Adam Richards</dc:creator>
  <cp:keywords/>
  <dc:description/>
  <cp:lastModifiedBy>Adam Richards</cp:lastModifiedBy>
  <cp:revision>1</cp:revision>
  <dcterms:created xsi:type="dcterms:W3CDTF">2007-02-03T14:16:00Z</dcterms:created>
  <dcterms:modified xsi:type="dcterms:W3CDTF">2007-02-03T14:20:00Z</dcterms:modified>
</cp:coreProperties>
</file>
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C6A" w:rsidRPr="00703622" w:rsidRDefault="004D3C6A" w:rsidP="005F5F08">
      <w:pPr>
        <w:rPr>
          <w:b/>
          <w:u w:val="single"/>
        </w:rPr>
      </w:pPr>
      <w:r>
        <w:rPr>
          <w:b/>
          <w:u w:val="single"/>
        </w:rPr>
        <w:t>Pet lizard</w:t>
      </w:r>
    </w:p>
    <w:p w:rsidR="004D3C6A" w:rsidRDefault="004D3C6A" w:rsidP="005F5F08"/>
    <w:p w:rsidR="004D3C6A" w:rsidRDefault="004D3C6A" w:rsidP="005F5F08">
      <w:r>
        <w:t>my pet lizard</w:t>
      </w:r>
    </w:p>
    <w:p w:rsidR="004D3C6A" w:rsidRDefault="004D3C6A" w:rsidP="005F5F08">
      <w:r>
        <w:t>is shedding his skin</w:t>
      </w:r>
    </w:p>
    <w:p w:rsidR="004D3C6A" w:rsidRDefault="004D3C6A" w:rsidP="005F5F08">
      <w:r>
        <w:t>i admire that</w:t>
      </w:r>
    </w:p>
    <w:p w:rsidR="004D3C6A" w:rsidRDefault="004D3C6A" w:rsidP="005F5F08"/>
    <w:p w:rsidR="004D3C6A" w:rsidRDefault="004D3C6A" w:rsidP="005F5F08">
      <w:r>
        <w:t>i would walk through the carwash</w:t>
      </w:r>
    </w:p>
    <w:p w:rsidR="004D3C6A" w:rsidRDefault="004D3C6A" w:rsidP="005F5F08">
      <w:r>
        <w:t>let the high-pressure spray</w:t>
      </w:r>
    </w:p>
    <w:p w:rsidR="004D3C6A" w:rsidRDefault="004D3C6A" w:rsidP="005F5F08">
      <w:r>
        <w:t>blast!</w:t>
      </w:r>
    </w:p>
    <w:p w:rsidR="004D3C6A" w:rsidRDefault="004D3C6A" w:rsidP="005F5F08">
      <w:r>
        <w:t>the history from my body</w:t>
      </w:r>
    </w:p>
    <w:p w:rsidR="004D3C6A" w:rsidRDefault="004D3C6A" w:rsidP="005F5F08"/>
    <w:p w:rsidR="004D3C6A" w:rsidRDefault="004D3C6A" w:rsidP="005F5F08">
      <w:r>
        <w:t>perhaps a coat of wax</w:t>
      </w:r>
    </w:p>
    <w:p w:rsidR="004D3C6A" w:rsidRDefault="004D3C6A" w:rsidP="005F5F08">
      <w:r>
        <w:t>to protect me, shine me,</w:t>
      </w:r>
    </w:p>
    <w:p w:rsidR="004D3C6A" w:rsidRDefault="004D3C6A" w:rsidP="005F5F08">
      <w:r>
        <w:t>make water and dirt roll off</w:t>
      </w:r>
    </w:p>
    <w:p w:rsidR="004D3C6A" w:rsidRDefault="004D3C6A" w:rsidP="005F5F08"/>
    <w:p w:rsidR="004D3C6A" w:rsidRDefault="004D3C6A" w:rsidP="005F5F08">
      <w:r>
        <w:t>my pet lizard</w:t>
      </w:r>
    </w:p>
    <w:p w:rsidR="004D3C6A" w:rsidRDefault="004D3C6A" w:rsidP="005F5F08">
      <w:r>
        <w:t>is too stupid to understand this</w:t>
      </w:r>
    </w:p>
    <w:p w:rsidR="004D3C6A" w:rsidRPr="005F5F08" w:rsidRDefault="004D3C6A" w:rsidP="005F5F08">
      <w:r>
        <w:t>but he probably isn’t missing anything</w:t>
      </w:r>
    </w:p>
    <w:sectPr w:rsidR="004D3C6A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6673"/>
    <w:rsid w:val="0002085D"/>
    <w:rsid w:val="000A194D"/>
    <w:rsid w:val="00133D98"/>
    <w:rsid w:val="001C1DB4"/>
    <w:rsid w:val="00262028"/>
    <w:rsid w:val="002824D4"/>
    <w:rsid w:val="002B33E8"/>
    <w:rsid w:val="002C438C"/>
    <w:rsid w:val="003005D8"/>
    <w:rsid w:val="003E068D"/>
    <w:rsid w:val="00475C5A"/>
    <w:rsid w:val="004A73AF"/>
    <w:rsid w:val="004B0171"/>
    <w:rsid w:val="004D3C6A"/>
    <w:rsid w:val="005C5B1F"/>
    <w:rsid w:val="005F5F08"/>
    <w:rsid w:val="0068053E"/>
    <w:rsid w:val="00703622"/>
    <w:rsid w:val="00715825"/>
    <w:rsid w:val="007C2112"/>
    <w:rsid w:val="00866D0E"/>
    <w:rsid w:val="008A6730"/>
    <w:rsid w:val="008F59FD"/>
    <w:rsid w:val="00903E72"/>
    <w:rsid w:val="009323C8"/>
    <w:rsid w:val="009A3569"/>
    <w:rsid w:val="00A270ED"/>
    <w:rsid w:val="00AE6673"/>
    <w:rsid w:val="00C336AA"/>
    <w:rsid w:val="00C92C5B"/>
    <w:rsid w:val="00D3573A"/>
    <w:rsid w:val="00DB2898"/>
    <w:rsid w:val="00DD729B"/>
    <w:rsid w:val="00E05AC9"/>
    <w:rsid w:val="00E16C5B"/>
    <w:rsid w:val="00E86234"/>
    <w:rsid w:val="00F43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34"/>
    <w:rPr>
      <w:rFonts w:ascii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47</Words>
  <Characters>272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2007-03-20T00:46:00Z</dcterms:created>
  <dcterms:modified xsi:type="dcterms:W3CDTF">2007-03-20T00:57:00Z</dcterms:modified>
</cp:coreProperties>
</file>
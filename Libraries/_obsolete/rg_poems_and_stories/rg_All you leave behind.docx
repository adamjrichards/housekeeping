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75E" w:rsidRDefault="00FA375E">
      <w:pPr>
        <w:pStyle w:val="Heading1"/>
      </w:pPr>
      <w:r>
        <w:t>All you leave behind</w:t>
      </w:r>
    </w:p>
    <w:p w:rsidR="00FA375E" w:rsidRDefault="00FA375E"/>
    <w:p w:rsidR="00FA375E" w:rsidRDefault="00FA375E">
      <w:r>
        <w:t>all you leave behind is the smell of flowers</w:t>
      </w:r>
    </w:p>
    <w:p w:rsidR="00FA375E" w:rsidRDefault="00FA375E">
      <w:r>
        <w:t>i am sad now</w:t>
      </w:r>
    </w:p>
    <w:p w:rsidR="00FA375E" w:rsidRDefault="00FA375E">
      <w:r>
        <w:t>your tail lights haven’t yet faded from my retinas</w:t>
      </w:r>
    </w:p>
    <w:p w:rsidR="00FA375E" w:rsidRDefault="00FA375E">
      <w:r>
        <w:t>and you have joined the lonely river.</w:t>
      </w:r>
    </w:p>
    <w:p w:rsidR="00FA375E" w:rsidRDefault="00FA375E">
      <w:r>
        <w:t>i will hold the sensation of you</w:t>
      </w:r>
    </w:p>
    <w:p w:rsidR="00FA375E" w:rsidRDefault="00FA375E">
      <w:r>
        <w:t>through a night,</w:t>
      </w:r>
    </w:p>
    <w:p w:rsidR="00FA375E" w:rsidRDefault="00FA375E">
      <w:r>
        <w:t>and another.</w:t>
      </w:r>
    </w:p>
    <w:p w:rsidR="00FA375E" w:rsidRDefault="00FA375E">
      <w:r>
        <w:t>how can you leave me?</w:t>
      </w:r>
    </w:p>
    <w:p w:rsidR="00FA375E" w:rsidRDefault="00FA375E"/>
    <w:p w:rsidR="00FA375E" w:rsidRDefault="00FA375E">
      <w:r>
        <w:t>good night, princess</w:t>
      </w:r>
    </w:p>
    <w:p w:rsidR="00FA375E" w:rsidRDefault="00FA375E">
      <w:r>
        <w:t>you will inhabit my neurons</w:t>
      </w:r>
    </w:p>
    <w:sectPr w:rsidR="00FA375E" w:rsidSect="00FA37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375E"/>
    <w:rsid w:val="00FA3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fr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75E"/>
    <w:rPr>
      <w:rFonts w:asciiTheme="majorHAnsi" w:eastAsiaTheme="majorEastAsia" w:hAnsiTheme="majorHAnsi" w:cstheme="majorBidi"/>
      <w:b/>
      <w:bCs/>
      <w:kern w:val="32"/>
      <w:sz w:val="32"/>
      <w:szCs w:val="32"/>
      <w:lang w:val="fr-C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1</Pages>
  <Words>43</Words>
  <Characters>250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you leave behind is the smell of flowers</dc:title>
  <dc:subject/>
  <dc:creator>Adam Richards</dc:creator>
  <cp:keywords/>
  <dc:description/>
  <cp:lastModifiedBy>Adam Richards</cp:lastModifiedBy>
  <cp:revision>5</cp:revision>
  <dcterms:created xsi:type="dcterms:W3CDTF">2006-12-07T03:35:00Z</dcterms:created>
  <dcterms:modified xsi:type="dcterms:W3CDTF">2006-12-22T00:17:00Z</dcterms:modified>
</cp:coreProperties>
</file>
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00" w:rsidRDefault="00193800">
      <w:r>
        <w:rPr>
          <w:b/>
          <w:bCs/>
        </w:rPr>
        <w:t>Old movie</w:t>
      </w:r>
      <w:r>
        <w:rPr>
          <w:b/>
          <w:bCs/>
        </w:rPr>
        <w:br/>
      </w:r>
      <w:r>
        <w:br/>
        <w:t>what is this slow gelatinous thing</w:t>
      </w:r>
      <w:r>
        <w:br/>
        <w:t>that slides amoeba-like through my sight?</w:t>
      </w:r>
      <w:r>
        <w:br/>
        <w:t>my knife can find no bite in its impossible mass</w:t>
      </w:r>
      <w:r>
        <w:br/>
        <w:t>i make a hole only to have it close again</w:t>
      </w:r>
      <w:r>
        <w:br/>
      </w:r>
      <w:r>
        <w:br/>
        <w:t>what a strange and beautiful shape this is.</w:t>
      </w:r>
      <w:r>
        <w:br/>
        <w:t>is it alive? is it a vision?</w:t>
      </w:r>
    </w:p>
    <w:p w:rsidR="00193800" w:rsidRDefault="00193800">
      <w:r>
        <w:br/>
        <w:t>translucent, and lucid, perhaps</w:t>
      </w:r>
    </w:p>
    <w:p w:rsidR="00193800" w:rsidRDefault="00193800">
      <w:r>
        <w:t>it does not notice me, does not</w:t>
      </w:r>
      <w:r>
        <w:br/>
        <w:t>even deign to laugh at me</w:t>
      </w:r>
      <w:r>
        <w:br/>
        <w:t>i roll aside, as it reaches my place</w:t>
      </w:r>
      <w:r>
        <w:br/>
        <w:t>and it passes on, might even be disappointed</w:t>
      </w:r>
      <w:r>
        <w:br/>
        <w:t>(i hope)</w:t>
      </w:r>
      <w:r>
        <w:br/>
        <w:t>that it has not gained me.</w:t>
      </w:r>
      <w:r>
        <w:br/>
        <w:t>i have purchased my freedom</w:t>
      </w:r>
      <w:r>
        <w:br/>
        <w:t>with the currency of surrender</w:t>
      </w:r>
      <w:r>
        <w:br/>
        <w:t>to another lower thing</w:t>
      </w:r>
    </w:p>
    <w:sectPr w:rsidR="00193800" w:rsidSect="001938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3800"/>
    <w:rsid w:val="0019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78</Words>
  <Characters>448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Old movie</dc:title>
  <dc:subject/>
  <dc:creator>Adam Richards</dc:creator>
  <cp:keywords/>
  <dc:description/>
  <cp:lastModifiedBy>Adam Richards</cp:lastModifiedBy>
  <cp:revision>4</cp:revision>
  <dcterms:created xsi:type="dcterms:W3CDTF">2006-12-16T18:40:00Z</dcterms:created>
  <dcterms:modified xsi:type="dcterms:W3CDTF">2007-01-19T19:59:00Z</dcterms:modified>
</cp:coreProperties>
</file>
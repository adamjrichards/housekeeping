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71E" w:rsidRDefault="00B0571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I’ve never been to China</w:t>
      </w:r>
    </w:p>
    <w:p w:rsidR="00B0571E" w:rsidRDefault="00B0571E">
      <w:pPr>
        <w:rPr>
          <w:lang w:val="en-US"/>
        </w:rPr>
      </w:pPr>
    </w:p>
    <w:p w:rsidR="00B0571E" w:rsidRDefault="00B0571E">
      <w:pPr>
        <w:rPr>
          <w:lang w:val="en-US"/>
        </w:rPr>
      </w:pPr>
      <w:r>
        <w:rPr>
          <w:lang w:val="en-US"/>
        </w:rPr>
        <w:t>i’ve never been to China</w:t>
      </w:r>
    </w:p>
    <w:p w:rsidR="00B0571E" w:rsidRDefault="00B0571E">
      <w:pPr>
        <w:rPr>
          <w:lang w:val="en-US"/>
        </w:rPr>
      </w:pPr>
      <w:r>
        <w:rPr>
          <w:lang w:val="en-US"/>
        </w:rPr>
        <w:t>i don’t know whether they’ll like me there or not</w:t>
      </w:r>
    </w:p>
    <w:p w:rsidR="00B0571E" w:rsidRDefault="00B0571E">
      <w:pPr>
        <w:rPr>
          <w:lang w:val="en-US"/>
        </w:rPr>
      </w:pPr>
    </w:p>
    <w:p w:rsidR="00B0571E" w:rsidRDefault="00B0571E">
      <w:pPr>
        <w:rPr>
          <w:lang w:val="en-US"/>
        </w:rPr>
      </w:pPr>
      <w:r>
        <w:rPr>
          <w:lang w:val="en-US"/>
        </w:rPr>
        <w:t>still, with 1.3 billion people</w:t>
      </w:r>
    </w:p>
    <w:p w:rsidR="00B0571E" w:rsidRDefault="00B0571E">
      <w:pPr>
        <w:rPr>
          <w:lang w:val="en-US"/>
        </w:rPr>
      </w:pPr>
      <w:r>
        <w:rPr>
          <w:lang w:val="en-US"/>
        </w:rPr>
        <w:t>someone will have to be my friend</w:t>
      </w:r>
    </w:p>
    <w:p w:rsidR="00B0571E" w:rsidRDefault="00B0571E">
      <w:pPr>
        <w:rPr>
          <w:lang w:val="en-US"/>
        </w:rPr>
      </w:pPr>
    </w:p>
    <w:p w:rsidR="00B0571E" w:rsidRDefault="00B0571E">
      <w:pPr>
        <w:rPr>
          <w:lang w:val="en-US"/>
        </w:rPr>
      </w:pPr>
      <w:r>
        <w:rPr>
          <w:lang w:val="en-US"/>
        </w:rPr>
        <w:t>i take solace in numbers</w:t>
      </w:r>
    </w:p>
    <w:p w:rsidR="00B0571E" w:rsidRDefault="00B0571E">
      <w:pPr>
        <w:rPr>
          <w:lang w:val="en-US"/>
        </w:rPr>
      </w:pPr>
      <w:r>
        <w:rPr>
          <w:lang w:val="en-US"/>
        </w:rPr>
        <w:t>as though the world could be a better place</w:t>
      </w:r>
    </w:p>
    <w:p w:rsidR="00B0571E" w:rsidRDefault="00B0571E">
      <w:pPr>
        <w:rPr>
          <w:lang w:val="en-US"/>
        </w:rPr>
      </w:pPr>
    </w:p>
    <w:p w:rsidR="00B0571E" w:rsidRDefault="00B0571E">
      <w:pPr>
        <w:rPr>
          <w:lang w:val="en-US"/>
        </w:rPr>
      </w:pPr>
      <w:r>
        <w:rPr>
          <w:lang w:val="en-US"/>
        </w:rPr>
        <w:t>simply by having</w:t>
      </w:r>
    </w:p>
    <w:p w:rsidR="00B0571E" w:rsidRDefault="00B0571E">
      <w:pPr>
        <w:rPr>
          <w:lang w:val="en-US"/>
        </w:rPr>
      </w:pPr>
      <w:r>
        <w:rPr>
          <w:lang w:val="en-US"/>
        </w:rPr>
        <w:t>one of everything in it</w:t>
      </w:r>
    </w:p>
    <w:p w:rsidR="00B0571E" w:rsidRDefault="00B0571E">
      <w:pPr>
        <w:rPr>
          <w:lang w:val="en-US"/>
        </w:rPr>
      </w:pPr>
    </w:p>
    <w:p w:rsidR="00B0571E" w:rsidRDefault="00B0571E">
      <w:pPr>
        <w:rPr>
          <w:lang w:val="en-US"/>
        </w:rPr>
      </w:pPr>
      <w:r>
        <w:rPr>
          <w:lang w:val="en-US"/>
        </w:rPr>
        <w:t>and i know, don’t doubt it</w:t>
      </w:r>
    </w:p>
    <w:p w:rsidR="00B0571E" w:rsidRDefault="00B0571E">
      <w:pPr>
        <w:rPr>
          <w:lang w:val="en-US"/>
        </w:rPr>
      </w:pPr>
      <w:r>
        <w:rPr>
          <w:lang w:val="en-US"/>
        </w:rPr>
        <w:t>that i</w:t>
      </w:r>
    </w:p>
    <w:p w:rsidR="00B0571E" w:rsidRDefault="00B0571E">
      <w:pPr>
        <w:rPr>
          <w:lang w:val="en-US"/>
        </w:rPr>
      </w:pPr>
      <w:r>
        <w:rPr>
          <w:lang w:val="en-US"/>
        </w:rPr>
        <w:t>am one of everything</w:t>
      </w:r>
    </w:p>
    <w:sectPr w:rsidR="00B0571E" w:rsidSect="00B057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571E"/>
    <w:rsid w:val="00B0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48</Words>
  <Characters>276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I’ve never been to China</dc:title>
  <dc:subject/>
  <dc:creator>Adam Richards</dc:creator>
  <cp:keywords/>
  <dc:description/>
  <cp:lastModifiedBy>Adam Richards</cp:lastModifiedBy>
  <cp:revision>1</cp:revision>
  <dcterms:created xsi:type="dcterms:W3CDTF">2007-04-14T18:26:00Z</dcterms:created>
  <dcterms:modified xsi:type="dcterms:W3CDTF">2007-04-14T18:34:00Z</dcterms:modified>
</cp:coreProperties>
</file>
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A3" w:rsidRDefault="00A44EA3">
      <w:pPr>
        <w:rPr>
          <w:b/>
          <w:u w:val="single"/>
        </w:rPr>
      </w:pPr>
      <w:r>
        <w:rPr>
          <w:b/>
          <w:u w:val="single"/>
        </w:rPr>
        <w:t>Therapy</w:t>
      </w:r>
    </w:p>
    <w:p w:rsidR="00A44EA3" w:rsidRDefault="00A44EA3"/>
    <w:p w:rsidR="00A44EA3" w:rsidRDefault="00A44EA3">
      <w:pPr>
        <w:pStyle w:val="NoSpacing"/>
      </w:pPr>
      <w:r>
        <w:t>time for some self-pity</w:t>
      </w:r>
    </w:p>
    <w:p w:rsidR="00A44EA3" w:rsidRDefault="00A44EA3">
      <w:pPr>
        <w:pStyle w:val="NoSpacing"/>
      </w:pPr>
    </w:p>
    <w:p w:rsidR="00A44EA3" w:rsidRDefault="00A44EA3">
      <w:pPr>
        <w:pStyle w:val="NoSpacing"/>
      </w:pPr>
      <w:r>
        <w:t>ok, times up</w:t>
      </w:r>
    </w:p>
    <w:p w:rsidR="00A44EA3" w:rsidRDefault="00A44EA3">
      <w:pPr>
        <w:pStyle w:val="NoSpacing"/>
      </w:pPr>
    </w:p>
    <w:p w:rsidR="00A44EA3" w:rsidRDefault="00A44EA3">
      <w:pPr>
        <w:pStyle w:val="NoSpacing"/>
      </w:pPr>
      <w:r>
        <w:t>now wallow in misery</w:t>
      </w:r>
    </w:p>
    <w:p w:rsidR="00A44EA3" w:rsidRDefault="00A44EA3">
      <w:pPr>
        <w:pStyle w:val="NoSpacing"/>
      </w:pPr>
    </w:p>
    <w:p w:rsidR="00A44EA3" w:rsidRDefault="00A44EA3">
      <w:pPr>
        <w:pStyle w:val="NoSpacing"/>
      </w:pPr>
      <w:r>
        <w:t>ok, that’s done</w:t>
      </w:r>
    </w:p>
    <w:p w:rsidR="00A44EA3" w:rsidRDefault="00A44EA3">
      <w:pPr>
        <w:pStyle w:val="NoSpacing"/>
      </w:pPr>
    </w:p>
    <w:p w:rsidR="00A44EA3" w:rsidRDefault="00A44EA3">
      <w:pPr>
        <w:pStyle w:val="NoSpacing"/>
      </w:pPr>
      <w:r>
        <w:t>some general resentment</w:t>
      </w:r>
    </w:p>
    <w:p w:rsidR="00A44EA3" w:rsidRDefault="00A44EA3">
      <w:pPr>
        <w:pStyle w:val="NoSpacing"/>
      </w:pPr>
    </w:p>
    <w:p w:rsidR="00A44EA3" w:rsidRDefault="00A44EA3">
      <w:pPr>
        <w:pStyle w:val="NoSpacing"/>
      </w:pPr>
      <w:r>
        <w:t>ok, finished</w:t>
      </w:r>
    </w:p>
    <w:p w:rsidR="00A44EA3" w:rsidRDefault="00A44EA3">
      <w:pPr>
        <w:pStyle w:val="NoSpacing"/>
      </w:pPr>
    </w:p>
    <w:p w:rsidR="00A44EA3" w:rsidRDefault="00A44EA3">
      <w:pPr>
        <w:pStyle w:val="NoSpacing"/>
      </w:pPr>
      <w:r>
        <w:t>how about a little old-fashioned envy?</w:t>
      </w:r>
    </w:p>
    <w:p w:rsidR="00A44EA3" w:rsidRDefault="00A44EA3">
      <w:pPr>
        <w:pStyle w:val="NoSpacing"/>
      </w:pPr>
    </w:p>
    <w:p w:rsidR="00A44EA3" w:rsidRDefault="00A44EA3">
      <w:pPr>
        <w:pStyle w:val="NoSpacing"/>
      </w:pPr>
      <w:r>
        <w:t>ok, enough already</w:t>
      </w:r>
    </w:p>
    <w:p w:rsidR="00A44EA3" w:rsidRDefault="00A44EA3">
      <w:pPr>
        <w:pStyle w:val="NoSpacing"/>
      </w:pPr>
    </w:p>
    <w:p w:rsidR="00A44EA3" w:rsidRDefault="00A44EA3">
      <w:pPr>
        <w:pStyle w:val="NoSpacing"/>
      </w:pPr>
      <w:r>
        <w:t>is there anything else?</w:t>
      </w:r>
    </w:p>
    <w:p w:rsidR="00A44EA3" w:rsidRDefault="00A44EA3">
      <w:pPr>
        <w:pStyle w:val="NoSpacing"/>
      </w:pPr>
      <w:r>
        <w:t>i think we’ve made progress.</w:t>
      </w:r>
    </w:p>
    <w:p w:rsidR="00A44EA3" w:rsidRDefault="00A44EA3">
      <w:pPr>
        <w:pStyle w:val="NoSpacing"/>
      </w:pPr>
      <w:r>
        <w:t>let’s take our vitamins</w:t>
      </w:r>
    </w:p>
    <w:p w:rsidR="00A44EA3" w:rsidRDefault="00A44EA3">
      <w:pPr>
        <w:pStyle w:val="NoSpacing"/>
      </w:pPr>
      <w:r>
        <w:t>and fuck our brains out</w:t>
      </w:r>
    </w:p>
    <w:p w:rsidR="00A44EA3" w:rsidRDefault="00A44EA3">
      <w:pPr>
        <w:pStyle w:val="NoSpacing"/>
      </w:pPr>
    </w:p>
    <w:sectPr w:rsidR="00A44EA3" w:rsidSect="00A44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4EA3"/>
    <w:rsid w:val="00A44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1</Pages>
  <Words>41</Words>
  <Characters>237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2007-03-10T01:48:00Z</dcterms:created>
  <dcterms:modified xsi:type="dcterms:W3CDTF">2007-04-12T23:26:00Z</dcterms:modified>
</cp:coreProperties>
</file>
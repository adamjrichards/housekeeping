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DD" w:rsidRDefault="00EE56DD">
      <w:pPr>
        <w:rPr>
          <w:b/>
          <w:bCs/>
          <w:u w:val="single"/>
        </w:rPr>
      </w:pPr>
      <w:r>
        <w:rPr>
          <w:b/>
          <w:bCs/>
          <w:u w:val="single"/>
        </w:rPr>
        <w:t>Getting dressed</w:t>
      </w:r>
    </w:p>
    <w:p w:rsidR="00EE56DD" w:rsidRDefault="00EE56DD"/>
    <w:p w:rsidR="00EE56DD" w:rsidRDefault="00EE56DD">
      <w:r>
        <w:t>my mother hands me underwear</w:t>
      </w:r>
    </w:p>
    <w:p w:rsidR="00EE56DD" w:rsidRDefault="00EE56DD">
      <w:r>
        <w:t>so i must stand upon my chair</w:t>
      </w:r>
    </w:p>
    <w:p w:rsidR="00EE56DD" w:rsidRDefault="00EE56DD"/>
    <w:p w:rsidR="00EE56DD" w:rsidRDefault="00EE56DD">
      <w:r>
        <w:t>my mother hands me purple pants</w:t>
      </w:r>
    </w:p>
    <w:p w:rsidR="00EE56DD" w:rsidRDefault="00EE56DD">
      <w:r>
        <w:t>so i must do my little dance</w:t>
      </w:r>
    </w:p>
    <w:p w:rsidR="00EE56DD" w:rsidRDefault="00EE56DD"/>
    <w:p w:rsidR="00EE56DD" w:rsidRDefault="00EE56DD">
      <w:r>
        <w:t>my mother hands me my new shirt</w:t>
      </w:r>
    </w:p>
    <w:p w:rsidR="00EE56DD" w:rsidRDefault="00EE56DD">
      <w:r>
        <w:t>so i must roll around in dirt</w:t>
      </w:r>
    </w:p>
    <w:p w:rsidR="00EE56DD" w:rsidRDefault="00EE56DD"/>
    <w:p w:rsidR="00EE56DD" w:rsidRDefault="00EE56DD">
      <w:r>
        <w:t>my mother hands me yellow socks</w:t>
      </w:r>
    </w:p>
    <w:p w:rsidR="00EE56DD" w:rsidRDefault="00EE56DD">
      <w:r>
        <w:t>so i must hide inside a box</w:t>
      </w:r>
    </w:p>
    <w:p w:rsidR="00EE56DD" w:rsidRDefault="00EE56DD"/>
    <w:p w:rsidR="00EE56DD" w:rsidRDefault="00EE56DD">
      <w:r>
        <w:t>my mother hands me shoes with laces</w:t>
      </w:r>
    </w:p>
    <w:p w:rsidR="00EE56DD" w:rsidRDefault="00EE56DD">
      <w:r>
        <w:t>so i must yell and make odd faces</w:t>
      </w:r>
    </w:p>
    <w:p w:rsidR="00EE56DD" w:rsidRDefault="00EE56DD"/>
    <w:p w:rsidR="00EE56DD" w:rsidRDefault="00EE56DD">
      <w:r>
        <w:t>my mother wants me to be dressed</w:t>
      </w:r>
    </w:p>
    <w:p w:rsidR="00EE56DD" w:rsidRDefault="00EE56DD">
      <w:r>
        <w:t>but naked’s how i like it best</w:t>
      </w:r>
    </w:p>
    <w:p w:rsidR="00EE56DD" w:rsidRDefault="00EE56DD"/>
    <w:p w:rsidR="00EE56DD" w:rsidRDefault="00EE56DD"/>
    <w:sectPr w:rsidR="00EE56DD" w:rsidSect="00EE56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56DD"/>
    <w:rsid w:val="00EE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fr-CA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57</Words>
  <Characters>329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dressed</dc:title>
  <dc:subject/>
  <dc:creator>Adam Richards</dc:creator>
  <cp:keywords/>
  <dc:description/>
  <cp:lastModifiedBy>Adam Richards</cp:lastModifiedBy>
  <cp:revision>1</cp:revision>
  <dcterms:created xsi:type="dcterms:W3CDTF">2006-12-06T01:45:00Z</dcterms:created>
  <dcterms:modified xsi:type="dcterms:W3CDTF">2006-12-06T01:58:00Z</dcterms:modified>
</cp:coreProperties>
</file>
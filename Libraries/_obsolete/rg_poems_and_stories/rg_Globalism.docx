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143" w:rsidRDefault="00484143">
      <w:pPr>
        <w:pStyle w:val="Heading1"/>
      </w:pPr>
      <w:r>
        <w:t>Globalism</w:t>
      </w:r>
    </w:p>
    <w:p w:rsidR="00484143" w:rsidRDefault="00484143"/>
    <w:p w:rsidR="00484143" w:rsidRDefault="00484143">
      <w:r>
        <w:t>nobody ever asks a beaver what he/she thinks</w:t>
      </w:r>
    </w:p>
    <w:p w:rsidR="00484143" w:rsidRDefault="00484143">
      <w:r>
        <w:t>they toil mercilessly, dam builders, foresters</w:t>
      </w:r>
    </w:p>
    <w:p w:rsidR="00484143" w:rsidRDefault="00484143">
      <w:r>
        <w:t>get no bonus pay for working overtime as national symbols</w:t>
      </w:r>
    </w:p>
    <w:p w:rsidR="00484143" w:rsidRDefault="00484143">
      <w:r>
        <w:t>they like birch bark, beaverlings and long swims in the river</w:t>
      </w:r>
    </w:p>
    <w:p w:rsidR="00484143" w:rsidRDefault="00484143">
      <w:r>
        <w:t>I suspect they would tell us</w:t>
      </w:r>
    </w:p>
    <w:p w:rsidR="00484143" w:rsidRDefault="00484143">
      <w:r>
        <w:t>bring it on, baby, I gotta hibernate</w:t>
      </w:r>
    </w:p>
    <w:p w:rsidR="00484143" w:rsidRDefault="00484143"/>
    <w:p w:rsidR="00484143" w:rsidRDefault="00484143">
      <w:r>
        <w:t>nobody ever gets input from a polar bear</w:t>
      </w:r>
    </w:p>
    <w:p w:rsidR="00484143" w:rsidRDefault="00484143">
      <w:r>
        <w:t>for one thing, they’re hard to get to</w:t>
      </w:r>
    </w:p>
    <w:p w:rsidR="00484143" w:rsidRDefault="00484143">
      <w:r>
        <w:t>only want to live where voting is hardest</w:t>
      </w:r>
    </w:p>
    <w:p w:rsidR="00484143" w:rsidRDefault="00484143">
      <w:r>
        <w:t>I know they like to eat people, but so what?</w:t>
      </w:r>
    </w:p>
    <w:p w:rsidR="00484143" w:rsidRDefault="00484143">
      <w:r>
        <w:t>I’m positive they would say</w:t>
      </w:r>
    </w:p>
    <w:p w:rsidR="00484143" w:rsidRDefault="00484143">
      <w:r>
        <w:t>don’t you think this has gone too far already?</w:t>
      </w:r>
    </w:p>
    <w:p w:rsidR="00484143" w:rsidRDefault="00484143"/>
    <w:p w:rsidR="00484143" w:rsidRDefault="00484143">
      <w:r>
        <w:t>I’m going to take a survey</w:t>
      </w:r>
    </w:p>
    <w:p w:rsidR="00484143" w:rsidRDefault="00484143">
      <w:r>
        <w:t>ask all the non-sentients what they think</w:t>
      </w:r>
    </w:p>
    <w:p w:rsidR="00484143" w:rsidRDefault="00484143">
      <w:r>
        <w:t>they answer in life and death</w:t>
      </w:r>
    </w:p>
    <w:p w:rsidR="00484143" w:rsidRDefault="00484143"/>
    <w:p w:rsidR="00484143" w:rsidRDefault="00484143">
      <w:r>
        <w:t>nobody ever talks to the caribou</w:t>
      </w:r>
    </w:p>
    <w:p w:rsidR="00484143" w:rsidRDefault="00484143">
      <w:r>
        <w:t>damn things migrate before we can get to them</w:t>
      </w:r>
    </w:p>
    <w:p w:rsidR="00484143" w:rsidRDefault="00484143">
      <w:r>
        <w:t>eat lichens, how crazy is that?</w:t>
      </w:r>
    </w:p>
    <w:p w:rsidR="00484143" w:rsidRDefault="00484143">
      <w:r>
        <w:t>live in a oil-patch, don’t read the signs</w:t>
      </w:r>
    </w:p>
    <w:p w:rsidR="00484143" w:rsidRDefault="00484143">
      <w:r>
        <w:t>I’m sure they’d let us know</w:t>
      </w:r>
    </w:p>
    <w:p w:rsidR="00484143" w:rsidRDefault="00484143">
      <w:r>
        <w:t>freeze my ass, stranger, it’s only natural</w:t>
      </w:r>
    </w:p>
    <w:p w:rsidR="00484143" w:rsidRDefault="00484143"/>
    <w:p w:rsidR="00484143" w:rsidRDefault="00484143">
      <w:r>
        <w:t>this survey is accurate</w:t>
      </w:r>
    </w:p>
    <w:p w:rsidR="00484143" w:rsidRDefault="00484143">
      <w:r>
        <w:t>to exactly 100%</w:t>
      </w:r>
    </w:p>
    <w:p w:rsidR="00484143" w:rsidRDefault="00484143">
      <w:r>
        <w:t>20 times out of 20</w:t>
      </w:r>
    </w:p>
    <w:p w:rsidR="00484143" w:rsidRDefault="00484143">
      <w:r>
        <w:t>get stuffed if you don’t like it</w:t>
      </w:r>
    </w:p>
    <w:p w:rsidR="00484143" w:rsidRDefault="00484143"/>
    <w:sectPr w:rsidR="00484143" w:rsidSect="004841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143"/>
    <w:rsid w:val="00484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4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515</TotalTime>
  <Pages>1</Pages>
  <Words>137</Words>
  <Characters>783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Globalism</dc:title>
  <dc:subject/>
  <dc:creator>Adam Richards</dc:creator>
  <cp:keywords/>
  <dc:description/>
  <cp:lastModifiedBy>Adam Richards</cp:lastModifiedBy>
  <cp:revision>4</cp:revision>
  <dcterms:created xsi:type="dcterms:W3CDTF">2007-01-07T15:31:00Z</dcterms:created>
  <dcterms:modified xsi:type="dcterms:W3CDTF">2007-01-08T19:22:00Z</dcterms:modified>
</cp:coreProperties>
</file>
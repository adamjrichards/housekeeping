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CB" w:rsidRDefault="00E32BCB">
      <w:pPr>
        <w:rPr>
          <w:b/>
          <w:bCs/>
          <w:u w:val="single"/>
        </w:rPr>
      </w:pPr>
      <w:r>
        <w:rPr>
          <w:b/>
          <w:bCs/>
          <w:u w:val="single"/>
        </w:rPr>
        <w:t>Me says you</w:t>
      </w:r>
    </w:p>
    <w:p w:rsidR="00E32BCB" w:rsidRDefault="00E32BCB"/>
    <w:p w:rsidR="00E32BCB" w:rsidRDefault="00E32BCB">
      <w:r>
        <w:t>who breaks so easily?</w:t>
      </w:r>
    </w:p>
    <w:p w:rsidR="00E32BCB" w:rsidRDefault="00E32BCB"/>
    <w:p w:rsidR="00E32BCB" w:rsidRDefault="00E32BCB">
      <w:r>
        <w:t>surely we have the ease of the stupid</w:t>
      </w:r>
    </w:p>
    <w:p w:rsidR="00E32BCB" w:rsidRDefault="00E32BCB">
      <w:r>
        <w:t>at minimum the comfort of pinheads</w:t>
      </w:r>
    </w:p>
    <w:p w:rsidR="00E32BCB" w:rsidRDefault="00E32BCB">
      <w:r>
        <w:t>so why crack now? Like fragile fools</w:t>
      </w:r>
    </w:p>
    <w:p w:rsidR="00E32BCB" w:rsidRDefault="00E32BCB">
      <w:r>
        <w:t>stepping hot off the knife-edge of the rational</w:t>
      </w:r>
    </w:p>
    <w:p w:rsidR="00E32BCB" w:rsidRDefault="00E32BCB">
      <w:r>
        <w:t>tumble through a thousand points of sheer trust</w:t>
      </w:r>
    </w:p>
    <w:p w:rsidR="00E32BCB" w:rsidRDefault="00E32BCB">
      <w:r>
        <w:t>to find the soft medium of luck</w:t>
      </w:r>
    </w:p>
    <w:p w:rsidR="00E32BCB" w:rsidRDefault="00E32BCB"/>
    <w:p w:rsidR="00E32BCB" w:rsidRDefault="00E32BCB">
      <w:r>
        <w:t>i can stand with you</w:t>
      </w:r>
    </w:p>
    <w:p w:rsidR="00E32BCB" w:rsidRDefault="00E32BCB">
      <w:r>
        <w:t>shoulder to hip</w:t>
      </w:r>
    </w:p>
    <w:p w:rsidR="00E32BCB" w:rsidRDefault="00E32BCB">
      <w:r>
        <w:t>your happy dog</w:t>
      </w:r>
    </w:p>
    <w:p w:rsidR="00E32BCB" w:rsidRDefault="00E32BCB"/>
    <w:p w:rsidR="00E32BCB" w:rsidRDefault="00E32BCB">
      <w:r>
        <w:t>believing in you above all reason</w:t>
      </w:r>
    </w:p>
    <w:p w:rsidR="00E32BCB" w:rsidRDefault="00E32BCB"/>
    <w:p w:rsidR="00E32BCB" w:rsidRDefault="00E32BCB">
      <w:r>
        <w:t>i wait in air</w:t>
      </w:r>
    </w:p>
    <w:p w:rsidR="00E32BCB" w:rsidRDefault="00E32BCB">
      <w:r>
        <w:t>for the moment of your fall</w:t>
      </w:r>
    </w:p>
    <w:p w:rsidR="00E32BCB" w:rsidRDefault="00E32BCB">
      <w:r>
        <w:t>i will catch you with my breath</w:t>
      </w:r>
    </w:p>
    <w:p w:rsidR="00E32BCB" w:rsidRDefault="00E32BCB">
      <w:r>
        <w:t>immune to gravity</w:t>
      </w:r>
    </w:p>
    <w:p w:rsidR="00E32BCB" w:rsidRDefault="00E32BCB"/>
    <w:p w:rsidR="00E32BCB" w:rsidRDefault="00E32BCB">
      <w:r>
        <w:t>but never say ‘trust me’</w:t>
      </w:r>
    </w:p>
    <w:p w:rsidR="00E32BCB" w:rsidRDefault="00E32BCB"/>
    <w:p w:rsidR="00E32BCB" w:rsidRDefault="00E32BCB">
      <w:r>
        <w:t>who breaks so easily?</w:t>
      </w:r>
    </w:p>
    <w:p w:rsidR="00E32BCB" w:rsidRDefault="00E32BCB">
      <w:r>
        <w:t>me says you</w:t>
      </w:r>
    </w:p>
    <w:p w:rsidR="00E32BCB" w:rsidRDefault="00E32BCB"/>
    <w:p w:rsidR="00E32BCB" w:rsidRDefault="00E32BCB">
      <w:r>
        <w:t>but you lie, don’t you?</w:t>
      </w:r>
    </w:p>
    <w:sectPr w:rsidR="00E32BCB" w:rsidSect="00E32B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835"/>
    <w:rsid w:val="003C053B"/>
    <w:rsid w:val="00463098"/>
    <w:rsid w:val="009C4835"/>
    <w:rsid w:val="00E3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80</Words>
  <Characters>461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breaks so easily</dc:title>
  <dc:subject/>
  <dc:creator>Adam</dc:creator>
  <cp:keywords/>
  <dc:description/>
  <cp:lastModifiedBy>Adam Richards</cp:lastModifiedBy>
  <cp:revision>3</cp:revision>
  <dcterms:created xsi:type="dcterms:W3CDTF">2006-10-25T16:51:00Z</dcterms:created>
  <dcterms:modified xsi:type="dcterms:W3CDTF">2007-02-24T03:20:00Z</dcterms:modified>
</cp:coreProperties>
</file>
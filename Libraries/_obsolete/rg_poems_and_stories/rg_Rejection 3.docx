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65" w:rsidRDefault="00560D65">
      <w:pPr>
        <w:pStyle w:val="NoSpacing"/>
        <w:rPr>
          <w:b/>
          <w:u w:val="single"/>
        </w:rPr>
      </w:pPr>
      <w:r>
        <w:rPr>
          <w:b/>
          <w:u w:val="single"/>
        </w:rPr>
        <w:t>Rejection 3</w:t>
      </w:r>
    </w:p>
    <w:p w:rsidR="00560D65" w:rsidRDefault="00560D65">
      <w:pPr>
        <w:pStyle w:val="NoSpacing"/>
      </w:pPr>
    </w:p>
    <w:p w:rsidR="00560D65" w:rsidRDefault="00560D65">
      <w:pPr>
        <w:pStyle w:val="NoSpacing"/>
      </w:pPr>
      <w:r>
        <w:t>we did intend to advertise</w:t>
      </w:r>
    </w:p>
    <w:p w:rsidR="00560D65" w:rsidRDefault="00560D65">
      <w:pPr>
        <w:pStyle w:val="NoSpacing"/>
      </w:pPr>
      <w:r>
        <w:t>to warn you in advance</w:t>
      </w:r>
    </w:p>
    <w:p w:rsidR="00560D65" w:rsidRDefault="00560D65">
      <w:pPr>
        <w:pStyle w:val="NoSpacing"/>
      </w:pPr>
      <w:r>
        <w:t>to send a word out to the wise</w:t>
      </w:r>
    </w:p>
    <w:p w:rsidR="00560D65" w:rsidRDefault="00560D65">
      <w:pPr>
        <w:pStyle w:val="NoSpacing"/>
      </w:pPr>
      <w:r>
        <w:t>of the nature of our stance</w:t>
      </w:r>
    </w:p>
    <w:p w:rsidR="00560D65" w:rsidRDefault="00560D65">
      <w:pPr>
        <w:pStyle w:val="NoSpacing"/>
      </w:pPr>
    </w:p>
    <w:p w:rsidR="00560D65" w:rsidRDefault="00560D65">
      <w:pPr>
        <w:pStyle w:val="NoSpacing"/>
      </w:pPr>
      <w:r>
        <w:t>for we are very serious</w:t>
      </w:r>
    </w:p>
    <w:p w:rsidR="00560D65" w:rsidRDefault="00560D65">
      <w:pPr>
        <w:pStyle w:val="NoSpacing"/>
      </w:pPr>
      <w:r>
        <w:t>we have no sense of humour</w:t>
      </w:r>
    </w:p>
    <w:p w:rsidR="00560D65" w:rsidRDefault="00560D65">
      <w:pPr>
        <w:pStyle w:val="NoSpacing"/>
      </w:pPr>
      <w:r>
        <w:t>not even when delirious</w:t>
      </w:r>
    </w:p>
    <w:p w:rsidR="00560D65" w:rsidRDefault="00560D65">
      <w:pPr>
        <w:pStyle w:val="NoSpacing"/>
      </w:pPr>
      <w:r>
        <w:t>no hint, no glint, no rumour</w:t>
      </w:r>
    </w:p>
    <w:p w:rsidR="00560D65" w:rsidRDefault="00560D65">
      <w:pPr>
        <w:pStyle w:val="NoSpacing"/>
      </w:pPr>
    </w:p>
    <w:p w:rsidR="00560D65" w:rsidRDefault="00560D65">
      <w:pPr>
        <w:pStyle w:val="NoSpacing"/>
      </w:pPr>
      <w:r>
        <w:t>we do not publish light verse</w:t>
      </w:r>
    </w:p>
    <w:p w:rsidR="00560D65" w:rsidRDefault="00560D65">
      <w:pPr>
        <w:pStyle w:val="NoSpacing"/>
      </w:pPr>
      <w:r>
        <w:t>we do not publish rhyme</w:t>
      </w:r>
    </w:p>
    <w:p w:rsidR="00560D65" w:rsidRDefault="00560D65">
      <w:pPr>
        <w:pStyle w:val="NoSpacing"/>
      </w:pPr>
      <w:r>
        <w:t>our poetry is dark and terse</w:t>
      </w:r>
    </w:p>
    <w:p w:rsidR="00560D65" w:rsidRDefault="00560D65">
      <w:pPr>
        <w:pStyle w:val="NoSpacing"/>
      </w:pPr>
      <w:r>
        <w:t>and meter, sir, a crime</w:t>
      </w:r>
    </w:p>
    <w:p w:rsidR="00560D65" w:rsidRDefault="00560D65">
      <w:pPr>
        <w:pStyle w:val="NoSpacing"/>
      </w:pPr>
    </w:p>
    <w:p w:rsidR="00560D65" w:rsidRDefault="00560D65">
      <w:pPr>
        <w:pStyle w:val="NoSpacing"/>
      </w:pPr>
      <w:r>
        <w:t>so we have sent your poems back</w:t>
      </w:r>
    </w:p>
    <w:p w:rsidR="00560D65" w:rsidRDefault="00560D65">
      <w:pPr>
        <w:pStyle w:val="NoSpacing"/>
      </w:pPr>
      <w:r>
        <w:t>we thank you now for trying</w:t>
      </w:r>
    </w:p>
    <w:p w:rsidR="00560D65" w:rsidRDefault="00560D65">
      <w:pPr>
        <w:pStyle w:val="NoSpacing"/>
      </w:pPr>
      <w:r>
        <w:t>we now return into the black</w:t>
      </w:r>
    </w:p>
    <w:p w:rsidR="00560D65" w:rsidRDefault="00560D65">
      <w:pPr>
        <w:pStyle w:val="NoSpacing"/>
      </w:pPr>
      <w:r>
        <w:t>we now return to crying</w:t>
      </w:r>
    </w:p>
    <w:p w:rsidR="00560D65" w:rsidRDefault="00560D65">
      <w:pPr>
        <w:pStyle w:val="NoSpacing"/>
      </w:pPr>
    </w:p>
    <w:p w:rsidR="00560D65" w:rsidRDefault="00560D65">
      <w:pPr>
        <w:pStyle w:val="NoSpacing"/>
        <w:rPr>
          <w:i/>
        </w:rPr>
      </w:pPr>
      <w:r>
        <w:rPr>
          <w:i/>
        </w:rPr>
        <w:t>Thanks again, the editors,</w:t>
      </w:r>
    </w:p>
    <w:p w:rsidR="00560D65" w:rsidRDefault="00560D65">
      <w:pPr>
        <w:pStyle w:val="NoSpacing"/>
        <w:rPr>
          <w:i/>
        </w:rPr>
      </w:pPr>
      <w:r>
        <w:rPr>
          <w:i/>
        </w:rPr>
        <w:t>designer and the board</w:t>
      </w:r>
    </w:p>
    <w:p w:rsidR="00560D65" w:rsidRDefault="00560D65">
      <w:pPr>
        <w:pStyle w:val="NoSpacing"/>
      </w:pPr>
      <w:r>
        <w:t>PS if we should find our cures</w:t>
      </w:r>
    </w:p>
    <w:p w:rsidR="00560D65" w:rsidRDefault="00560D65">
      <w:pPr>
        <w:pStyle w:val="NoSpacing"/>
      </w:pPr>
      <w:r>
        <w:t>we have a copy stored.</w:t>
      </w:r>
    </w:p>
    <w:p w:rsidR="00560D65" w:rsidRDefault="00560D65">
      <w:pPr>
        <w:pStyle w:val="NoSpacing"/>
      </w:pPr>
    </w:p>
    <w:p w:rsidR="00560D65" w:rsidRDefault="00560D65">
      <w:pPr>
        <w:pStyle w:val="NoSpacing"/>
      </w:pPr>
    </w:p>
    <w:p w:rsidR="00560D65" w:rsidRDefault="00560D65">
      <w:pPr>
        <w:pStyle w:val="NoSpacing"/>
      </w:pPr>
    </w:p>
    <w:p w:rsidR="00560D65" w:rsidRDefault="00560D65">
      <w:pPr>
        <w:pStyle w:val="NoSpacing"/>
      </w:pPr>
    </w:p>
    <w:sectPr w:rsidR="00560D65" w:rsidSect="00560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D65"/>
    <w:rsid w:val="0056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80</Words>
  <Characters>460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2007-02-09T19:24:00Z</dcterms:created>
  <dcterms:modified xsi:type="dcterms:W3CDTF">2007-04-26T19:58:00Z</dcterms:modified>
</cp:coreProperties>
</file>
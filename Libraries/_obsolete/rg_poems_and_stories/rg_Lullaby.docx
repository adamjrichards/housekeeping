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7F4" w:rsidRPr="007B4930" w:rsidRDefault="001977F4">
      <w:pPr>
        <w:rPr>
          <w:b/>
          <w:u w:val="single"/>
        </w:rPr>
      </w:pPr>
      <w:r>
        <w:rPr>
          <w:b/>
          <w:u w:val="single"/>
        </w:rPr>
        <w:t>Lullaby</w:t>
      </w:r>
    </w:p>
    <w:p w:rsidR="001977F4" w:rsidRDefault="001977F4"/>
    <w:p w:rsidR="001977F4" w:rsidRDefault="001977F4">
      <w:r>
        <w:t>go to bed, my love, and dream of ice cream and money</w:t>
      </w:r>
    </w:p>
    <w:p w:rsidR="001977F4" w:rsidRDefault="001977F4">
      <w:r>
        <w:t>the stars will come closer</w:t>
      </w:r>
    </w:p>
    <w:p w:rsidR="001977F4" w:rsidRDefault="001977F4">
      <w:r>
        <w:t>and speak to you in tongues of slippery passion</w:t>
      </w:r>
    </w:p>
    <w:p w:rsidR="001977F4" w:rsidRDefault="001977F4">
      <w:r>
        <w:t>sacred things will crawl from holes</w:t>
      </w:r>
    </w:p>
    <w:p w:rsidR="001977F4" w:rsidRDefault="001977F4">
      <w:r>
        <w:t>lift you up and bless you with long-traveled light</w:t>
      </w:r>
    </w:p>
    <w:p w:rsidR="001977F4" w:rsidRDefault="001977F4"/>
    <w:p w:rsidR="001977F4" w:rsidRDefault="001977F4">
      <w:r>
        <w:t>sleep well, my love, and know you are sleeping</w:t>
      </w:r>
    </w:p>
    <w:p w:rsidR="001977F4" w:rsidRDefault="001977F4">
      <w:r>
        <w:t>where your will is a dark mistress,</w:t>
      </w:r>
    </w:p>
    <w:p w:rsidR="001977F4" w:rsidRDefault="001977F4">
      <w:r>
        <w:t>where the vision is yours, to have and to hold</w:t>
      </w:r>
    </w:p>
    <w:p w:rsidR="001977F4" w:rsidRDefault="001977F4">
      <w:r>
        <w:t>and i will come to you</w:t>
      </w:r>
    </w:p>
    <w:p w:rsidR="001977F4" w:rsidRDefault="001977F4">
      <w:r>
        <w:t>shod in grace and silence</w:t>
      </w:r>
    </w:p>
    <w:p w:rsidR="001977F4" w:rsidRDefault="001977F4">
      <w:r>
        <w:t>to touch your unfurrowed brow</w:t>
      </w:r>
    </w:p>
    <w:p w:rsidR="001977F4" w:rsidRDefault="001977F4"/>
    <w:p w:rsidR="001977F4" w:rsidRDefault="001977F4">
      <w:r>
        <w:t>say to you:</w:t>
      </w:r>
    </w:p>
    <w:p w:rsidR="001977F4" w:rsidRDefault="001977F4">
      <w:r>
        <w:t>i cannot enter here, but by your desire</w:t>
      </w:r>
    </w:p>
    <w:p w:rsidR="001977F4" w:rsidRDefault="001977F4">
      <w:r>
        <w:t>i hold moons in my hands, but they are yours, not mine</w:t>
      </w:r>
    </w:p>
    <w:p w:rsidR="001977F4" w:rsidRDefault="001977F4">
      <w:r>
        <w:t>and what is the final question</w:t>
      </w:r>
    </w:p>
    <w:p w:rsidR="001977F4" w:rsidRDefault="001977F4">
      <w:r>
        <w:t>that will slip fluid through your mind?</w:t>
      </w:r>
    </w:p>
    <w:p w:rsidR="001977F4" w:rsidRDefault="001977F4">
      <w:r>
        <w:t>it is the one i will answer</w:t>
      </w:r>
    </w:p>
    <w:p w:rsidR="001977F4" w:rsidRDefault="001977F4">
      <w:r>
        <w:t>when i sleep beside you</w:t>
      </w:r>
    </w:p>
    <w:p w:rsidR="001977F4" w:rsidRDefault="001977F4"/>
    <w:p w:rsidR="001977F4" w:rsidRDefault="001977F4">
      <w:r>
        <w:t>close your eyes, my love, and marry me</w:t>
      </w:r>
    </w:p>
    <w:p w:rsidR="001977F4" w:rsidRDefault="001977F4">
      <w:r>
        <w:t>behind your jeweled eyelids</w:t>
      </w:r>
    </w:p>
    <w:sectPr w:rsidR="001977F4" w:rsidSect="001977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4930"/>
    <w:rsid w:val="001977F4"/>
    <w:rsid w:val="002B754F"/>
    <w:rsid w:val="00364A99"/>
    <w:rsid w:val="005B3A69"/>
    <w:rsid w:val="007B4930"/>
    <w:rsid w:val="008222A2"/>
    <w:rsid w:val="008511BF"/>
    <w:rsid w:val="009D4E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9D4EEB"/>
    <w:pPr>
      <w:overflowPunct w:val="0"/>
      <w:autoSpaceDE w:val="0"/>
      <w:autoSpaceDN w:val="0"/>
      <w:adjustRightInd w:val="0"/>
      <w:textAlignment w:val="baseline"/>
    </w:pPr>
    <w:rPr>
      <w:sz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109</Words>
  <Characters>624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Lullabye</dc:title>
  <dc:subject/>
  <dc:creator>Adam Richards</dc:creator>
  <cp:keywords/>
  <dc:description/>
  <cp:lastModifiedBy>Adam Richards</cp:lastModifiedBy>
  <cp:revision>4</cp:revision>
  <dcterms:created xsi:type="dcterms:W3CDTF">2006-11-24T04:45:00Z</dcterms:created>
  <dcterms:modified xsi:type="dcterms:W3CDTF">2006-11-24T16:05:00Z</dcterms:modified>
</cp:coreProperties>
</file>
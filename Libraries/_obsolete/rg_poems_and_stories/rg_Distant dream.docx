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87" w:rsidRDefault="005B5387">
      <w:pPr>
        <w:rPr>
          <w:b/>
          <w:bCs/>
          <w:u w:val="single"/>
        </w:rPr>
      </w:pPr>
      <w:r>
        <w:rPr>
          <w:b/>
          <w:bCs/>
          <w:u w:val="single"/>
        </w:rPr>
        <w:t>the distant dream</w:t>
      </w:r>
    </w:p>
    <w:p w:rsidR="005B5387" w:rsidRDefault="005B5387"/>
    <w:p w:rsidR="005B5387" w:rsidRDefault="005B5387">
      <w:r>
        <w:t>where parallel lines meet and the sky fades</w:t>
      </w:r>
    </w:p>
    <w:p w:rsidR="005B5387" w:rsidRDefault="005B5387"/>
    <w:p w:rsidR="005B5387" w:rsidRDefault="005B5387">
      <w:r>
        <w:t>to see it is to wish for it:</w:t>
      </w:r>
    </w:p>
    <w:p w:rsidR="005B5387" w:rsidRDefault="005B5387">
      <w:r>
        <w:t>to go to that place</w:t>
      </w:r>
    </w:p>
    <w:p w:rsidR="005B5387" w:rsidRDefault="005B5387">
      <w:r>
        <w:t>where all compacts down</w:t>
      </w:r>
    </w:p>
    <w:p w:rsidR="005B5387" w:rsidRDefault="005B5387">
      <w:r>
        <w:t>the black hole of perception</w:t>
      </w:r>
    </w:p>
    <w:p w:rsidR="005B5387" w:rsidRDefault="005B5387">
      <w:r>
        <w:t>where there is only life and not-life</w:t>
      </w:r>
    </w:p>
    <w:p w:rsidR="005B5387" w:rsidRDefault="005B5387"/>
    <w:p w:rsidR="005B5387" w:rsidRDefault="005B5387">
      <w:r>
        <w:t>i am large and obvious</w:t>
      </w:r>
    </w:p>
    <w:p w:rsidR="005B5387" w:rsidRDefault="005B5387">
      <w:r>
        <w:t>a monster in black and white</w:t>
      </w:r>
    </w:p>
    <w:p w:rsidR="005B5387" w:rsidRDefault="005B5387">
      <w:r>
        <w:t>godzilla of dreams</w:t>
      </w:r>
    </w:p>
    <w:p w:rsidR="005B5387" w:rsidRDefault="005B5387"/>
    <w:p w:rsidR="005B5387" w:rsidRDefault="005B5387">
      <w:r>
        <w:t>this is a hallucination</w:t>
      </w:r>
    </w:p>
    <w:p w:rsidR="005B5387" w:rsidRDefault="005B5387">
      <w:r>
        <w:t>we are not here: there is no here</w:t>
      </w:r>
    </w:p>
    <w:p w:rsidR="005B5387" w:rsidRDefault="005B5387">
      <w:r>
        <w:t>but small circles rolling larger and larger</w:t>
      </w:r>
    </w:p>
    <w:p w:rsidR="005B5387" w:rsidRDefault="005B5387">
      <w:r>
        <w:t>turning with the rumbling of heavy machines</w:t>
      </w:r>
    </w:p>
    <w:p w:rsidR="005B5387" w:rsidRDefault="005B5387"/>
    <w:p w:rsidR="005B5387" w:rsidRDefault="005B5387">
      <w:r>
        <w:t>there is a door too small to pass through</w:t>
      </w:r>
    </w:p>
    <w:p w:rsidR="005B5387" w:rsidRDefault="005B5387">
      <w:r>
        <w:t>yet open, a falsehood</w:t>
      </w:r>
    </w:p>
    <w:p w:rsidR="005B5387" w:rsidRDefault="005B5387">
      <w:r>
        <w:t>this is too easy says i</w:t>
      </w:r>
    </w:p>
    <w:p w:rsidR="005B5387" w:rsidRDefault="005B5387"/>
    <w:p w:rsidR="005B5387" w:rsidRDefault="005B5387">
      <w:r>
        <w:t>projected</w:t>
      </w:r>
    </w:p>
    <w:p w:rsidR="005B5387" w:rsidRDefault="005B5387">
      <w:r>
        <w:t>a cinema on the backs of your eyelids</w:t>
      </w:r>
    </w:p>
    <w:p w:rsidR="005B5387" w:rsidRDefault="005B5387">
      <w:r>
        <w:t>exactly where your teacher told you it would be</w:t>
      </w:r>
    </w:p>
    <w:p w:rsidR="005B5387" w:rsidRDefault="005B5387"/>
    <w:p w:rsidR="005B5387" w:rsidRDefault="005B5387"/>
    <w:p w:rsidR="005B5387" w:rsidRDefault="005B5387"/>
    <w:p w:rsidR="005B5387" w:rsidRDefault="005B5387"/>
    <w:sectPr w:rsidR="005B5387" w:rsidSect="005B53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5387"/>
    <w:rsid w:val="005B5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88</Words>
  <Characters>505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distant dream</dc:title>
  <dc:subject/>
  <dc:creator>Adam</dc:creator>
  <cp:keywords/>
  <dc:description/>
  <cp:lastModifiedBy>Adam Richards</cp:lastModifiedBy>
  <cp:revision>4</cp:revision>
  <dcterms:created xsi:type="dcterms:W3CDTF">2006-07-24T03:59:00Z</dcterms:created>
  <dcterms:modified xsi:type="dcterms:W3CDTF">2006-12-18T18:07:00Z</dcterms:modified>
</cp:coreProperties>
</file>
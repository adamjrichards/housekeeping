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FC7" w:rsidRDefault="004B5FC7" w:rsidP="00D3573A">
      <w:pPr>
        <w:rPr>
          <w:b/>
          <w:u w:val="single"/>
        </w:rPr>
      </w:pPr>
      <w:r>
        <w:rPr>
          <w:b/>
          <w:u w:val="single"/>
        </w:rPr>
        <w:t>Rejection 5</w:t>
      </w:r>
    </w:p>
    <w:p w:rsidR="004B5FC7" w:rsidRDefault="004B5FC7" w:rsidP="00D25AE0">
      <w:pPr>
        <w:pStyle w:val="NoSpacing"/>
      </w:pPr>
      <w:r>
        <w:t>a letter</w:t>
      </w:r>
    </w:p>
    <w:p w:rsidR="004B5FC7" w:rsidRDefault="004B5FC7" w:rsidP="00D25AE0">
      <w:pPr>
        <w:pStyle w:val="NoSpacing"/>
      </w:pPr>
      <w:r>
        <w:tab/>
        <w:t>rejection</w:t>
      </w:r>
    </w:p>
    <w:p w:rsidR="004B5FC7" w:rsidRDefault="004B5FC7" w:rsidP="00D25AE0">
      <w:pPr>
        <w:pStyle w:val="NoSpacing"/>
      </w:pPr>
      <w:r>
        <w:t>so</w:t>
      </w:r>
      <w:r>
        <w:tab/>
      </w:r>
      <w:r>
        <w:tab/>
        <w:t>sorry</w:t>
      </w:r>
    </w:p>
    <w:p w:rsidR="004B5FC7" w:rsidRDefault="004B5FC7" w:rsidP="00D25AE0">
      <w:pPr>
        <w:pStyle w:val="NoSpacing"/>
      </w:pPr>
    </w:p>
    <w:p w:rsidR="004B5FC7" w:rsidRDefault="004B5FC7" w:rsidP="00D25AE0">
      <w:pPr>
        <w:pStyle w:val="NoSpacing"/>
      </w:pPr>
      <w:r>
        <w:t>we</w:t>
      </w:r>
    </w:p>
    <w:p w:rsidR="004B5FC7" w:rsidRDefault="004B5FC7" w:rsidP="00D25AE0">
      <w:pPr>
        <w:pStyle w:val="NoSpacing"/>
      </w:pPr>
    </w:p>
    <w:p w:rsidR="004B5FC7" w:rsidRDefault="004B5FC7" w:rsidP="00D25AE0">
      <w:pPr>
        <w:pStyle w:val="NoSpacing"/>
      </w:pPr>
      <w:r>
        <w:t>magazine</w:t>
      </w:r>
    </w:p>
    <w:p w:rsidR="004B5FC7" w:rsidRDefault="004B5FC7" w:rsidP="00D25AE0">
      <w:pPr>
        <w:pStyle w:val="NoSpacing"/>
      </w:pPr>
      <w:r>
        <w:tab/>
        <w:t>EX-perimental</w:t>
      </w:r>
    </w:p>
    <w:p w:rsidR="004B5FC7" w:rsidRDefault="004B5FC7" w:rsidP="00D25AE0">
      <w:pPr>
        <w:pStyle w:val="NoSpacing"/>
      </w:pPr>
      <w:r>
        <w:t>poetics don’t work in</w:t>
      </w:r>
    </w:p>
    <w:p w:rsidR="004B5FC7" w:rsidRDefault="004B5FC7" w:rsidP="00D25AE0">
      <w:pPr>
        <w:pStyle w:val="NoSpacing"/>
      </w:pPr>
      <w:r>
        <w:t>the trad-</w:t>
      </w:r>
    </w:p>
    <w:p w:rsidR="004B5FC7" w:rsidRDefault="004B5FC7" w:rsidP="00D25AE0">
      <w:pPr>
        <w:pStyle w:val="NoSpacing"/>
      </w:pPr>
      <w:r>
        <w:tab/>
        <w:t>itional forms</w:t>
      </w:r>
    </w:p>
    <w:p w:rsidR="004B5FC7" w:rsidRDefault="004B5FC7" w:rsidP="00D25AE0">
      <w:pPr>
        <w:pStyle w:val="NoSpacing"/>
      </w:pPr>
      <w:r>
        <w:tab/>
      </w:r>
      <w:r>
        <w:tab/>
        <w:t>although we read it in</w:t>
      </w:r>
    </w:p>
    <w:p w:rsidR="004B5FC7" w:rsidRDefault="004B5FC7" w:rsidP="00D25AE0">
      <w:pPr>
        <w:pStyle w:val="NoSpacing"/>
      </w:pPr>
      <w:r>
        <w:tab/>
      </w:r>
    </w:p>
    <w:p w:rsidR="004B5FC7" w:rsidRDefault="004B5FC7" w:rsidP="00D25AE0">
      <w:pPr>
        <w:pStyle w:val="NoSpacing"/>
      </w:pPr>
      <w:r>
        <w:tab/>
        <w:t>the bathroom</w:t>
      </w:r>
    </w:p>
    <w:p w:rsidR="004B5FC7" w:rsidRDefault="004B5FC7" w:rsidP="00D25AE0">
      <w:pPr>
        <w:pStyle w:val="NoSpacing"/>
      </w:pPr>
    </w:p>
    <w:p w:rsidR="004B5FC7" w:rsidRDefault="004B5FC7" w:rsidP="00D25AE0">
      <w:pPr>
        <w:pStyle w:val="NoSpacing"/>
      </w:pPr>
      <w:r>
        <w:t>rejection</w:t>
      </w:r>
    </w:p>
    <w:p w:rsidR="004B5FC7" w:rsidRDefault="004B5FC7" w:rsidP="00D25AE0">
      <w:pPr>
        <w:pStyle w:val="NoSpacing"/>
      </w:pPr>
      <w:r>
        <w:tab/>
        <w:t>letters</w:t>
      </w:r>
    </w:p>
    <w:p w:rsidR="004B5FC7" w:rsidRDefault="004B5FC7" w:rsidP="00D25AE0">
      <w:pPr>
        <w:pStyle w:val="NoSpacing"/>
      </w:pPr>
      <w:r>
        <w:t>magazine</w:t>
      </w:r>
    </w:p>
    <w:p w:rsidR="004B5FC7" w:rsidRDefault="004B5FC7" w:rsidP="00D25AE0">
      <w:pPr>
        <w:pStyle w:val="NoSpacing"/>
      </w:pPr>
      <w:r>
        <w:tab/>
        <w:t>experiment</w:t>
      </w:r>
    </w:p>
    <w:p w:rsidR="004B5FC7" w:rsidRDefault="004B5FC7" w:rsidP="00D25AE0">
      <w:pPr>
        <w:pStyle w:val="NoSpacing"/>
      </w:pPr>
      <w:r>
        <w:t>non-traditional</w:t>
      </w:r>
    </w:p>
    <w:p w:rsidR="004B5FC7" w:rsidRDefault="004B5FC7" w:rsidP="00D25AE0">
      <w:pPr>
        <w:pStyle w:val="NoSpacing"/>
      </w:pPr>
      <w:r>
        <w:tab/>
        <w:t>word pastiches</w:t>
      </w:r>
    </w:p>
    <w:p w:rsidR="004B5FC7" w:rsidRDefault="004B5FC7" w:rsidP="00D25AE0">
      <w:pPr>
        <w:pStyle w:val="NoSpacing"/>
      </w:pPr>
      <w:r>
        <w:tab/>
      </w:r>
      <w:r>
        <w:tab/>
        <w:t>paintings with</w:t>
      </w:r>
    </w:p>
    <w:p w:rsidR="004B5FC7" w:rsidRDefault="004B5FC7" w:rsidP="00D25AE0">
      <w:pPr>
        <w:pStyle w:val="NoSpacing"/>
      </w:pPr>
      <w:r>
        <w:tab/>
      </w:r>
      <w:r>
        <w:tab/>
      </w:r>
      <w:r>
        <w:tab/>
        <w:t>word ForMs</w:t>
      </w:r>
    </w:p>
    <w:p w:rsidR="004B5FC7" w:rsidRDefault="004B5FC7" w:rsidP="00D25AE0">
      <w:pPr>
        <w:pStyle w:val="NoSpacing"/>
      </w:pPr>
      <w:r>
        <w:t>are</w:t>
      </w:r>
    </w:p>
    <w:p w:rsidR="004B5FC7" w:rsidRDefault="004B5FC7" w:rsidP="00D25AE0">
      <w:pPr>
        <w:pStyle w:val="NoSpacing"/>
      </w:pPr>
      <w:r>
        <w:tab/>
        <w:t>bathroom non-reading</w:t>
      </w:r>
    </w:p>
    <w:p w:rsidR="004B5FC7" w:rsidRDefault="004B5FC7" w:rsidP="00D25AE0">
      <w:pPr>
        <w:pStyle w:val="NoSpacing"/>
      </w:pPr>
      <w:r>
        <w:t>poetics in experimental</w:t>
      </w:r>
    </w:p>
    <w:p w:rsidR="004B5FC7" w:rsidRDefault="004B5FC7" w:rsidP="00D25AE0">
      <w:pPr>
        <w:pStyle w:val="NoSpacing"/>
      </w:pPr>
      <w:r>
        <w:tab/>
        <w:t>form words pastiches</w:t>
      </w:r>
    </w:p>
    <w:p w:rsidR="004B5FC7" w:rsidRDefault="004B5FC7" w:rsidP="00D25AE0">
      <w:pPr>
        <w:pStyle w:val="NoSpacing"/>
      </w:pPr>
      <w:r>
        <w:t>MOTHER!</w:t>
      </w:r>
    </w:p>
    <w:p w:rsidR="004B5FC7" w:rsidRDefault="004B5FC7" w:rsidP="00D25AE0">
      <w:pPr>
        <w:pStyle w:val="NoSpacing"/>
      </w:pPr>
      <w:r>
        <w:tab/>
      </w:r>
    </w:p>
    <w:p w:rsidR="004B5FC7" w:rsidRDefault="004B5FC7" w:rsidP="00D25AE0">
      <w:pPr>
        <w:pStyle w:val="NoSpacing"/>
      </w:pPr>
      <w:r>
        <w:tab/>
        <w:t>thing is</w:t>
      </w:r>
    </w:p>
    <w:p w:rsidR="004B5FC7" w:rsidRDefault="004B5FC7" w:rsidP="00D25AE0">
      <w:pPr>
        <w:pStyle w:val="NoSpacing"/>
      </w:pPr>
      <w:r>
        <w:t>letters rejection of</w:t>
      </w:r>
    </w:p>
    <w:p w:rsidR="004B5FC7" w:rsidRDefault="004B5FC7" w:rsidP="00D25AE0">
      <w:pPr>
        <w:pStyle w:val="NoSpacing"/>
      </w:pPr>
      <w:r>
        <w:t>not personal ---------------- just</w:t>
      </w:r>
    </w:p>
    <w:p w:rsidR="004B5FC7" w:rsidRDefault="004B5FC7" w:rsidP="00D25AE0">
      <w:pPr>
        <w:pStyle w:val="NoSpacing"/>
      </w:pPr>
      <w:r>
        <w:tab/>
        <w:t>our cup of tea</w:t>
      </w:r>
    </w:p>
    <w:p w:rsidR="004B5FC7" w:rsidRDefault="004B5FC7" w:rsidP="00D25AE0">
      <w:pPr>
        <w:pStyle w:val="NoSpacing"/>
      </w:pPr>
      <w:r>
        <w:tab/>
        <w:t>NOT!</w:t>
      </w:r>
    </w:p>
    <w:p w:rsidR="004B5FC7" w:rsidRDefault="004B5FC7" w:rsidP="00D25AE0">
      <w:pPr>
        <w:pStyle w:val="NoSpacing"/>
      </w:pPr>
      <w:r>
        <w:t>sorry</w:t>
      </w:r>
    </w:p>
    <w:p w:rsidR="004B5FC7" w:rsidRDefault="004B5FC7" w:rsidP="00D25AE0">
      <w:pPr>
        <w:pStyle w:val="NoSpacing"/>
      </w:pPr>
      <w:r>
        <w:tab/>
        <w:t>next time</w:t>
      </w:r>
    </w:p>
    <w:p w:rsidR="004B5FC7" w:rsidRDefault="004B5FC7" w:rsidP="00D25AE0">
      <w:pPr>
        <w:pStyle w:val="NoSpacing"/>
      </w:pPr>
      <w:r>
        <w:t>experimental MORE not now tab tab later?! maybe ha!!</w:t>
      </w:r>
    </w:p>
    <w:p w:rsidR="004B5FC7" w:rsidRDefault="004B5FC7" w:rsidP="00D25AE0">
      <w:pPr>
        <w:pStyle w:val="NoSpacing"/>
      </w:pPr>
      <w:r>
        <w:t>goodbye</w:t>
      </w:r>
    </w:p>
    <w:p w:rsidR="004B5FC7" w:rsidRPr="00D25AE0" w:rsidRDefault="004B5FC7" w:rsidP="00D25AE0">
      <w:pPr>
        <w:pStyle w:val="NoSpacing"/>
      </w:pPr>
    </w:p>
    <w:sectPr w:rsidR="004B5FC7" w:rsidRPr="00D25AE0" w:rsidSect="00866D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lickAndTypeStyle w:val="NoSpacing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25AE0"/>
    <w:rsid w:val="000A194D"/>
    <w:rsid w:val="00133D98"/>
    <w:rsid w:val="00262028"/>
    <w:rsid w:val="002824D4"/>
    <w:rsid w:val="002B33E8"/>
    <w:rsid w:val="002C438C"/>
    <w:rsid w:val="004B0171"/>
    <w:rsid w:val="004B5FC7"/>
    <w:rsid w:val="00715825"/>
    <w:rsid w:val="007C2112"/>
    <w:rsid w:val="00866D0E"/>
    <w:rsid w:val="008A6730"/>
    <w:rsid w:val="008F59FD"/>
    <w:rsid w:val="00903E72"/>
    <w:rsid w:val="009323C8"/>
    <w:rsid w:val="009A3569"/>
    <w:rsid w:val="00C336AA"/>
    <w:rsid w:val="00D25AE0"/>
    <w:rsid w:val="00D3573A"/>
    <w:rsid w:val="00DB2898"/>
    <w:rsid w:val="00F93B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B2898"/>
    <w:pPr>
      <w:spacing w:after="200" w:line="276" w:lineRule="auto"/>
    </w:pPr>
    <w:rPr>
      <w:rFonts w:ascii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E72"/>
    <w:pPr>
      <w:spacing w:before="480" w:after="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3E72"/>
    <w:p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3E72"/>
    <w:pPr>
      <w:spacing w:before="200" w:after="0" w:line="271" w:lineRule="auto"/>
      <w:outlineLvl w:val="2"/>
    </w:pPr>
    <w:rPr>
      <w:rFonts w:ascii="Cambria" w:hAnsi="Cambria"/>
      <w:b/>
      <w:bCs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3E72"/>
    <w:pPr>
      <w:spacing w:before="200" w:after="0"/>
      <w:outlineLvl w:val="3"/>
    </w:pPr>
    <w:rPr>
      <w:rFonts w:ascii="Cambria" w:hAnsi="Cambria"/>
      <w:b/>
      <w:bCs/>
      <w:i/>
      <w:i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3E72"/>
    <w:pPr>
      <w:spacing w:before="200" w:after="0"/>
      <w:outlineLvl w:val="4"/>
    </w:pPr>
    <w:rPr>
      <w:rFonts w:ascii="Cambria" w:hAnsi="Cambria"/>
      <w:b/>
      <w:bCs/>
      <w:color w:val="7F7F7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3E72"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3E72"/>
    <w:pPr>
      <w:spacing w:after="0"/>
      <w:outlineLvl w:val="6"/>
    </w:pPr>
    <w:rPr>
      <w:rFonts w:ascii="Cambria" w:hAnsi="Cambria"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3E72"/>
    <w:pPr>
      <w:spacing w:after="0"/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3E72"/>
    <w:p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903E72"/>
    <w:rPr>
      <w:rFonts w:ascii="Cambria" w:hAnsi="Cambria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903E72"/>
    <w:rPr>
      <w:rFonts w:ascii="Cambria" w:hAnsi="Cambria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903E72"/>
    <w:rPr>
      <w:rFonts w:ascii="Cambria" w:hAnsi="Cambria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903E72"/>
    <w:rPr>
      <w:rFonts w:ascii="Cambria" w:hAnsi="Cambria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903E72"/>
    <w:rPr>
      <w:rFonts w:ascii="Cambria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903E72"/>
    <w:rPr>
      <w:rFonts w:ascii="Cambria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903E72"/>
    <w:rPr>
      <w:rFonts w:ascii="Cambria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903E72"/>
    <w:rPr>
      <w:rFonts w:ascii="Cambria" w:hAnsi="Cambria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903E72"/>
    <w:rPr>
      <w:rFonts w:ascii="Cambria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03E72"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903E72"/>
    <w:rPr>
      <w:rFonts w:ascii="Cambria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E72"/>
    <w:pPr>
      <w:spacing w:after="600"/>
    </w:pPr>
    <w:rPr>
      <w:rFonts w:ascii="Cambria" w:hAnsi="Cambria"/>
      <w:i/>
      <w:iCs/>
      <w:spacing w:val="13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903E72"/>
    <w:rPr>
      <w:rFonts w:ascii="Cambria" w:hAnsi="Cambria" w:cs="Times New Roman"/>
      <w:i/>
      <w:iCs/>
      <w:spacing w:val="13"/>
      <w:sz w:val="24"/>
      <w:szCs w:val="24"/>
    </w:rPr>
  </w:style>
  <w:style w:type="character" w:styleId="Strong">
    <w:name w:val="Strong"/>
    <w:basedOn w:val="DefaultParagraphFont"/>
    <w:uiPriority w:val="22"/>
    <w:qFormat/>
    <w:rsid w:val="00903E72"/>
    <w:rPr>
      <w:b/>
    </w:rPr>
  </w:style>
  <w:style w:type="character" w:styleId="Emphasis">
    <w:name w:val="Emphasis"/>
    <w:basedOn w:val="DefaultParagraphFont"/>
    <w:uiPriority w:val="20"/>
    <w:qFormat/>
    <w:rsid w:val="00903E72"/>
    <w:rPr>
      <w:b/>
      <w:i/>
      <w:spacing w:val="10"/>
      <w:shd w:val="clear" w:color="auto" w:fill="auto"/>
    </w:rPr>
  </w:style>
  <w:style w:type="paragraph" w:styleId="NoSpacing">
    <w:name w:val="No Spacing"/>
    <w:basedOn w:val="Normal"/>
    <w:uiPriority w:val="1"/>
    <w:qFormat/>
    <w:rsid w:val="00903E7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03E7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03E72"/>
    <w:pPr>
      <w:spacing w:before="200" w:after="0"/>
      <w:ind w:left="360" w:right="360"/>
    </w:pPr>
    <w:rPr>
      <w:rFonts w:ascii="Calibri" w:hAnsi="Calibri"/>
      <w:i/>
      <w:iCs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locked/>
    <w:rsid w:val="00903E72"/>
    <w:rPr>
      <w:rFonts w:cs="Times New Roman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3E72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="Calibri" w:hAnsi="Calibri"/>
      <w:b/>
      <w:bCs/>
      <w:i/>
      <w:iCs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903E72"/>
    <w:rPr>
      <w:rFonts w:cs="Times New Roman"/>
      <w:b/>
      <w:bCs/>
      <w:i/>
      <w:iCs/>
    </w:rPr>
  </w:style>
  <w:style w:type="character" w:styleId="SubtleEmphasis">
    <w:name w:val="Subtle Emphasis"/>
    <w:basedOn w:val="DefaultParagraphFont"/>
    <w:uiPriority w:val="19"/>
    <w:qFormat/>
    <w:rsid w:val="00903E72"/>
    <w:rPr>
      <w:i/>
    </w:rPr>
  </w:style>
  <w:style w:type="character" w:styleId="IntenseEmphasis">
    <w:name w:val="Intense Emphasis"/>
    <w:basedOn w:val="DefaultParagraphFont"/>
    <w:uiPriority w:val="21"/>
    <w:qFormat/>
    <w:rsid w:val="00903E72"/>
    <w:rPr>
      <w:b/>
    </w:rPr>
  </w:style>
  <w:style w:type="character" w:styleId="SubtleReference">
    <w:name w:val="Subtle Reference"/>
    <w:basedOn w:val="DefaultParagraphFont"/>
    <w:uiPriority w:val="31"/>
    <w:qFormat/>
    <w:rsid w:val="00903E72"/>
    <w:rPr>
      <w:smallCaps/>
    </w:rPr>
  </w:style>
  <w:style w:type="character" w:styleId="IntenseReference">
    <w:name w:val="Intense Reference"/>
    <w:basedOn w:val="DefaultParagraphFont"/>
    <w:uiPriority w:val="32"/>
    <w:qFormat/>
    <w:rsid w:val="00903E72"/>
    <w:rPr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03E72"/>
    <w:rPr>
      <w:i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3E72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</TotalTime>
  <Pages>1</Pages>
  <Words>76</Words>
  <Characters>436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Richards</dc:creator>
  <cp:keywords/>
  <dc:description/>
  <cp:lastModifiedBy>Adam Richards</cp:lastModifiedBy>
  <cp:revision>2</cp:revision>
  <dcterms:created xsi:type="dcterms:W3CDTF">2007-02-16T18:10:00Z</dcterms:created>
  <dcterms:modified xsi:type="dcterms:W3CDTF">2007-02-16T18:17:00Z</dcterms:modified>
</cp:coreProperties>
</file>
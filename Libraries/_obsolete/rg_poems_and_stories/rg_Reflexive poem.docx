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57" w:rsidRDefault="00096C57">
      <w:pPr>
        <w:rPr>
          <w:b/>
          <w:bCs/>
          <w:u w:val="single"/>
        </w:rPr>
      </w:pPr>
      <w:r>
        <w:rPr>
          <w:b/>
          <w:bCs/>
          <w:u w:val="single"/>
        </w:rPr>
        <w:t>Reflexive poem</w:t>
      </w:r>
    </w:p>
    <w:p w:rsidR="00096C57" w:rsidRDefault="00096C57"/>
    <w:p w:rsidR="00096C57" w:rsidRDefault="00096C57">
      <w:r>
        <w:t>I like to start a poem with a statement</w:t>
      </w:r>
    </w:p>
    <w:p w:rsidR="00096C57" w:rsidRDefault="00096C57">
      <w:r>
        <w:t>then I like to explain that the statement I made</w:t>
      </w:r>
    </w:p>
    <w:p w:rsidR="00096C57" w:rsidRDefault="00096C57">
      <w:r>
        <w:t>is the central proposition of the poem and why</w:t>
      </w:r>
    </w:p>
    <w:p w:rsidR="00096C57" w:rsidRDefault="00096C57"/>
    <w:p w:rsidR="00096C57" w:rsidRDefault="00096C57">
      <w:r>
        <w:t>often at that point I will skip a line</w:t>
      </w:r>
    </w:p>
    <w:p w:rsidR="00096C57" w:rsidRDefault="00096C57">
      <w:r>
        <w:t>and make a secondary statement</w:t>
      </w:r>
    </w:p>
    <w:p w:rsidR="00096C57" w:rsidRDefault="00096C57"/>
    <w:p w:rsidR="00096C57" w:rsidRDefault="00096C57">
      <w:r>
        <w:t>why do I like to throw in a question?</w:t>
      </w:r>
    </w:p>
    <w:p w:rsidR="00096C57" w:rsidRDefault="00096C57">
      <w:r>
        <w:t>because then I get a chance to answer it</w:t>
      </w:r>
    </w:p>
    <w:p w:rsidR="00096C57" w:rsidRDefault="00096C57">
      <w:r>
        <w:t>often I will make another point here</w:t>
      </w:r>
    </w:p>
    <w:p w:rsidR="00096C57" w:rsidRDefault="00096C57">
      <w:r>
        <w:t>related to the statement with which I started the poem</w:t>
      </w:r>
    </w:p>
    <w:p w:rsidR="00096C57" w:rsidRDefault="00096C57"/>
    <w:p w:rsidR="00096C57" w:rsidRDefault="00096C57">
      <w:r>
        <w:t>strangely, I usually use punctuation</w:t>
      </w:r>
    </w:p>
    <w:p w:rsidR="00096C57" w:rsidRDefault="00096C57">
      <w:r>
        <w:t>only in the middle of a line</w:t>
      </w:r>
    </w:p>
    <w:p w:rsidR="00096C57" w:rsidRDefault="00096C57">
      <w:r>
        <w:t>preferring the line endings to be bare</w:t>
      </w:r>
    </w:p>
    <w:p w:rsidR="00096C57" w:rsidRDefault="00096C57">
      <w:r>
        <w:t>this allows the reader to choose</w:t>
      </w:r>
    </w:p>
    <w:p w:rsidR="00096C57" w:rsidRDefault="00096C57">
      <w:r>
        <w:t>his or her own phrasing</w:t>
      </w:r>
    </w:p>
    <w:p w:rsidR="00096C57" w:rsidRDefault="00096C57">
      <w:r>
        <w:t>to some degree</w:t>
      </w:r>
    </w:p>
    <w:p w:rsidR="00096C57" w:rsidRDefault="00096C57">
      <w:r>
        <w:t>sometimes though I throw one in.</w:t>
      </w:r>
    </w:p>
    <w:p w:rsidR="00096C57" w:rsidRDefault="00096C57"/>
    <w:p w:rsidR="00096C57" w:rsidRDefault="00096C57">
      <w:r>
        <w:t>finally, I try to find a good ending</w:t>
      </w:r>
    </w:p>
    <w:p w:rsidR="00096C57" w:rsidRDefault="00096C57">
      <w:r>
        <w:t>a poem should end with a BANG!</w:t>
      </w:r>
    </w:p>
    <w:sectPr w:rsidR="00096C57" w:rsidSect="00096C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6C57"/>
    <w:rsid w:val="00096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97</Words>
  <Characters>556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Reflexive poem</dc:title>
  <dc:subject/>
  <dc:creator>Adam Richards</dc:creator>
  <cp:keywords/>
  <dc:description/>
  <cp:lastModifiedBy>Adam Richards</cp:lastModifiedBy>
  <cp:revision>1</cp:revision>
  <dcterms:created xsi:type="dcterms:W3CDTF">2007-01-17T23:51:00Z</dcterms:created>
  <dcterms:modified xsi:type="dcterms:W3CDTF">2007-01-18T00:06:00Z</dcterms:modified>
</cp:coreProperties>
</file>
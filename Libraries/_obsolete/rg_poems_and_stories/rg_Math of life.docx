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A43" w:rsidRDefault="004D6A43">
      <w:pPr>
        <w:pStyle w:val="Heading1"/>
      </w:pPr>
      <w:r>
        <w:t>Math of life</w:t>
      </w:r>
    </w:p>
    <w:p w:rsidR="004D6A43" w:rsidRDefault="004D6A43"/>
    <w:p w:rsidR="004D6A43" w:rsidRDefault="004D6A43">
      <w:r>
        <w:t>one</w:t>
      </w:r>
    </w:p>
    <w:p w:rsidR="004D6A43" w:rsidRDefault="004D6A43">
      <w:r>
        <w:t>everything</w:t>
      </w:r>
    </w:p>
    <w:p w:rsidR="004D6A43" w:rsidRDefault="004D6A43">
      <w:r>
        <w:t>two</w:t>
      </w:r>
    </w:p>
    <w:p w:rsidR="004D6A43" w:rsidRDefault="004D6A43">
      <w:r>
        <w:t>you and me</w:t>
      </w:r>
    </w:p>
    <w:p w:rsidR="004D6A43" w:rsidRDefault="004D6A43">
      <w:r>
        <w:t>three</w:t>
      </w:r>
    </w:p>
    <w:p w:rsidR="004D6A43" w:rsidRDefault="004D6A43">
      <w:r>
        <w:t>us and everything</w:t>
      </w:r>
    </w:p>
    <w:p w:rsidR="004D6A43" w:rsidRDefault="004D6A43">
      <w:r>
        <w:t>four</w:t>
      </w:r>
    </w:p>
    <w:p w:rsidR="004D6A43" w:rsidRDefault="004D6A43">
      <w:r>
        <w:t>dimension and time</w:t>
      </w:r>
    </w:p>
    <w:p w:rsidR="004D6A43" w:rsidRDefault="004D6A43">
      <w:r>
        <w:t>five</w:t>
      </w:r>
    </w:p>
    <w:p w:rsidR="004D6A43" w:rsidRDefault="004D6A43">
      <w:r>
        <w:t>the design of our bodies</w:t>
      </w:r>
    </w:p>
    <w:p w:rsidR="004D6A43" w:rsidRDefault="004D6A43">
      <w:r>
        <w:t>tens</w:t>
      </w:r>
    </w:p>
    <w:p w:rsidR="004D6A43" w:rsidRDefault="004D6A43">
      <w:r>
        <w:t>manipulators</w:t>
      </w:r>
    </w:p>
    <w:p w:rsidR="004D6A43" w:rsidRDefault="004D6A43">
      <w:r>
        <w:t>hundreds</w:t>
      </w:r>
    </w:p>
    <w:p w:rsidR="004D6A43" w:rsidRDefault="004D6A43">
      <w:r>
        <w:t>organs</w:t>
      </w:r>
    </w:p>
    <w:p w:rsidR="004D6A43" w:rsidRDefault="004D6A43">
      <w:r>
        <w:t>thousands</w:t>
      </w:r>
    </w:p>
    <w:p w:rsidR="004D6A43" w:rsidRDefault="004D6A43">
      <w:r>
        <w:t>nerves</w:t>
      </w:r>
    </w:p>
    <w:p w:rsidR="004D6A43" w:rsidRDefault="004D6A43">
      <w:r>
        <w:t>millions</w:t>
      </w:r>
    </w:p>
    <w:p w:rsidR="004D6A43" w:rsidRDefault="004D6A43">
      <w:r>
        <w:t>sperm</w:t>
      </w:r>
    </w:p>
    <w:p w:rsidR="004D6A43" w:rsidRDefault="004D6A43">
      <w:r>
        <w:t>billions</w:t>
      </w:r>
    </w:p>
    <w:p w:rsidR="004D6A43" w:rsidRDefault="004D6A43">
      <w:r>
        <w:t>brain cells</w:t>
      </w:r>
    </w:p>
    <w:p w:rsidR="004D6A43" w:rsidRDefault="004D6A43">
      <w:r>
        <w:t>trillions</w:t>
      </w:r>
    </w:p>
    <w:p w:rsidR="004D6A43" w:rsidRDefault="004D6A43">
      <w:r>
        <w:t>synapses</w:t>
      </w:r>
    </w:p>
    <w:p w:rsidR="004D6A43" w:rsidRDefault="004D6A43">
      <w:r>
        <w:t>nonillions</w:t>
      </w:r>
    </w:p>
    <w:p w:rsidR="004D6A43" w:rsidRDefault="004D6A43">
      <w:r>
        <w:t>atoms in the human body</w:t>
      </w:r>
    </w:p>
    <w:p w:rsidR="004D6A43" w:rsidRDefault="004D6A43">
      <w:r>
        <w:t>infinite</w:t>
      </w:r>
    </w:p>
    <w:p w:rsidR="004D6A43" w:rsidRDefault="004D6A43">
      <w:r>
        <w:t>thoughts we are capable of</w:t>
      </w:r>
    </w:p>
    <w:p w:rsidR="004D6A43" w:rsidRDefault="004D6A43">
      <w:r>
        <w:t>one</w:t>
      </w:r>
    </w:p>
    <w:p w:rsidR="004D6A43" w:rsidRDefault="004D6A43">
      <w:r>
        <w:t>everything</w:t>
      </w:r>
    </w:p>
    <w:p w:rsidR="004D6A43" w:rsidRDefault="004D6A43"/>
    <w:sectPr w:rsidR="004D6A43" w:rsidSect="004D6A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6A43"/>
    <w:rsid w:val="004D6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A4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</TotalTime>
  <Pages>1</Pages>
  <Words>45</Words>
  <Characters>259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of life</dc:title>
  <dc:subject/>
  <dc:creator>Adam Richards</dc:creator>
  <cp:keywords/>
  <dc:description/>
  <cp:lastModifiedBy>Adam Richards</cp:lastModifiedBy>
  <cp:revision>2</cp:revision>
  <dcterms:created xsi:type="dcterms:W3CDTF">2007-01-17T19:17:00Z</dcterms:created>
  <dcterms:modified xsi:type="dcterms:W3CDTF">2007-01-17T20:17:00Z</dcterms:modified>
</cp:coreProperties>
</file>
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09" w:rsidRDefault="00EC0F09">
      <w:pPr>
        <w:rPr>
          <w:b/>
          <w:bCs/>
          <w:u w:val="single"/>
        </w:rPr>
      </w:pPr>
      <w:r>
        <w:rPr>
          <w:b/>
          <w:bCs/>
          <w:u w:val="single"/>
        </w:rPr>
        <w:t>Wildflowers</w:t>
      </w:r>
    </w:p>
    <w:p w:rsidR="00EC0F09" w:rsidRDefault="00EC0F09"/>
    <w:p w:rsidR="00EC0F09" w:rsidRDefault="00EC0F09">
      <w:r>
        <w:t>by the side of the highway they grow</w:t>
      </w:r>
    </w:p>
    <w:p w:rsidR="00EC0F09" w:rsidRDefault="00EC0F09">
      <w:r>
        <w:t>purples, yellows, white like a virgin</w:t>
      </w:r>
    </w:p>
    <w:p w:rsidR="00EC0F09" w:rsidRDefault="00EC0F09"/>
    <w:p w:rsidR="00EC0F09" w:rsidRDefault="00EC0F09">
      <w:r>
        <w:t>these are them, we say</w:t>
      </w:r>
    </w:p>
    <w:p w:rsidR="00EC0F09" w:rsidRDefault="00EC0F09">
      <w:r>
        <w:t>they came here long ago, from far away</w:t>
      </w:r>
    </w:p>
    <w:p w:rsidR="00EC0F09" w:rsidRDefault="00EC0F09">
      <w:r>
        <w:t>we wish a them genocide</w:t>
      </w:r>
    </w:p>
    <w:p w:rsidR="00EC0F09" w:rsidRDefault="00EC0F09"/>
    <w:p w:rsidR="00EC0F09" w:rsidRDefault="00EC0F09">
      <w:r>
        <w:t>im-motile, insensible</w:t>
      </w:r>
    </w:p>
    <w:p w:rsidR="00EC0F09" w:rsidRDefault="00EC0F09">
      <w:r>
        <w:t>they defy without reason</w:t>
      </w:r>
    </w:p>
    <w:p w:rsidR="00EC0F09" w:rsidRDefault="00EC0F09">
      <w:r>
        <w:t>following their only worships</w:t>
      </w:r>
    </w:p>
    <w:p w:rsidR="00EC0F09" w:rsidRDefault="00EC0F09">
      <w:r>
        <w:t>they rotate slowly through the day</w:t>
      </w:r>
    </w:p>
    <w:p w:rsidR="00EC0F09" w:rsidRDefault="00EC0F09"/>
    <w:p w:rsidR="00EC0F09" w:rsidRDefault="00EC0F09">
      <w:r>
        <w:t>and those that precede us</w:t>
      </w:r>
    </w:p>
    <w:p w:rsidR="00EC0F09" w:rsidRDefault="00EC0F09">
      <w:r>
        <w:t>we say they belong</w:t>
      </w:r>
    </w:p>
    <w:p w:rsidR="00EC0F09" w:rsidRDefault="00EC0F09">
      <w:r>
        <w:t>that we have trodden heavily</w:t>
      </w:r>
    </w:p>
    <w:p w:rsidR="00EC0F09" w:rsidRDefault="00EC0F09"/>
    <w:p w:rsidR="00EC0F09" w:rsidRDefault="00EC0F09">
      <w:r>
        <w:t>an old train</w:t>
      </w:r>
    </w:p>
    <w:p w:rsidR="00EC0F09" w:rsidRDefault="00EC0F09">
      <w:r>
        <w:t>parked on a rusted siding</w:t>
      </w:r>
    </w:p>
    <w:p w:rsidR="00EC0F09" w:rsidRDefault="00EC0F09">
      <w:r>
        <w:t>the weeds growing up between the wheels</w:t>
      </w:r>
    </w:p>
    <w:p w:rsidR="00EC0F09" w:rsidRDefault="00EC0F09"/>
    <w:p w:rsidR="00EC0F09" w:rsidRDefault="00EC0F09"/>
    <w:sectPr w:rsidR="00EC0F09" w:rsidSect="00EC0F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0F09"/>
    <w:rsid w:val="00EC0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64</Words>
  <Characters>367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Wildflowers</dc:title>
  <dc:subject/>
  <dc:creator>Adam</dc:creator>
  <cp:keywords/>
  <dc:description/>
  <cp:lastModifiedBy>Adam Richards</cp:lastModifiedBy>
  <cp:revision>2</cp:revision>
  <cp:lastPrinted>2006-08-17T16:57:00Z</cp:lastPrinted>
  <dcterms:created xsi:type="dcterms:W3CDTF">2006-07-23T21:15:00Z</dcterms:created>
  <dcterms:modified xsi:type="dcterms:W3CDTF">2006-08-17T17:09:00Z</dcterms:modified>
</cp:coreProperties>
</file>
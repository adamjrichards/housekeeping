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41F" w:rsidRDefault="00F9641F">
      <w:pPr>
        <w:pStyle w:val="Heading1"/>
      </w:pPr>
      <w:r>
        <w:t>God is funny</w:t>
      </w:r>
    </w:p>
    <w:p w:rsidR="00F9641F" w:rsidRDefault="00F9641F"/>
    <w:p w:rsidR="00F9641F" w:rsidRDefault="00F9641F">
      <w:r>
        <w:t>A wise woman once said to me:</w:t>
      </w:r>
    </w:p>
    <w:p w:rsidR="00F9641F" w:rsidRDefault="00F9641F">
      <w:r>
        <w:t>“I love to pick my nose”</w:t>
      </w:r>
    </w:p>
    <w:p w:rsidR="00F9641F" w:rsidRDefault="00F9641F">
      <w:r>
        <w:t>but I think she was lying</w:t>
      </w:r>
    </w:p>
    <w:p w:rsidR="00F9641F" w:rsidRDefault="00F9641F"/>
    <w:p w:rsidR="00F9641F" w:rsidRDefault="00F9641F">
      <w:r>
        <w:t>It is not the action she loved</w:t>
      </w:r>
    </w:p>
    <w:p w:rsidR="00F9641F" w:rsidRDefault="00F9641F">
      <w:r>
        <w:t>it was the result;</w:t>
      </w:r>
    </w:p>
    <w:p w:rsidR="00F9641F" w:rsidRDefault="00F9641F">
      <w:r>
        <w:t>why do you always look at what comes from within you?</w:t>
      </w:r>
    </w:p>
    <w:p w:rsidR="00F9641F" w:rsidRDefault="00F9641F"/>
    <w:p w:rsidR="00F9641F" w:rsidRDefault="00F9641F">
      <w:r>
        <w:t>still, I know what she meant</w:t>
      </w:r>
    </w:p>
    <w:p w:rsidR="00F9641F" w:rsidRDefault="00F9641F">
      <w:r>
        <w:t>we must love all of ourselves</w:t>
      </w:r>
    </w:p>
    <w:p w:rsidR="00F9641F" w:rsidRDefault="00F9641F">
      <w:r>
        <w:t>even the mucus</w:t>
      </w:r>
    </w:p>
    <w:p w:rsidR="00F9641F" w:rsidRDefault="00F9641F"/>
    <w:p w:rsidR="00F9641F" w:rsidRDefault="00F9641F">
      <w:r>
        <w:t>I had a pimple on the side of my neck</w:t>
      </w:r>
    </w:p>
    <w:p w:rsidR="00F9641F" w:rsidRDefault="00F9641F">
      <w:r>
        <w:t>it exploded, splattering on my mirror</w:t>
      </w:r>
    </w:p>
    <w:p w:rsidR="00F9641F" w:rsidRDefault="00F9641F">
      <w:r>
        <w:t>I am dreaming of it, a small victory</w:t>
      </w:r>
    </w:p>
    <w:p w:rsidR="00F9641F" w:rsidRDefault="00F9641F"/>
    <w:p w:rsidR="00F9641F" w:rsidRDefault="00F9641F">
      <w:r>
        <w:t>for a head is a brain</w:t>
      </w:r>
    </w:p>
    <w:p w:rsidR="00F9641F" w:rsidRDefault="00F9641F">
      <w:r>
        <w:t>wrapped around an orifice;</w:t>
      </w:r>
    </w:p>
    <w:p w:rsidR="00F9641F" w:rsidRDefault="00F9641F">
      <w:r>
        <w:t>stinky humans…nobility shitting beets.</w:t>
      </w:r>
    </w:p>
    <w:sectPr w:rsidR="00F9641F" w:rsidSect="00F964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641F"/>
    <w:rsid w:val="00F96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41F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69</Words>
  <Characters>394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God is funny</dc:title>
  <dc:subject/>
  <dc:creator>Adam Richards</dc:creator>
  <cp:keywords/>
  <dc:description/>
  <cp:lastModifiedBy>Adam Richards</cp:lastModifiedBy>
  <cp:revision>2</cp:revision>
  <dcterms:created xsi:type="dcterms:W3CDTF">2006-12-18T20:30:00Z</dcterms:created>
  <dcterms:modified xsi:type="dcterms:W3CDTF">2006-12-19T16:45:00Z</dcterms:modified>
</cp:coreProperties>
</file>
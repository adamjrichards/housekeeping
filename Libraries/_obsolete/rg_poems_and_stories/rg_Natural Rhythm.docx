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FC" w:rsidRDefault="002245FC">
      <w:pPr>
        <w:rPr>
          <w:b/>
          <w:u w:val="single"/>
        </w:rPr>
      </w:pPr>
      <w:r>
        <w:rPr>
          <w:b/>
          <w:u w:val="single"/>
        </w:rPr>
        <w:t>Natural Rhythm</w:t>
      </w:r>
    </w:p>
    <w:p w:rsidR="002245FC" w:rsidRDefault="002245FC"/>
    <w:p w:rsidR="002245FC" w:rsidRDefault="002245FC">
      <w:r>
        <w:t>full of night, this pregnant hour</w:t>
      </w:r>
    </w:p>
    <w:p w:rsidR="002245FC" w:rsidRDefault="002245FC">
      <w:r>
        <w:t>winds slowly, through</w:t>
      </w:r>
    </w:p>
    <w:p w:rsidR="002245FC" w:rsidRDefault="002245FC">
      <w:r>
        <w:t>a river of stars, of galaxies</w:t>
      </w:r>
    </w:p>
    <w:p w:rsidR="002245FC" w:rsidRDefault="002245FC">
      <w:r>
        <w:t>(why is the night female?</w:t>
      </w:r>
    </w:p>
    <w:p w:rsidR="002245FC" w:rsidRDefault="002245FC">
      <w:r>
        <w:t>a blackened willow</w:t>
      </w:r>
    </w:p>
    <w:p w:rsidR="002245FC" w:rsidRDefault="002245FC">
      <w:r>
        <w:t>over my head,</w:t>
      </w:r>
    </w:p>
    <w:p w:rsidR="002245FC" w:rsidRDefault="002245FC">
      <w:r>
        <w:t>soft tendrils but lonely)</w:t>
      </w:r>
    </w:p>
    <w:p w:rsidR="002245FC" w:rsidRDefault="002245FC"/>
    <w:p w:rsidR="002245FC" w:rsidRDefault="002245FC">
      <w:r>
        <w:t>i hear the lights going by</w:t>
      </w:r>
    </w:p>
    <w:p w:rsidR="002245FC" w:rsidRDefault="002245FC">
      <w:r>
        <w:t>a shadow darting across a darkened ceiling</w:t>
      </w:r>
    </w:p>
    <w:p w:rsidR="002245FC" w:rsidRDefault="002245FC">
      <w:r>
        <w:t>i am so much here and not elsewhere</w:t>
      </w:r>
    </w:p>
    <w:p w:rsidR="002245FC" w:rsidRDefault="002245FC"/>
    <w:p w:rsidR="002245FC" w:rsidRDefault="002245FC">
      <w:r>
        <w:t>soon to sleep, perchance to dream</w:t>
      </w:r>
    </w:p>
    <w:p w:rsidR="002245FC" w:rsidRDefault="002245FC">
      <w:r>
        <w:t>of waking</w:t>
      </w:r>
    </w:p>
    <w:p w:rsidR="002245FC" w:rsidRDefault="002245FC">
      <w:r>
        <w:t>inside</w:t>
      </w:r>
    </w:p>
    <w:p w:rsidR="002245FC" w:rsidRDefault="002245FC">
      <w:r>
        <w:t>my love</w:t>
      </w:r>
    </w:p>
    <w:sectPr w:rsidR="002245FC" w:rsidSect="002245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45FC"/>
    <w:rsid w:val="00224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51</Words>
  <Characters>292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Rhythm</dc:title>
  <dc:subject/>
  <dc:creator>Adam Richards</dc:creator>
  <cp:keywords/>
  <dc:description/>
  <cp:lastModifiedBy>Adam Richards</cp:lastModifiedBy>
  <cp:revision>4</cp:revision>
  <dcterms:created xsi:type="dcterms:W3CDTF">2006-10-13T21:33:00Z</dcterms:created>
  <dcterms:modified xsi:type="dcterms:W3CDTF">2007-01-19T19:54:00Z</dcterms:modified>
</cp:coreProperties>
</file>
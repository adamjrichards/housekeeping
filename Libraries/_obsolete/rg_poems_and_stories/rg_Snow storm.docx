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56" w:rsidRDefault="00DC3356">
      <w:pPr>
        <w:pStyle w:val="Heading1"/>
      </w:pPr>
      <w:r>
        <w:t>Snow storm</w:t>
      </w:r>
    </w:p>
    <w:p w:rsidR="00DC3356" w:rsidRDefault="00DC3356"/>
    <w:p w:rsidR="00DC3356" w:rsidRDefault="00DC3356">
      <w:r>
        <w:t>the sky is moving</w:t>
      </w:r>
    </w:p>
    <w:p w:rsidR="00DC3356" w:rsidRDefault="00DC3356">
      <w:r>
        <w:t>impossible in the black, I know</w:t>
      </w:r>
    </w:p>
    <w:p w:rsidR="00DC3356" w:rsidRDefault="00DC3356">
      <w:r>
        <w:t>but there it is</w:t>
      </w:r>
    </w:p>
    <w:p w:rsidR="00DC3356" w:rsidRDefault="00DC3356"/>
    <w:p w:rsidR="00DC3356" w:rsidRDefault="00DC3356">
      <w:r>
        <w:t>two lights upon a standard</w:t>
      </w:r>
    </w:p>
    <w:p w:rsidR="00DC3356" w:rsidRDefault="00DC3356">
      <w:r>
        <w:t>humming softly to sleeping cars</w:t>
      </w:r>
    </w:p>
    <w:p w:rsidR="00DC3356" w:rsidRDefault="00DC3356">
      <w:r>
        <w:t>be well, they say, be white now</w:t>
      </w:r>
    </w:p>
    <w:p w:rsidR="00DC3356" w:rsidRDefault="00DC3356"/>
    <w:p w:rsidR="00DC3356" w:rsidRDefault="00DC3356">
      <w:r>
        <w:t>I would like to count these flakes</w:t>
      </w:r>
    </w:p>
    <w:p w:rsidR="00DC3356" w:rsidRDefault="00DC3356">
      <w:r>
        <w:t>take a census of nature</w:t>
      </w:r>
    </w:p>
    <w:p w:rsidR="00DC3356" w:rsidRDefault="00DC3356">
      <w:r>
        <w:t>know the passionate unlikelihood</w:t>
      </w:r>
    </w:p>
    <w:p w:rsidR="00DC3356" w:rsidRDefault="00DC3356">
      <w:r>
        <w:t>of all that passes here</w:t>
      </w:r>
    </w:p>
    <w:p w:rsidR="00DC3356" w:rsidRDefault="00DC3356"/>
    <w:p w:rsidR="00DC3356" w:rsidRDefault="00DC3356">
      <w:r>
        <w:t>soon, I know</w:t>
      </w:r>
    </w:p>
    <w:p w:rsidR="00DC3356" w:rsidRDefault="00DC3356">
      <w:r>
        <w:t>I will have to give up</w:t>
      </w:r>
    </w:p>
    <w:p w:rsidR="00DC3356" w:rsidRDefault="00DC3356">
      <w:r>
        <w:t>by morning, a new world</w:t>
      </w:r>
    </w:p>
    <w:p w:rsidR="00DC3356" w:rsidRDefault="00DC3356">
      <w:r>
        <w:t>will do nothing to dispel the calm</w:t>
      </w:r>
    </w:p>
    <w:p w:rsidR="00DC3356" w:rsidRDefault="00DC3356">
      <w:r>
        <w:t>will make graceful assumptions</w:t>
      </w:r>
    </w:p>
    <w:p w:rsidR="00DC3356" w:rsidRDefault="00DC3356"/>
    <w:p w:rsidR="00DC3356" w:rsidRDefault="00DC3356">
      <w:r>
        <w:t>there is no bounce</w:t>
      </w:r>
    </w:p>
    <w:p w:rsidR="00DC3356" w:rsidRDefault="00DC3356">
      <w:r>
        <w:t>no rebound</w:t>
      </w:r>
    </w:p>
    <w:p w:rsidR="00DC3356" w:rsidRDefault="00DC3356">
      <w:r>
        <w:t>no scurrying in the leaves</w:t>
      </w:r>
    </w:p>
    <w:p w:rsidR="00DC3356" w:rsidRDefault="00DC3356">
      <w:r>
        <w:t>sounds pass us but once, sleepy, near death</w:t>
      </w:r>
    </w:p>
    <w:p w:rsidR="00DC3356" w:rsidRDefault="00DC3356">
      <w:r>
        <w:t>footfalls without echo</w:t>
      </w:r>
    </w:p>
    <w:p w:rsidR="00DC3356" w:rsidRDefault="00DC3356"/>
    <w:p w:rsidR="00DC3356" w:rsidRDefault="00DC3356">
      <w:r>
        <w:t>I try, foolish but happy</w:t>
      </w:r>
    </w:p>
    <w:p w:rsidR="00DC3356" w:rsidRDefault="00DC3356">
      <w:r>
        <w:t>to follow the descent of a single flake</w:t>
      </w:r>
    </w:p>
    <w:p w:rsidR="00DC3356" w:rsidRDefault="00DC3356">
      <w:r>
        <w:t>that this is impossible</w:t>
      </w:r>
    </w:p>
    <w:p w:rsidR="00DC3356" w:rsidRDefault="00DC3356">
      <w:r>
        <w:t>is all too human</w:t>
      </w:r>
    </w:p>
    <w:p w:rsidR="00DC3356" w:rsidRDefault="00DC3356">
      <w:r>
        <w:t>and I am (quietly) reassured</w:t>
      </w:r>
    </w:p>
    <w:p w:rsidR="00DC3356" w:rsidRDefault="00DC3356"/>
    <w:p w:rsidR="00DC3356" w:rsidRDefault="00DC3356">
      <w:r>
        <w:t>time for bed, my love</w:t>
      </w:r>
    </w:p>
    <w:p w:rsidR="00DC3356" w:rsidRDefault="00DC3356">
      <w:r>
        <w:t>let the world be different</w:t>
      </w:r>
    </w:p>
    <w:p w:rsidR="00DC3356" w:rsidRDefault="00DC3356">
      <w:r>
        <w:t>we will wake to new knowledge</w:t>
      </w:r>
    </w:p>
    <w:p w:rsidR="00DC3356" w:rsidRDefault="00DC3356">
      <w:r>
        <w:t>and have coffee</w:t>
      </w:r>
    </w:p>
    <w:sectPr w:rsidR="00DC3356" w:rsidSect="00DC33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356"/>
    <w:rsid w:val="00DC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5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111</Words>
  <Characters>635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 storm</dc:title>
  <dc:subject/>
  <dc:creator>Adam Richards</dc:creator>
  <cp:keywords/>
  <dc:description/>
  <cp:lastModifiedBy>Adam Richards</cp:lastModifiedBy>
  <cp:revision>2</cp:revision>
  <dcterms:created xsi:type="dcterms:W3CDTF">2007-01-25T01:01:00Z</dcterms:created>
  <dcterms:modified xsi:type="dcterms:W3CDTF">2007-01-25T01:16:00Z</dcterms:modified>
</cp:coreProperties>
</file>
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45" w:rsidRDefault="00B55845">
      <w:pPr>
        <w:pStyle w:val="Heading1"/>
      </w:pPr>
      <w:r>
        <w:t>My impossible love</w:t>
      </w:r>
    </w:p>
    <w:p w:rsidR="00B55845" w:rsidRDefault="00B55845"/>
    <w:p w:rsidR="00B55845" w:rsidRDefault="00B55845">
      <w:r>
        <w:t>there is a message here</w:t>
      </w:r>
    </w:p>
    <w:p w:rsidR="00B55845" w:rsidRDefault="00B55845">
      <w:r>
        <w:t>if I am not too clumsy to find it</w:t>
      </w:r>
    </w:p>
    <w:p w:rsidR="00B55845" w:rsidRDefault="00B55845">
      <w:r>
        <w:t>I dig down through ages,</w:t>
      </w:r>
    </w:p>
    <w:p w:rsidR="00B55845" w:rsidRDefault="00B55845">
      <w:r>
        <w:t>pulling apart the eons</w:t>
      </w:r>
    </w:p>
    <w:p w:rsidR="00B55845" w:rsidRDefault="00B55845">
      <w:r>
        <w:t>with calloused fingertips</w:t>
      </w:r>
    </w:p>
    <w:p w:rsidR="00B55845" w:rsidRDefault="00B55845">
      <w:r>
        <w:t>here is a tale of many deaths</w:t>
      </w:r>
    </w:p>
    <w:p w:rsidR="00B55845" w:rsidRDefault="00B55845">
      <w:r>
        <w:t>a half-billion years of things</w:t>
      </w:r>
    </w:p>
    <w:p w:rsidR="00B55845" w:rsidRDefault="00B55845">
      <w:r>
        <w:t>leaving behind shed bodies</w:t>
      </w:r>
    </w:p>
    <w:p w:rsidR="00B55845" w:rsidRDefault="00B55845"/>
    <w:p w:rsidR="00B55845" w:rsidRDefault="00B55845">
      <w:r>
        <w:t>the way the light strikes us</w:t>
      </w:r>
    </w:p>
    <w:p w:rsidR="00B55845" w:rsidRDefault="00B55845">
      <w:r>
        <w:t>we will be burned in not much longer</w:t>
      </w:r>
    </w:p>
    <w:p w:rsidR="00B55845" w:rsidRDefault="00B55845">
      <w:r>
        <w:t>we must work quickly now</w:t>
      </w:r>
    </w:p>
    <w:p w:rsidR="00B55845" w:rsidRDefault="00B55845">
      <w:r>
        <w:t>before the chemistry of our skins</w:t>
      </w:r>
    </w:p>
    <w:p w:rsidR="00B55845" w:rsidRDefault="00B55845">
      <w:r>
        <w:t>is defeated by the power of</w:t>
      </w:r>
    </w:p>
    <w:p w:rsidR="00B55845" w:rsidRDefault="00B55845">
      <w:r>
        <w:t>the great now</w:t>
      </w:r>
    </w:p>
    <w:p w:rsidR="00B55845" w:rsidRDefault="00B55845">
      <w:r>
        <w:t>the source that burned as brightly</w:t>
      </w:r>
    </w:p>
    <w:p w:rsidR="00B55845" w:rsidRDefault="00B55845">
      <w:r>
        <w:t>when these shells were new:</w:t>
      </w:r>
    </w:p>
    <w:p w:rsidR="00B55845" w:rsidRDefault="00B55845">
      <w:r>
        <w:t>stupid creatures!</w:t>
      </w:r>
    </w:p>
    <w:p w:rsidR="00B55845" w:rsidRDefault="00B55845">
      <w:r>
        <w:t>ruling and never knowing it</w:t>
      </w:r>
    </w:p>
    <w:p w:rsidR="00B55845" w:rsidRDefault="00B55845">
      <w:r>
        <w:t>our short time, we celebrate</w:t>
      </w:r>
    </w:p>
    <w:p w:rsidR="00B55845" w:rsidRDefault="00B55845">
      <w:r>
        <w:t>as if we were a fine wine</w:t>
      </w:r>
    </w:p>
    <w:p w:rsidR="00B55845" w:rsidRDefault="00B55845">
      <w:r>
        <w:t>aged to an unspeakable perfection</w:t>
      </w:r>
    </w:p>
    <w:p w:rsidR="00B55845" w:rsidRDefault="00B55845"/>
    <w:p w:rsidR="00B55845" w:rsidRDefault="00B55845">
      <w:r>
        <w:t>I am defeated</w:t>
      </w:r>
    </w:p>
    <w:p w:rsidR="00B55845" w:rsidRDefault="00B55845">
      <w:r>
        <w:t>I will not gain my prize today</w:t>
      </w:r>
    </w:p>
    <w:p w:rsidR="00B55845" w:rsidRDefault="00B55845">
      <w:r>
        <w:t>these crumbling stones will give</w:t>
      </w:r>
    </w:p>
    <w:p w:rsidR="00B55845" w:rsidRDefault="00B55845">
      <w:r>
        <w:t>nothing but hints</w:t>
      </w:r>
    </w:p>
    <w:p w:rsidR="00B55845" w:rsidRDefault="00B55845">
      <w:r>
        <w:t>tantalizing clues to the</w:t>
      </w:r>
    </w:p>
    <w:p w:rsidR="00B55845" w:rsidRDefault="00B55845">
      <w:r>
        <w:t>paleozoic prophecy</w:t>
      </w:r>
    </w:p>
    <w:p w:rsidR="00B55845" w:rsidRDefault="00B55845">
      <w:r>
        <w:t>bound in the long chains</w:t>
      </w:r>
    </w:p>
    <w:p w:rsidR="00B55845" w:rsidRDefault="00B55845">
      <w:r>
        <w:t>of protein and acid</w:t>
      </w:r>
    </w:p>
    <w:p w:rsidR="00B55845" w:rsidRDefault="00B55845"/>
    <w:p w:rsidR="00B55845" w:rsidRDefault="00B55845">
      <w:r>
        <w:t>we are lightning</w:t>
      </w:r>
    </w:p>
    <w:p w:rsidR="00B55845" w:rsidRDefault="00B55845">
      <w:r>
        <w:t>we strike and are gone</w:t>
      </w:r>
    </w:p>
    <w:p w:rsidR="00B55845" w:rsidRDefault="00B55845">
      <w:r>
        <w:t>and leave no shells of our own</w:t>
      </w:r>
    </w:p>
    <w:p w:rsidR="00B55845" w:rsidRDefault="00B55845">
      <w:r>
        <w:t>only a charred reminder</w:t>
      </w:r>
    </w:p>
    <w:p w:rsidR="00B55845" w:rsidRDefault="00B55845">
      <w:r>
        <w:t>where I chanced to hold your hand,</w:t>
      </w:r>
    </w:p>
    <w:p w:rsidR="00B55845" w:rsidRDefault="00B55845">
      <w:r>
        <w:t>my impossible love</w:t>
      </w:r>
    </w:p>
    <w:sectPr w:rsidR="00B55845" w:rsidSect="00B558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5845"/>
    <w:rsid w:val="00B5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4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136</Words>
  <Characters>776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impossible love</dc:title>
  <dc:subject/>
  <dc:creator>Adam Richards</dc:creator>
  <cp:keywords/>
  <dc:description/>
  <cp:lastModifiedBy>Adam Richards</cp:lastModifiedBy>
  <cp:revision>4</cp:revision>
  <dcterms:created xsi:type="dcterms:W3CDTF">2006-12-13T05:38:00Z</dcterms:created>
  <dcterms:modified xsi:type="dcterms:W3CDTF">2006-12-22T01:40:00Z</dcterms:modified>
</cp:coreProperties>
</file>
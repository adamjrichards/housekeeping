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7D" w:rsidRDefault="00946F7D">
      <w:r>
        <w:t>dear reader</w:t>
      </w:r>
    </w:p>
    <w:p w:rsidR="00946F7D" w:rsidRDefault="00946F7D">
      <w:r>
        <w:tab/>
        <w:t>the object</w:t>
      </w:r>
    </w:p>
    <w:p w:rsidR="00946F7D" w:rsidRDefault="00946F7D">
      <w:r>
        <w:tab/>
        <w:t>is to die rich,</w:t>
      </w:r>
    </w:p>
    <w:p w:rsidR="00946F7D" w:rsidRDefault="00946F7D">
      <w:r>
        <w:tab/>
        <w:t>not</w:t>
      </w:r>
    </w:p>
    <w:p w:rsidR="00946F7D" w:rsidRDefault="00946F7D">
      <w:r>
        <w:tab/>
        <w:t>in the accumulation of things</w:t>
      </w:r>
    </w:p>
    <w:p w:rsidR="00946F7D" w:rsidRDefault="00946F7D">
      <w:r>
        <w:tab/>
        <w:t>but in the accumulation</w:t>
      </w:r>
    </w:p>
    <w:p w:rsidR="00946F7D" w:rsidRDefault="00946F7D">
      <w:r>
        <w:tab/>
        <w:t>of things of value</w:t>
      </w:r>
    </w:p>
    <w:p w:rsidR="00946F7D" w:rsidRDefault="00946F7D">
      <w:r>
        <w:tab/>
        <w:t>in the certainty</w:t>
      </w:r>
    </w:p>
    <w:p w:rsidR="00946F7D" w:rsidRDefault="00946F7D">
      <w:r>
        <w:tab/>
        <w:t>that you have done</w:t>
      </w:r>
    </w:p>
    <w:p w:rsidR="00946F7D" w:rsidRDefault="00946F7D">
      <w:r>
        <w:tab/>
        <w:t>more than you had to</w:t>
      </w:r>
    </w:p>
    <w:p w:rsidR="00946F7D" w:rsidRDefault="00946F7D">
      <w:r>
        <w:tab/>
        <w:t>to balance</w:t>
      </w:r>
    </w:p>
    <w:p w:rsidR="00946F7D" w:rsidRDefault="00946F7D">
      <w:r>
        <w:tab/>
        <w:t>the book of your life</w:t>
      </w:r>
    </w:p>
    <w:p w:rsidR="00946F7D" w:rsidRDefault="00946F7D">
      <w:r>
        <w:tab/>
        <w:t>to balance</w:t>
      </w:r>
    </w:p>
    <w:p w:rsidR="00946F7D" w:rsidRDefault="00946F7D">
      <w:r>
        <w:tab/>
        <w:t>the ledger of deeds</w:t>
      </w:r>
    </w:p>
    <w:p w:rsidR="00946F7D" w:rsidRDefault="00946F7D"/>
    <w:p w:rsidR="00946F7D" w:rsidRDefault="00946F7D">
      <w:r>
        <w:t>dear poet</w:t>
      </w:r>
    </w:p>
    <w:p w:rsidR="00946F7D" w:rsidRDefault="00946F7D">
      <w:r>
        <w:tab/>
        <w:t>who cares?</w:t>
      </w:r>
    </w:p>
    <w:p w:rsidR="00946F7D" w:rsidRDefault="00946F7D"/>
    <w:p w:rsidR="00946F7D" w:rsidRDefault="00946F7D">
      <w:r>
        <w:t>dear reader</w:t>
      </w:r>
    </w:p>
    <w:p w:rsidR="00946F7D" w:rsidRDefault="00946F7D">
      <w:r>
        <w:tab/>
        <w:t>you do.</w:t>
      </w:r>
    </w:p>
    <w:p w:rsidR="00946F7D" w:rsidRDefault="00946F7D">
      <w:r>
        <w:tab/>
        <w:t>Because the destination</w:t>
      </w:r>
    </w:p>
    <w:p w:rsidR="00946F7D" w:rsidRDefault="00946F7D">
      <w:r>
        <w:tab/>
        <w:t>is not the point</w:t>
      </w:r>
    </w:p>
    <w:p w:rsidR="00946F7D" w:rsidRDefault="00946F7D">
      <w:r>
        <w:tab/>
        <w:t>the journey</w:t>
      </w:r>
    </w:p>
    <w:p w:rsidR="00946F7D" w:rsidRDefault="00946F7D">
      <w:r>
        <w:tab/>
        <w:t>is the point</w:t>
      </w:r>
    </w:p>
    <w:p w:rsidR="00946F7D" w:rsidRDefault="00946F7D">
      <w:r>
        <w:tab/>
        <w:t>and the journey</w:t>
      </w:r>
    </w:p>
    <w:p w:rsidR="00946F7D" w:rsidRDefault="00946F7D">
      <w:r>
        <w:tab/>
        <w:t>is enhanced</w:t>
      </w:r>
    </w:p>
    <w:p w:rsidR="00946F7D" w:rsidRDefault="00946F7D">
      <w:r>
        <w:tab/>
        <w:t>with the satisfaction</w:t>
      </w:r>
    </w:p>
    <w:p w:rsidR="00946F7D" w:rsidRDefault="00946F7D">
      <w:r>
        <w:tab/>
        <w:t>of a life in balance</w:t>
      </w:r>
    </w:p>
    <w:p w:rsidR="00946F7D" w:rsidRDefault="00946F7D">
      <w:r>
        <w:tab/>
        <w:t>if you don’t agree</w:t>
      </w:r>
    </w:p>
    <w:p w:rsidR="00946F7D" w:rsidRDefault="00946F7D">
      <w:r>
        <w:tab/>
        <w:t>i’ll have to kill you</w:t>
      </w:r>
    </w:p>
    <w:p w:rsidR="00946F7D" w:rsidRDefault="00946F7D">
      <w:r>
        <w:tab/>
        <w:t>for you are a virus, a mistake</w:t>
      </w:r>
    </w:p>
    <w:p w:rsidR="00946F7D" w:rsidRDefault="00946F7D">
      <w:r>
        <w:tab/>
        <w:t>a reptile among apes</w:t>
      </w:r>
    </w:p>
    <w:p w:rsidR="00946F7D" w:rsidRDefault="00946F7D"/>
    <w:p w:rsidR="00946F7D" w:rsidRDefault="00946F7D">
      <w:r>
        <w:t>dear poet</w:t>
      </w:r>
    </w:p>
    <w:p w:rsidR="00946F7D" w:rsidRDefault="00946F7D">
      <w:r>
        <w:tab/>
        <w:t>how can you kill</w:t>
      </w:r>
    </w:p>
    <w:p w:rsidR="00946F7D" w:rsidRDefault="00946F7D">
      <w:r>
        <w:tab/>
        <w:t>and still balance your ledger?</w:t>
      </w:r>
    </w:p>
    <w:p w:rsidR="00946F7D" w:rsidRDefault="00946F7D"/>
    <w:p w:rsidR="00946F7D" w:rsidRDefault="00946F7D">
      <w:r>
        <w:t>dear reader</w:t>
      </w:r>
    </w:p>
    <w:p w:rsidR="00946F7D" w:rsidRDefault="00946F7D">
      <w:r>
        <w:tab/>
        <w:t>i cannot,</w:t>
      </w:r>
    </w:p>
    <w:p w:rsidR="00946F7D" w:rsidRDefault="00946F7D">
      <w:r>
        <w:tab/>
        <w:t>but i’ll take the hit</w:t>
      </w:r>
    </w:p>
    <w:p w:rsidR="00946F7D" w:rsidRDefault="00946F7D"/>
    <w:p w:rsidR="00946F7D" w:rsidRDefault="00946F7D">
      <w:r>
        <w:t>dear poet</w:t>
      </w:r>
    </w:p>
    <w:p w:rsidR="00946F7D" w:rsidRDefault="00946F7D">
      <w:r>
        <w:tab/>
        <w:t>why should we struggle</w:t>
      </w:r>
    </w:p>
    <w:p w:rsidR="00946F7D" w:rsidRDefault="00946F7D">
      <w:r>
        <w:tab/>
        <w:t>to balance a world</w:t>
      </w:r>
    </w:p>
    <w:p w:rsidR="00946F7D" w:rsidRDefault="00946F7D">
      <w:r>
        <w:tab/>
        <w:t>that seems</w:t>
      </w:r>
    </w:p>
    <w:p w:rsidR="00946F7D" w:rsidRDefault="00946F7D">
      <w:r>
        <w:tab/>
        <w:t>to want no balancing?</w:t>
      </w:r>
    </w:p>
    <w:p w:rsidR="00946F7D" w:rsidRDefault="00946F7D">
      <w:r>
        <w:t>dear reader</w:t>
      </w:r>
    </w:p>
    <w:p w:rsidR="00946F7D" w:rsidRDefault="00946F7D">
      <w:r>
        <w:tab/>
        <w:t>because you live</w:t>
      </w:r>
    </w:p>
    <w:p w:rsidR="00946F7D" w:rsidRDefault="00946F7D">
      <w:r>
        <w:tab/>
        <w:t>in your children</w:t>
      </w:r>
    </w:p>
    <w:p w:rsidR="00946F7D" w:rsidRDefault="00946F7D">
      <w:r>
        <w:tab/>
        <w:t>and they</w:t>
      </w:r>
    </w:p>
    <w:p w:rsidR="00946F7D" w:rsidRDefault="00946F7D">
      <w:r>
        <w:tab/>
        <w:t>in theirs</w:t>
      </w:r>
    </w:p>
    <w:p w:rsidR="00946F7D" w:rsidRDefault="00946F7D">
      <w:r>
        <w:tab/>
        <w:t>ok stupid?</w:t>
      </w:r>
    </w:p>
    <w:p w:rsidR="00946F7D" w:rsidRDefault="00946F7D"/>
    <w:p w:rsidR="00946F7D" w:rsidRDefault="00946F7D">
      <w:r>
        <w:t>dear poet</w:t>
      </w:r>
    </w:p>
    <w:p w:rsidR="00946F7D" w:rsidRDefault="00946F7D">
      <w:r>
        <w:tab/>
        <w:t>ok already.</w:t>
      </w:r>
    </w:p>
    <w:sectPr w:rsidR="00946F7D" w:rsidSect="00946F7D">
      <w:headerReference w:type="default" r:id="rId6"/>
      <w:pgSz w:w="12240" w:h="15840"/>
      <w:pgMar w:top="1440" w:right="1800" w:bottom="1440" w:left="1800" w:header="708" w:footer="708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F7D" w:rsidRDefault="00946F7D">
      <w:r>
        <w:separator/>
      </w:r>
    </w:p>
  </w:endnote>
  <w:endnote w:type="continuationSeparator" w:id="1">
    <w:p w:rsidR="00946F7D" w:rsidRDefault="00946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F7D" w:rsidRDefault="00946F7D">
      <w:r>
        <w:separator/>
      </w:r>
    </w:p>
  </w:footnote>
  <w:footnote w:type="continuationSeparator" w:id="1">
    <w:p w:rsidR="00946F7D" w:rsidRDefault="00946F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7D" w:rsidRDefault="00946F7D">
    <w:pPr>
      <w:pStyle w:val="Header"/>
      <w:rPr>
        <w:b/>
        <w:bCs/>
        <w:u w:val="single"/>
      </w:rPr>
    </w:pPr>
    <w:r>
      <w:rPr>
        <w:b/>
        <w:bCs/>
        <w:u w:val="single"/>
      </w:rPr>
      <w:t>Ok already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6F7D"/>
    <w:rsid w:val="0094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7D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F7D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121</Words>
  <Characters>692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object:</dc:title>
  <dc:subject/>
  <dc:creator>Adam Richards</dc:creator>
  <cp:keywords/>
  <dc:description/>
  <cp:lastModifiedBy>Adam Richards</cp:lastModifiedBy>
  <cp:revision>3</cp:revision>
  <dcterms:created xsi:type="dcterms:W3CDTF">2006-12-25T18:38:00Z</dcterms:created>
  <dcterms:modified xsi:type="dcterms:W3CDTF">2007-01-17T05:39:00Z</dcterms:modified>
</cp:coreProperties>
</file>
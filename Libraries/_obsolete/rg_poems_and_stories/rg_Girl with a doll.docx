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A24" w:rsidRDefault="00AF6A24" w:rsidP="005F5F08">
      <w:r>
        <w:rPr>
          <w:b/>
          <w:u w:val="single"/>
        </w:rPr>
        <w:t>Girl with a doll</w:t>
      </w:r>
    </w:p>
    <w:p w:rsidR="00AF6A24" w:rsidRDefault="00AF6A24" w:rsidP="005F5F08"/>
    <w:p w:rsidR="00AF6A24" w:rsidRDefault="00AF6A24" w:rsidP="005F5F08">
      <w:r>
        <w:t>it’s fat people day here at the coffeeshop</w:t>
      </w:r>
    </w:p>
    <w:p w:rsidR="00AF6A24" w:rsidRDefault="00AF6A24" w:rsidP="005F5F08"/>
    <w:p w:rsidR="00AF6A24" w:rsidRDefault="00AF6A24" w:rsidP="005F5F08">
      <w:r>
        <w:t>sorry</w:t>
      </w:r>
    </w:p>
    <w:p w:rsidR="00AF6A24" w:rsidRDefault="00AF6A24" w:rsidP="005F5F08">
      <w:r>
        <w:t>i shouldn’t have said that</w:t>
      </w:r>
    </w:p>
    <w:p w:rsidR="00AF6A24" w:rsidRDefault="00AF6A24" w:rsidP="005F5F08"/>
    <w:p w:rsidR="00AF6A24" w:rsidRDefault="00AF6A24" w:rsidP="005F5F08">
      <w:r>
        <w:t>everyone comes through here</w:t>
      </w:r>
    </w:p>
    <w:p w:rsidR="00AF6A24" w:rsidRDefault="00AF6A24" w:rsidP="005F5F08">
      <w:r>
        <w:t>sooner or later</w:t>
      </w:r>
    </w:p>
    <w:p w:rsidR="00AF6A24" w:rsidRDefault="00AF6A24" w:rsidP="005F5F08">
      <w:r>
        <w:t>they visit me here</w:t>
      </w:r>
    </w:p>
    <w:p w:rsidR="00AF6A24" w:rsidRDefault="00AF6A24" w:rsidP="005F5F08">
      <w:r>
        <w:t>sometimes they get a coffee too</w:t>
      </w:r>
    </w:p>
    <w:p w:rsidR="00AF6A24" w:rsidRDefault="00AF6A24" w:rsidP="005F5F08"/>
    <w:p w:rsidR="00AF6A24" w:rsidRDefault="00AF6A24" w:rsidP="005F5F08">
      <w:r>
        <w:t>a girl with a doll</w:t>
      </w:r>
    </w:p>
    <w:p w:rsidR="00AF6A24" w:rsidRDefault="00AF6A24" w:rsidP="005F5F08">
      <w:r>
        <w:t>stands by the window</w:t>
      </w:r>
    </w:p>
    <w:p w:rsidR="00AF6A24" w:rsidRDefault="00AF6A24" w:rsidP="005F5F08">
      <w:r>
        <w:t>you expected me to tell you</w:t>
      </w:r>
    </w:p>
    <w:p w:rsidR="00AF6A24" w:rsidRDefault="00AF6A24" w:rsidP="005F5F08">
      <w:r>
        <w:t>her age</w:t>
      </w:r>
    </w:p>
    <w:p w:rsidR="00AF6A24" w:rsidRDefault="00AF6A24" w:rsidP="005F5F08"/>
    <w:p w:rsidR="00AF6A24" w:rsidRDefault="00AF6A24" w:rsidP="005F5F08">
      <w:r>
        <w:t>she looks about 15</w:t>
      </w:r>
    </w:p>
    <w:p w:rsidR="00AF6A24" w:rsidRDefault="00AF6A24" w:rsidP="005F5F08">
      <w:r>
        <w:t>and she takes her dolly seriously</w:t>
      </w:r>
    </w:p>
    <w:p w:rsidR="00AF6A24" w:rsidRDefault="00AF6A24" w:rsidP="005F5F08">
      <w:r>
        <w:t>she cradles it, waves its hand at someone</w:t>
      </w:r>
    </w:p>
    <w:p w:rsidR="00AF6A24" w:rsidRDefault="00AF6A24" w:rsidP="005F5F08">
      <w:r>
        <w:t>then she gets in a white van</w:t>
      </w:r>
    </w:p>
    <w:p w:rsidR="00AF6A24" w:rsidRDefault="00AF6A24" w:rsidP="005F5F08">
      <w:r>
        <w:t>and is driven away</w:t>
      </w:r>
    </w:p>
    <w:p w:rsidR="00AF6A24" w:rsidRDefault="00AF6A24" w:rsidP="005F5F08"/>
    <w:p w:rsidR="00AF6A24" w:rsidRDefault="00AF6A24" w:rsidP="005F5F08">
      <w:r>
        <w:t>in the last ten minutes</w:t>
      </w:r>
    </w:p>
    <w:p w:rsidR="00AF6A24" w:rsidRDefault="00AF6A24" w:rsidP="005F5F08">
      <w:r>
        <w:t>three grotesquely obese women have passed through</w:t>
      </w:r>
    </w:p>
    <w:p w:rsidR="00AF6A24" w:rsidRDefault="00AF6A24" w:rsidP="005F5F08">
      <w:r>
        <w:t>hey, i’m just reporting the facts</w:t>
      </w:r>
    </w:p>
    <w:p w:rsidR="00AF6A24" w:rsidRDefault="00AF6A24" w:rsidP="005F5F08"/>
    <w:p w:rsidR="00AF6A24" w:rsidRDefault="00AF6A24" w:rsidP="005F5F08">
      <w:r>
        <w:t>tomorrow it will be skinny day</w:t>
      </w:r>
    </w:p>
    <w:p w:rsidR="00AF6A24" w:rsidRDefault="00AF6A24" w:rsidP="005F5F08">
      <w:r>
        <w:t>i’m too big to be skinny</w:t>
      </w:r>
    </w:p>
    <w:p w:rsidR="00AF6A24" w:rsidRDefault="00AF6A24" w:rsidP="005F5F08">
      <w:r>
        <w:t>too small to be fat</w:t>
      </w:r>
    </w:p>
    <w:p w:rsidR="00AF6A24" w:rsidRDefault="00AF6A24" w:rsidP="005F5F08"/>
    <w:p w:rsidR="00AF6A24" w:rsidRPr="003857CC" w:rsidRDefault="00AF6A24" w:rsidP="005F5F08">
      <w:r>
        <w:t>hey, make that four!</w:t>
      </w:r>
    </w:p>
    <w:sectPr w:rsidR="00AF6A24" w:rsidRPr="003857CC" w:rsidSect="00866D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lickAndTypeStyle w:val="NoSpacing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857CC"/>
    <w:rsid w:val="0002085D"/>
    <w:rsid w:val="00085B2E"/>
    <w:rsid w:val="000A194D"/>
    <w:rsid w:val="00133D98"/>
    <w:rsid w:val="001C1DB4"/>
    <w:rsid w:val="00262028"/>
    <w:rsid w:val="002824D4"/>
    <w:rsid w:val="002B33E8"/>
    <w:rsid w:val="002C438C"/>
    <w:rsid w:val="003005D8"/>
    <w:rsid w:val="003857CC"/>
    <w:rsid w:val="003E068D"/>
    <w:rsid w:val="00417D87"/>
    <w:rsid w:val="00475C5A"/>
    <w:rsid w:val="004A73AF"/>
    <w:rsid w:val="004B0171"/>
    <w:rsid w:val="005F5F08"/>
    <w:rsid w:val="0068053E"/>
    <w:rsid w:val="00715825"/>
    <w:rsid w:val="007C2112"/>
    <w:rsid w:val="00866D0E"/>
    <w:rsid w:val="008A6730"/>
    <w:rsid w:val="008F59FD"/>
    <w:rsid w:val="00903E72"/>
    <w:rsid w:val="009323C8"/>
    <w:rsid w:val="009A3569"/>
    <w:rsid w:val="00A270ED"/>
    <w:rsid w:val="00A60EAC"/>
    <w:rsid w:val="00AF6A24"/>
    <w:rsid w:val="00B0244C"/>
    <w:rsid w:val="00C336AA"/>
    <w:rsid w:val="00C92C5B"/>
    <w:rsid w:val="00CE114F"/>
    <w:rsid w:val="00D3573A"/>
    <w:rsid w:val="00DB2898"/>
    <w:rsid w:val="00DD729B"/>
    <w:rsid w:val="00E05AC9"/>
    <w:rsid w:val="00E16C5B"/>
    <w:rsid w:val="00E86234"/>
    <w:rsid w:val="00EB0B4A"/>
    <w:rsid w:val="00F432EA"/>
    <w:rsid w:val="00FC3E8C"/>
    <w:rsid w:val="00FC5B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234"/>
    <w:rPr>
      <w:rFonts w:ascii="Times New Roman" w:hAnsi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5D8"/>
    <w:pPr>
      <w:spacing w:before="480"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5D8"/>
    <w:pPr>
      <w:spacing w:before="20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5D8"/>
    <w:pPr>
      <w:spacing w:before="20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5D8"/>
    <w:pPr>
      <w:spacing w:before="20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5D8"/>
    <w:pPr>
      <w:spacing w:before="20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5D8"/>
    <w:pPr>
      <w:spacing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5D8"/>
    <w:pPr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5D8"/>
    <w:pPr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5D8"/>
    <w:pPr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3005D8"/>
    <w:rPr>
      <w:rFonts w:ascii="Cambria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3005D8"/>
    <w:rPr>
      <w:rFonts w:ascii="Cambria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3005D8"/>
    <w:rPr>
      <w:rFonts w:ascii="Cambria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3005D8"/>
    <w:rPr>
      <w:rFonts w:ascii="Cambria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3005D8"/>
    <w:rPr>
      <w:rFonts w:ascii="Cambria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3005D8"/>
    <w:rPr>
      <w:rFonts w:ascii="Cambria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3005D8"/>
    <w:rPr>
      <w:rFonts w:ascii="Cambria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3005D8"/>
    <w:rPr>
      <w:rFonts w:ascii="Cambria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3005D8"/>
    <w:rPr>
      <w:rFonts w:ascii="Cambria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005D8"/>
    <w:pPr>
      <w:pBdr>
        <w:bottom w:val="single" w:sz="4" w:space="1" w:color="auto"/>
      </w:pBdr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3005D8"/>
    <w:rPr>
      <w:rFonts w:ascii="Cambria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5D8"/>
    <w:pPr>
      <w:spacing w:after="600"/>
    </w:pPr>
    <w:rPr>
      <w:rFonts w:ascii="Cambria" w:hAnsi="Cambria"/>
      <w:i/>
      <w:iCs/>
      <w:spacing w:val="13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3005D8"/>
    <w:rPr>
      <w:rFonts w:ascii="Cambria" w:hAnsi="Cambria" w:cs="Times New Roman"/>
      <w:i/>
      <w:iCs/>
      <w:spacing w:val="13"/>
      <w:sz w:val="24"/>
      <w:szCs w:val="24"/>
    </w:rPr>
  </w:style>
  <w:style w:type="character" w:styleId="Strong">
    <w:name w:val="Strong"/>
    <w:basedOn w:val="DefaultParagraphFont"/>
    <w:uiPriority w:val="22"/>
    <w:qFormat/>
    <w:rsid w:val="003005D8"/>
    <w:rPr>
      <w:b/>
    </w:rPr>
  </w:style>
  <w:style w:type="character" w:styleId="Emphasis">
    <w:name w:val="Emphasis"/>
    <w:basedOn w:val="DefaultParagraphFont"/>
    <w:uiPriority w:val="20"/>
    <w:qFormat/>
    <w:rsid w:val="003005D8"/>
    <w:rPr>
      <w:b/>
      <w:i/>
      <w:spacing w:val="10"/>
      <w:shd w:val="clear" w:color="auto" w:fill="auto"/>
    </w:rPr>
  </w:style>
  <w:style w:type="paragraph" w:styleId="NoSpacing">
    <w:name w:val="No Spacing"/>
    <w:basedOn w:val="Normal"/>
    <w:uiPriority w:val="1"/>
    <w:qFormat/>
    <w:rsid w:val="003005D8"/>
  </w:style>
  <w:style w:type="paragraph" w:styleId="ListParagraph">
    <w:name w:val="List Paragraph"/>
    <w:basedOn w:val="Normal"/>
    <w:uiPriority w:val="34"/>
    <w:qFormat/>
    <w:rsid w:val="003005D8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3005D8"/>
    <w:pPr>
      <w:spacing w:before="200"/>
      <w:ind w:left="360" w:right="360"/>
    </w:pPr>
    <w:rPr>
      <w:rFonts w:ascii="Calibri" w:hAnsi="Calibri"/>
      <w:i/>
      <w:iCs/>
    </w:rPr>
  </w:style>
  <w:style w:type="character" w:customStyle="1" w:styleId="QuoteChar">
    <w:name w:val="Quote Char"/>
    <w:basedOn w:val="DefaultParagraphFont"/>
    <w:link w:val="Quote"/>
    <w:uiPriority w:val="29"/>
    <w:locked/>
    <w:rsid w:val="003005D8"/>
    <w:rPr>
      <w:rFonts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5D8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="Calibri" w:hAnsi="Calibri"/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3005D8"/>
    <w:rPr>
      <w:rFonts w:cs="Times New Roman"/>
      <w:b/>
      <w:bCs/>
      <w:i/>
      <w:iCs/>
    </w:rPr>
  </w:style>
  <w:style w:type="character" w:styleId="SubtleEmphasis">
    <w:name w:val="Subtle Emphasis"/>
    <w:basedOn w:val="DefaultParagraphFont"/>
    <w:uiPriority w:val="19"/>
    <w:qFormat/>
    <w:rsid w:val="003005D8"/>
    <w:rPr>
      <w:i/>
    </w:rPr>
  </w:style>
  <w:style w:type="character" w:styleId="IntenseEmphasis">
    <w:name w:val="Intense Emphasis"/>
    <w:basedOn w:val="DefaultParagraphFont"/>
    <w:uiPriority w:val="21"/>
    <w:qFormat/>
    <w:rsid w:val="003005D8"/>
    <w:rPr>
      <w:b/>
    </w:rPr>
  </w:style>
  <w:style w:type="character" w:styleId="SubtleReference">
    <w:name w:val="Subtle Reference"/>
    <w:basedOn w:val="DefaultParagraphFont"/>
    <w:uiPriority w:val="31"/>
    <w:qFormat/>
    <w:rsid w:val="003005D8"/>
    <w:rPr>
      <w:smallCaps/>
    </w:rPr>
  </w:style>
  <w:style w:type="character" w:styleId="IntenseReference">
    <w:name w:val="Intense Reference"/>
    <w:basedOn w:val="DefaultParagraphFont"/>
    <w:uiPriority w:val="32"/>
    <w:qFormat/>
    <w:rsid w:val="003005D8"/>
    <w:rPr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005D8"/>
    <w:rPr>
      <w:i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05D8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</TotalTime>
  <Pages>1</Pages>
  <Words>92</Words>
  <Characters>528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1</cp:revision>
  <dcterms:created xsi:type="dcterms:W3CDTF">2007-03-23T22:19:00Z</dcterms:created>
  <dcterms:modified xsi:type="dcterms:W3CDTF">2007-03-23T22:27:00Z</dcterms:modified>
</cp:coreProperties>
</file>